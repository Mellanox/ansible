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ABB5EE" w14:textId="69DE7864" w:rsidR="000D5339" w:rsidRPr="00674883" w:rsidRDefault="000D5339" w:rsidP="005C541F">
      <w:pPr>
        <w:pStyle w:val="SuperTitle"/>
        <w:tabs>
          <w:tab w:val="center" w:pos="4542"/>
          <w:tab w:val="right" w:pos="9085"/>
        </w:tabs>
        <w:rPr>
          <w:rStyle w:val="BoldItalic"/>
        </w:rPr>
      </w:pPr>
      <w:bookmarkStart w:id="0" w:name="_GoBack"/>
      <w:bookmarkEnd w:id="0"/>
    </w:p>
    <w:p w14:paraId="6A6F2694" w14:textId="77777777" w:rsidR="000D5339" w:rsidRPr="00DD1B72" w:rsidRDefault="000D5339" w:rsidP="005C541F">
      <w:pPr>
        <w:pStyle w:val="Byline"/>
        <w:jc w:val="left"/>
      </w:pPr>
    </w:p>
    <w:p w14:paraId="26093829" w14:textId="77777777" w:rsidR="000D5339" w:rsidRPr="00734C24" w:rsidRDefault="000D5339" w:rsidP="0040666D"/>
    <w:p w14:paraId="4ABC4AF8" w14:textId="77777777" w:rsidR="000D5339" w:rsidRPr="00543605" w:rsidRDefault="000D5339" w:rsidP="0040666D"/>
    <w:tbl>
      <w:tblPr>
        <w:tblW w:w="10530" w:type="dxa"/>
        <w:tblInd w:w="-633" w:type="dxa"/>
        <w:tblBorders>
          <w:bottom w:val="single" w:sz="18" w:space="0" w:color="2B9CC4"/>
        </w:tblBorders>
        <w:tblLook w:val="04A0" w:firstRow="1" w:lastRow="0" w:firstColumn="1" w:lastColumn="0" w:noHBand="0" w:noVBand="1"/>
      </w:tblPr>
      <w:tblGrid>
        <w:gridCol w:w="10530"/>
      </w:tblGrid>
      <w:tr w:rsidR="00CC75C4" w14:paraId="40A092CA" w14:textId="77777777" w:rsidTr="00745EB3">
        <w:tc>
          <w:tcPr>
            <w:tcW w:w="10530" w:type="dxa"/>
            <w:shd w:val="clear" w:color="auto" w:fill="FFFFFF" w:themeFill="background1"/>
          </w:tcPr>
          <w:p w14:paraId="3B974CFC" w14:textId="77777777" w:rsidR="0040666D" w:rsidRPr="00666F33" w:rsidRDefault="0040666D" w:rsidP="0040666D">
            <w:pPr>
              <w:pStyle w:val="SuperTitle"/>
              <w:rPr>
                <w:b w:val="0"/>
              </w:rPr>
            </w:pPr>
            <w:r w:rsidRPr="00666F33">
              <w:rPr>
                <w:b w:val="0"/>
              </w:rPr>
              <w:t>Mellanox</w:t>
            </w:r>
            <w:r>
              <w:rPr>
                <w:b w:val="0"/>
              </w:rPr>
              <w:t xml:space="preserve"> </w:t>
            </w:r>
            <w:r w:rsidRPr="00666F33">
              <w:rPr>
                <w:b w:val="0"/>
              </w:rPr>
              <w:t>Data Center</w:t>
            </w:r>
            <w:r>
              <w:rPr>
                <w:b w:val="0"/>
              </w:rPr>
              <w:t xml:space="preserve"> </w:t>
            </w:r>
          </w:p>
          <w:p w14:paraId="2E42E874" w14:textId="367121C9" w:rsidR="00CC75C4" w:rsidRPr="00CC75C4" w:rsidRDefault="0040666D" w:rsidP="0040666D">
            <w:pPr>
              <w:pStyle w:val="SuperTitle"/>
              <w:rPr>
                <w:b w:val="0"/>
              </w:rPr>
            </w:pPr>
            <w:r w:rsidRPr="00666F33">
              <w:rPr>
                <w:b w:val="0"/>
              </w:rPr>
              <w:t>Certification Test Plan</w:t>
            </w:r>
          </w:p>
        </w:tc>
      </w:tr>
      <w:tr w:rsidR="00CC75C4" w14:paraId="0281EAB8" w14:textId="77777777" w:rsidTr="00745EB3">
        <w:tc>
          <w:tcPr>
            <w:tcW w:w="10530" w:type="dxa"/>
          </w:tcPr>
          <w:p w14:paraId="6B2C1EE1" w14:textId="7225A8BF" w:rsidR="00CC75C4" w:rsidRPr="00CC75C4" w:rsidRDefault="0040666D" w:rsidP="00745EB3">
            <w:pPr>
              <w:pStyle w:val="SuperTitle"/>
              <w:rPr>
                <w:b w:val="0"/>
              </w:rPr>
            </w:pPr>
            <w:r>
              <w:rPr>
                <w:b w:val="0"/>
              </w:rPr>
              <w:t>&lt;Customer Name&gt;</w:t>
            </w:r>
          </w:p>
        </w:tc>
      </w:tr>
    </w:tbl>
    <w:p w14:paraId="36C49D70" w14:textId="77777777" w:rsidR="0038258F" w:rsidRDefault="0038258F" w:rsidP="00FE2CA1">
      <w:pPr>
        <w:pStyle w:val="Version"/>
      </w:pPr>
    </w:p>
    <w:tbl>
      <w:tblPr>
        <w:tblW w:w="10530" w:type="dxa"/>
        <w:tblInd w:w="-633" w:type="dxa"/>
        <w:shd w:val="clear" w:color="auto" w:fill="FFFFFF" w:themeFill="background1"/>
        <w:tblLook w:val="04A0" w:firstRow="1" w:lastRow="0" w:firstColumn="1" w:lastColumn="0" w:noHBand="0" w:noVBand="1"/>
      </w:tblPr>
      <w:tblGrid>
        <w:gridCol w:w="10530"/>
      </w:tblGrid>
      <w:tr w:rsidR="00745EB3" w14:paraId="3F5280A3" w14:textId="77777777" w:rsidTr="00745EB3">
        <w:tc>
          <w:tcPr>
            <w:tcW w:w="10530" w:type="dxa"/>
            <w:shd w:val="clear" w:color="auto" w:fill="FFFFFF" w:themeFill="background1"/>
          </w:tcPr>
          <w:p w14:paraId="4D2C80B5" w14:textId="433AE4CB" w:rsidR="00745EB3" w:rsidRPr="00A90560" w:rsidRDefault="008F6CAE" w:rsidP="008F6CAE">
            <w:pPr>
              <w:pStyle w:val="Version"/>
            </w:pPr>
            <w:r>
              <w:rPr>
                <w:sz w:val="20"/>
              </w:rPr>
              <w:t>Rev 1.0</w:t>
            </w:r>
          </w:p>
        </w:tc>
      </w:tr>
      <w:tr w:rsidR="0040666D" w14:paraId="48D1EA64" w14:textId="77777777" w:rsidTr="0040666D">
        <w:tc>
          <w:tcPr>
            <w:tcW w:w="10530" w:type="dxa"/>
            <w:shd w:val="clear" w:color="auto" w:fill="FFFFFF" w:themeFill="background1"/>
            <w:vAlign w:val="center"/>
          </w:tcPr>
          <w:p w14:paraId="44995154" w14:textId="77777777" w:rsidR="0040666D" w:rsidRDefault="0040666D" w:rsidP="0040666D">
            <w:pPr>
              <w:pStyle w:val="Subtitle"/>
            </w:pPr>
            <w:r w:rsidRPr="00666F33">
              <w:t>For</w:t>
            </w:r>
          </w:p>
        </w:tc>
      </w:tr>
      <w:tr w:rsidR="0040666D" w14:paraId="54C8814C" w14:textId="77777777" w:rsidTr="0040666D">
        <w:tc>
          <w:tcPr>
            <w:tcW w:w="10530" w:type="dxa"/>
            <w:shd w:val="clear" w:color="auto" w:fill="FFFFFF" w:themeFill="background1"/>
            <w:vAlign w:val="center"/>
          </w:tcPr>
          <w:p w14:paraId="3819E73B" w14:textId="77777777" w:rsidR="0040666D" w:rsidRDefault="0040666D" w:rsidP="0040666D">
            <w:pPr>
              <w:pStyle w:val="Subtitle"/>
            </w:pPr>
            <w:r w:rsidRPr="00666F33">
              <w:t>Release Number</w:t>
            </w:r>
          </w:p>
        </w:tc>
      </w:tr>
      <w:tr w:rsidR="0040666D" w14:paraId="65EC0532" w14:textId="77777777" w:rsidTr="0040666D">
        <w:tc>
          <w:tcPr>
            <w:tcW w:w="10530" w:type="dxa"/>
            <w:shd w:val="clear" w:color="auto" w:fill="FFFFFF" w:themeFill="background1"/>
            <w:vAlign w:val="center"/>
          </w:tcPr>
          <w:p w14:paraId="2B1529A9" w14:textId="77777777" w:rsidR="0040666D" w:rsidRDefault="0040666D" w:rsidP="0040666D">
            <w:pPr>
              <w:pStyle w:val="Subtitle"/>
            </w:pPr>
            <w:r w:rsidRPr="00666F33">
              <w:t>(Switch Type SNxx)</w:t>
            </w:r>
          </w:p>
        </w:tc>
      </w:tr>
      <w:tr w:rsidR="0040666D" w14:paraId="01936CD6" w14:textId="77777777" w:rsidTr="0040666D">
        <w:tc>
          <w:tcPr>
            <w:tcW w:w="10530" w:type="dxa"/>
            <w:shd w:val="clear" w:color="auto" w:fill="FFFFFF" w:themeFill="background1"/>
            <w:vAlign w:val="center"/>
          </w:tcPr>
          <w:p w14:paraId="2A902FF9" w14:textId="77777777" w:rsidR="0040666D" w:rsidRPr="00666F33" w:rsidRDefault="0040666D" w:rsidP="0040666D">
            <w:pPr>
              <w:pStyle w:val="BodyText"/>
              <w:rPr>
                <w:b/>
                <w:bCs/>
              </w:rPr>
            </w:pPr>
            <w:r w:rsidRPr="00666F33">
              <w:rPr>
                <w:b/>
                <w:bCs/>
              </w:rPr>
              <w:t>Mellanox Contact Information</w:t>
            </w:r>
          </w:p>
          <w:p w14:paraId="788D3101" w14:textId="77777777" w:rsidR="0040666D" w:rsidRPr="00666F33" w:rsidRDefault="0040666D" w:rsidP="0040666D">
            <w:pPr>
              <w:pStyle w:val="BodyText"/>
            </w:pPr>
            <w:bookmarkStart w:id="1" w:name="_Toc9330337"/>
            <w:bookmarkStart w:id="2" w:name="_Toc10878789"/>
            <w:r w:rsidRPr="00666F33">
              <w:t xml:space="preserve">Name: </w:t>
            </w:r>
          </w:p>
          <w:p w14:paraId="5B9DF37D" w14:textId="77777777" w:rsidR="0040666D" w:rsidRPr="00666F33" w:rsidRDefault="0040666D" w:rsidP="0040666D">
            <w:pPr>
              <w:pStyle w:val="BodyText"/>
            </w:pPr>
            <w:r w:rsidRPr="00666F33">
              <w:t>Email:</w:t>
            </w:r>
            <w:r>
              <w:t xml:space="preserve"> </w:t>
            </w:r>
          </w:p>
          <w:p w14:paraId="5592F37A" w14:textId="77777777" w:rsidR="0040666D" w:rsidRPr="00666F33" w:rsidRDefault="0040666D" w:rsidP="0040666D">
            <w:pPr>
              <w:pStyle w:val="BodyText"/>
            </w:pPr>
            <w:r w:rsidRPr="00666F33">
              <w:t>Phone number:</w:t>
            </w:r>
            <w:r>
              <w:t xml:space="preserve"> </w:t>
            </w:r>
            <w:bookmarkEnd w:id="1"/>
            <w:bookmarkEnd w:id="2"/>
          </w:p>
        </w:tc>
      </w:tr>
      <w:tr w:rsidR="0040666D" w14:paraId="71B92887" w14:textId="77777777" w:rsidTr="0040666D">
        <w:tc>
          <w:tcPr>
            <w:tcW w:w="10530" w:type="dxa"/>
            <w:shd w:val="clear" w:color="auto" w:fill="FFFFFF" w:themeFill="background1"/>
            <w:vAlign w:val="center"/>
          </w:tcPr>
          <w:p w14:paraId="0FC2F53C" w14:textId="77777777" w:rsidR="0040666D" w:rsidRPr="00666F33" w:rsidRDefault="0040666D" w:rsidP="0040666D">
            <w:pPr>
              <w:pStyle w:val="BodyText"/>
              <w:rPr>
                <w:b/>
                <w:bCs/>
              </w:rPr>
            </w:pPr>
            <w:r w:rsidRPr="00666F33">
              <w:rPr>
                <w:b/>
                <w:bCs/>
              </w:rPr>
              <w:t>Customer Contact Information</w:t>
            </w:r>
          </w:p>
          <w:p w14:paraId="4546A7B5" w14:textId="77777777" w:rsidR="0040666D" w:rsidRPr="00666F33" w:rsidRDefault="0040666D" w:rsidP="0040666D">
            <w:pPr>
              <w:pStyle w:val="BodyText"/>
            </w:pPr>
            <w:r w:rsidRPr="00666F33">
              <w:t xml:space="preserve">Name: </w:t>
            </w:r>
          </w:p>
          <w:p w14:paraId="429CB6D7" w14:textId="77777777" w:rsidR="0040666D" w:rsidRPr="00666F33" w:rsidRDefault="0040666D" w:rsidP="0040666D">
            <w:pPr>
              <w:pStyle w:val="BodyText"/>
            </w:pPr>
            <w:r w:rsidRPr="00666F33">
              <w:t>Email:</w:t>
            </w:r>
            <w:r>
              <w:t xml:space="preserve"> </w:t>
            </w:r>
          </w:p>
          <w:p w14:paraId="111F1D71" w14:textId="77777777" w:rsidR="0040666D" w:rsidRPr="00666F33" w:rsidRDefault="0040666D" w:rsidP="0040666D">
            <w:pPr>
              <w:pStyle w:val="BodyText"/>
            </w:pPr>
            <w:r w:rsidRPr="00666F33">
              <w:t>Phone number:</w:t>
            </w:r>
            <w:r>
              <w:t xml:space="preserve"> </w:t>
            </w:r>
          </w:p>
        </w:tc>
      </w:tr>
    </w:tbl>
    <w:p w14:paraId="055D97D6" w14:textId="0515D5CF" w:rsidR="00F30AAD" w:rsidRPr="00D33484" w:rsidRDefault="00F30AAD" w:rsidP="00D33484">
      <w:pPr>
        <w:tabs>
          <w:tab w:val="left" w:pos="6345"/>
        </w:tabs>
        <w:sectPr w:rsidR="00F30AAD" w:rsidRPr="00D33484" w:rsidSect="00745EB3">
          <w:headerReference w:type="even" r:id="rId12"/>
          <w:headerReference w:type="default" r:id="rId13"/>
          <w:footerReference w:type="even" r:id="rId14"/>
          <w:footerReference w:type="default" r:id="rId15"/>
          <w:pgSz w:w="11908" w:h="16833"/>
          <w:pgMar w:top="1719" w:right="1417" w:bottom="1417" w:left="1417" w:header="0" w:footer="144" w:gutter="0"/>
          <w:pgNumType w:start="1"/>
          <w:cols w:space="720"/>
          <w:noEndnote/>
          <w:docGrid w:linePitch="299"/>
        </w:sectPr>
      </w:pPr>
    </w:p>
    <w:bookmarkStart w:id="3" w:name="O_109"/>
    <w:bookmarkEnd w:id="3"/>
    <w:p w14:paraId="4E734D32" w14:textId="6718A6BB" w:rsidR="0040666D" w:rsidRPr="00C94E2D" w:rsidRDefault="00026789" w:rsidP="0040666D">
      <w:pPr>
        <w:pStyle w:val="BodyText"/>
        <w:ind w:left="0"/>
      </w:pPr>
      <w:r>
        <w:object w:dxaOrig="9390" w:dyaOrig="13017" w14:anchorId="6B76A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636pt" o:ole="">
            <v:imagedata r:id="rId16" o:title=""/>
          </v:shape>
          <o:OLEObject Type="Embed" ProgID="Visio.Drawing.11" ShapeID="_x0000_i1025" DrawAspect="Content" ObjectID="_1580374088" r:id="rId17"/>
        </w:object>
      </w:r>
    </w:p>
    <w:p w14:paraId="0B8A41E7" w14:textId="77777777" w:rsidR="00F30AAD" w:rsidRPr="00C94E2D" w:rsidRDefault="00F30AAD" w:rsidP="00F959BF">
      <w:pPr>
        <w:sectPr w:rsidR="00F30AAD" w:rsidRPr="00C94E2D" w:rsidSect="00745EB3">
          <w:headerReference w:type="even" r:id="rId18"/>
          <w:headerReference w:type="default" r:id="rId19"/>
          <w:footerReference w:type="even" r:id="rId20"/>
          <w:footerReference w:type="default" r:id="rId21"/>
          <w:pgSz w:w="11908" w:h="16833"/>
          <w:pgMar w:top="1701" w:right="1417" w:bottom="1417" w:left="1417" w:header="0" w:footer="0" w:gutter="0"/>
          <w:cols w:space="720"/>
          <w:noEndnote/>
          <w:docGrid w:linePitch="299"/>
        </w:sectPr>
      </w:pPr>
    </w:p>
    <w:p w14:paraId="520F0266" w14:textId="77777777" w:rsidR="000D5339" w:rsidRDefault="00185136" w:rsidP="0040666D">
      <w:pPr>
        <w:pStyle w:val="TOCTitle"/>
      </w:pPr>
      <w:bookmarkStart w:id="4" w:name="O_287"/>
      <w:bookmarkEnd w:id="4"/>
      <w:r>
        <w:lastRenderedPageBreak/>
        <w:t xml:space="preserve">Table of </w:t>
      </w:r>
      <w:r w:rsidR="000D5339">
        <w:t>Contents</w:t>
      </w:r>
    </w:p>
    <w:p w14:paraId="51C7FA12" w14:textId="77777777" w:rsidR="004F3089" w:rsidRDefault="000D5339">
      <w:pPr>
        <w:pStyle w:val="TOC1"/>
        <w:rPr>
          <w:rFonts w:asciiTheme="minorHAnsi" w:eastAsiaTheme="minorEastAsia" w:hAnsiTheme="minorHAnsi" w:cstheme="minorBidi"/>
          <w:b w:val="0"/>
          <w:bCs w:val="0"/>
          <w:sz w:val="22"/>
          <w:szCs w:val="22"/>
          <w:lang w:bidi="ar-SA"/>
        </w:rPr>
      </w:pPr>
      <w:r>
        <w:fldChar w:fldCharType="begin"/>
      </w:r>
      <w:r>
        <w:instrText xml:space="preserve"> TOC \o "1-3" \h \z \t "PrefaceHeading,1" </w:instrText>
      </w:r>
      <w:r>
        <w:fldChar w:fldCharType="separate"/>
      </w:r>
      <w:hyperlink w:anchor="_Toc493355908" w:history="1">
        <w:r w:rsidR="004F3089" w:rsidRPr="008858A8">
          <w:rPr>
            <w:rStyle w:val="Hyperlink"/>
          </w:rPr>
          <w:t>Document Revision History</w:t>
        </w:r>
        <w:r w:rsidR="004F3089">
          <w:rPr>
            <w:webHidden/>
          </w:rPr>
          <w:tab/>
        </w:r>
        <w:r w:rsidR="004F3089">
          <w:rPr>
            <w:webHidden/>
          </w:rPr>
          <w:fldChar w:fldCharType="begin"/>
        </w:r>
        <w:r w:rsidR="004F3089">
          <w:rPr>
            <w:webHidden/>
          </w:rPr>
          <w:instrText xml:space="preserve"> PAGEREF _Toc493355908 \h </w:instrText>
        </w:r>
        <w:r w:rsidR="004F3089">
          <w:rPr>
            <w:webHidden/>
          </w:rPr>
        </w:r>
        <w:r w:rsidR="004F3089">
          <w:rPr>
            <w:webHidden/>
          </w:rPr>
          <w:fldChar w:fldCharType="separate"/>
        </w:r>
        <w:r w:rsidR="004F3089">
          <w:rPr>
            <w:webHidden/>
          </w:rPr>
          <w:t>8</w:t>
        </w:r>
        <w:r w:rsidR="004F3089">
          <w:rPr>
            <w:webHidden/>
          </w:rPr>
          <w:fldChar w:fldCharType="end"/>
        </w:r>
      </w:hyperlink>
    </w:p>
    <w:p w14:paraId="7FD172C1"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09" w:history="1">
        <w:r w:rsidR="004F3089" w:rsidRPr="008858A8">
          <w:rPr>
            <w:rStyle w:val="Hyperlink"/>
          </w:rPr>
          <w:t>About this Manual</w:t>
        </w:r>
        <w:r w:rsidR="004F3089">
          <w:rPr>
            <w:webHidden/>
          </w:rPr>
          <w:tab/>
        </w:r>
        <w:r w:rsidR="004F3089">
          <w:rPr>
            <w:webHidden/>
          </w:rPr>
          <w:fldChar w:fldCharType="begin"/>
        </w:r>
        <w:r w:rsidR="004F3089">
          <w:rPr>
            <w:webHidden/>
          </w:rPr>
          <w:instrText xml:space="preserve"> PAGEREF _Toc493355909 \h </w:instrText>
        </w:r>
        <w:r w:rsidR="004F3089">
          <w:rPr>
            <w:webHidden/>
          </w:rPr>
        </w:r>
        <w:r w:rsidR="004F3089">
          <w:rPr>
            <w:webHidden/>
          </w:rPr>
          <w:fldChar w:fldCharType="separate"/>
        </w:r>
        <w:r w:rsidR="004F3089">
          <w:rPr>
            <w:webHidden/>
          </w:rPr>
          <w:t>9</w:t>
        </w:r>
        <w:r w:rsidR="004F3089">
          <w:rPr>
            <w:webHidden/>
          </w:rPr>
          <w:fldChar w:fldCharType="end"/>
        </w:r>
      </w:hyperlink>
    </w:p>
    <w:p w14:paraId="212C5DBC"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10" w:history="1">
        <w:r w:rsidR="004F3089" w:rsidRPr="008858A8">
          <w:rPr>
            <w:rStyle w:val="Hyperlink"/>
          </w:rPr>
          <w:t>1.</w:t>
        </w:r>
        <w:r w:rsidR="004F3089">
          <w:rPr>
            <w:rFonts w:asciiTheme="minorHAnsi" w:eastAsiaTheme="minorEastAsia" w:hAnsiTheme="minorHAnsi" w:cstheme="minorBidi"/>
            <w:b w:val="0"/>
            <w:bCs w:val="0"/>
            <w:sz w:val="22"/>
            <w:szCs w:val="22"/>
            <w:lang w:bidi="ar-SA"/>
          </w:rPr>
          <w:tab/>
        </w:r>
        <w:r w:rsidR="004F3089" w:rsidRPr="008858A8">
          <w:rPr>
            <w:rStyle w:val="Hyperlink"/>
          </w:rPr>
          <w:t>Introduction and Objectives</w:t>
        </w:r>
        <w:r w:rsidR="004F3089">
          <w:rPr>
            <w:webHidden/>
          </w:rPr>
          <w:tab/>
        </w:r>
        <w:r w:rsidR="004F3089">
          <w:rPr>
            <w:webHidden/>
          </w:rPr>
          <w:fldChar w:fldCharType="begin"/>
        </w:r>
        <w:r w:rsidR="004F3089">
          <w:rPr>
            <w:webHidden/>
          </w:rPr>
          <w:instrText xml:space="preserve"> PAGEREF _Toc493355910 \h </w:instrText>
        </w:r>
        <w:r w:rsidR="004F3089">
          <w:rPr>
            <w:webHidden/>
          </w:rPr>
        </w:r>
        <w:r w:rsidR="004F3089">
          <w:rPr>
            <w:webHidden/>
          </w:rPr>
          <w:fldChar w:fldCharType="separate"/>
        </w:r>
        <w:r w:rsidR="004F3089">
          <w:rPr>
            <w:webHidden/>
          </w:rPr>
          <w:t>10</w:t>
        </w:r>
        <w:r w:rsidR="004F3089">
          <w:rPr>
            <w:webHidden/>
          </w:rPr>
          <w:fldChar w:fldCharType="end"/>
        </w:r>
      </w:hyperlink>
    </w:p>
    <w:p w14:paraId="3E14C672" w14:textId="77777777" w:rsidR="004F3089" w:rsidRDefault="00CB3170">
      <w:pPr>
        <w:pStyle w:val="TOC2"/>
        <w:rPr>
          <w:rFonts w:asciiTheme="minorHAnsi" w:eastAsiaTheme="minorEastAsia" w:hAnsiTheme="minorHAnsi" w:cstheme="minorBidi"/>
          <w:sz w:val="22"/>
          <w:szCs w:val="22"/>
        </w:rPr>
      </w:pPr>
      <w:hyperlink w:anchor="_Toc493355911" w:history="1">
        <w:r w:rsidR="004F3089" w:rsidRPr="008858A8">
          <w:rPr>
            <w:rStyle w:val="Hyperlink"/>
          </w:rPr>
          <w:t>1.1</w:t>
        </w:r>
        <w:r w:rsidR="004F3089">
          <w:rPr>
            <w:rFonts w:asciiTheme="minorHAnsi" w:eastAsiaTheme="minorEastAsia" w:hAnsiTheme="minorHAnsi" w:cstheme="minorBidi"/>
            <w:sz w:val="22"/>
            <w:szCs w:val="22"/>
          </w:rPr>
          <w:tab/>
        </w:r>
        <w:r w:rsidR="004F3089" w:rsidRPr="008858A8">
          <w:rPr>
            <w:rStyle w:val="Hyperlink"/>
          </w:rPr>
          <w:t>POC Objectives</w:t>
        </w:r>
        <w:r w:rsidR="004F3089">
          <w:rPr>
            <w:webHidden/>
          </w:rPr>
          <w:tab/>
        </w:r>
        <w:r w:rsidR="004F3089">
          <w:rPr>
            <w:webHidden/>
          </w:rPr>
          <w:fldChar w:fldCharType="begin"/>
        </w:r>
        <w:r w:rsidR="004F3089">
          <w:rPr>
            <w:webHidden/>
          </w:rPr>
          <w:instrText xml:space="preserve"> PAGEREF _Toc493355911 \h </w:instrText>
        </w:r>
        <w:r w:rsidR="004F3089">
          <w:rPr>
            <w:webHidden/>
          </w:rPr>
        </w:r>
        <w:r w:rsidR="004F3089">
          <w:rPr>
            <w:webHidden/>
          </w:rPr>
          <w:fldChar w:fldCharType="separate"/>
        </w:r>
        <w:r w:rsidR="004F3089">
          <w:rPr>
            <w:webHidden/>
          </w:rPr>
          <w:t>10</w:t>
        </w:r>
        <w:r w:rsidR="004F3089">
          <w:rPr>
            <w:webHidden/>
          </w:rPr>
          <w:fldChar w:fldCharType="end"/>
        </w:r>
      </w:hyperlink>
    </w:p>
    <w:p w14:paraId="3E0DD264" w14:textId="77777777" w:rsidR="004F3089" w:rsidRDefault="00CB3170">
      <w:pPr>
        <w:pStyle w:val="TOC2"/>
        <w:rPr>
          <w:rFonts w:asciiTheme="minorHAnsi" w:eastAsiaTheme="minorEastAsia" w:hAnsiTheme="minorHAnsi" w:cstheme="minorBidi"/>
          <w:sz w:val="22"/>
          <w:szCs w:val="22"/>
        </w:rPr>
      </w:pPr>
      <w:hyperlink w:anchor="_Toc493355912" w:history="1">
        <w:r w:rsidR="004F3089" w:rsidRPr="008858A8">
          <w:rPr>
            <w:rStyle w:val="Hyperlink"/>
          </w:rPr>
          <w:t>1.2</w:t>
        </w:r>
        <w:r w:rsidR="004F3089">
          <w:rPr>
            <w:rFonts w:asciiTheme="minorHAnsi" w:eastAsiaTheme="minorEastAsia" w:hAnsiTheme="minorHAnsi" w:cstheme="minorBidi"/>
            <w:sz w:val="22"/>
            <w:szCs w:val="22"/>
          </w:rPr>
          <w:tab/>
        </w:r>
        <w:r w:rsidR="004F3089" w:rsidRPr="008858A8">
          <w:rPr>
            <w:rStyle w:val="Hyperlink"/>
          </w:rPr>
          <w:t>Key Deliverables</w:t>
        </w:r>
        <w:r w:rsidR="004F3089">
          <w:rPr>
            <w:webHidden/>
          </w:rPr>
          <w:tab/>
        </w:r>
        <w:r w:rsidR="004F3089">
          <w:rPr>
            <w:webHidden/>
          </w:rPr>
          <w:fldChar w:fldCharType="begin"/>
        </w:r>
        <w:r w:rsidR="004F3089">
          <w:rPr>
            <w:webHidden/>
          </w:rPr>
          <w:instrText xml:space="preserve"> PAGEREF _Toc493355912 \h </w:instrText>
        </w:r>
        <w:r w:rsidR="004F3089">
          <w:rPr>
            <w:webHidden/>
          </w:rPr>
        </w:r>
        <w:r w:rsidR="004F3089">
          <w:rPr>
            <w:webHidden/>
          </w:rPr>
          <w:fldChar w:fldCharType="separate"/>
        </w:r>
        <w:r w:rsidR="004F3089">
          <w:rPr>
            <w:webHidden/>
          </w:rPr>
          <w:t>11</w:t>
        </w:r>
        <w:r w:rsidR="004F3089">
          <w:rPr>
            <w:webHidden/>
          </w:rPr>
          <w:fldChar w:fldCharType="end"/>
        </w:r>
      </w:hyperlink>
    </w:p>
    <w:p w14:paraId="334D0B0A" w14:textId="77777777" w:rsidR="004F3089" w:rsidRDefault="00CB3170">
      <w:pPr>
        <w:pStyle w:val="TOC2"/>
        <w:rPr>
          <w:rFonts w:asciiTheme="minorHAnsi" w:eastAsiaTheme="minorEastAsia" w:hAnsiTheme="minorHAnsi" w:cstheme="minorBidi"/>
          <w:sz w:val="22"/>
          <w:szCs w:val="22"/>
        </w:rPr>
      </w:pPr>
      <w:hyperlink w:anchor="_Toc493355913" w:history="1">
        <w:r w:rsidR="004F3089" w:rsidRPr="008858A8">
          <w:rPr>
            <w:rStyle w:val="Hyperlink"/>
          </w:rPr>
          <w:t>1.3</w:t>
        </w:r>
        <w:r w:rsidR="004F3089">
          <w:rPr>
            <w:rFonts w:asciiTheme="minorHAnsi" w:eastAsiaTheme="minorEastAsia" w:hAnsiTheme="minorHAnsi" w:cstheme="minorBidi"/>
            <w:sz w:val="22"/>
            <w:szCs w:val="22"/>
          </w:rPr>
          <w:tab/>
        </w:r>
        <w:r w:rsidR="004F3089" w:rsidRPr="008858A8">
          <w:rPr>
            <w:rStyle w:val="Hyperlink"/>
          </w:rPr>
          <w:t>POC Process</w:t>
        </w:r>
        <w:r w:rsidR="004F3089">
          <w:rPr>
            <w:webHidden/>
          </w:rPr>
          <w:tab/>
        </w:r>
        <w:r w:rsidR="004F3089">
          <w:rPr>
            <w:webHidden/>
          </w:rPr>
          <w:fldChar w:fldCharType="begin"/>
        </w:r>
        <w:r w:rsidR="004F3089">
          <w:rPr>
            <w:webHidden/>
          </w:rPr>
          <w:instrText xml:space="preserve"> PAGEREF _Toc493355913 \h </w:instrText>
        </w:r>
        <w:r w:rsidR="004F3089">
          <w:rPr>
            <w:webHidden/>
          </w:rPr>
        </w:r>
        <w:r w:rsidR="004F3089">
          <w:rPr>
            <w:webHidden/>
          </w:rPr>
          <w:fldChar w:fldCharType="separate"/>
        </w:r>
        <w:r w:rsidR="004F3089">
          <w:rPr>
            <w:webHidden/>
          </w:rPr>
          <w:t>11</w:t>
        </w:r>
        <w:r w:rsidR="004F3089">
          <w:rPr>
            <w:webHidden/>
          </w:rPr>
          <w:fldChar w:fldCharType="end"/>
        </w:r>
      </w:hyperlink>
    </w:p>
    <w:p w14:paraId="2DAD47C4"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14" w:history="1">
        <w:r w:rsidR="004F3089" w:rsidRPr="008858A8">
          <w:rPr>
            <w:rStyle w:val="Hyperlink"/>
          </w:rPr>
          <w:t>2.</w:t>
        </w:r>
        <w:r w:rsidR="004F3089">
          <w:rPr>
            <w:rFonts w:asciiTheme="minorHAnsi" w:eastAsiaTheme="minorEastAsia" w:hAnsiTheme="minorHAnsi" w:cstheme="minorBidi"/>
            <w:b w:val="0"/>
            <w:bCs w:val="0"/>
            <w:sz w:val="22"/>
            <w:szCs w:val="22"/>
            <w:lang w:bidi="ar-SA"/>
          </w:rPr>
          <w:tab/>
        </w:r>
        <w:r w:rsidR="004F3089" w:rsidRPr="008858A8">
          <w:rPr>
            <w:rStyle w:val="Hyperlink"/>
          </w:rPr>
          <w:t>Requirements</w:t>
        </w:r>
        <w:r w:rsidR="004F3089">
          <w:rPr>
            <w:webHidden/>
          </w:rPr>
          <w:tab/>
        </w:r>
        <w:r w:rsidR="004F3089">
          <w:rPr>
            <w:webHidden/>
          </w:rPr>
          <w:fldChar w:fldCharType="begin"/>
        </w:r>
        <w:r w:rsidR="004F3089">
          <w:rPr>
            <w:webHidden/>
          </w:rPr>
          <w:instrText xml:space="preserve"> PAGEREF _Toc493355914 \h </w:instrText>
        </w:r>
        <w:r w:rsidR="004F3089">
          <w:rPr>
            <w:webHidden/>
          </w:rPr>
        </w:r>
        <w:r w:rsidR="004F3089">
          <w:rPr>
            <w:webHidden/>
          </w:rPr>
          <w:fldChar w:fldCharType="separate"/>
        </w:r>
        <w:r w:rsidR="004F3089">
          <w:rPr>
            <w:webHidden/>
          </w:rPr>
          <w:t>12</w:t>
        </w:r>
        <w:r w:rsidR="004F3089">
          <w:rPr>
            <w:webHidden/>
          </w:rPr>
          <w:fldChar w:fldCharType="end"/>
        </w:r>
      </w:hyperlink>
    </w:p>
    <w:p w14:paraId="6BA6E877" w14:textId="77777777" w:rsidR="004F3089" w:rsidRDefault="00CB3170">
      <w:pPr>
        <w:pStyle w:val="TOC2"/>
        <w:rPr>
          <w:rFonts w:asciiTheme="minorHAnsi" w:eastAsiaTheme="minorEastAsia" w:hAnsiTheme="minorHAnsi" w:cstheme="minorBidi"/>
          <w:sz w:val="22"/>
          <w:szCs w:val="22"/>
        </w:rPr>
      </w:pPr>
      <w:hyperlink w:anchor="_Toc493355915" w:history="1">
        <w:r w:rsidR="004F3089" w:rsidRPr="008858A8">
          <w:rPr>
            <w:rStyle w:val="Hyperlink"/>
          </w:rPr>
          <w:t>2.1</w:t>
        </w:r>
        <w:r w:rsidR="004F3089">
          <w:rPr>
            <w:rFonts w:asciiTheme="minorHAnsi" w:eastAsiaTheme="minorEastAsia" w:hAnsiTheme="minorHAnsi" w:cstheme="minorBidi"/>
            <w:sz w:val="22"/>
            <w:szCs w:val="22"/>
          </w:rPr>
          <w:tab/>
        </w:r>
        <w:r w:rsidR="004F3089" w:rsidRPr="008858A8">
          <w:rPr>
            <w:rStyle w:val="Hyperlink"/>
          </w:rPr>
          <w:t>Business Requirements</w:t>
        </w:r>
        <w:r w:rsidR="004F3089">
          <w:rPr>
            <w:webHidden/>
          </w:rPr>
          <w:tab/>
        </w:r>
        <w:r w:rsidR="004F3089">
          <w:rPr>
            <w:webHidden/>
          </w:rPr>
          <w:fldChar w:fldCharType="begin"/>
        </w:r>
        <w:r w:rsidR="004F3089">
          <w:rPr>
            <w:webHidden/>
          </w:rPr>
          <w:instrText xml:space="preserve"> PAGEREF _Toc493355915 \h </w:instrText>
        </w:r>
        <w:r w:rsidR="004F3089">
          <w:rPr>
            <w:webHidden/>
          </w:rPr>
        </w:r>
        <w:r w:rsidR="004F3089">
          <w:rPr>
            <w:webHidden/>
          </w:rPr>
          <w:fldChar w:fldCharType="separate"/>
        </w:r>
        <w:r w:rsidR="004F3089">
          <w:rPr>
            <w:webHidden/>
          </w:rPr>
          <w:t>12</w:t>
        </w:r>
        <w:r w:rsidR="004F3089">
          <w:rPr>
            <w:webHidden/>
          </w:rPr>
          <w:fldChar w:fldCharType="end"/>
        </w:r>
      </w:hyperlink>
    </w:p>
    <w:p w14:paraId="7D311B42" w14:textId="77777777" w:rsidR="004F3089" w:rsidRDefault="00CB3170">
      <w:pPr>
        <w:pStyle w:val="TOC2"/>
        <w:rPr>
          <w:rFonts w:asciiTheme="minorHAnsi" w:eastAsiaTheme="minorEastAsia" w:hAnsiTheme="minorHAnsi" w:cstheme="minorBidi"/>
          <w:sz w:val="22"/>
          <w:szCs w:val="22"/>
        </w:rPr>
      </w:pPr>
      <w:hyperlink w:anchor="_Toc493355916" w:history="1">
        <w:r w:rsidR="004F3089" w:rsidRPr="008858A8">
          <w:rPr>
            <w:rStyle w:val="Hyperlink"/>
          </w:rPr>
          <w:t>2.2</w:t>
        </w:r>
        <w:r w:rsidR="004F3089">
          <w:rPr>
            <w:rFonts w:asciiTheme="minorHAnsi" w:eastAsiaTheme="minorEastAsia" w:hAnsiTheme="minorHAnsi" w:cstheme="minorBidi"/>
            <w:sz w:val="22"/>
            <w:szCs w:val="22"/>
          </w:rPr>
          <w:tab/>
        </w:r>
        <w:r w:rsidR="004F3089" w:rsidRPr="008858A8">
          <w:rPr>
            <w:rStyle w:val="Hyperlink"/>
          </w:rPr>
          <w:t>Technical Requirements</w:t>
        </w:r>
        <w:r w:rsidR="004F3089">
          <w:rPr>
            <w:webHidden/>
          </w:rPr>
          <w:tab/>
        </w:r>
        <w:r w:rsidR="004F3089">
          <w:rPr>
            <w:webHidden/>
          </w:rPr>
          <w:fldChar w:fldCharType="begin"/>
        </w:r>
        <w:r w:rsidR="004F3089">
          <w:rPr>
            <w:webHidden/>
          </w:rPr>
          <w:instrText xml:space="preserve"> PAGEREF _Toc493355916 \h </w:instrText>
        </w:r>
        <w:r w:rsidR="004F3089">
          <w:rPr>
            <w:webHidden/>
          </w:rPr>
        </w:r>
        <w:r w:rsidR="004F3089">
          <w:rPr>
            <w:webHidden/>
          </w:rPr>
          <w:fldChar w:fldCharType="separate"/>
        </w:r>
        <w:r w:rsidR="004F3089">
          <w:rPr>
            <w:webHidden/>
          </w:rPr>
          <w:t>12</w:t>
        </w:r>
        <w:r w:rsidR="004F3089">
          <w:rPr>
            <w:webHidden/>
          </w:rPr>
          <w:fldChar w:fldCharType="end"/>
        </w:r>
      </w:hyperlink>
    </w:p>
    <w:p w14:paraId="5FEFA0E5" w14:textId="77777777" w:rsidR="004F3089" w:rsidRDefault="00CB3170">
      <w:pPr>
        <w:pStyle w:val="TOC2"/>
        <w:rPr>
          <w:rFonts w:asciiTheme="minorHAnsi" w:eastAsiaTheme="minorEastAsia" w:hAnsiTheme="minorHAnsi" w:cstheme="minorBidi"/>
          <w:sz w:val="22"/>
          <w:szCs w:val="22"/>
        </w:rPr>
      </w:pPr>
      <w:hyperlink w:anchor="_Toc493355917" w:history="1">
        <w:r w:rsidR="004F3089" w:rsidRPr="008858A8">
          <w:rPr>
            <w:rStyle w:val="Hyperlink"/>
          </w:rPr>
          <w:t>2.3</w:t>
        </w:r>
        <w:r w:rsidR="004F3089">
          <w:rPr>
            <w:rFonts w:asciiTheme="minorHAnsi" w:eastAsiaTheme="minorEastAsia" w:hAnsiTheme="minorHAnsi" w:cstheme="minorBidi"/>
            <w:sz w:val="22"/>
            <w:szCs w:val="22"/>
          </w:rPr>
          <w:tab/>
        </w:r>
        <w:r w:rsidR="004F3089" w:rsidRPr="008858A8">
          <w:rPr>
            <w:rStyle w:val="Hyperlink"/>
          </w:rPr>
          <w:t>Business Constraints (if applicable)</w:t>
        </w:r>
        <w:r w:rsidR="004F3089">
          <w:rPr>
            <w:webHidden/>
          </w:rPr>
          <w:tab/>
        </w:r>
        <w:r w:rsidR="004F3089">
          <w:rPr>
            <w:webHidden/>
          </w:rPr>
          <w:fldChar w:fldCharType="begin"/>
        </w:r>
        <w:r w:rsidR="004F3089">
          <w:rPr>
            <w:webHidden/>
          </w:rPr>
          <w:instrText xml:space="preserve"> PAGEREF _Toc493355917 \h </w:instrText>
        </w:r>
        <w:r w:rsidR="004F3089">
          <w:rPr>
            <w:webHidden/>
          </w:rPr>
        </w:r>
        <w:r w:rsidR="004F3089">
          <w:rPr>
            <w:webHidden/>
          </w:rPr>
          <w:fldChar w:fldCharType="separate"/>
        </w:r>
        <w:r w:rsidR="004F3089">
          <w:rPr>
            <w:webHidden/>
          </w:rPr>
          <w:t>13</w:t>
        </w:r>
        <w:r w:rsidR="004F3089">
          <w:rPr>
            <w:webHidden/>
          </w:rPr>
          <w:fldChar w:fldCharType="end"/>
        </w:r>
      </w:hyperlink>
    </w:p>
    <w:p w14:paraId="06FC5D04"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18" w:history="1">
        <w:r w:rsidR="004F3089" w:rsidRPr="008858A8">
          <w:rPr>
            <w:rStyle w:val="Hyperlink"/>
          </w:rPr>
          <w:t>3.</w:t>
        </w:r>
        <w:r w:rsidR="004F3089">
          <w:rPr>
            <w:rFonts w:asciiTheme="minorHAnsi" w:eastAsiaTheme="minorEastAsia" w:hAnsiTheme="minorHAnsi" w:cstheme="minorBidi"/>
            <w:b w:val="0"/>
            <w:bCs w:val="0"/>
            <w:sz w:val="22"/>
            <w:szCs w:val="22"/>
            <w:lang w:bidi="ar-SA"/>
          </w:rPr>
          <w:tab/>
        </w:r>
        <w:r w:rsidR="004F3089" w:rsidRPr="008858A8">
          <w:rPr>
            <w:rStyle w:val="Hyperlink"/>
          </w:rPr>
          <w:t>Design Proposal</w:t>
        </w:r>
        <w:r w:rsidR="004F3089">
          <w:rPr>
            <w:webHidden/>
          </w:rPr>
          <w:tab/>
        </w:r>
        <w:r w:rsidR="004F3089">
          <w:rPr>
            <w:webHidden/>
          </w:rPr>
          <w:fldChar w:fldCharType="begin"/>
        </w:r>
        <w:r w:rsidR="004F3089">
          <w:rPr>
            <w:webHidden/>
          </w:rPr>
          <w:instrText xml:space="preserve"> PAGEREF _Toc493355918 \h </w:instrText>
        </w:r>
        <w:r w:rsidR="004F3089">
          <w:rPr>
            <w:webHidden/>
          </w:rPr>
        </w:r>
        <w:r w:rsidR="004F3089">
          <w:rPr>
            <w:webHidden/>
          </w:rPr>
          <w:fldChar w:fldCharType="separate"/>
        </w:r>
        <w:r w:rsidR="004F3089">
          <w:rPr>
            <w:webHidden/>
          </w:rPr>
          <w:t>14</w:t>
        </w:r>
        <w:r w:rsidR="004F3089">
          <w:rPr>
            <w:webHidden/>
          </w:rPr>
          <w:fldChar w:fldCharType="end"/>
        </w:r>
      </w:hyperlink>
    </w:p>
    <w:p w14:paraId="1A89248B" w14:textId="77777777" w:rsidR="004F3089" w:rsidRDefault="00CB3170">
      <w:pPr>
        <w:pStyle w:val="TOC2"/>
        <w:rPr>
          <w:rFonts w:asciiTheme="minorHAnsi" w:eastAsiaTheme="minorEastAsia" w:hAnsiTheme="minorHAnsi" w:cstheme="minorBidi"/>
          <w:sz w:val="22"/>
          <w:szCs w:val="22"/>
        </w:rPr>
      </w:pPr>
      <w:hyperlink w:anchor="_Toc493355919" w:history="1">
        <w:r w:rsidR="004F3089" w:rsidRPr="008858A8">
          <w:rPr>
            <w:rStyle w:val="Hyperlink"/>
          </w:rPr>
          <w:t>3.1</w:t>
        </w:r>
        <w:r w:rsidR="004F3089">
          <w:rPr>
            <w:rFonts w:asciiTheme="minorHAnsi" w:eastAsiaTheme="minorEastAsia" w:hAnsiTheme="minorHAnsi" w:cstheme="minorBidi"/>
            <w:sz w:val="22"/>
            <w:szCs w:val="22"/>
          </w:rPr>
          <w:tab/>
        </w:r>
        <w:r w:rsidR="004F3089" w:rsidRPr="008858A8">
          <w:rPr>
            <w:rStyle w:val="Hyperlink"/>
          </w:rPr>
          <w:t>Design Diagram</w:t>
        </w:r>
        <w:r w:rsidR="004F3089">
          <w:rPr>
            <w:webHidden/>
          </w:rPr>
          <w:tab/>
        </w:r>
        <w:r w:rsidR="004F3089">
          <w:rPr>
            <w:webHidden/>
          </w:rPr>
          <w:fldChar w:fldCharType="begin"/>
        </w:r>
        <w:r w:rsidR="004F3089">
          <w:rPr>
            <w:webHidden/>
          </w:rPr>
          <w:instrText xml:space="preserve"> PAGEREF _Toc493355919 \h </w:instrText>
        </w:r>
        <w:r w:rsidR="004F3089">
          <w:rPr>
            <w:webHidden/>
          </w:rPr>
        </w:r>
        <w:r w:rsidR="004F3089">
          <w:rPr>
            <w:webHidden/>
          </w:rPr>
          <w:fldChar w:fldCharType="separate"/>
        </w:r>
        <w:r w:rsidR="004F3089">
          <w:rPr>
            <w:webHidden/>
          </w:rPr>
          <w:t>14</w:t>
        </w:r>
        <w:r w:rsidR="004F3089">
          <w:rPr>
            <w:webHidden/>
          </w:rPr>
          <w:fldChar w:fldCharType="end"/>
        </w:r>
      </w:hyperlink>
    </w:p>
    <w:p w14:paraId="1A4BA3EB" w14:textId="77777777" w:rsidR="004F3089" w:rsidRDefault="00CB3170">
      <w:pPr>
        <w:pStyle w:val="TOC2"/>
        <w:rPr>
          <w:rFonts w:asciiTheme="minorHAnsi" w:eastAsiaTheme="minorEastAsia" w:hAnsiTheme="minorHAnsi" w:cstheme="minorBidi"/>
          <w:sz w:val="22"/>
          <w:szCs w:val="22"/>
        </w:rPr>
      </w:pPr>
      <w:hyperlink w:anchor="_Toc493355920" w:history="1">
        <w:r w:rsidR="004F3089" w:rsidRPr="008858A8">
          <w:rPr>
            <w:rStyle w:val="Hyperlink"/>
          </w:rPr>
          <w:t>3.2</w:t>
        </w:r>
        <w:r w:rsidR="004F3089">
          <w:rPr>
            <w:rFonts w:asciiTheme="minorHAnsi" w:eastAsiaTheme="minorEastAsia" w:hAnsiTheme="minorHAnsi" w:cstheme="minorBidi"/>
            <w:sz w:val="22"/>
            <w:szCs w:val="22"/>
          </w:rPr>
          <w:tab/>
        </w:r>
        <w:r w:rsidR="004F3089" w:rsidRPr="008858A8">
          <w:rPr>
            <w:rStyle w:val="Hyperlink"/>
          </w:rPr>
          <w:t>Design Description</w:t>
        </w:r>
        <w:r w:rsidR="004F3089">
          <w:rPr>
            <w:webHidden/>
          </w:rPr>
          <w:tab/>
        </w:r>
        <w:r w:rsidR="004F3089">
          <w:rPr>
            <w:webHidden/>
          </w:rPr>
          <w:fldChar w:fldCharType="begin"/>
        </w:r>
        <w:r w:rsidR="004F3089">
          <w:rPr>
            <w:webHidden/>
          </w:rPr>
          <w:instrText xml:space="preserve"> PAGEREF _Toc493355920 \h </w:instrText>
        </w:r>
        <w:r w:rsidR="004F3089">
          <w:rPr>
            <w:webHidden/>
          </w:rPr>
        </w:r>
        <w:r w:rsidR="004F3089">
          <w:rPr>
            <w:webHidden/>
          </w:rPr>
          <w:fldChar w:fldCharType="separate"/>
        </w:r>
        <w:r w:rsidR="004F3089">
          <w:rPr>
            <w:webHidden/>
          </w:rPr>
          <w:t>14</w:t>
        </w:r>
        <w:r w:rsidR="004F3089">
          <w:rPr>
            <w:webHidden/>
          </w:rPr>
          <w:fldChar w:fldCharType="end"/>
        </w:r>
      </w:hyperlink>
    </w:p>
    <w:p w14:paraId="62DC236B"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21" w:history="1">
        <w:r w:rsidR="004F3089" w:rsidRPr="008858A8">
          <w:rPr>
            <w:rStyle w:val="Hyperlink"/>
          </w:rPr>
          <w:t>4.</w:t>
        </w:r>
        <w:r w:rsidR="004F3089">
          <w:rPr>
            <w:rFonts w:asciiTheme="minorHAnsi" w:eastAsiaTheme="minorEastAsia" w:hAnsiTheme="minorHAnsi" w:cstheme="minorBidi"/>
            <w:b w:val="0"/>
            <w:bCs w:val="0"/>
            <w:sz w:val="22"/>
            <w:szCs w:val="22"/>
            <w:lang w:bidi="ar-SA"/>
          </w:rPr>
          <w:tab/>
        </w:r>
        <w:r w:rsidR="004F3089" w:rsidRPr="008858A8">
          <w:rPr>
            <w:rStyle w:val="Hyperlink"/>
          </w:rPr>
          <w:t>Bill of Materials</w:t>
        </w:r>
        <w:r w:rsidR="004F3089">
          <w:rPr>
            <w:webHidden/>
          </w:rPr>
          <w:tab/>
        </w:r>
        <w:r w:rsidR="004F3089">
          <w:rPr>
            <w:webHidden/>
          </w:rPr>
          <w:fldChar w:fldCharType="begin"/>
        </w:r>
        <w:r w:rsidR="004F3089">
          <w:rPr>
            <w:webHidden/>
          </w:rPr>
          <w:instrText xml:space="preserve"> PAGEREF _Toc493355921 \h </w:instrText>
        </w:r>
        <w:r w:rsidR="004F3089">
          <w:rPr>
            <w:webHidden/>
          </w:rPr>
        </w:r>
        <w:r w:rsidR="004F3089">
          <w:rPr>
            <w:webHidden/>
          </w:rPr>
          <w:fldChar w:fldCharType="separate"/>
        </w:r>
        <w:r w:rsidR="004F3089">
          <w:rPr>
            <w:webHidden/>
          </w:rPr>
          <w:t>15</w:t>
        </w:r>
        <w:r w:rsidR="004F3089">
          <w:rPr>
            <w:webHidden/>
          </w:rPr>
          <w:fldChar w:fldCharType="end"/>
        </w:r>
      </w:hyperlink>
    </w:p>
    <w:p w14:paraId="3247B0CA"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22" w:history="1">
        <w:r w:rsidR="004F3089" w:rsidRPr="008858A8">
          <w:rPr>
            <w:rStyle w:val="Hyperlink"/>
          </w:rPr>
          <w:t>5.</w:t>
        </w:r>
        <w:r w:rsidR="004F3089">
          <w:rPr>
            <w:rFonts w:asciiTheme="minorHAnsi" w:eastAsiaTheme="minorEastAsia" w:hAnsiTheme="minorHAnsi" w:cstheme="minorBidi"/>
            <w:b w:val="0"/>
            <w:bCs w:val="0"/>
            <w:sz w:val="22"/>
            <w:szCs w:val="22"/>
            <w:lang w:bidi="ar-SA"/>
          </w:rPr>
          <w:tab/>
        </w:r>
        <w:r w:rsidR="004F3089" w:rsidRPr="008858A8">
          <w:rPr>
            <w:rStyle w:val="Hyperlink"/>
          </w:rPr>
          <w:t>Tolly Tests</w:t>
        </w:r>
        <w:r w:rsidR="004F3089">
          <w:rPr>
            <w:webHidden/>
          </w:rPr>
          <w:tab/>
        </w:r>
        <w:r w:rsidR="004F3089">
          <w:rPr>
            <w:webHidden/>
          </w:rPr>
          <w:fldChar w:fldCharType="begin"/>
        </w:r>
        <w:r w:rsidR="004F3089">
          <w:rPr>
            <w:webHidden/>
          </w:rPr>
          <w:instrText xml:space="preserve"> PAGEREF _Toc493355922 \h </w:instrText>
        </w:r>
        <w:r w:rsidR="004F3089">
          <w:rPr>
            <w:webHidden/>
          </w:rPr>
        </w:r>
        <w:r w:rsidR="004F3089">
          <w:rPr>
            <w:webHidden/>
          </w:rPr>
          <w:fldChar w:fldCharType="separate"/>
        </w:r>
        <w:r w:rsidR="004F3089">
          <w:rPr>
            <w:webHidden/>
          </w:rPr>
          <w:t>17</w:t>
        </w:r>
        <w:r w:rsidR="004F3089">
          <w:rPr>
            <w:webHidden/>
          </w:rPr>
          <w:fldChar w:fldCharType="end"/>
        </w:r>
      </w:hyperlink>
    </w:p>
    <w:p w14:paraId="035604F6" w14:textId="77777777" w:rsidR="004F3089" w:rsidRDefault="00CB3170">
      <w:pPr>
        <w:pStyle w:val="TOC2"/>
        <w:rPr>
          <w:rFonts w:asciiTheme="minorHAnsi" w:eastAsiaTheme="minorEastAsia" w:hAnsiTheme="minorHAnsi" w:cstheme="minorBidi"/>
          <w:sz w:val="22"/>
          <w:szCs w:val="22"/>
        </w:rPr>
      </w:pPr>
      <w:hyperlink w:anchor="_Toc493355923" w:history="1">
        <w:r w:rsidR="004F3089" w:rsidRPr="008858A8">
          <w:rPr>
            <w:rStyle w:val="Hyperlink"/>
          </w:rPr>
          <w:t>5.1</w:t>
        </w:r>
        <w:r w:rsidR="004F3089">
          <w:rPr>
            <w:rFonts w:asciiTheme="minorHAnsi" w:eastAsiaTheme="minorEastAsia" w:hAnsiTheme="minorHAnsi" w:cstheme="minorBidi"/>
            <w:sz w:val="22"/>
            <w:szCs w:val="22"/>
          </w:rPr>
          <w:tab/>
        </w:r>
        <w:r w:rsidR="004F3089" w:rsidRPr="008858A8">
          <w:rPr>
            <w:rStyle w:val="Hyperlink"/>
          </w:rPr>
          <w:t>Per Port Fairness Test</w:t>
        </w:r>
        <w:r w:rsidR="004F3089">
          <w:rPr>
            <w:webHidden/>
          </w:rPr>
          <w:tab/>
        </w:r>
        <w:r w:rsidR="004F3089">
          <w:rPr>
            <w:webHidden/>
          </w:rPr>
          <w:fldChar w:fldCharType="begin"/>
        </w:r>
        <w:r w:rsidR="004F3089">
          <w:rPr>
            <w:webHidden/>
          </w:rPr>
          <w:instrText xml:space="preserve"> PAGEREF _Toc493355923 \h </w:instrText>
        </w:r>
        <w:r w:rsidR="004F3089">
          <w:rPr>
            <w:webHidden/>
          </w:rPr>
        </w:r>
        <w:r w:rsidR="004F3089">
          <w:rPr>
            <w:webHidden/>
          </w:rPr>
          <w:fldChar w:fldCharType="separate"/>
        </w:r>
        <w:r w:rsidR="004F3089">
          <w:rPr>
            <w:webHidden/>
          </w:rPr>
          <w:t>17</w:t>
        </w:r>
        <w:r w:rsidR="004F3089">
          <w:rPr>
            <w:webHidden/>
          </w:rPr>
          <w:fldChar w:fldCharType="end"/>
        </w:r>
      </w:hyperlink>
    </w:p>
    <w:p w14:paraId="16090119" w14:textId="77777777" w:rsidR="004F3089" w:rsidRDefault="00CB3170">
      <w:pPr>
        <w:pStyle w:val="TOC2"/>
        <w:rPr>
          <w:rFonts w:asciiTheme="minorHAnsi" w:eastAsiaTheme="minorEastAsia" w:hAnsiTheme="minorHAnsi" w:cstheme="minorBidi"/>
          <w:sz w:val="22"/>
          <w:szCs w:val="22"/>
        </w:rPr>
      </w:pPr>
      <w:hyperlink w:anchor="_Toc493355924" w:history="1">
        <w:r w:rsidR="004F3089" w:rsidRPr="008858A8">
          <w:rPr>
            <w:rStyle w:val="Hyperlink"/>
          </w:rPr>
          <w:t>5.2</w:t>
        </w:r>
        <w:r w:rsidR="004F3089">
          <w:rPr>
            <w:rFonts w:asciiTheme="minorHAnsi" w:eastAsiaTheme="minorEastAsia" w:hAnsiTheme="minorHAnsi" w:cstheme="minorBidi"/>
            <w:sz w:val="22"/>
            <w:szCs w:val="22"/>
          </w:rPr>
          <w:tab/>
        </w:r>
        <w:r w:rsidR="004F3089" w:rsidRPr="008858A8">
          <w:rPr>
            <w:rStyle w:val="Hyperlink"/>
          </w:rPr>
          <w:t>Latency Test with Servers</w:t>
        </w:r>
        <w:r w:rsidR="004F3089">
          <w:rPr>
            <w:webHidden/>
          </w:rPr>
          <w:tab/>
        </w:r>
        <w:r w:rsidR="004F3089">
          <w:rPr>
            <w:webHidden/>
          </w:rPr>
          <w:fldChar w:fldCharType="begin"/>
        </w:r>
        <w:r w:rsidR="004F3089">
          <w:rPr>
            <w:webHidden/>
          </w:rPr>
          <w:instrText xml:space="preserve"> PAGEREF _Toc493355924 \h </w:instrText>
        </w:r>
        <w:r w:rsidR="004F3089">
          <w:rPr>
            <w:webHidden/>
          </w:rPr>
        </w:r>
        <w:r w:rsidR="004F3089">
          <w:rPr>
            <w:webHidden/>
          </w:rPr>
          <w:fldChar w:fldCharType="separate"/>
        </w:r>
        <w:r w:rsidR="004F3089">
          <w:rPr>
            <w:webHidden/>
          </w:rPr>
          <w:t>18</w:t>
        </w:r>
        <w:r w:rsidR="004F3089">
          <w:rPr>
            <w:webHidden/>
          </w:rPr>
          <w:fldChar w:fldCharType="end"/>
        </w:r>
      </w:hyperlink>
    </w:p>
    <w:p w14:paraId="727BEA9B" w14:textId="77777777" w:rsidR="004F3089" w:rsidRDefault="00CB3170">
      <w:pPr>
        <w:pStyle w:val="TOC2"/>
        <w:rPr>
          <w:rFonts w:asciiTheme="minorHAnsi" w:eastAsiaTheme="minorEastAsia" w:hAnsiTheme="minorHAnsi" w:cstheme="minorBidi"/>
          <w:sz w:val="22"/>
          <w:szCs w:val="22"/>
        </w:rPr>
      </w:pPr>
      <w:hyperlink w:anchor="_Toc493355925" w:history="1">
        <w:r w:rsidR="004F3089" w:rsidRPr="008858A8">
          <w:rPr>
            <w:rStyle w:val="Hyperlink"/>
          </w:rPr>
          <w:t>5.3</w:t>
        </w:r>
        <w:r w:rsidR="004F3089">
          <w:rPr>
            <w:rFonts w:asciiTheme="minorHAnsi" w:eastAsiaTheme="minorEastAsia" w:hAnsiTheme="minorHAnsi" w:cstheme="minorBidi"/>
            <w:sz w:val="22"/>
            <w:szCs w:val="22"/>
          </w:rPr>
          <w:tab/>
        </w:r>
        <w:r w:rsidR="004F3089" w:rsidRPr="008858A8">
          <w:rPr>
            <w:rStyle w:val="Hyperlink"/>
          </w:rPr>
          <w:t>Latency Test using Ixia</w:t>
        </w:r>
        <w:r w:rsidR="004F3089">
          <w:rPr>
            <w:webHidden/>
          </w:rPr>
          <w:tab/>
        </w:r>
        <w:r w:rsidR="004F3089">
          <w:rPr>
            <w:webHidden/>
          </w:rPr>
          <w:fldChar w:fldCharType="begin"/>
        </w:r>
        <w:r w:rsidR="004F3089">
          <w:rPr>
            <w:webHidden/>
          </w:rPr>
          <w:instrText xml:space="preserve"> PAGEREF _Toc493355925 \h </w:instrText>
        </w:r>
        <w:r w:rsidR="004F3089">
          <w:rPr>
            <w:webHidden/>
          </w:rPr>
        </w:r>
        <w:r w:rsidR="004F3089">
          <w:rPr>
            <w:webHidden/>
          </w:rPr>
          <w:fldChar w:fldCharType="separate"/>
        </w:r>
        <w:r w:rsidR="004F3089">
          <w:rPr>
            <w:webHidden/>
          </w:rPr>
          <w:t>19</w:t>
        </w:r>
        <w:r w:rsidR="004F3089">
          <w:rPr>
            <w:webHidden/>
          </w:rPr>
          <w:fldChar w:fldCharType="end"/>
        </w:r>
      </w:hyperlink>
    </w:p>
    <w:p w14:paraId="16E423F0" w14:textId="77777777" w:rsidR="004F3089" w:rsidRDefault="00CB3170">
      <w:pPr>
        <w:pStyle w:val="TOC2"/>
        <w:rPr>
          <w:rFonts w:asciiTheme="minorHAnsi" w:eastAsiaTheme="minorEastAsia" w:hAnsiTheme="minorHAnsi" w:cstheme="minorBidi"/>
          <w:sz w:val="22"/>
          <w:szCs w:val="22"/>
        </w:rPr>
      </w:pPr>
      <w:hyperlink w:anchor="_Toc493355926" w:history="1">
        <w:r w:rsidR="004F3089" w:rsidRPr="008858A8">
          <w:rPr>
            <w:rStyle w:val="Hyperlink"/>
          </w:rPr>
          <w:t>5.4</w:t>
        </w:r>
        <w:r w:rsidR="004F3089">
          <w:rPr>
            <w:rFonts w:asciiTheme="minorHAnsi" w:eastAsiaTheme="minorEastAsia" w:hAnsiTheme="minorHAnsi" w:cstheme="minorBidi"/>
            <w:sz w:val="22"/>
            <w:szCs w:val="22"/>
          </w:rPr>
          <w:tab/>
        </w:r>
        <w:r w:rsidR="004F3089" w:rsidRPr="008858A8">
          <w:rPr>
            <w:rStyle w:val="Hyperlink"/>
          </w:rPr>
          <w:t>Line Rate Forwarding Performance</w:t>
        </w:r>
        <w:r w:rsidR="004F3089">
          <w:rPr>
            <w:webHidden/>
          </w:rPr>
          <w:tab/>
        </w:r>
        <w:r w:rsidR="004F3089">
          <w:rPr>
            <w:webHidden/>
          </w:rPr>
          <w:fldChar w:fldCharType="begin"/>
        </w:r>
        <w:r w:rsidR="004F3089">
          <w:rPr>
            <w:webHidden/>
          </w:rPr>
          <w:instrText xml:space="preserve"> PAGEREF _Toc493355926 \h </w:instrText>
        </w:r>
        <w:r w:rsidR="004F3089">
          <w:rPr>
            <w:webHidden/>
          </w:rPr>
        </w:r>
        <w:r w:rsidR="004F3089">
          <w:rPr>
            <w:webHidden/>
          </w:rPr>
          <w:fldChar w:fldCharType="separate"/>
        </w:r>
        <w:r w:rsidR="004F3089">
          <w:rPr>
            <w:webHidden/>
          </w:rPr>
          <w:t>20</w:t>
        </w:r>
        <w:r w:rsidR="004F3089">
          <w:rPr>
            <w:webHidden/>
          </w:rPr>
          <w:fldChar w:fldCharType="end"/>
        </w:r>
      </w:hyperlink>
    </w:p>
    <w:p w14:paraId="494369C1" w14:textId="77777777" w:rsidR="004F3089" w:rsidRDefault="00CB3170">
      <w:pPr>
        <w:pStyle w:val="TOC2"/>
        <w:rPr>
          <w:rFonts w:asciiTheme="minorHAnsi" w:eastAsiaTheme="minorEastAsia" w:hAnsiTheme="minorHAnsi" w:cstheme="minorBidi"/>
          <w:sz w:val="22"/>
          <w:szCs w:val="22"/>
        </w:rPr>
      </w:pPr>
      <w:hyperlink w:anchor="_Toc493355927" w:history="1">
        <w:r w:rsidR="004F3089" w:rsidRPr="008858A8">
          <w:rPr>
            <w:rStyle w:val="Hyperlink"/>
          </w:rPr>
          <w:t>5.5</w:t>
        </w:r>
        <w:r w:rsidR="004F3089">
          <w:rPr>
            <w:rFonts w:asciiTheme="minorHAnsi" w:eastAsiaTheme="minorEastAsia" w:hAnsiTheme="minorHAnsi" w:cstheme="minorBidi"/>
            <w:sz w:val="22"/>
            <w:szCs w:val="22"/>
          </w:rPr>
          <w:tab/>
        </w:r>
        <w:r w:rsidR="004F3089" w:rsidRPr="008858A8">
          <w:rPr>
            <w:rStyle w:val="Hyperlink"/>
          </w:rPr>
          <w:t>Microburst Absorption Test</w:t>
        </w:r>
        <w:r w:rsidR="004F3089">
          <w:rPr>
            <w:webHidden/>
          </w:rPr>
          <w:tab/>
        </w:r>
        <w:r w:rsidR="004F3089">
          <w:rPr>
            <w:webHidden/>
          </w:rPr>
          <w:fldChar w:fldCharType="begin"/>
        </w:r>
        <w:r w:rsidR="004F3089">
          <w:rPr>
            <w:webHidden/>
          </w:rPr>
          <w:instrText xml:space="preserve"> PAGEREF _Toc493355927 \h </w:instrText>
        </w:r>
        <w:r w:rsidR="004F3089">
          <w:rPr>
            <w:webHidden/>
          </w:rPr>
        </w:r>
        <w:r w:rsidR="004F3089">
          <w:rPr>
            <w:webHidden/>
          </w:rPr>
          <w:fldChar w:fldCharType="separate"/>
        </w:r>
        <w:r w:rsidR="004F3089">
          <w:rPr>
            <w:webHidden/>
          </w:rPr>
          <w:t>20</w:t>
        </w:r>
        <w:r w:rsidR="004F3089">
          <w:rPr>
            <w:webHidden/>
          </w:rPr>
          <w:fldChar w:fldCharType="end"/>
        </w:r>
      </w:hyperlink>
    </w:p>
    <w:p w14:paraId="3A3CFA77"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28" w:history="1">
        <w:r w:rsidR="004F3089" w:rsidRPr="008858A8">
          <w:rPr>
            <w:rStyle w:val="Hyperlink"/>
          </w:rPr>
          <w:t>6.</w:t>
        </w:r>
        <w:r w:rsidR="004F3089">
          <w:rPr>
            <w:rFonts w:asciiTheme="minorHAnsi" w:eastAsiaTheme="minorEastAsia" w:hAnsiTheme="minorHAnsi" w:cstheme="minorBidi"/>
            <w:b w:val="0"/>
            <w:bCs w:val="0"/>
            <w:sz w:val="22"/>
            <w:szCs w:val="22"/>
            <w:lang w:bidi="ar-SA"/>
          </w:rPr>
          <w:tab/>
        </w:r>
        <w:r w:rsidR="004F3089" w:rsidRPr="008858A8">
          <w:rPr>
            <w:rStyle w:val="Hyperlink"/>
          </w:rPr>
          <w:t>Hardware Performance</w:t>
        </w:r>
        <w:r w:rsidR="004F3089">
          <w:rPr>
            <w:webHidden/>
          </w:rPr>
          <w:tab/>
        </w:r>
        <w:r w:rsidR="004F3089">
          <w:rPr>
            <w:webHidden/>
          </w:rPr>
          <w:fldChar w:fldCharType="begin"/>
        </w:r>
        <w:r w:rsidR="004F3089">
          <w:rPr>
            <w:webHidden/>
          </w:rPr>
          <w:instrText xml:space="preserve"> PAGEREF _Toc493355928 \h </w:instrText>
        </w:r>
        <w:r w:rsidR="004F3089">
          <w:rPr>
            <w:webHidden/>
          </w:rPr>
        </w:r>
        <w:r w:rsidR="004F3089">
          <w:rPr>
            <w:webHidden/>
          </w:rPr>
          <w:fldChar w:fldCharType="separate"/>
        </w:r>
        <w:r w:rsidR="004F3089">
          <w:rPr>
            <w:webHidden/>
          </w:rPr>
          <w:t>22</w:t>
        </w:r>
        <w:r w:rsidR="004F3089">
          <w:rPr>
            <w:webHidden/>
          </w:rPr>
          <w:fldChar w:fldCharType="end"/>
        </w:r>
      </w:hyperlink>
    </w:p>
    <w:p w14:paraId="5061698B" w14:textId="77777777" w:rsidR="004F3089" w:rsidRDefault="00CB3170">
      <w:pPr>
        <w:pStyle w:val="TOC2"/>
        <w:rPr>
          <w:rFonts w:asciiTheme="minorHAnsi" w:eastAsiaTheme="minorEastAsia" w:hAnsiTheme="minorHAnsi" w:cstheme="minorBidi"/>
          <w:sz w:val="22"/>
          <w:szCs w:val="22"/>
        </w:rPr>
      </w:pPr>
      <w:hyperlink w:anchor="_Toc493355929" w:history="1">
        <w:r w:rsidR="004F3089" w:rsidRPr="008858A8">
          <w:rPr>
            <w:rStyle w:val="Hyperlink"/>
          </w:rPr>
          <w:t>6.1</w:t>
        </w:r>
        <w:r w:rsidR="004F3089">
          <w:rPr>
            <w:rFonts w:asciiTheme="minorHAnsi" w:eastAsiaTheme="minorEastAsia" w:hAnsiTheme="minorHAnsi" w:cstheme="minorBidi"/>
            <w:sz w:val="22"/>
            <w:szCs w:val="22"/>
          </w:rPr>
          <w:tab/>
        </w:r>
        <w:r w:rsidR="004F3089" w:rsidRPr="008858A8">
          <w:rPr>
            <w:rStyle w:val="Hyperlink"/>
          </w:rPr>
          <w:t>Buffers</w:t>
        </w:r>
        <w:r w:rsidR="004F3089">
          <w:rPr>
            <w:webHidden/>
          </w:rPr>
          <w:tab/>
        </w:r>
        <w:r w:rsidR="004F3089">
          <w:rPr>
            <w:webHidden/>
          </w:rPr>
          <w:fldChar w:fldCharType="begin"/>
        </w:r>
        <w:r w:rsidR="004F3089">
          <w:rPr>
            <w:webHidden/>
          </w:rPr>
          <w:instrText xml:space="preserve"> PAGEREF _Toc493355929 \h </w:instrText>
        </w:r>
        <w:r w:rsidR="004F3089">
          <w:rPr>
            <w:webHidden/>
          </w:rPr>
        </w:r>
        <w:r w:rsidR="004F3089">
          <w:rPr>
            <w:webHidden/>
          </w:rPr>
          <w:fldChar w:fldCharType="separate"/>
        </w:r>
        <w:r w:rsidR="004F3089">
          <w:rPr>
            <w:webHidden/>
          </w:rPr>
          <w:t>22</w:t>
        </w:r>
        <w:r w:rsidR="004F3089">
          <w:rPr>
            <w:webHidden/>
          </w:rPr>
          <w:fldChar w:fldCharType="end"/>
        </w:r>
      </w:hyperlink>
    </w:p>
    <w:p w14:paraId="441AC9D2" w14:textId="77777777" w:rsidR="004F3089" w:rsidRDefault="00CB3170">
      <w:pPr>
        <w:pStyle w:val="TOC2"/>
        <w:rPr>
          <w:rFonts w:asciiTheme="minorHAnsi" w:eastAsiaTheme="minorEastAsia" w:hAnsiTheme="minorHAnsi" w:cstheme="minorBidi"/>
          <w:sz w:val="22"/>
          <w:szCs w:val="22"/>
        </w:rPr>
      </w:pPr>
      <w:hyperlink w:anchor="_Toc493355930" w:history="1">
        <w:r w:rsidR="004F3089" w:rsidRPr="008858A8">
          <w:rPr>
            <w:rStyle w:val="Hyperlink"/>
          </w:rPr>
          <w:t>6.2</w:t>
        </w:r>
        <w:r w:rsidR="004F3089">
          <w:rPr>
            <w:rFonts w:asciiTheme="minorHAnsi" w:eastAsiaTheme="minorEastAsia" w:hAnsiTheme="minorHAnsi" w:cstheme="minorBidi"/>
            <w:sz w:val="22"/>
            <w:szCs w:val="22"/>
          </w:rPr>
          <w:tab/>
        </w:r>
        <w:r w:rsidR="004F3089" w:rsidRPr="008858A8">
          <w:rPr>
            <w:rStyle w:val="Hyperlink"/>
          </w:rPr>
          <w:t>VoQ</w:t>
        </w:r>
        <w:r w:rsidR="004F3089">
          <w:rPr>
            <w:webHidden/>
          </w:rPr>
          <w:tab/>
        </w:r>
        <w:r w:rsidR="004F3089">
          <w:rPr>
            <w:webHidden/>
          </w:rPr>
          <w:fldChar w:fldCharType="begin"/>
        </w:r>
        <w:r w:rsidR="004F3089">
          <w:rPr>
            <w:webHidden/>
          </w:rPr>
          <w:instrText xml:space="preserve"> PAGEREF _Toc493355930 \h </w:instrText>
        </w:r>
        <w:r w:rsidR="004F3089">
          <w:rPr>
            <w:webHidden/>
          </w:rPr>
        </w:r>
        <w:r w:rsidR="004F3089">
          <w:rPr>
            <w:webHidden/>
          </w:rPr>
          <w:fldChar w:fldCharType="separate"/>
        </w:r>
        <w:r w:rsidR="004F3089">
          <w:rPr>
            <w:webHidden/>
          </w:rPr>
          <w:t>22</w:t>
        </w:r>
        <w:r w:rsidR="004F3089">
          <w:rPr>
            <w:webHidden/>
          </w:rPr>
          <w:fldChar w:fldCharType="end"/>
        </w:r>
      </w:hyperlink>
    </w:p>
    <w:p w14:paraId="52BD4C56" w14:textId="77777777" w:rsidR="004F3089" w:rsidRDefault="00CB3170">
      <w:pPr>
        <w:pStyle w:val="TOC2"/>
        <w:rPr>
          <w:rFonts w:asciiTheme="minorHAnsi" w:eastAsiaTheme="minorEastAsia" w:hAnsiTheme="minorHAnsi" w:cstheme="minorBidi"/>
          <w:sz w:val="22"/>
          <w:szCs w:val="22"/>
        </w:rPr>
      </w:pPr>
      <w:hyperlink w:anchor="_Toc493355931" w:history="1">
        <w:r w:rsidR="004F3089" w:rsidRPr="008858A8">
          <w:rPr>
            <w:rStyle w:val="Hyperlink"/>
          </w:rPr>
          <w:t>6.3</w:t>
        </w:r>
        <w:r w:rsidR="004F3089">
          <w:rPr>
            <w:rFonts w:asciiTheme="minorHAnsi" w:eastAsiaTheme="minorEastAsia" w:hAnsiTheme="minorHAnsi" w:cstheme="minorBidi"/>
            <w:sz w:val="22"/>
            <w:szCs w:val="22"/>
          </w:rPr>
          <w:tab/>
        </w:r>
        <w:r w:rsidR="004F3089" w:rsidRPr="008858A8">
          <w:rPr>
            <w:rStyle w:val="Hyperlink"/>
          </w:rPr>
          <w:t>Buffer test for 4x25GE-100GE</w:t>
        </w:r>
        <w:r w:rsidR="004F3089">
          <w:rPr>
            <w:webHidden/>
          </w:rPr>
          <w:tab/>
        </w:r>
        <w:r w:rsidR="004F3089">
          <w:rPr>
            <w:webHidden/>
          </w:rPr>
          <w:fldChar w:fldCharType="begin"/>
        </w:r>
        <w:r w:rsidR="004F3089">
          <w:rPr>
            <w:webHidden/>
          </w:rPr>
          <w:instrText xml:space="preserve"> PAGEREF _Toc493355931 \h </w:instrText>
        </w:r>
        <w:r w:rsidR="004F3089">
          <w:rPr>
            <w:webHidden/>
          </w:rPr>
        </w:r>
        <w:r w:rsidR="004F3089">
          <w:rPr>
            <w:webHidden/>
          </w:rPr>
          <w:fldChar w:fldCharType="separate"/>
        </w:r>
        <w:r w:rsidR="004F3089">
          <w:rPr>
            <w:webHidden/>
          </w:rPr>
          <w:t>23</w:t>
        </w:r>
        <w:r w:rsidR="004F3089">
          <w:rPr>
            <w:webHidden/>
          </w:rPr>
          <w:fldChar w:fldCharType="end"/>
        </w:r>
      </w:hyperlink>
    </w:p>
    <w:p w14:paraId="43267148" w14:textId="77777777" w:rsidR="004F3089" w:rsidRDefault="00CB3170">
      <w:pPr>
        <w:pStyle w:val="TOC2"/>
        <w:rPr>
          <w:rFonts w:asciiTheme="minorHAnsi" w:eastAsiaTheme="minorEastAsia" w:hAnsiTheme="minorHAnsi" w:cstheme="minorBidi"/>
          <w:sz w:val="22"/>
          <w:szCs w:val="22"/>
        </w:rPr>
      </w:pPr>
      <w:hyperlink w:anchor="_Toc493355932" w:history="1">
        <w:r w:rsidR="004F3089" w:rsidRPr="008858A8">
          <w:rPr>
            <w:rStyle w:val="Hyperlink"/>
          </w:rPr>
          <w:t>6.4</w:t>
        </w:r>
        <w:r w:rsidR="004F3089">
          <w:rPr>
            <w:rFonts w:asciiTheme="minorHAnsi" w:eastAsiaTheme="minorEastAsia" w:hAnsiTheme="minorHAnsi" w:cstheme="minorBidi"/>
            <w:sz w:val="22"/>
            <w:szCs w:val="22"/>
          </w:rPr>
          <w:tab/>
        </w:r>
        <w:r w:rsidR="004F3089" w:rsidRPr="008858A8">
          <w:rPr>
            <w:rStyle w:val="Hyperlink"/>
          </w:rPr>
          <w:t>Traffic congestion</w:t>
        </w:r>
        <w:r w:rsidR="004F3089">
          <w:rPr>
            <w:webHidden/>
          </w:rPr>
          <w:tab/>
        </w:r>
        <w:r w:rsidR="004F3089">
          <w:rPr>
            <w:webHidden/>
          </w:rPr>
          <w:fldChar w:fldCharType="begin"/>
        </w:r>
        <w:r w:rsidR="004F3089">
          <w:rPr>
            <w:webHidden/>
          </w:rPr>
          <w:instrText xml:space="preserve"> PAGEREF _Toc493355932 \h </w:instrText>
        </w:r>
        <w:r w:rsidR="004F3089">
          <w:rPr>
            <w:webHidden/>
          </w:rPr>
        </w:r>
        <w:r w:rsidR="004F3089">
          <w:rPr>
            <w:webHidden/>
          </w:rPr>
          <w:fldChar w:fldCharType="separate"/>
        </w:r>
        <w:r w:rsidR="004F3089">
          <w:rPr>
            <w:webHidden/>
          </w:rPr>
          <w:t>24</w:t>
        </w:r>
        <w:r w:rsidR="004F3089">
          <w:rPr>
            <w:webHidden/>
          </w:rPr>
          <w:fldChar w:fldCharType="end"/>
        </w:r>
      </w:hyperlink>
    </w:p>
    <w:p w14:paraId="34D4C288" w14:textId="77777777" w:rsidR="004F3089" w:rsidRDefault="00CB3170">
      <w:pPr>
        <w:pStyle w:val="TOC2"/>
        <w:rPr>
          <w:rFonts w:asciiTheme="minorHAnsi" w:eastAsiaTheme="minorEastAsia" w:hAnsiTheme="minorHAnsi" w:cstheme="minorBidi"/>
          <w:sz w:val="22"/>
          <w:szCs w:val="22"/>
        </w:rPr>
      </w:pPr>
      <w:hyperlink w:anchor="_Toc493355933" w:history="1">
        <w:r w:rsidR="004F3089" w:rsidRPr="008858A8">
          <w:rPr>
            <w:rStyle w:val="Hyperlink"/>
          </w:rPr>
          <w:t>6.5</w:t>
        </w:r>
        <w:r w:rsidR="004F3089">
          <w:rPr>
            <w:rFonts w:asciiTheme="minorHAnsi" w:eastAsiaTheme="minorEastAsia" w:hAnsiTheme="minorHAnsi" w:cstheme="minorBidi"/>
            <w:sz w:val="22"/>
            <w:szCs w:val="22"/>
          </w:rPr>
          <w:tab/>
        </w:r>
        <w:r w:rsidR="004F3089" w:rsidRPr="008858A8">
          <w:rPr>
            <w:rStyle w:val="Hyperlink"/>
          </w:rPr>
          <w:t>Mirror the packets marked with TCP port number</w:t>
        </w:r>
        <w:r w:rsidR="004F3089">
          <w:rPr>
            <w:webHidden/>
          </w:rPr>
          <w:tab/>
        </w:r>
        <w:r w:rsidR="004F3089">
          <w:rPr>
            <w:webHidden/>
          </w:rPr>
          <w:fldChar w:fldCharType="begin"/>
        </w:r>
        <w:r w:rsidR="004F3089">
          <w:rPr>
            <w:webHidden/>
          </w:rPr>
          <w:instrText xml:space="preserve"> PAGEREF _Toc493355933 \h </w:instrText>
        </w:r>
        <w:r w:rsidR="004F3089">
          <w:rPr>
            <w:webHidden/>
          </w:rPr>
        </w:r>
        <w:r w:rsidR="004F3089">
          <w:rPr>
            <w:webHidden/>
          </w:rPr>
          <w:fldChar w:fldCharType="separate"/>
        </w:r>
        <w:r w:rsidR="004F3089">
          <w:rPr>
            <w:webHidden/>
          </w:rPr>
          <w:t>25</w:t>
        </w:r>
        <w:r w:rsidR="004F3089">
          <w:rPr>
            <w:webHidden/>
          </w:rPr>
          <w:fldChar w:fldCharType="end"/>
        </w:r>
      </w:hyperlink>
    </w:p>
    <w:p w14:paraId="61379A0B" w14:textId="77777777" w:rsidR="004F3089" w:rsidRDefault="00CB3170">
      <w:pPr>
        <w:pStyle w:val="TOC2"/>
        <w:rPr>
          <w:rFonts w:asciiTheme="minorHAnsi" w:eastAsiaTheme="minorEastAsia" w:hAnsiTheme="minorHAnsi" w:cstheme="minorBidi"/>
          <w:sz w:val="22"/>
          <w:szCs w:val="22"/>
        </w:rPr>
      </w:pPr>
      <w:hyperlink w:anchor="_Toc493355934" w:history="1">
        <w:r w:rsidR="004F3089" w:rsidRPr="008858A8">
          <w:rPr>
            <w:rStyle w:val="Hyperlink"/>
          </w:rPr>
          <w:t>6.6</w:t>
        </w:r>
        <w:r w:rsidR="004F3089">
          <w:rPr>
            <w:rFonts w:asciiTheme="minorHAnsi" w:eastAsiaTheme="minorEastAsia" w:hAnsiTheme="minorHAnsi" w:cstheme="minorBidi"/>
            <w:sz w:val="22"/>
            <w:szCs w:val="22"/>
          </w:rPr>
          <w:tab/>
        </w:r>
        <w:r w:rsidR="004F3089" w:rsidRPr="008858A8">
          <w:rPr>
            <w:rStyle w:val="Hyperlink"/>
          </w:rPr>
          <w:t>Tests on Whole System Reboot</w:t>
        </w:r>
        <w:r w:rsidR="004F3089">
          <w:rPr>
            <w:webHidden/>
          </w:rPr>
          <w:tab/>
        </w:r>
        <w:r w:rsidR="004F3089">
          <w:rPr>
            <w:webHidden/>
          </w:rPr>
          <w:fldChar w:fldCharType="begin"/>
        </w:r>
        <w:r w:rsidR="004F3089">
          <w:rPr>
            <w:webHidden/>
          </w:rPr>
          <w:instrText xml:space="preserve"> PAGEREF _Toc493355934 \h </w:instrText>
        </w:r>
        <w:r w:rsidR="004F3089">
          <w:rPr>
            <w:webHidden/>
          </w:rPr>
        </w:r>
        <w:r w:rsidR="004F3089">
          <w:rPr>
            <w:webHidden/>
          </w:rPr>
          <w:fldChar w:fldCharType="separate"/>
        </w:r>
        <w:r w:rsidR="004F3089">
          <w:rPr>
            <w:webHidden/>
          </w:rPr>
          <w:t>26</w:t>
        </w:r>
        <w:r w:rsidR="004F3089">
          <w:rPr>
            <w:webHidden/>
          </w:rPr>
          <w:fldChar w:fldCharType="end"/>
        </w:r>
      </w:hyperlink>
    </w:p>
    <w:p w14:paraId="2D1D9281" w14:textId="77777777" w:rsidR="004F3089" w:rsidRDefault="00CB3170">
      <w:pPr>
        <w:pStyle w:val="TOC2"/>
        <w:rPr>
          <w:rFonts w:asciiTheme="minorHAnsi" w:eastAsiaTheme="minorEastAsia" w:hAnsiTheme="minorHAnsi" w:cstheme="minorBidi"/>
          <w:sz w:val="22"/>
          <w:szCs w:val="22"/>
        </w:rPr>
      </w:pPr>
      <w:hyperlink w:anchor="_Toc493355935" w:history="1">
        <w:r w:rsidR="004F3089" w:rsidRPr="008858A8">
          <w:rPr>
            <w:rStyle w:val="Hyperlink"/>
          </w:rPr>
          <w:t>6.7</w:t>
        </w:r>
        <w:r w:rsidR="004F3089">
          <w:rPr>
            <w:rFonts w:asciiTheme="minorHAnsi" w:eastAsiaTheme="minorEastAsia" w:hAnsiTheme="minorHAnsi" w:cstheme="minorBidi"/>
            <w:sz w:val="22"/>
            <w:szCs w:val="22"/>
          </w:rPr>
          <w:tab/>
        </w:r>
        <w:r w:rsidR="004F3089" w:rsidRPr="008858A8">
          <w:rPr>
            <w:rStyle w:val="Hyperlink"/>
          </w:rPr>
          <w:t>Tests on Power Supply Redundancy</w:t>
        </w:r>
        <w:r w:rsidR="004F3089">
          <w:rPr>
            <w:webHidden/>
          </w:rPr>
          <w:tab/>
        </w:r>
        <w:r w:rsidR="004F3089">
          <w:rPr>
            <w:webHidden/>
          </w:rPr>
          <w:fldChar w:fldCharType="begin"/>
        </w:r>
        <w:r w:rsidR="004F3089">
          <w:rPr>
            <w:webHidden/>
          </w:rPr>
          <w:instrText xml:space="preserve"> PAGEREF _Toc493355935 \h </w:instrText>
        </w:r>
        <w:r w:rsidR="004F3089">
          <w:rPr>
            <w:webHidden/>
          </w:rPr>
        </w:r>
        <w:r w:rsidR="004F3089">
          <w:rPr>
            <w:webHidden/>
          </w:rPr>
          <w:fldChar w:fldCharType="separate"/>
        </w:r>
        <w:r w:rsidR="004F3089">
          <w:rPr>
            <w:webHidden/>
          </w:rPr>
          <w:t>27</w:t>
        </w:r>
        <w:r w:rsidR="004F3089">
          <w:rPr>
            <w:webHidden/>
          </w:rPr>
          <w:fldChar w:fldCharType="end"/>
        </w:r>
      </w:hyperlink>
    </w:p>
    <w:p w14:paraId="628A3807" w14:textId="77777777" w:rsidR="004F3089" w:rsidRDefault="00CB3170">
      <w:pPr>
        <w:pStyle w:val="TOC2"/>
        <w:rPr>
          <w:rFonts w:asciiTheme="minorHAnsi" w:eastAsiaTheme="minorEastAsia" w:hAnsiTheme="minorHAnsi" w:cstheme="minorBidi"/>
          <w:sz w:val="22"/>
          <w:szCs w:val="22"/>
        </w:rPr>
      </w:pPr>
      <w:hyperlink w:anchor="_Toc493355936" w:history="1">
        <w:r w:rsidR="004F3089" w:rsidRPr="008858A8">
          <w:rPr>
            <w:rStyle w:val="Hyperlink"/>
          </w:rPr>
          <w:t>6.8</w:t>
        </w:r>
        <w:r w:rsidR="004F3089">
          <w:rPr>
            <w:rFonts w:asciiTheme="minorHAnsi" w:eastAsiaTheme="minorEastAsia" w:hAnsiTheme="minorHAnsi" w:cstheme="minorBidi"/>
            <w:sz w:val="22"/>
            <w:szCs w:val="22"/>
          </w:rPr>
          <w:tab/>
        </w:r>
        <w:r w:rsidR="004F3089" w:rsidRPr="008858A8">
          <w:rPr>
            <w:rStyle w:val="Hyperlink"/>
          </w:rPr>
          <w:t>Tests on Fan Redundancy</w:t>
        </w:r>
        <w:r w:rsidR="004F3089">
          <w:rPr>
            <w:webHidden/>
          </w:rPr>
          <w:tab/>
        </w:r>
        <w:r w:rsidR="004F3089">
          <w:rPr>
            <w:webHidden/>
          </w:rPr>
          <w:fldChar w:fldCharType="begin"/>
        </w:r>
        <w:r w:rsidR="004F3089">
          <w:rPr>
            <w:webHidden/>
          </w:rPr>
          <w:instrText xml:space="preserve"> PAGEREF _Toc493355936 \h </w:instrText>
        </w:r>
        <w:r w:rsidR="004F3089">
          <w:rPr>
            <w:webHidden/>
          </w:rPr>
        </w:r>
        <w:r w:rsidR="004F3089">
          <w:rPr>
            <w:webHidden/>
          </w:rPr>
          <w:fldChar w:fldCharType="separate"/>
        </w:r>
        <w:r w:rsidR="004F3089">
          <w:rPr>
            <w:webHidden/>
          </w:rPr>
          <w:t>28</w:t>
        </w:r>
        <w:r w:rsidR="004F3089">
          <w:rPr>
            <w:webHidden/>
          </w:rPr>
          <w:fldChar w:fldCharType="end"/>
        </w:r>
      </w:hyperlink>
    </w:p>
    <w:p w14:paraId="6B944439" w14:textId="77777777" w:rsidR="004F3089" w:rsidRDefault="00CB3170">
      <w:pPr>
        <w:pStyle w:val="TOC2"/>
        <w:rPr>
          <w:rFonts w:asciiTheme="minorHAnsi" w:eastAsiaTheme="minorEastAsia" w:hAnsiTheme="minorHAnsi" w:cstheme="minorBidi"/>
          <w:sz w:val="22"/>
          <w:szCs w:val="22"/>
        </w:rPr>
      </w:pPr>
      <w:hyperlink w:anchor="_Toc493355937" w:history="1">
        <w:r w:rsidR="004F3089" w:rsidRPr="008858A8">
          <w:rPr>
            <w:rStyle w:val="Hyperlink"/>
          </w:rPr>
          <w:t>6.9</w:t>
        </w:r>
        <w:r w:rsidR="004F3089">
          <w:rPr>
            <w:rFonts w:asciiTheme="minorHAnsi" w:eastAsiaTheme="minorEastAsia" w:hAnsiTheme="minorHAnsi" w:cstheme="minorBidi"/>
            <w:sz w:val="22"/>
            <w:szCs w:val="22"/>
          </w:rPr>
          <w:tab/>
        </w:r>
        <w:r w:rsidR="004F3089" w:rsidRPr="008858A8">
          <w:rPr>
            <w:rStyle w:val="Hyperlink"/>
          </w:rPr>
          <w:t>Power Consumption Test</w:t>
        </w:r>
        <w:r w:rsidR="004F3089">
          <w:rPr>
            <w:webHidden/>
          </w:rPr>
          <w:tab/>
        </w:r>
        <w:r w:rsidR="004F3089">
          <w:rPr>
            <w:webHidden/>
          </w:rPr>
          <w:fldChar w:fldCharType="begin"/>
        </w:r>
        <w:r w:rsidR="004F3089">
          <w:rPr>
            <w:webHidden/>
          </w:rPr>
          <w:instrText xml:space="preserve"> PAGEREF _Toc493355937 \h </w:instrText>
        </w:r>
        <w:r w:rsidR="004F3089">
          <w:rPr>
            <w:webHidden/>
          </w:rPr>
        </w:r>
        <w:r w:rsidR="004F3089">
          <w:rPr>
            <w:webHidden/>
          </w:rPr>
          <w:fldChar w:fldCharType="separate"/>
        </w:r>
        <w:r w:rsidR="004F3089">
          <w:rPr>
            <w:webHidden/>
          </w:rPr>
          <w:t>28</w:t>
        </w:r>
        <w:r w:rsidR="004F3089">
          <w:rPr>
            <w:webHidden/>
          </w:rPr>
          <w:fldChar w:fldCharType="end"/>
        </w:r>
      </w:hyperlink>
    </w:p>
    <w:p w14:paraId="320A3D30"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38" w:history="1">
        <w:r w:rsidR="004F3089" w:rsidRPr="008858A8">
          <w:rPr>
            <w:rStyle w:val="Hyperlink"/>
          </w:rPr>
          <w:t>7.</w:t>
        </w:r>
        <w:r w:rsidR="004F3089">
          <w:rPr>
            <w:rFonts w:asciiTheme="minorHAnsi" w:eastAsiaTheme="minorEastAsia" w:hAnsiTheme="minorHAnsi" w:cstheme="minorBidi"/>
            <w:b w:val="0"/>
            <w:bCs w:val="0"/>
            <w:sz w:val="22"/>
            <w:szCs w:val="22"/>
            <w:lang w:bidi="ar-SA"/>
          </w:rPr>
          <w:tab/>
        </w:r>
        <w:r w:rsidR="004F3089" w:rsidRPr="008858A8">
          <w:rPr>
            <w:rStyle w:val="Hyperlink"/>
          </w:rPr>
          <w:t>Basic Function Test</w:t>
        </w:r>
        <w:r w:rsidR="004F3089">
          <w:rPr>
            <w:webHidden/>
          </w:rPr>
          <w:tab/>
        </w:r>
        <w:r w:rsidR="004F3089">
          <w:rPr>
            <w:webHidden/>
          </w:rPr>
          <w:fldChar w:fldCharType="begin"/>
        </w:r>
        <w:r w:rsidR="004F3089">
          <w:rPr>
            <w:webHidden/>
          </w:rPr>
          <w:instrText xml:space="preserve"> PAGEREF _Toc493355938 \h </w:instrText>
        </w:r>
        <w:r w:rsidR="004F3089">
          <w:rPr>
            <w:webHidden/>
          </w:rPr>
        </w:r>
        <w:r w:rsidR="004F3089">
          <w:rPr>
            <w:webHidden/>
          </w:rPr>
          <w:fldChar w:fldCharType="separate"/>
        </w:r>
        <w:r w:rsidR="004F3089">
          <w:rPr>
            <w:webHidden/>
          </w:rPr>
          <w:t>30</w:t>
        </w:r>
        <w:r w:rsidR="004F3089">
          <w:rPr>
            <w:webHidden/>
          </w:rPr>
          <w:fldChar w:fldCharType="end"/>
        </w:r>
      </w:hyperlink>
    </w:p>
    <w:p w14:paraId="4DDA254A" w14:textId="77777777" w:rsidR="004F3089" w:rsidRDefault="00CB3170">
      <w:pPr>
        <w:pStyle w:val="TOC2"/>
        <w:rPr>
          <w:rFonts w:asciiTheme="minorHAnsi" w:eastAsiaTheme="minorEastAsia" w:hAnsiTheme="minorHAnsi" w:cstheme="minorBidi"/>
          <w:sz w:val="22"/>
          <w:szCs w:val="22"/>
        </w:rPr>
      </w:pPr>
      <w:hyperlink w:anchor="_Toc493355939" w:history="1">
        <w:r w:rsidR="004F3089" w:rsidRPr="008858A8">
          <w:rPr>
            <w:rStyle w:val="Hyperlink"/>
          </w:rPr>
          <w:t>7.1</w:t>
        </w:r>
        <w:r w:rsidR="004F3089">
          <w:rPr>
            <w:rFonts w:asciiTheme="minorHAnsi" w:eastAsiaTheme="minorEastAsia" w:hAnsiTheme="minorHAnsi" w:cstheme="minorBidi"/>
            <w:sz w:val="22"/>
            <w:szCs w:val="22"/>
          </w:rPr>
          <w:tab/>
        </w:r>
        <w:r w:rsidR="004F3089" w:rsidRPr="008858A8">
          <w:rPr>
            <w:rStyle w:val="Hyperlink"/>
          </w:rPr>
          <w:t>Telnet</w:t>
        </w:r>
        <w:r w:rsidR="004F3089">
          <w:rPr>
            <w:webHidden/>
          </w:rPr>
          <w:tab/>
        </w:r>
        <w:r w:rsidR="004F3089">
          <w:rPr>
            <w:webHidden/>
          </w:rPr>
          <w:fldChar w:fldCharType="begin"/>
        </w:r>
        <w:r w:rsidR="004F3089">
          <w:rPr>
            <w:webHidden/>
          </w:rPr>
          <w:instrText xml:space="preserve"> PAGEREF _Toc493355939 \h </w:instrText>
        </w:r>
        <w:r w:rsidR="004F3089">
          <w:rPr>
            <w:webHidden/>
          </w:rPr>
        </w:r>
        <w:r w:rsidR="004F3089">
          <w:rPr>
            <w:webHidden/>
          </w:rPr>
          <w:fldChar w:fldCharType="separate"/>
        </w:r>
        <w:r w:rsidR="004F3089">
          <w:rPr>
            <w:webHidden/>
          </w:rPr>
          <w:t>30</w:t>
        </w:r>
        <w:r w:rsidR="004F3089">
          <w:rPr>
            <w:webHidden/>
          </w:rPr>
          <w:fldChar w:fldCharType="end"/>
        </w:r>
      </w:hyperlink>
    </w:p>
    <w:p w14:paraId="44D57354" w14:textId="77777777" w:rsidR="004F3089" w:rsidRDefault="00CB3170">
      <w:pPr>
        <w:pStyle w:val="TOC2"/>
        <w:rPr>
          <w:rFonts w:asciiTheme="minorHAnsi" w:eastAsiaTheme="minorEastAsia" w:hAnsiTheme="minorHAnsi" w:cstheme="minorBidi"/>
          <w:sz w:val="22"/>
          <w:szCs w:val="22"/>
        </w:rPr>
      </w:pPr>
      <w:hyperlink w:anchor="_Toc493355940" w:history="1">
        <w:r w:rsidR="004F3089" w:rsidRPr="008858A8">
          <w:rPr>
            <w:rStyle w:val="Hyperlink"/>
          </w:rPr>
          <w:t>7.2</w:t>
        </w:r>
        <w:r w:rsidR="004F3089">
          <w:rPr>
            <w:rFonts w:asciiTheme="minorHAnsi" w:eastAsiaTheme="minorEastAsia" w:hAnsiTheme="minorHAnsi" w:cstheme="minorBidi"/>
            <w:sz w:val="22"/>
            <w:szCs w:val="22"/>
          </w:rPr>
          <w:tab/>
        </w:r>
        <w:r w:rsidR="004F3089" w:rsidRPr="008858A8">
          <w:rPr>
            <w:rStyle w:val="Hyperlink"/>
          </w:rPr>
          <w:t>SSH</w:t>
        </w:r>
        <w:r w:rsidR="004F3089">
          <w:rPr>
            <w:webHidden/>
          </w:rPr>
          <w:tab/>
        </w:r>
        <w:r w:rsidR="004F3089">
          <w:rPr>
            <w:webHidden/>
          </w:rPr>
          <w:fldChar w:fldCharType="begin"/>
        </w:r>
        <w:r w:rsidR="004F3089">
          <w:rPr>
            <w:webHidden/>
          </w:rPr>
          <w:instrText xml:space="preserve"> PAGEREF _Toc493355940 \h </w:instrText>
        </w:r>
        <w:r w:rsidR="004F3089">
          <w:rPr>
            <w:webHidden/>
          </w:rPr>
        </w:r>
        <w:r w:rsidR="004F3089">
          <w:rPr>
            <w:webHidden/>
          </w:rPr>
          <w:fldChar w:fldCharType="separate"/>
        </w:r>
        <w:r w:rsidR="004F3089">
          <w:rPr>
            <w:webHidden/>
          </w:rPr>
          <w:t>30</w:t>
        </w:r>
        <w:r w:rsidR="004F3089">
          <w:rPr>
            <w:webHidden/>
          </w:rPr>
          <w:fldChar w:fldCharType="end"/>
        </w:r>
      </w:hyperlink>
    </w:p>
    <w:p w14:paraId="4BB6497D" w14:textId="77777777" w:rsidR="004F3089" w:rsidRDefault="00CB3170">
      <w:pPr>
        <w:pStyle w:val="TOC2"/>
        <w:rPr>
          <w:rFonts w:asciiTheme="minorHAnsi" w:eastAsiaTheme="minorEastAsia" w:hAnsiTheme="minorHAnsi" w:cstheme="minorBidi"/>
          <w:sz w:val="22"/>
          <w:szCs w:val="22"/>
        </w:rPr>
      </w:pPr>
      <w:hyperlink w:anchor="_Toc493355941" w:history="1">
        <w:r w:rsidR="004F3089" w:rsidRPr="008858A8">
          <w:rPr>
            <w:rStyle w:val="Hyperlink"/>
          </w:rPr>
          <w:t>7.3</w:t>
        </w:r>
        <w:r w:rsidR="004F3089">
          <w:rPr>
            <w:rFonts w:asciiTheme="minorHAnsi" w:eastAsiaTheme="minorEastAsia" w:hAnsiTheme="minorHAnsi" w:cstheme="minorBidi"/>
            <w:sz w:val="22"/>
            <w:szCs w:val="22"/>
          </w:rPr>
          <w:tab/>
        </w:r>
        <w:r w:rsidR="004F3089" w:rsidRPr="008858A8">
          <w:rPr>
            <w:rStyle w:val="Hyperlink"/>
          </w:rPr>
          <w:t>Tacacs+</w:t>
        </w:r>
        <w:r w:rsidR="004F3089">
          <w:rPr>
            <w:webHidden/>
          </w:rPr>
          <w:tab/>
        </w:r>
        <w:r w:rsidR="004F3089">
          <w:rPr>
            <w:webHidden/>
          </w:rPr>
          <w:fldChar w:fldCharType="begin"/>
        </w:r>
        <w:r w:rsidR="004F3089">
          <w:rPr>
            <w:webHidden/>
          </w:rPr>
          <w:instrText xml:space="preserve"> PAGEREF _Toc493355941 \h </w:instrText>
        </w:r>
        <w:r w:rsidR="004F3089">
          <w:rPr>
            <w:webHidden/>
          </w:rPr>
        </w:r>
        <w:r w:rsidR="004F3089">
          <w:rPr>
            <w:webHidden/>
          </w:rPr>
          <w:fldChar w:fldCharType="separate"/>
        </w:r>
        <w:r w:rsidR="004F3089">
          <w:rPr>
            <w:webHidden/>
          </w:rPr>
          <w:t>31</w:t>
        </w:r>
        <w:r w:rsidR="004F3089">
          <w:rPr>
            <w:webHidden/>
          </w:rPr>
          <w:fldChar w:fldCharType="end"/>
        </w:r>
      </w:hyperlink>
    </w:p>
    <w:p w14:paraId="2B2E106F" w14:textId="77777777" w:rsidR="004F3089" w:rsidRDefault="00CB3170">
      <w:pPr>
        <w:pStyle w:val="TOC2"/>
        <w:rPr>
          <w:rFonts w:asciiTheme="minorHAnsi" w:eastAsiaTheme="minorEastAsia" w:hAnsiTheme="minorHAnsi" w:cstheme="minorBidi"/>
          <w:sz w:val="22"/>
          <w:szCs w:val="22"/>
        </w:rPr>
      </w:pPr>
      <w:hyperlink w:anchor="_Toc493355942" w:history="1">
        <w:r w:rsidR="004F3089" w:rsidRPr="008858A8">
          <w:rPr>
            <w:rStyle w:val="Hyperlink"/>
          </w:rPr>
          <w:t>7.4</w:t>
        </w:r>
        <w:r w:rsidR="004F3089">
          <w:rPr>
            <w:rFonts w:asciiTheme="minorHAnsi" w:eastAsiaTheme="minorEastAsia" w:hAnsiTheme="minorHAnsi" w:cstheme="minorBidi"/>
            <w:sz w:val="22"/>
            <w:szCs w:val="22"/>
          </w:rPr>
          <w:tab/>
        </w:r>
        <w:r w:rsidR="004F3089" w:rsidRPr="008858A8">
          <w:rPr>
            <w:rStyle w:val="Hyperlink"/>
          </w:rPr>
          <w:t>SNMPv2/v3</w:t>
        </w:r>
        <w:r w:rsidR="004F3089">
          <w:rPr>
            <w:webHidden/>
          </w:rPr>
          <w:tab/>
        </w:r>
        <w:r w:rsidR="004F3089">
          <w:rPr>
            <w:webHidden/>
          </w:rPr>
          <w:fldChar w:fldCharType="begin"/>
        </w:r>
        <w:r w:rsidR="004F3089">
          <w:rPr>
            <w:webHidden/>
          </w:rPr>
          <w:instrText xml:space="preserve"> PAGEREF _Toc493355942 \h </w:instrText>
        </w:r>
        <w:r w:rsidR="004F3089">
          <w:rPr>
            <w:webHidden/>
          </w:rPr>
        </w:r>
        <w:r w:rsidR="004F3089">
          <w:rPr>
            <w:webHidden/>
          </w:rPr>
          <w:fldChar w:fldCharType="separate"/>
        </w:r>
        <w:r w:rsidR="004F3089">
          <w:rPr>
            <w:webHidden/>
          </w:rPr>
          <w:t>31</w:t>
        </w:r>
        <w:r w:rsidR="004F3089">
          <w:rPr>
            <w:webHidden/>
          </w:rPr>
          <w:fldChar w:fldCharType="end"/>
        </w:r>
      </w:hyperlink>
    </w:p>
    <w:p w14:paraId="21394BDE" w14:textId="77777777" w:rsidR="004F3089" w:rsidRDefault="00CB3170">
      <w:pPr>
        <w:pStyle w:val="TOC2"/>
        <w:rPr>
          <w:rFonts w:asciiTheme="minorHAnsi" w:eastAsiaTheme="minorEastAsia" w:hAnsiTheme="minorHAnsi" w:cstheme="minorBidi"/>
          <w:sz w:val="22"/>
          <w:szCs w:val="22"/>
        </w:rPr>
      </w:pPr>
      <w:hyperlink w:anchor="_Toc493355943" w:history="1">
        <w:r w:rsidR="004F3089" w:rsidRPr="008858A8">
          <w:rPr>
            <w:rStyle w:val="Hyperlink"/>
          </w:rPr>
          <w:t>7.5</w:t>
        </w:r>
        <w:r w:rsidR="004F3089">
          <w:rPr>
            <w:rFonts w:asciiTheme="minorHAnsi" w:eastAsiaTheme="minorEastAsia" w:hAnsiTheme="minorHAnsi" w:cstheme="minorBidi"/>
            <w:sz w:val="22"/>
            <w:szCs w:val="22"/>
          </w:rPr>
          <w:tab/>
        </w:r>
        <w:r w:rsidR="004F3089" w:rsidRPr="008858A8">
          <w:rPr>
            <w:rStyle w:val="Hyperlink"/>
          </w:rPr>
          <w:t>LLDP</w:t>
        </w:r>
        <w:r w:rsidR="004F3089">
          <w:rPr>
            <w:webHidden/>
          </w:rPr>
          <w:tab/>
        </w:r>
        <w:r w:rsidR="004F3089">
          <w:rPr>
            <w:webHidden/>
          </w:rPr>
          <w:fldChar w:fldCharType="begin"/>
        </w:r>
        <w:r w:rsidR="004F3089">
          <w:rPr>
            <w:webHidden/>
          </w:rPr>
          <w:instrText xml:space="preserve"> PAGEREF _Toc493355943 \h </w:instrText>
        </w:r>
        <w:r w:rsidR="004F3089">
          <w:rPr>
            <w:webHidden/>
          </w:rPr>
        </w:r>
        <w:r w:rsidR="004F3089">
          <w:rPr>
            <w:webHidden/>
          </w:rPr>
          <w:fldChar w:fldCharType="separate"/>
        </w:r>
        <w:r w:rsidR="004F3089">
          <w:rPr>
            <w:webHidden/>
          </w:rPr>
          <w:t>32</w:t>
        </w:r>
        <w:r w:rsidR="004F3089">
          <w:rPr>
            <w:webHidden/>
          </w:rPr>
          <w:fldChar w:fldCharType="end"/>
        </w:r>
      </w:hyperlink>
    </w:p>
    <w:p w14:paraId="2E203973" w14:textId="77777777" w:rsidR="004F3089" w:rsidRDefault="00CB3170">
      <w:pPr>
        <w:pStyle w:val="TOC2"/>
        <w:rPr>
          <w:rFonts w:asciiTheme="minorHAnsi" w:eastAsiaTheme="minorEastAsia" w:hAnsiTheme="minorHAnsi" w:cstheme="minorBidi"/>
          <w:sz w:val="22"/>
          <w:szCs w:val="22"/>
        </w:rPr>
      </w:pPr>
      <w:hyperlink w:anchor="_Toc493355944" w:history="1">
        <w:r w:rsidR="004F3089" w:rsidRPr="008858A8">
          <w:rPr>
            <w:rStyle w:val="Hyperlink"/>
          </w:rPr>
          <w:t>7.6</w:t>
        </w:r>
        <w:r w:rsidR="004F3089">
          <w:rPr>
            <w:rFonts w:asciiTheme="minorHAnsi" w:eastAsiaTheme="minorEastAsia" w:hAnsiTheme="minorHAnsi" w:cstheme="minorBidi"/>
            <w:sz w:val="22"/>
            <w:szCs w:val="22"/>
          </w:rPr>
          <w:tab/>
        </w:r>
        <w:r w:rsidR="004F3089" w:rsidRPr="008858A8">
          <w:rPr>
            <w:rStyle w:val="Hyperlink"/>
          </w:rPr>
          <w:t>Syslog</w:t>
        </w:r>
        <w:r w:rsidR="004F3089">
          <w:rPr>
            <w:webHidden/>
          </w:rPr>
          <w:tab/>
        </w:r>
        <w:r w:rsidR="004F3089">
          <w:rPr>
            <w:webHidden/>
          </w:rPr>
          <w:fldChar w:fldCharType="begin"/>
        </w:r>
        <w:r w:rsidR="004F3089">
          <w:rPr>
            <w:webHidden/>
          </w:rPr>
          <w:instrText xml:space="preserve"> PAGEREF _Toc493355944 \h </w:instrText>
        </w:r>
        <w:r w:rsidR="004F3089">
          <w:rPr>
            <w:webHidden/>
          </w:rPr>
        </w:r>
        <w:r w:rsidR="004F3089">
          <w:rPr>
            <w:webHidden/>
          </w:rPr>
          <w:fldChar w:fldCharType="separate"/>
        </w:r>
        <w:r w:rsidR="004F3089">
          <w:rPr>
            <w:webHidden/>
          </w:rPr>
          <w:t>32</w:t>
        </w:r>
        <w:r w:rsidR="004F3089">
          <w:rPr>
            <w:webHidden/>
          </w:rPr>
          <w:fldChar w:fldCharType="end"/>
        </w:r>
      </w:hyperlink>
    </w:p>
    <w:p w14:paraId="2548B44A" w14:textId="77777777" w:rsidR="004F3089" w:rsidRDefault="00CB3170">
      <w:pPr>
        <w:pStyle w:val="TOC2"/>
        <w:rPr>
          <w:rFonts w:asciiTheme="minorHAnsi" w:eastAsiaTheme="minorEastAsia" w:hAnsiTheme="minorHAnsi" w:cstheme="minorBidi"/>
          <w:sz w:val="22"/>
          <w:szCs w:val="22"/>
        </w:rPr>
      </w:pPr>
      <w:hyperlink w:anchor="_Toc493355945" w:history="1">
        <w:r w:rsidR="004F3089" w:rsidRPr="008858A8">
          <w:rPr>
            <w:rStyle w:val="Hyperlink"/>
          </w:rPr>
          <w:t>7.7</w:t>
        </w:r>
        <w:r w:rsidR="004F3089">
          <w:rPr>
            <w:rFonts w:asciiTheme="minorHAnsi" w:eastAsiaTheme="minorEastAsia" w:hAnsiTheme="minorHAnsi" w:cstheme="minorBidi"/>
            <w:sz w:val="22"/>
            <w:szCs w:val="22"/>
          </w:rPr>
          <w:tab/>
        </w:r>
        <w:r w:rsidR="004F3089" w:rsidRPr="008858A8">
          <w:rPr>
            <w:rStyle w:val="Hyperlink"/>
          </w:rPr>
          <w:t>NTP</w:t>
        </w:r>
        <w:r w:rsidR="004F3089">
          <w:rPr>
            <w:webHidden/>
          </w:rPr>
          <w:tab/>
        </w:r>
        <w:r w:rsidR="004F3089">
          <w:rPr>
            <w:webHidden/>
          </w:rPr>
          <w:fldChar w:fldCharType="begin"/>
        </w:r>
        <w:r w:rsidR="004F3089">
          <w:rPr>
            <w:webHidden/>
          </w:rPr>
          <w:instrText xml:space="preserve"> PAGEREF _Toc493355945 \h </w:instrText>
        </w:r>
        <w:r w:rsidR="004F3089">
          <w:rPr>
            <w:webHidden/>
          </w:rPr>
        </w:r>
        <w:r w:rsidR="004F3089">
          <w:rPr>
            <w:webHidden/>
          </w:rPr>
          <w:fldChar w:fldCharType="separate"/>
        </w:r>
        <w:r w:rsidR="004F3089">
          <w:rPr>
            <w:webHidden/>
          </w:rPr>
          <w:t>32</w:t>
        </w:r>
        <w:r w:rsidR="004F3089">
          <w:rPr>
            <w:webHidden/>
          </w:rPr>
          <w:fldChar w:fldCharType="end"/>
        </w:r>
      </w:hyperlink>
    </w:p>
    <w:p w14:paraId="7139479B" w14:textId="77777777" w:rsidR="004F3089" w:rsidRDefault="00CB3170">
      <w:pPr>
        <w:pStyle w:val="TOC2"/>
        <w:rPr>
          <w:rFonts w:asciiTheme="minorHAnsi" w:eastAsiaTheme="minorEastAsia" w:hAnsiTheme="minorHAnsi" w:cstheme="minorBidi"/>
          <w:sz w:val="22"/>
          <w:szCs w:val="22"/>
        </w:rPr>
      </w:pPr>
      <w:hyperlink w:anchor="_Toc493355946" w:history="1">
        <w:r w:rsidR="004F3089" w:rsidRPr="008858A8">
          <w:rPr>
            <w:rStyle w:val="Hyperlink"/>
          </w:rPr>
          <w:t>7.8</w:t>
        </w:r>
        <w:r w:rsidR="004F3089">
          <w:rPr>
            <w:rFonts w:asciiTheme="minorHAnsi" w:eastAsiaTheme="minorEastAsia" w:hAnsiTheme="minorHAnsi" w:cstheme="minorBidi"/>
            <w:sz w:val="22"/>
            <w:szCs w:val="22"/>
          </w:rPr>
          <w:tab/>
        </w:r>
        <w:r w:rsidR="004F3089" w:rsidRPr="008858A8">
          <w:rPr>
            <w:rStyle w:val="Hyperlink"/>
          </w:rPr>
          <w:t>Port Mirroring</w:t>
        </w:r>
        <w:r w:rsidR="004F3089">
          <w:rPr>
            <w:webHidden/>
          </w:rPr>
          <w:tab/>
        </w:r>
        <w:r w:rsidR="004F3089">
          <w:rPr>
            <w:webHidden/>
          </w:rPr>
          <w:fldChar w:fldCharType="begin"/>
        </w:r>
        <w:r w:rsidR="004F3089">
          <w:rPr>
            <w:webHidden/>
          </w:rPr>
          <w:instrText xml:space="preserve"> PAGEREF _Toc493355946 \h </w:instrText>
        </w:r>
        <w:r w:rsidR="004F3089">
          <w:rPr>
            <w:webHidden/>
          </w:rPr>
        </w:r>
        <w:r w:rsidR="004F3089">
          <w:rPr>
            <w:webHidden/>
          </w:rPr>
          <w:fldChar w:fldCharType="separate"/>
        </w:r>
        <w:r w:rsidR="004F3089">
          <w:rPr>
            <w:webHidden/>
          </w:rPr>
          <w:t>33</w:t>
        </w:r>
        <w:r w:rsidR="004F3089">
          <w:rPr>
            <w:webHidden/>
          </w:rPr>
          <w:fldChar w:fldCharType="end"/>
        </w:r>
      </w:hyperlink>
    </w:p>
    <w:p w14:paraId="3D7D0583" w14:textId="77777777" w:rsidR="004F3089" w:rsidRDefault="00CB3170">
      <w:pPr>
        <w:pStyle w:val="TOC2"/>
        <w:rPr>
          <w:rFonts w:asciiTheme="minorHAnsi" w:eastAsiaTheme="minorEastAsia" w:hAnsiTheme="minorHAnsi" w:cstheme="minorBidi"/>
          <w:sz w:val="22"/>
          <w:szCs w:val="22"/>
        </w:rPr>
      </w:pPr>
      <w:hyperlink w:anchor="_Toc493355947" w:history="1">
        <w:r w:rsidR="004F3089" w:rsidRPr="008858A8">
          <w:rPr>
            <w:rStyle w:val="Hyperlink"/>
          </w:rPr>
          <w:t>7.9</w:t>
        </w:r>
        <w:r w:rsidR="004F3089">
          <w:rPr>
            <w:rFonts w:asciiTheme="minorHAnsi" w:eastAsiaTheme="minorEastAsia" w:hAnsiTheme="minorHAnsi" w:cstheme="minorBidi"/>
            <w:sz w:val="22"/>
            <w:szCs w:val="22"/>
          </w:rPr>
          <w:tab/>
        </w:r>
        <w:r w:rsidR="004F3089" w:rsidRPr="008858A8">
          <w:rPr>
            <w:rStyle w:val="Hyperlink"/>
          </w:rPr>
          <w:t>Out-of-Band Management VRF</w:t>
        </w:r>
        <w:r w:rsidR="004F3089">
          <w:rPr>
            <w:webHidden/>
          </w:rPr>
          <w:tab/>
        </w:r>
        <w:r w:rsidR="004F3089">
          <w:rPr>
            <w:webHidden/>
          </w:rPr>
          <w:fldChar w:fldCharType="begin"/>
        </w:r>
        <w:r w:rsidR="004F3089">
          <w:rPr>
            <w:webHidden/>
          </w:rPr>
          <w:instrText xml:space="preserve"> PAGEREF _Toc493355947 \h </w:instrText>
        </w:r>
        <w:r w:rsidR="004F3089">
          <w:rPr>
            <w:webHidden/>
          </w:rPr>
        </w:r>
        <w:r w:rsidR="004F3089">
          <w:rPr>
            <w:webHidden/>
          </w:rPr>
          <w:fldChar w:fldCharType="separate"/>
        </w:r>
        <w:r w:rsidR="004F3089">
          <w:rPr>
            <w:webHidden/>
          </w:rPr>
          <w:t>33</w:t>
        </w:r>
        <w:r w:rsidR="004F3089">
          <w:rPr>
            <w:webHidden/>
          </w:rPr>
          <w:fldChar w:fldCharType="end"/>
        </w:r>
      </w:hyperlink>
    </w:p>
    <w:p w14:paraId="00494457"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48" w:history="1">
        <w:r w:rsidR="004F3089" w:rsidRPr="008858A8">
          <w:rPr>
            <w:rStyle w:val="Hyperlink"/>
          </w:rPr>
          <w:t>8.</w:t>
        </w:r>
        <w:r w:rsidR="004F3089">
          <w:rPr>
            <w:rFonts w:asciiTheme="minorHAnsi" w:eastAsiaTheme="minorEastAsia" w:hAnsiTheme="minorHAnsi" w:cstheme="minorBidi"/>
            <w:b w:val="0"/>
            <w:bCs w:val="0"/>
            <w:sz w:val="22"/>
            <w:szCs w:val="22"/>
            <w:lang w:bidi="ar-SA"/>
          </w:rPr>
          <w:tab/>
        </w:r>
        <w:r w:rsidR="004F3089" w:rsidRPr="008858A8">
          <w:rPr>
            <w:rStyle w:val="Hyperlink"/>
          </w:rPr>
          <w:t>sFlow</w:t>
        </w:r>
        <w:r w:rsidR="004F3089">
          <w:rPr>
            <w:webHidden/>
          </w:rPr>
          <w:tab/>
        </w:r>
        <w:r w:rsidR="004F3089">
          <w:rPr>
            <w:webHidden/>
          </w:rPr>
          <w:fldChar w:fldCharType="begin"/>
        </w:r>
        <w:r w:rsidR="004F3089">
          <w:rPr>
            <w:webHidden/>
          </w:rPr>
          <w:instrText xml:space="preserve"> PAGEREF _Toc493355948 \h </w:instrText>
        </w:r>
        <w:r w:rsidR="004F3089">
          <w:rPr>
            <w:webHidden/>
          </w:rPr>
        </w:r>
        <w:r w:rsidR="004F3089">
          <w:rPr>
            <w:webHidden/>
          </w:rPr>
          <w:fldChar w:fldCharType="separate"/>
        </w:r>
        <w:r w:rsidR="004F3089">
          <w:rPr>
            <w:webHidden/>
          </w:rPr>
          <w:t>35</w:t>
        </w:r>
        <w:r w:rsidR="004F3089">
          <w:rPr>
            <w:webHidden/>
          </w:rPr>
          <w:fldChar w:fldCharType="end"/>
        </w:r>
      </w:hyperlink>
    </w:p>
    <w:p w14:paraId="15CF779A" w14:textId="77777777" w:rsidR="004F3089" w:rsidRDefault="00CB3170">
      <w:pPr>
        <w:pStyle w:val="TOC2"/>
        <w:rPr>
          <w:rFonts w:asciiTheme="minorHAnsi" w:eastAsiaTheme="minorEastAsia" w:hAnsiTheme="minorHAnsi" w:cstheme="minorBidi"/>
          <w:sz w:val="22"/>
          <w:szCs w:val="22"/>
        </w:rPr>
      </w:pPr>
      <w:hyperlink w:anchor="_Toc493355949" w:history="1">
        <w:r w:rsidR="004F3089" w:rsidRPr="008858A8">
          <w:rPr>
            <w:rStyle w:val="Hyperlink"/>
          </w:rPr>
          <w:t>8.1</w:t>
        </w:r>
        <w:r w:rsidR="004F3089">
          <w:rPr>
            <w:rFonts w:asciiTheme="minorHAnsi" w:eastAsiaTheme="minorEastAsia" w:hAnsiTheme="minorHAnsi" w:cstheme="minorBidi"/>
            <w:sz w:val="22"/>
            <w:szCs w:val="22"/>
          </w:rPr>
          <w:tab/>
        </w:r>
        <w:r w:rsidR="004F3089" w:rsidRPr="008858A8">
          <w:rPr>
            <w:rStyle w:val="Hyperlink"/>
          </w:rPr>
          <w:t>sFlow</w:t>
        </w:r>
        <w:r w:rsidR="004F3089">
          <w:rPr>
            <w:webHidden/>
          </w:rPr>
          <w:tab/>
        </w:r>
        <w:r w:rsidR="004F3089">
          <w:rPr>
            <w:webHidden/>
          </w:rPr>
          <w:fldChar w:fldCharType="begin"/>
        </w:r>
        <w:r w:rsidR="004F3089">
          <w:rPr>
            <w:webHidden/>
          </w:rPr>
          <w:instrText xml:space="preserve"> PAGEREF _Toc493355949 \h </w:instrText>
        </w:r>
        <w:r w:rsidR="004F3089">
          <w:rPr>
            <w:webHidden/>
          </w:rPr>
        </w:r>
        <w:r w:rsidR="004F3089">
          <w:rPr>
            <w:webHidden/>
          </w:rPr>
          <w:fldChar w:fldCharType="separate"/>
        </w:r>
        <w:r w:rsidR="004F3089">
          <w:rPr>
            <w:webHidden/>
          </w:rPr>
          <w:t>35</w:t>
        </w:r>
        <w:r w:rsidR="004F3089">
          <w:rPr>
            <w:webHidden/>
          </w:rPr>
          <w:fldChar w:fldCharType="end"/>
        </w:r>
      </w:hyperlink>
    </w:p>
    <w:p w14:paraId="532C190D"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50" w:history="1">
        <w:r w:rsidR="004F3089" w:rsidRPr="008858A8">
          <w:rPr>
            <w:rStyle w:val="Hyperlink"/>
          </w:rPr>
          <w:t>9.</w:t>
        </w:r>
        <w:r w:rsidR="004F3089">
          <w:rPr>
            <w:rFonts w:asciiTheme="minorHAnsi" w:eastAsiaTheme="minorEastAsia" w:hAnsiTheme="minorHAnsi" w:cstheme="minorBidi"/>
            <w:b w:val="0"/>
            <w:bCs w:val="0"/>
            <w:sz w:val="22"/>
            <w:szCs w:val="22"/>
            <w:lang w:bidi="ar-SA"/>
          </w:rPr>
          <w:tab/>
        </w:r>
        <w:r w:rsidR="004F3089" w:rsidRPr="008858A8">
          <w:rPr>
            <w:rStyle w:val="Hyperlink"/>
          </w:rPr>
          <w:t>Layer 2 Basic Test</w:t>
        </w:r>
        <w:r w:rsidR="004F3089">
          <w:rPr>
            <w:webHidden/>
          </w:rPr>
          <w:tab/>
        </w:r>
        <w:r w:rsidR="004F3089">
          <w:rPr>
            <w:webHidden/>
          </w:rPr>
          <w:fldChar w:fldCharType="begin"/>
        </w:r>
        <w:r w:rsidR="004F3089">
          <w:rPr>
            <w:webHidden/>
          </w:rPr>
          <w:instrText xml:space="preserve"> PAGEREF _Toc493355950 \h </w:instrText>
        </w:r>
        <w:r w:rsidR="004F3089">
          <w:rPr>
            <w:webHidden/>
          </w:rPr>
        </w:r>
        <w:r w:rsidR="004F3089">
          <w:rPr>
            <w:webHidden/>
          </w:rPr>
          <w:fldChar w:fldCharType="separate"/>
        </w:r>
        <w:r w:rsidR="004F3089">
          <w:rPr>
            <w:webHidden/>
          </w:rPr>
          <w:t>36</w:t>
        </w:r>
        <w:r w:rsidR="004F3089">
          <w:rPr>
            <w:webHidden/>
          </w:rPr>
          <w:fldChar w:fldCharType="end"/>
        </w:r>
      </w:hyperlink>
    </w:p>
    <w:p w14:paraId="5DC9E237" w14:textId="77777777" w:rsidR="004F3089" w:rsidRDefault="00CB3170">
      <w:pPr>
        <w:pStyle w:val="TOC2"/>
        <w:rPr>
          <w:rFonts w:asciiTheme="minorHAnsi" w:eastAsiaTheme="minorEastAsia" w:hAnsiTheme="minorHAnsi" w:cstheme="minorBidi"/>
          <w:sz w:val="22"/>
          <w:szCs w:val="22"/>
        </w:rPr>
      </w:pPr>
      <w:hyperlink w:anchor="_Toc493355951" w:history="1">
        <w:r w:rsidR="004F3089" w:rsidRPr="008858A8">
          <w:rPr>
            <w:rStyle w:val="Hyperlink"/>
          </w:rPr>
          <w:t>9.1</w:t>
        </w:r>
        <w:r w:rsidR="004F3089">
          <w:rPr>
            <w:rFonts w:asciiTheme="minorHAnsi" w:eastAsiaTheme="minorEastAsia" w:hAnsiTheme="minorHAnsi" w:cstheme="minorBidi"/>
            <w:sz w:val="22"/>
            <w:szCs w:val="22"/>
          </w:rPr>
          <w:tab/>
        </w:r>
        <w:r w:rsidR="004F3089" w:rsidRPr="008858A8">
          <w:rPr>
            <w:rStyle w:val="Hyperlink"/>
          </w:rPr>
          <w:t>MAC-Table Scaling</w:t>
        </w:r>
        <w:r w:rsidR="004F3089">
          <w:rPr>
            <w:webHidden/>
          </w:rPr>
          <w:tab/>
        </w:r>
        <w:r w:rsidR="004F3089">
          <w:rPr>
            <w:webHidden/>
          </w:rPr>
          <w:fldChar w:fldCharType="begin"/>
        </w:r>
        <w:r w:rsidR="004F3089">
          <w:rPr>
            <w:webHidden/>
          </w:rPr>
          <w:instrText xml:space="preserve"> PAGEREF _Toc493355951 \h </w:instrText>
        </w:r>
        <w:r w:rsidR="004F3089">
          <w:rPr>
            <w:webHidden/>
          </w:rPr>
        </w:r>
        <w:r w:rsidR="004F3089">
          <w:rPr>
            <w:webHidden/>
          </w:rPr>
          <w:fldChar w:fldCharType="separate"/>
        </w:r>
        <w:r w:rsidR="004F3089">
          <w:rPr>
            <w:webHidden/>
          </w:rPr>
          <w:t>36</w:t>
        </w:r>
        <w:r w:rsidR="004F3089">
          <w:rPr>
            <w:webHidden/>
          </w:rPr>
          <w:fldChar w:fldCharType="end"/>
        </w:r>
      </w:hyperlink>
    </w:p>
    <w:p w14:paraId="24F849E0" w14:textId="77777777" w:rsidR="004F3089" w:rsidRDefault="00CB3170">
      <w:pPr>
        <w:pStyle w:val="TOC2"/>
        <w:rPr>
          <w:rFonts w:asciiTheme="minorHAnsi" w:eastAsiaTheme="minorEastAsia" w:hAnsiTheme="minorHAnsi" w:cstheme="minorBidi"/>
          <w:sz w:val="22"/>
          <w:szCs w:val="22"/>
        </w:rPr>
      </w:pPr>
      <w:hyperlink w:anchor="_Toc493355952" w:history="1">
        <w:r w:rsidR="004F3089" w:rsidRPr="008858A8">
          <w:rPr>
            <w:rStyle w:val="Hyperlink"/>
          </w:rPr>
          <w:t>9.2</w:t>
        </w:r>
        <w:r w:rsidR="004F3089">
          <w:rPr>
            <w:rFonts w:asciiTheme="minorHAnsi" w:eastAsiaTheme="minorEastAsia" w:hAnsiTheme="minorHAnsi" w:cstheme="minorBidi"/>
            <w:sz w:val="22"/>
            <w:szCs w:val="22"/>
          </w:rPr>
          <w:tab/>
        </w:r>
        <w:r w:rsidR="004F3089" w:rsidRPr="008858A8">
          <w:rPr>
            <w:rStyle w:val="Hyperlink"/>
          </w:rPr>
          <w:t>MAC Address Learning Rate</w:t>
        </w:r>
        <w:r w:rsidR="004F3089">
          <w:rPr>
            <w:webHidden/>
          </w:rPr>
          <w:tab/>
        </w:r>
        <w:r w:rsidR="004F3089">
          <w:rPr>
            <w:webHidden/>
          </w:rPr>
          <w:fldChar w:fldCharType="begin"/>
        </w:r>
        <w:r w:rsidR="004F3089">
          <w:rPr>
            <w:webHidden/>
          </w:rPr>
          <w:instrText xml:space="preserve"> PAGEREF _Toc493355952 \h </w:instrText>
        </w:r>
        <w:r w:rsidR="004F3089">
          <w:rPr>
            <w:webHidden/>
          </w:rPr>
        </w:r>
        <w:r w:rsidR="004F3089">
          <w:rPr>
            <w:webHidden/>
          </w:rPr>
          <w:fldChar w:fldCharType="separate"/>
        </w:r>
        <w:r w:rsidR="004F3089">
          <w:rPr>
            <w:webHidden/>
          </w:rPr>
          <w:t>36</w:t>
        </w:r>
        <w:r w:rsidR="004F3089">
          <w:rPr>
            <w:webHidden/>
          </w:rPr>
          <w:fldChar w:fldCharType="end"/>
        </w:r>
      </w:hyperlink>
    </w:p>
    <w:p w14:paraId="6436CD72" w14:textId="77777777" w:rsidR="004F3089" w:rsidRDefault="00CB3170">
      <w:pPr>
        <w:pStyle w:val="TOC2"/>
        <w:rPr>
          <w:rFonts w:asciiTheme="minorHAnsi" w:eastAsiaTheme="minorEastAsia" w:hAnsiTheme="minorHAnsi" w:cstheme="minorBidi"/>
          <w:sz w:val="22"/>
          <w:szCs w:val="22"/>
        </w:rPr>
      </w:pPr>
      <w:hyperlink w:anchor="_Toc493355953" w:history="1">
        <w:r w:rsidR="004F3089" w:rsidRPr="008858A8">
          <w:rPr>
            <w:rStyle w:val="Hyperlink"/>
          </w:rPr>
          <w:t>9.3</w:t>
        </w:r>
        <w:r w:rsidR="004F3089">
          <w:rPr>
            <w:rFonts w:asciiTheme="minorHAnsi" w:eastAsiaTheme="minorEastAsia" w:hAnsiTheme="minorHAnsi" w:cstheme="minorBidi"/>
            <w:sz w:val="22"/>
            <w:szCs w:val="22"/>
          </w:rPr>
          <w:tab/>
        </w:r>
        <w:r w:rsidR="004F3089" w:rsidRPr="008858A8">
          <w:rPr>
            <w:rStyle w:val="Hyperlink"/>
          </w:rPr>
          <w:t>LAG with Max Member</w:t>
        </w:r>
        <w:r w:rsidR="004F3089">
          <w:rPr>
            <w:webHidden/>
          </w:rPr>
          <w:tab/>
        </w:r>
        <w:r w:rsidR="004F3089">
          <w:rPr>
            <w:webHidden/>
          </w:rPr>
          <w:fldChar w:fldCharType="begin"/>
        </w:r>
        <w:r w:rsidR="004F3089">
          <w:rPr>
            <w:webHidden/>
          </w:rPr>
          <w:instrText xml:space="preserve"> PAGEREF _Toc493355953 \h </w:instrText>
        </w:r>
        <w:r w:rsidR="004F3089">
          <w:rPr>
            <w:webHidden/>
          </w:rPr>
        </w:r>
        <w:r w:rsidR="004F3089">
          <w:rPr>
            <w:webHidden/>
          </w:rPr>
          <w:fldChar w:fldCharType="separate"/>
        </w:r>
        <w:r w:rsidR="004F3089">
          <w:rPr>
            <w:webHidden/>
          </w:rPr>
          <w:t>38</w:t>
        </w:r>
        <w:r w:rsidR="004F3089">
          <w:rPr>
            <w:webHidden/>
          </w:rPr>
          <w:fldChar w:fldCharType="end"/>
        </w:r>
      </w:hyperlink>
    </w:p>
    <w:p w14:paraId="25747BA9" w14:textId="77777777" w:rsidR="004F3089" w:rsidRDefault="00CB3170">
      <w:pPr>
        <w:pStyle w:val="TOC2"/>
        <w:rPr>
          <w:rFonts w:asciiTheme="minorHAnsi" w:eastAsiaTheme="minorEastAsia" w:hAnsiTheme="minorHAnsi" w:cstheme="minorBidi"/>
          <w:sz w:val="22"/>
          <w:szCs w:val="22"/>
        </w:rPr>
      </w:pPr>
      <w:hyperlink w:anchor="_Toc493355954" w:history="1">
        <w:r w:rsidR="004F3089" w:rsidRPr="008858A8">
          <w:rPr>
            <w:rStyle w:val="Hyperlink"/>
          </w:rPr>
          <w:t>9.4</w:t>
        </w:r>
        <w:r w:rsidR="004F3089">
          <w:rPr>
            <w:rFonts w:asciiTheme="minorHAnsi" w:eastAsiaTheme="minorEastAsia" w:hAnsiTheme="minorHAnsi" w:cstheme="minorBidi"/>
            <w:sz w:val="22"/>
            <w:szCs w:val="22"/>
          </w:rPr>
          <w:tab/>
        </w:r>
        <w:r w:rsidR="004F3089" w:rsidRPr="008858A8">
          <w:rPr>
            <w:rStyle w:val="Hyperlink"/>
          </w:rPr>
          <w:t>STP</w:t>
        </w:r>
        <w:r w:rsidR="004F3089">
          <w:rPr>
            <w:webHidden/>
          </w:rPr>
          <w:tab/>
        </w:r>
        <w:r w:rsidR="004F3089">
          <w:rPr>
            <w:webHidden/>
          </w:rPr>
          <w:fldChar w:fldCharType="begin"/>
        </w:r>
        <w:r w:rsidR="004F3089">
          <w:rPr>
            <w:webHidden/>
          </w:rPr>
          <w:instrText xml:space="preserve"> PAGEREF _Toc493355954 \h </w:instrText>
        </w:r>
        <w:r w:rsidR="004F3089">
          <w:rPr>
            <w:webHidden/>
          </w:rPr>
        </w:r>
        <w:r w:rsidR="004F3089">
          <w:rPr>
            <w:webHidden/>
          </w:rPr>
          <w:fldChar w:fldCharType="separate"/>
        </w:r>
        <w:r w:rsidR="004F3089">
          <w:rPr>
            <w:webHidden/>
          </w:rPr>
          <w:t>38</w:t>
        </w:r>
        <w:r w:rsidR="004F3089">
          <w:rPr>
            <w:webHidden/>
          </w:rPr>
          <w:fldChar w:fldCharType="end"/>
        </w:r>
      </w:hyperlink>
    </w:p>
    <w:p w14:paraId="00B8D5CB" w14:textId="77777777" w:rsidR="004F3089" w:rsidRDefault="00CB3170">
      <w:pPr>
        <w:pStyle w:val="TOC2"/>
        <w:rPr>
          <w:rFonts w:asciiTheme="minorHAnsi" w:eastAsiaTheme="minorEastAsia" w:hAnsiTheme="minorHAnsi" w:cstheme="minorBidi"/>
          <w:sz w:val="22"/>
          <w:szCs w:val="22"/>
        </w:rPr>
      </w:pPr>
      <w:hyperlink w:anchor="_Toc493355955" w:history="1">
        <w:r w:rsidR="004F3089" w:rsidRPr="008858A8">
          <w:rPr>
            <w:rStyle w:val="Hyperlink"/>
            <w:rFonts w:cstheme="minorHAnsi"/>
          </w:rPr>
          <w:t>9.5</w:t>
        </w:r>
        <w:r w:rsidR="004F3089">
          <w:rPr>
            <w:rFonts w:asciiTheme="minorHAnsi" w:eastAsiaTheme="minorEastAsia" w:hAnsiTheme="minorHAnsi" w:cstheme="minorBidi"/>
            <w:sz w:val="22"/>
            <w:szCs w:val="22"/>
          </w:rPr>
          <w:tab/>
        </w:r>
        <w:r w:rsidR="004F3089" w:rsidRPr="008858A8">
          <w:rPr>
            <w:rStyle w:val="Hyperlink"/>
            <w:rFonts w:cstheme="minorHAnsi"/>
          </w:rPr>
          <w:t>Storm Suppression</w:t>
        </w:r>
        <w:r w:rsidR="004F3089">
          <w:rPr>
            <w:webHidden/>
          </w:rPr>
          <w:tab/>
        </w:r>
        <w:r w:rsidR="004F3089">
          <w:rPr>
            <w:webHidden/>
          </w:rPr>
          <w:fldChar w:fldCharType="begin"/>
        </w:r>
        <w:r w:rsidR="004F3089">
          <w:rPr>
            <w:webHidden/>
          </w:rPr>
          <w:instrText xml:space="preserve"> PAGEREF _Toc493355955 \h </w:instrText>
        </w:r>
        <w:r w:rsidR="004F3089">
          <w:rPr>
            <w:webHidden/>
          </w:rPr>
        </w:r>
        <w:r w:rsidR="004F3089">
          <w:rPr>
            <w:webHidden/>
          </w:rPr>
          <w:fldChar w:fldCharType="separate"/>
        </w:r>
        <w:r w:rsidR="004F3089">
          <w:rPr>
            <w:webHidden/>
          </w:rPr>
          <w:t>39</w:t>
        </w:r>
        <w:r w:rsidR="004F3089">
          <w:rPr>
            <w:webHidden/>
          </w:rPr>
          <w:fldChar w:fldCharType="end"/>
        </w:r>
      </w:hyperlink>
    </w:p>
    <w:p w14:paraId="4DEE8697" w14:textId="77777777" w:rsidR="004F3089" w:rsidRDefault="00CB3170">
      <w:pPr>
        <w:pStyle w:val="TOC2"/>
        <w:rPr>
          <w:rFonts w:asciiTheme="minorHAnsi" w:eastAsiaTheme="minorEastAsia" w:hAnsiTheme="minorHAnsi" w:cstheme="minorBidi"/>
          <w:sz w:val="22"/>
          <w:szCs w:val="22"/>
        </w:rPr>
      </w:pPr>
      <w:hyperlink w:anchor="_Toc493355956" w:history="1">
        <w:r w:rsidR="004F3089" w:rsidRPr="008858A8">
          <w:rPr>
            <w:rStyle w:val="Hyperlink"/>
            <w:rFonts w:cstheme="minorHAnsi"/>
          </w:rPr>
          <w:t>9.6</w:t>
        </w:r>
        <w:r w:rsidR="004F3089">
          <w:rPr>
            <w:rFonts w:asciiTheme="minorHAnsi" w:eastAsiaTheme="minorEastAsia" w:hAnsiTheme="minorHAnsi" w:cstheme="minorBidi"/>
            <w:sz w:val="22"/>
            <w:szCs w:val="22"/>
          </w:rPr>
          <w:tab/>
        </w:r>
        <w:r w:rsidR="004F3089" w:rsidRPr="008858A8">
          <w:rPr>
            <w:rStyle w:val="Hyperlink"/>
            <w:rFonts w:cstheme="minorHAnsi"/>
          </w:rPr>
          <w:t>Max number of LAGs</w:t>
        </w:r>
        <w:r w:rsidR="004F3089">
          <w:rPr>
            <w:webHidden/>
          </w:rPr>
          <w:tab/>
        </w:r>
        <w:r w:rsidR="004F3089">
          <w:rPr>
            <w:webHidden/>
          </w:rPr>
          <w:fldChar w:fldCharType="begin"/>
        </w:r>
        <w:r w:rsidR="004F3089">
          <w:rPr>
            <w:webHidden/>
          </w:rPr>
          <w:instrText xml:space="preserve"> PAGEREF _Toc493355956 \h </w:instrText>
        </w:r>
        <w:r w:rsidR="004F3089">
          <w:rPr>
            <w:webHidden/>
          </w:rPr>
        </w:r>
        <w:r w:rsidR="004F3089">
          <w:rPr>
            <w:webHidden/>
          </w:rPr>
          <w:fldChar w:fldCharType="separate"/>
        </w:r>
        <w:r w:rsidR="004F3089">
          <w:rPr>
            <w:webHidden/>
          </w:rPr>
          <w:t>39</w:t>
        </w:r>
        <w:r w:rsidR="004F3089">
          <w:rPr>
            <w:webHidden/>
          </w:rPr>
          <w:fldChar w:fldCharType="end"/>
        </w:r>
      </w:hyperlink>
    </w:p>
    <w:p w14:paraId="52AE3163" w14:textId="77777777" w:rsidR="004F3089" w:rsidRDefault="00CB3170">
      <w:pPr>
        <w:pStyle w:val="TOC2"/>
        <w:rPr>
          <w:rFonts w:asciiTheme="minorHAnsi" w:eastAsiaTheme="minorEastAsia" w:hAnsiTheme="minorHAnsi" w:cstheme="minorBidi"/>
          <w:sz w:val="22"/>
          <w:szCs w:val="22"/>
        </w:rPr>
      </w:pPr>
      <w:hyperlink w:anchor="_Toc493355957" w:history="1">
        <w:r w:rsidR="004F3089" w:rsidRPr="008858A8">
          <w:rPr>
            <w:rStyle w:val="Hyperlink"/>
          </w:rPr>
          <w:t>9.7</w:t>
        </w:r>
        <w:r w:rsidR="004F3089">
          <w:rPr>
            <w:rFonts w:asciiTheme="minorHAnsi" w:eastAsiaTheme="minorEastAsia" w:hAnsiTheme="minorHAnsi" w:cstheme="minorBidi"/>
            <w:sz w:val="22"/>
            <w:szCs w:val="22"/>
          </w:rPr>
          <w:tab/>
        </w:r>
        <w:r w:rsidR="004F3089" w:rsidRPr="008858A8">
          <w:rPr>
            <w:rStyle w:val="Hyperlink"/>
          </w:rPr>
          <w:t>Mac flapping</w:t>
        </w:r>
        <w:r w:rsidR="004F3089">
          <w:rPr>
            <w:webHidden/>
          </w:rPr>
          <w:tab/>
        </w:r>
        <w:r w:rsidR="004F3089">
          <w:rPr>
            <w:webHidden/>
          </w:rPr>
          <w:fldChar w:fldCharType="begin"/>
        </w:r>
        <w:r w:rsidR="004F3089">
          <w:rPr>
            <w:webHidden/>
          </w:rPr>
          <w:instrText xml:space="preserve"> PAGEREF _Toc493355957 \h </w:instrText>
        </w:r>
        <w:r w:rsidR="004F3089">
          <w:rPr>
            <w:webHidden/>
          </w:rPr>
        </w:r>
        <w:r w:rsidR="004F3089">
          <w:rPr>
            <w:webHidden/>
          </w:rPr>
          <w:fldChar w:fldCharType="separate"/>
        </w:r>
        <w:r w:rsidR="004F3089">
          <w:rPr>
            <w:webHidden/>
          </w:rPr>
          <w:t>40</w:t>
        </w:r>
        <w:r w:rsidR="004F3089">
          <w:rPr>
            <w:webHidden/>
          </w:rPr>
          <w:fldChar w:fldCharType="end"/>
        </w:r>
      </w:hyperlink>
    </w:p>
    <w:p w14:paraId="7FA982CB" w14:textId="77777777" w:rsidR="004F3089" w:rsidRDefault="00CB3170">
      <w:pPr>
        <w:pStyle w:val="TOC2"/>
        <w:rPr>
          <w:rFonts w:asciiTheme="minorHAnsi" w:eastAsiaTheme="minorEastAsia" w:hAnsiTheme="minorHAnsi" w:cstheme="minorBidi"/>
          <w:sz w:val="22"/>
          <w:szCs w:val="22"/>
        </w:rPr>
      </w:pPr>
      <w:hyperlink w:anchor="_Toc493355958" w:history="1">
        <w:r w:rsidR="004F3089" w:rsidRPr="008858A8">
          <w:rPr>
            <w:rStyle w:val="Hyperlink"/>
          </w:rPr>
          <w:t>9.8</w:t>
        </w:r>
        <w:r w:rsidR="004F3089">
          <w:rPr>
            <w:rFonts w:asciiTheme="minorHAnsi" w:eastAsiaTheme="minorEastAsia" w:hAnsiTheme="minorHAnsi" w:cstheme="minorBidi"/>
            <w:sz w:val="22"/>
            <w:szCs w:val="22"/>
          </w:rPr>
          <w:tab/>
        </w:r>
        <w:r w:rsidR="004F3089" w:rsidRPr="008858A8">
          <w:rPr>
            <w:rStyle w:val="Hyperlink"/>
          </w:rPr>
          <w:t>STP edge port</w:t>
        </w:r>
        <w:r w:rsidR="004F3089">
          <w:rPr>
            <w:webHidden/>
          </w:rPr>
          <w:tab/>
        </w:r>
        <w:r w:rsidR="004F3089">
          <w:rPr>
            <w:webHidden/>
          </w:rPr>
          <w:fldChar w:fldCharType="begin"/>
        </w:r>
        <w:r w:rsidR="004F3089">
          <w:rPr>
            <w:webHidden/>
          </w:rPr>
          <w:instrText xml:space="preserve"> PAGEREF _Toc493355958 \h </w:instrText>
        </w:r>
        <w:r w:rsidR="004F3089">
          <w:rPr>
            <w:webHidden/>
          </w:rPr>
        </w:r>
        <w:r w:rsidR="004F3089">
          <w:rPr>
            <w:webHidden/>
          </w:rPr>
          <w:fldChar w:fldCharType="separate"/>
        </w:r>
        <w:r w:rsidR="004F3089">
          <w:rPr>
            <w:webHidden/>
          </w:rPr>
          <w:t>41</w:t>
        </w:r>
        <w:r w:rsidR="004F3089">
          <w:rPr>
            <w:webHidden/>
          </w:rPr>
          <w:fldChar w:fldCharType="end"/>
        </w:r>
      </w:hyperlink>
    </w:p>
    <w:p w14:paraId="250BB22A" w14:textId="77777777" w:rsidR="004F3089" w:rsidRDefault="00CB3170">
      <w:pPr>
        <w:pStyle w:val="TOC2"/>
        <w:rPr>
          <w:rFonts w:asciiTheme="minorHAnsi" w:eastAsiaTheme="minorEastAsia" w:hAnsiTheme="minorHAnsi" w:cstheme="minorBidi"/>
          <w:sz w:val="22"/>
          <w:szCs w:val="22"/>
        </w:rPr>
      </w:pPr>
      <w:hyperlink w:anchor="_Toc493355959" w:history="1">
        <w:r w:rsidR="004F3089" w:rsidRPr="008858A8">
          <w:rPr>
            <w:rStyle w:val="Hyperlink"/>
          </w:rPr>
          <w:t>9.9</w:t>
        </w:r>
        <w:r w:rsidR="004F3089">
          <w:rPr>
            <w:rFonts w:asciiTheme="minorHAnsi" w:eastAsiaTheme="minorEastAsia" w:hAnsiTheme="minorHAnsi" w:cstheme="minorBidi"/>
            <w:sz w:val="22"/>
            <w:szCs w:val="22"/>
          </w:rPr>
          <w:tab/>
        </w:r>
        <w:r w:rsidR="004F3089" w:rsidRPr="008858A8">
          <w:rPr>
            <w:rStyle w:val="Hyperlink"/>
          </w:rPr>
          <w:t>STP bpdu-guard</w:t>
        </w:r>
        <w:r w:rsidR="004F3089">
          <w:rPr>
            <w:webHidden/>
          </w:rPr>
          <w:tab/>
        </w:r>
        <w:r w:rsidR="004F3089">
          <w:rPr>
            <w:webHidden/>
          </w:rPr>
          <w:fldChar w:fldCharType="begin"/>
        </w:r>
        <w:r w:rsidR="004F3089">
          <w:rPr>
            <w:webHidden/>
          </w:rPr>
          <w:instrText xml:space="preserve"> PAGEREF _Toc493355959 \h </w:instrText>
        </w:r>
        <w:r w:rsidR="004F3089">
          <w:rPr>
            <w:webHidden/>
          </w:rPr>
        </w:r>
        <w:r w:rsidR="004F3089">
          <w:rPr>
            <w:webHidden/>
          </w:rPr>
          <w:fldChar w:fldCharType="separate"/>
        </w:r>
        <w:r w:rsidR="004F3089">
          <w:rPr>
            <w:webHidden/>
          </w:rPr>
          <w:t>42</w:t>
        </w:r>
        <w:r w:rsidR="004F3089">
          <w:rPr>
            <w:webHidden/>
          </w:rPr>
          <w:fldChar w:fldCharType="end"/>
        </w:r>
      </w:hyperlink>
    </w:p>
    <w:p w14:paraId="4CBEB805" w14:textId="77777777" w:rsidR="004F3089" w:rsidRDefault="00CB3170">
      <w:pPr>
        <w:pStyle w:val="TOC2"/>
        <w:rPr>
          <w:rFonts w:asciiTheme="minorHAnsi" w:eastAsiaTheme="minorEastAsia" w:hAnsiTheme="minorHAnsi" w:cstheme="minorBidi"/>
          <w:sz w:val="22"/>
          <w:szCs w:val="22"/>
        </w:rPr>
      </w:pPr>
      <w:hyperlink w:anchor="_Toc493355960" w:history="1">
        <w:r w:rsidR="004F3089" w:rsidRPr="008858A8">
          <w:rPr>
            <w:rStyle w:val="Hyperlink"/>
          </w:rPr>
          <w:t>9.10</w:t>
        </w:r>
        <w:r w:rsidR="004F3089">
          <w:rPr>
            <w:rFonts w:asciiTheme="minorHAnsi" w:eastAsiaTheme="minorEastAsia" w:hAnsiTheme="minorHAnsi" w:cstheme="minorBidi"/>
            <w:sz w:val="22"/>
            <w:szCs w:val="22"/>
          </w:rPr>
          <w:tab/>
        </w:r>
        <w:r w:rsidR="004F3089" w:rsidRPr="008858A8">
          <w:rPr>
            <w:rStyle w:val="Hyperlink"/>
          </w:rPr>
          <w:t>Hierarchical HASH</w:t>
        </w:r>
        <w:r w:rsidR="004F3089">
          <w:rPr>
            <w:webHidden/>
          </w:rPr>
          <w:tab/>
        </w:r>
        <w:r w:rsidR="004F3089">
          <w:rPr>
            <w:webHidden/>
          </w:rPr>
          <w:fldChar w:fldCharType="begin"/>
        </w:r>
        <w:r w:rsidR="004F3089">
          <w:rPr>
            <w:webHidden/>
          </w:rPr>
          <w:instrText xml:space="preserve"> PAGEREF _Toc493355960 \h </w:instrText>
        </w:r>
        <w:r w:rsidR="004F3089">
          <w:rPr>
            <w:webHidden/>
          </w:rPr>
        </w:r>
        <w:r w:rsidR="004F3089">
          <w:rPr>
            <w:webHidden/>
          </w:rPr>
          <w:fldChar w:fldCharType="separate"/>
        </w:r>
        <w:r w:rsidR="004F3089">
          <w:rPr>
            <w:webHidden/>
          </w:rPr>
          <w:t>42</w:t>
        </w:r>
        <w:r w:rsidR="004F3089">
          <w:rPr>
            <w:webHidden/>
          </w:rPr>
          <w:fldChar w:fldCharType="end"/>
        </w:r>
      </w:hyperlink>
    </w:p>
    <w:p w14:paraId="4BA66B96" w14:textId="77777777" w:rsidR="004F3089" w:rsidRDefault="00CB3170">
      <w:pPr>
        <w:pStyle w:val="TOC2"/>
        <w:rPr>
          <w:rFonts w:asciiTheme="minorHAnsi" w:eastAsiaTheme="minorEastAsia" w:hAnsiTheme="minorHAnsi" w:cstheme="minorBidi"/>
          <w:sz w:val="22"/>
          <w:szCs w:val="22"/>
        </w:rPr>
      </w:pPr>
      <w:hyperlink w:anchor="_Toc493355961" w:history="1">
        <w:r w:rsidR="004F3089" w:rsidRPr="008858A8">
          <w:rPr>
            <w:rStyle w:val="Hyperlink"/>
          </w:rPr>
          <w:t>9.11</w:t>
        </w:r>
        <w:r w:rsidR="004F3089">
          <w:rPr>
            <w:rFonts w:asciiTheme="minorHAnsi" w:eastAsiaTheme="minorEastAsia" w:hAnsiTheme="minorHAnsi" w:cstheme="minorBidi"/>
            <w:sz w:val="22"/>
            <w:szCs w:val="22"/>
          </w:rPr>
          <w:tab/>
        </w:r>
        <w:r w:rsidR="004F3089" w:rsidRPr="008858A8">
          <w:rPr>
            <w:rStyle w:val="Hyperlink"/>
          </w:rPr>
          <w:t>ACL Test</w:t>
        </w:r>
        <w:r w:rsidR="004F3089">
          <w:rPr>
            <w:webHidden/>
          </w:rPr>
          <w:tab/>
        </w:r>
        <w:r w:rsidR="004F3089">
          <w:rPr>
            <w:webHidden/>
          </w:rPr>
          <w:fldChar w:fldCharType="begin"/>
        </w:r>
        <w:r w:rsidR="004F3089">
          <w:rPr>
            <w:webHidden/>
          </w:rPr>
          <w:instrText xml:space="preserve"> PAGEREF _Toc493355961 \h </w:instrText>
        </w:r>
        <w:r w:rsidR="004F3089">
          <w:rPr>
            <w:webHidden/>
          </w:rPr>
        </w:r>
        <w:r w:rsidR="004F3089">
          <w:rPr>
            <w:webHidden/>
          </w:rPr>
          <w:fldChar w:fldCharType="separate"/>
        </w:r>
        <w:r w:rsidR="004F3089">
          <w:rPr>
            <w:webHidden/>
          </w:rPr>
          <w:t>43</w:t>
        </w:r>
        <w:r w:rsidR="004F3089">
          <w:rPr>
            <w:webHidden/>
          </w:rPr>
          <w:fldChar w:fldCharType="end"/>
        </w:r>
      </w:hyperlink>
    </w:p>
    <w:p w14:paraId="4A7A362E"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62" w:history="1">
        <w:r w:rsidR="004F3089" w:rsidRPr="008858A8">
          <w:rPr>
            <w:rStyle w:val="Hyperlink"/>
          </w:rPr>
          <w:t>10.</w:t>
        </w:r>
        <w:r w:rsidR="004F3089">
          <w:rPr>
            <w:rFonts w:asciiTheme="minorHAnsi" w:eastAsiaTheme="minorEastAsia" w:hAnsiTheme="minorHAnsi" w:cstheme="minorBidi"/>
            <w:b w:val="0"/>
            <w:bCs w:val="0"/>
            <w:sz w:val="22"/>
            <w:szCs w:val="22"/>
            <w:lang w:bidi="ar-SA"/>
          </w:rPr>
          <w:tab/>
        </w:r>
        <w:r w:rsidR="004F3089" w:rsidRPr="008858A8">
          <w:rPr>
            <w:rStyle w:val="Hyperlink"/>
          </w:rPr>
          <w:t>MLAG</w:t>
        </w:r>
        <w:r w:rsidR="004F3089">
          <w:rPr>
            <w:webHidden/>
          </w:rPr>
          <w:tab/>
        </w:r>
        <w:r w:rsidR="004F3089">
          <w:rPr>
            <w:webHidden/>
          </w:rPr>
          <w:fldChar w:fldCharType="begin"/>
        </w:r>
        <w:r w:rsidR="004F3089">
          <w:rPr>
            <w:webHidden/>
          </w:rPr>
          <w:instrText xml:space="preserve"> PAGEREF _Toc493355962 \h </w:instrText>
        </w:r>
        <w:r w:rsidR="004F3089">
          <w:rPr>
            <w:webHidden/>
          </w:rPr>
        </w:r>
        <w:r w:rsidR="004F3089">
          <w:rPr>
            <w:webHidden/>
          </w:rPr>
          <w:fldChar w:fldCharType="separate"/>
        </w:r>
        <w:r w:rsidR="004F3089">
          <w:rPr>
            <w:webHidden/>
          </w:rPr>
          <w:t>46</w:t>
        </w:r>
        <w:r w:rsidR="004F3089">
          <w:rPr>
            <w:webHidden/>
          </w:rPr>
          <w:fldChar w:fldCharType="end"/>
        </w:r>
      </w:hyperlink>
    </w:p>
    <w:p w14:paraId="4D7D50A3" w14:textId="77777777" w:rsidR="004F3089" w:rsidRDefault="00CB3170">
      <w:pPr>
        <w:pStyle w:val="TOC2"/>
        <w:rPr>
          <w:rFonts w:asciiTheme="minorHAnsi" w:eastAsiaTheme="minorEastAsia" w:hAnsiTheme="minorHAnsi" w:cstheme="minorBidi"/>
          <w:sz w:val="22"/>
          <w:szCs w:val="22"/>
        </w:rPr>
      </w:pPr>
      <w:hyperlink w:anchor="_Toc493355963" w:history="1">
        <w:r w:rsidR="004F3089" w:rsidRPr="008858A8">
          <w:rPr>
            <w:rStyle w:val="Hyperlink"/>
          </w:rPr>
          <w:t>10.1</w:t>
        </w:r>
        <w:r w:rsidR="004F3089">
          <w:rPr>
            <w:rFonts w:asciiTheme="minorHAnsi" w:eastAsiaTheme="minorEastAsia" w:hAnsiTheme="minorHAnsi" w:cstheme="minorBidi"/>
            <w:sz w:val="22"/>
            <w:szCs w:val="22"/>
          </w:rPr>
          <w:tab/>
        </w:r>
        <w:r w:rsidR="004F3089" w:rsidRPr="008858A8">
          <w:rPr>
            <w:rStyle w:val="Hyperlink"/>
          </w:rPr>
          <w:t>MLAG Basic Test</w:t>
        </w:r>
        <w:r w:rsidR="004F3089">
          <w:rPr>
            <w:webHidden/>
          </w:rPr>
          <w:tab/>
        </w:r>
        <w:r w:rsidR="004F3089">
          <w:rPr>
            <w:webHidden/>
          </w:rPr>
          <w:fldChar w:fldCharType="begin"/>
        </w:r>
        <w:r w:rsidR="004F3089">
          <w:rPr>
            <w:webHidden/>
          </w:rPr>
          <w:instrText xml:space="preserve"> PAGEREF _Toc493355963 \h </w:instrText>
        </w:r>
        <w:r w:rsidR="004F3089">
          <w:rPr>
            <w:webHidden/>
          </w:rPr>
        </w:r>
        <w:r w:rsidR="004F3089">
          <w:rPr>
            <w:webHidden/>
          </w:rPr>
          <w:fldChar w:fldCharType="separate"/>
        </w:r>
        <w:r w:rsidR="004F3089">
          <w:rPr>
            <w:webHidden/>
          </w:rPr>
          <w:t>46</w:t>
        </w:r>
        <w:r w:rsidR="004F3089">
          <w:rPr>
            <w:webHidden/>
          </w:rPr>
          <w:fldChar w:fldCharType="end"/>
        </w:r>
      </w:hyperlink>
    </w:p>
    <w:p w14:paraId="5B8B5375" w14:textId="77777777" w:rsidR="004F3089" w:rsidRDefault="00CB3170">
      <w:pPr>
        <w:pStyle w:val="TOC2"/>
        <w:rPr>
          <w:rFonts w:asciiTheme="minorHAnsi" w:eastAsiaTheme="minorEastAsia" w:hAnsiTheme="minorHAnsi" w:cstheme="minorBidi"/>
          <w:sz w:val="22"/>
          <w:szCs w:val="22"/>
        </w:rPr>
      </w:pPr>
      <w:hyperlink w:anchor="_Toc493355964" w:history="1">
        <w:r w:rsidR="004F3089" w:rsidRPr="008858A8">
          <w:rPr>
            <w:rStyle w:val="Hyperlink"/>
          </w:rPr>
          <w:t>10.2</w:t>
        </w:r>
        <w:r w:rsidR="004F3089">
          <w:rPr>
            <w:rFonts w:asciiTheme="minorHAnsi" w:eastAsiaTheme="minorEastAsia" w:hAnsiTheme="minorHAnsi" w:cstheme="minorBidi"/>
            <w:sz w:val="22"/>
            <w:szCs w:val="22"/>
          </w:rPr>
          <w:tab/>
        </w:r>
        <w:r w:rsidR="004F3089" w:rsidRPr="008858A8">
          <w:rPr>
            <w:rStyle w:val="Hyperlink"/>
          </w:rPr>
          <w:t>MLAG Basic Test with IGMP</w:t>
        </w:r>
        <w:r w:rsidR="004F3089">
          <w:rPr>
            <w:webHidden/>
          </w:rPr>
          <w:tab/>
        </w:r>
        <w:r w:rsidR="004F3089">
          <w:rPr>
            <w:webHidden/>
          </w:rPr>
          <w:fldChar w:fldCharType="begin"/>
        </w:r>
        <w:r w:rsidR="004F3089">
          <w:rPr>
            <w:webHidden/>
          </w:rPr>
          <w:instrText xml:space="preserve"> PAGEREF _Toc493355964 \h </w:instrText>
        </w:r>
        <w:r w:rsidR="004F3089">
          <w:rPr>
            <w:webHidden/>
          </w:rPr>
        </w:r>
        <w:r w:rsidR="004F3089">
          <w:rPr>
            <w:webHidden/>
          </w:rPr>
          <w:fldChar w:fldCharType="separate"/>
        </w:r>
        <w:r w:rsidR="004F3089">
          <w:rPr>
            <w:webHidden/>
          </w:rPr>
          <w:t>47</w:t>
        </w:r>
        <w:r w:rsidR="004F3089">
          <w:rPr>
            <w:webHidden/>
          </w:rPr>
          <w:fldChar w:fldCharType="end"/>
        </w:r>
      </w:hyperlink>
    </w:p>
    <w:p w14:paraId="0B0D8BF8" w14:textId="77777777" w:rsidR="004F3089" w:rsidRDefault="00CB3170">
      <w:pPr>
        <w:pStyle w:val="TOC2"/>
        <w:rPr>
          <w:rFonts w:asciiTheme="minorHAnsi" w:eastAsiaTheme="minorEastAsia" w:hAnsiTheme="minorHAnsi" w:cstheme="minorBidi"/>
          <w:sz w:val="22"/>
          <w:szCs w:val="22"/>
        </w:rPr>
      </w:pPr>
      <w:hyperlink w:anchor="_Toc493355965" w:history="1">
        <w:r w:rsidR="004F3089" w:rsidRPr="008858A8">
          <w:rPr>
            <w:rStyle w:val="Hyperlink"/>
          </w:rPr>
          <w:t>10.3</w:t>
        </w:r>
        <w:r w:rsidR="004F3089">
          <w:rPr>
            <w:rFonts w:asciiTheme="minorHAnsi" w:eastAsiaTheme="minorEastAsia" w:hAnsiTheme="minorHAnsi" w:cstheme="minorBidi"/>
            <w:sz w:val="22"/>
            <w:szCs w:val="22"/>
          </w:rPr>
          <w:tab/>
        </w:r>
        <w:r w:rsidR="004F3089" w:rsidRPr="008858A8">
          <w:rPr>
            <w:rStyle w:val="Hyperlink"/>
          </w:rPr>
          <w:t>MLAG Split</w:t>
        </w:r>
        <w:r w:rsidR="004F3089">
          <w:rPr>
            <w:webHidden/>
          </w:rPr>
          <w:tab/>
        </w:r>
        <w:r w:rsidR="004F3089">
          <w:rPr>
            <w:webHidden/>
          </w:rPr>
          <w:fldChar w:fldCharType="begin"/>
        </w:r>
        <w:r w:rsidR="004F3089">
          <w:rPr>
            <w:webHidden/>
          </w:rPr>
          <w:instrText xml:space="preserve"> PAGEREF _Toc493355965 \h </w:instrText>
        </w:r>
        <w:r w:rsidR="004F3089">
          <w:rPr>
            <w:webHidden/>
          </w:rPr>
        </w:r>
        <w:r w:rsidR="004F3089">
          <w:rPr>
            <w:webHidden/>
          </w:rPr>
          <w:fldChar w:fldCharType="separate"/>
        </w:r>
        <w:r w:rsidR="004F3089">
          <w:rPr>
            <w:webHidden/>
          </w:rPr>
          <w:t>48</w:t>
        </w:r>
        <w:r w:rsidR="004F3089">
          <w:rPr>
            <w:webHidden/>
          </w:rPr>
          <w:fldChar w:fldCharType="end"/>
        </w:r>
      </w:hyperlink>
    </w:p>
    <w:p w14:paraId="21BF621E" w14:textId="77777777" w:rsidR="004F3089" w:rsidRDefault="00CB3170">
      <w:pPr>
        <w:pStyle w:val="TOC2"/>
        <w:rPr>
          <w:rFonts w:asciiTheme="minorHAnsi" w:eastAsiaTheme="minorEastAsia" w:hAnsiTheme="minorHAnsi" w:cstheme="minorBidi"/>
          <w:sz w:val="22"/>
          <w:szCs w:val="22"/>
        </w:rPr>
      </w:pPr>
      <w:hyperlink w:anchor="_Toc493355966" w:history="1">
        <w:r w:rsidR="004F3089" w:rsidRPr="008858A8">
          <w:rPr>
            <w:rStyle w:val="Hyperlink"/>
          </w:rPr>
          <w:t>10.4</w:t>
        </w:r>
        <w:r w:rsidR="004F3089">
          <w:rPr>
            <w:rFonts w:asciiTheme="minorHAnsi" w:eastAsiaTheme="minorEastAsia" w:hAnsiTheme="minorHAnsi" w:cstheme="minorBidi"/>
            <w:sz w:val="22"/>
            <w:szCs w:val="22"/>
          </w:rPr>
          <w:tab/>
        </w:r>
        <w:r w:rsidR="004F3089" w:rsidRPr="008858A8">
          <w:rPr>
            <w:rStyle w:val="Hyperlink"/>
          </w:rPr>
          <w:t>MLAG with MAGP</w:t>
        </w:r>
        <w:r w:rsidR="004F3089">
          <w:rPr>
            <w:webHidden/>
          </w:rPr>
          <w:tab/>
        </w:r>
        <w:r w:rsidR="004F3089">
          <w:rPr>
            <w:webHidden/>
          </w:rPr>
          <w:fldChar w:fldCharType="begin"/>
        </w:r>
        <w:r w:rsidR="004F3089">
          <w:rPr>
            <w:webHidden/>
          </w:rPr>
          <w:instrText xml:space="preserve"> PAGEREF _Toc493355966 \h </w:instrText>
        </w:r>
        <w:r w:rsidR="004F3089">
          <w:rPr>
            <w:webHidden/>
          </w:rPr>
        </w:r>
        <w:r w:rsidR="004F3089">
          <w:rPr>
            <w:webHidden/>
          </w:rPr>
          <w:fldChar w:fldCharType="separate"/>
        </w:r>
        <w:r w:rsidR="004F3089">
          <w:rPr>
            <w:webHidden/>
          </w:rPr>
          <w:t>49</w:t>
        </w:r>
        <w:r w:rsidR="004F3089">
          <w:rPr>
            <w:webHidden/>
          </w:rPr>
          <w:fldChar w:fldCharType="end"/>
        </w:r>
      </w:hyperlink>
    </w:p>
    <w:p w14:paraId="4623D524" w14:textId="77777777" w:rsidR="004F3089" w:rsidRDefault="00CB3170">
      <w:pPr>
        <w:pStyle w:val="TOC2"/>
        <w:rPr>
          <w:rFonts w:asciiTheme="minorHAnsi" w:eastAsiaTheme="minorEastAsia" w:hAnsiTheme="minorHAnsi" w:cstheme="minorBidi"/>
          <w:sz w:val="22"/>
          <w:szCs w:val="22"/>
        </w:rPr>
      </w:pPr>
      <w:hyperlink w:anchor="_Toc493355967" w:history="1">
        <w:r w:rsidR="004F3089" w:rsidRPr="008858A8">
          <w:rPr>
            <w:rStyle w:val="Hyperlink"/>
          </w:rPr>
          <w:t>10.5</w:t>
        </w:r>
        <w:r w:rsidR="004F3089">
          <w:rPr>
            <w:rFonts w:asciiTheme="minorHAnsi" w:eastAsiaTheme="minorEastAsia" w:hAnsiTheme="minorHAnsi" w:cstheme="minorBidi"/>
            <w:sz w:val="22"/>
            <w:szCs w:val="22"/>
          </w:rPr>
          <w:tab/>
        </w:r>
        <w:r w:rsidR="004F3089" w:rsidRPr="008858A8">
          <w:rPr>
            <w:rStyle w:val="Hyperlink"/>
          </w:rPr>
          <w:t>MLAG Convergence – MLAG Link Failover</w:t>
        </w:r>
        <w:r w:rsidR="004F3089">
          <w:rPr>
            <w:webHidden/>
          </w:rPr>
          <w:tab/>
        </w:r>
        <w:r w:rsidR="004F3089">
          <w:rPr>
            <w:webHidden/>
          </w:rPr>
          <w:fldChar w:fldCharType="begin"/>
        </w:r>
        <w:r w:rsidR="004F3089">
          <w:rPr>
            <w:webHidden/>
          </w:rPr>
          <w:instrText xml:space="preserve"> PAGEREF _Toc493355967 \h </w:instrText>
        </w:r>
        <w:r w:rsidR="004F3089">
          <w:rPr>
            <w:webHidden/>
          </w:rPr>
        </w:r>
        <w:r w:rsidR="004F3089">
          <w:rPr>
            <w:webHidden/>
          </w:rPr>
          <w:fldChar w:fldCharType="separate"/>
        </w:r>
        <w:r w:rsidR="004F3089">
          <w:rPr>
            <w:webHidden/>
          </w:rPr>
          <w:t>50</w:t>
        </w:r>
        <w:r w:rsidR="004F3089">
          <w:rPr>
            <w:webHidden/>
          </w:rPr>
          <w:fldChar w:fldCharType="end"/>
        </w:r>
      </w:hyperlink>
    </w:p>
    <w:p w14:paraId="67B4A16A" w14:textId="77777777" w:rsidR="004F3089" w:rsidRDefault="00CB3170">
      <w:pPr>
        <w:pStyle w:val="TOC2"/>
        <w:rPr>
          <w:rFonts w:asciiTheme="minorHAnsi" w:eastAsiaTheme="minorEastAsia" w:hAnsiTheme="minorHAnsi" w:cstheme="minorBidi"/>
          <w:sz w:val="22"/>
          <w:szCs w:val="22"/>
        </w:rPr>
      </w:pPr>
      <w:hyperlink w:anchor="_Toc493355968" w:history="1">
        <w:r w:rsidR="004F3089" w:rsidRPr="008858A8">
          <w:rPr>
            <w:rStyle w:val="Hyperlink"/>
          </w:rPr>
          <w:t>10.6</w:t>
        </w:r>
        <w:r w:rsidR="004F3089">
          <w:rPr>
            <w:rFonts w:asciiTheme="minorHAnsi" w:eastAsiaTheme="minorEastAsia" w:hAnsiTheme="minorHAnsi" w:cstheme="minorBidi"/>
            <w:sz w:val="22"/>
            <w:szCs w:val="22"/>
          </w:rPr>
          <w:tab/>
        </w:r>
        <w:r w:rsidR="004F3089" w:rsidRPr="008858A8">
          <w:rPr>
            <w:rStyle w:val="Hyperlink"/>
          </w:rPr>
          <w:t>MLAG Convergence – Reboot</w:t>
        </w:r>
        <w:r w:rsidR="004F3089">
          <w:rPr>
            <w:webHidden/>
          </w:rPr>
          <w:tab/>
        </w:r>
        <w:r w:rsidR="004F3089">
          <w:rPr>
            <w:webHidden/>
          </w:rPr>
          <w:fldChar w:fldCharType="begin"/>
        </w:r>
        <w:r w:rsidR="004F3089">
          <w:rPr>
            <w:webHidden/>
          </w:rPr>
          <w:instrText xml:space="preserve"> PAGEREF _Toc493355968 \h </w:instrText>
        </w:r>
        <w:r w:rsidR="004F3089">
          <w:rPr>
            <w:webHidden/>
          </w:rPr>
        </w:r>
        <w:r w:rsidR="004F3089">
          <w:rPr>
            <w:webHidden/>
          </w:rPr>
          <w:fldChar w:fldCharType="separate"/>
        </w:r>
        <w:r w:rsidR="004F3089">
          <w:rPr>
            <w:webHidden/>
          </w:rPr>
          <w:t>51</w:t>
        </w:r>
        <w:r w:rsidR="004F3089">
          <w:rPr>
            <w:webHidden/>
          </w:rPr>
          <w:fldChar w:fldCharType="end"/>
        </w:r>
      </w:hyperlink>
    </w:p>
    <w:p w14:paraId="17A14976" w14:textId="77777777" w:rsidR="004F3089" w:rsidRDefault="00CB3170">
      <w:pPr>
        <w:pStyle w:val="TOC2"/>
        <w:rPr>
          <w:rFonts w:asciiTheme="minorHAnsi" w:eastAsiaTheme="minorEastAsia" w:hAnsiTheme="minorHAnsi" w:cstheme="minorBidi"/>
          <w:sz w:val="22"/>
          <w:szCs w:val="22"/>
        </w:rPr>
      </w:pPr>
      <w:hyperlink w:anchor="_Toc493355969" w:history="1">
        <w:r w:rsidR="004F3089" w:rsidRPr="008858A8">
          <w:rPr>
            <w:rStyle w:val="Hyperlink"/>
          </w:rPr>
          <w:t>10.7</w:t>
        </w:r>
        <w:r w:rsidR="004F3089">
          <w:rPr>
            <w:rFonts w:asciiTheme="minorHAnsi" w:eastAsiaTheme="minorEastAsia" w:hAnsiTheme="minorHAnsi" w:cstheme="minorBidi"/>
            <w:sz w:val="22"/>
            <w:szCs w:val="22"/>
          </w:rPr>
          <w:tab/>
        </w:r>
        <w:r w:rsidR="004F3089" w:rsidRPr="008858A8">
          <w:rPr>
            <w:rStyle w:val="Hyperlink"/>
          </w:rPr>
          <w:t>MLAG Convergence – IPL</w:t>
        </w:r>
        <w:r w:rsidR="004F3089">
          <w:rPr>
            <w:webHidden/>
          </w:rPr>
          <w:tab/>
        </w:r>
        <w:r w:rsidR="004F3089">
          <w:rPr>
            <w:webHidden/>
          </w:rPr>
          <w:fldChar w:fldCharType="begin"/>
        </w:r>
        <w:r w:rsidR="004F3089">
          <w:rPr>
            <w:webHidden/>
          </w:rPr>
          <w:instrText xml:space="preserve"> PAGEREF _Toc493355969 \h </w:instrText>
        </w:r>
        <w:r w:rsidR="004F3089">
          <w:rPr>
            <w:webHidden/>
          </w:rPr>
        </w:r>
        <w:r w:rsidR="004F3089">
          <w:rPr>
            <w:webHidden/>
          </w:rPr>
          <w:fldChar w:fldCharType="separate"/>
        </w:r>
        <w:r w:rsidR="004F3089">
          <w:rPr>
            <w:webHidden/>
          </w:rPr>
          <w:t>52</w:t>
        </w:r>
        <w:r w:rsidR="004F3089">
          <w:rPr>
            <w:webHidden/>
          </w:rPr>
          <w:fldChar w:fldCharType="end"/>
        </w:r>
      </w:hyperlink>
    </w:p>
    <w:p w14:paraId="218BE133"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70" w:history="1">
        <w:r w:rsidR="004F3089" w:rsidRPr="008858A8">
          <w:rPr>
            <w:rStyle w:val="Hyperlink"/>
          </w:rPr>
          <w:t>11.</w:t>
        </w:r>
        <w:r w:rsidR="004F3089">
          <w:rPr>
            <w:rFonts w:asciiTheme="minorHAnsi" w:eastAsiaTheme="minorEastAsia" w:hAnsiTheme="minorHAnsi" w:cstheme="minorBidi"/>
            <w:b w:val="0"/>
            <w:bCs w:val="0"/>
            <w:sz w:val="22"/>
            <w:szCs w:val="22"/>
            <w:lang w:bidi="ar-SA"/>
          </w:rPr>
          <w:tab/>
        </w:r>
        <w:r w:rsidR="004F3089" w:rsidRPr="008858A8">
          <w:rPr>
            <w:rStyle w:val="Hyperlink"/>
          </w:rPr>
          <w:t>Layer 3 &amp; Routing</w:t>
        </w:r>
        <w:r w:rsidR="004F3089">
          <w:rPr>
            <w:webHidden/>
          </w:rPr>
          <w:tab/>
        </w:r>
        <w:r w:rsidR="004F3089">
          <w:rPr>
            <w:webHidden/>
          </w:rPr>
          <w:fldChar w:fldCharType="begin"/>
        </w:r>
        <w:r w:rsidR="004F3089">
          <w:rPr>
            <w:webHidden/>
          </w:rPr>
          <w:instrText xml:space="preserve"> PAGEREF _Toc493355970 \h </w:instrText>
        </w:r>
        <w:r w:rsidR="004F3089">
          <w:rPr>
            <w:webHidden/>
          </w:rPr>
        </w:r>
        <w:r w:rsidR="004F3089">
          <w:rPr>
            <w:webHidden/>
          </w:rPr>
          <w:fldChar w:fldCharType="separate"/>
        </w:r>
        <w:r w:rsidR="004F3089">
          <w:rPr>
            <w:webHidden/>
          </w:rPr>
          <w:t>53</w:t>
        </w:r>
        <w:r w:rsidR="004F3089">
          <w:rPr>
            <w:webHidden/>
          </w:rPr>
          <w:fldChar w:fldCharType="end"/>
        </w:r>
      </w:hyperlink>
    </w:p>
    <w:p w14:paraId="0E4B3740" w14:textId="77777777" w:rsidR="004F3089" w:rsidRDefault="00CB3170">
      <w:pPr>
        <w:pStyle w:val="TOC2"/>
        <w:rPr>
          <w:rFonts w:asciiTheme="minorHAnsi" w:eastAsiaTheme="minorEastAsia" w:hAnsiTheme="minorHAnsi" w:cstheme="minorBidi"/>
          <w:sz w:val="22"/>
          <w:szCs w:val="22"/>
        </w:rPr>
      </w:pPr>
      <w:hyperlink w:anchor="_Toc493355971" w:history="1">
        <w:r w:rsidR="004F3089" w:rsidRPr="008858A8">
          <w:rPr>
            <w:rStyle w:val="Hyperlink"/>
          </w:rPr>
          <w:t>11.1</w:t>
        </w:r>
        <w:r w:rsidR="004F3089">
          <w:rPr>
            <w:rFonts w:asciiTheme="minorHAnsi" w:eastAsiaTheme="minorEastAsia" w:hAnsiTheme="minorHAnsi" w:cstheme="minorBidi"/>
            <w:sz w:val="22"/>
            <w:szCs w:val="22"/>
          </w:rPr>
          <w:tab/>
        </w:r>
        <w:r w:rsidR="004F3089" w:rsidRPr="008858A8">
          <w:rPr>
            <w:rStyle w:val="Hyperlink"/>
          </w:rPr>
          <w:t>ARP-Table Scaling</w:t>
        </w:r>
        <w:r w:rsidR="004F3089">
          <w:rPr>
            <w:webHidden/>
          </w:rPr>
          <w:tab/>
        </w:r>
        <w:r w:rsidR="004F3089">
          <w:rPr>
            <w:webHidden/>
          </w:rPr>
          <w:fldChar w:fldCharType="begin"/>
        </w:r>
        <w:r w:rsidR="004F3089">
          <w:rPr>
            <w:webHidden/>
          </w:rPr>
          <w:instrText xml:space="preserve"> PAGEREF _Toc493355971 \h </w:instrText>
        </w:r>
        <w:r w:rsidR="004F3089">
          <w:rPr>
            <w:webHidden/>
          </w:rPr>
        </w:r>
        <w:r w:rsidR="004F3089">
          <w:rPr>
            <w:webHidden/>
          </w:rPr>
          <w:fldChar w:fldCharType="separate"/>
        </w:r>
        <w:r w:rsidR="004F3089">
          <w:rPr>
            <w:webHidden/>
          </w:rPr>
          <w:t>53</w:t>
        </w:r>
        <w:r w:rsidR="004F3089">
          <w:rPr>
            <w:webHidden/>
          </w:rPr>
          <w:fldChar w:fldCharType="end"/>
        </w:r>
      </w:hyperlink>
    </w:p>
    <w:p w14:paraId="76933DEE" w14:textId="77777777" w:rsidR="004F3089" w:rsidRDefault="00CB3170">
      <w:pPr>
        <w:pStyle w:val="TOC2"/>
        <w:rPr>
          <w:rFonts w:asciiTheme="minorHAnsi" w:eastAsiaTheme="minorEastAsia" w:hAnsiTheme="minorHAnsi" w:cstheme="minorBidi"/>
          <w:sz w:val="22"/>
          <w:szCs w:val="22"/>
        </w:rPr>
      </w:pPr>
      <w:hyperlink w:anchor="_Toc493355972" w:history="1">
        <w:r w:rsidR="004F3089" w:rsidRPr="008858A8">
          <w:rPr>
            <w:rStyle w:val="Hyperlink"/>
          </w:rPr>
          <w:t>11.2</w:t>
        </w:r>
        <w:r w:rsidR="004F3089">
          <w:rPr>
            <w:rFonts w:asciiTheme="minorHAnsi" w:eastAsiaTheme="minorEastAsia" w:hAnsiTheme="minorHAnsi" w:cstheme="minorBidi"/>
            <w:sz w:val="22"/>
            <w:szCs w:val="22"/>
          </w:rPr>
          <w:tab/>
        </w:r>
        <w:r w:rsidR="004F3089" w:rsidRPr="008858A8">
          <w:rPr>
            <w:rStyle w:val="Hyperlink"/>
          </w:rPr>
          <w:t>ARP Learning Rate</w:t>
        </w:r>
        <w:r w:rsidR="004F3089">
          <w:rPr>
            <w:webHidden/>
          </w:rPr>
          <w:tab/>
        </w:r>
        <w:r w:rsidR="004F3089">
          <w:rPr>
            <w:webHidden/>
          </w:rPr>
          <w:fldChar w:fldCharType="begin"/>
        </w:r>
        <w:r w:rsidR="004F3089">
          <w:rPr>
            <w:webHidden/>
          </w:rPr>
          <w:instrText xml:space="preserve"> PAGEREF _Toc493355972 \h </w:instrText>
        </w:r>
        <w:r w:rsidR="004F3089">
          <w:rPr>
            <w:webHidden/>
          </w:rPr>
        </w:r>
        <w:r w:rsidR="004F3089">
          <w:rPr>
            <w:webHidden/>
          </w:rPr>
          <w:fldChar w:fldCharType="separate"/>
        </w:r>
        <w:r w:rsidR="004F3089">
          <w:rPr>
            <w:webHidden/>
          </w:rPr>
          <w:t>53</w:t>
        </w:r>
        <w:r w:rsidR="004F3089">
          <w:rPr>
            <w:webHidden/>
          </w:rPr>
          <w:fldChar w:fldCharType="end"/>
        </w:r>
      </w:hyperlink>
    </w:p>
    <w:p w14:paraId="09BBCFB2" w14:textId="77777777" w:rsidR="004F3089" w:rsidRDefault="00CB3170">
      <w:pPr>
        <w:pStyle w:val="TOC2"/>
        <w:rPr>
          <w:rFonts w:asciiTheme="minorHAnsi" w:eastAsiaTheme="minorEastAsia" w:hAnsiTheme="minorHAnsi" w:cstheme="minorBidi"/>
          <w:sz w:val="22"/>
          <w:szCs w:val="22"/>
        </w:rPr>
      </w:pPr>
      <w:hyperlink w:anchor="_Toc493355973" w:history="1">
        <w:r w:rsidR="004F3089" w:rsidRPr="008858A8">
          <w:rPr>
            <w:rStyle w:val="Hyperlink"/>
          </w:rPr>
          <w:t>11.3</w:t>
        </w:r>
        <w:r w:rsidR="004F3089">
          <w:rPr>
            <w:rFonts w:asciiTheme="minorHAnsi" w:eastAsiaTheme="minorEastAsia" w:hAnsiTheme="minorHAnsi" w:cstheme="minorBidi"/>
            <w:sz w:val="22"/>
            <w:szCs w:val="22"/>
          </w:rPr>
          <w:tab/>
        </w:r>
        <w:r w:rsidR="004F3089" w:rsidRPr="008858A8">
          <w:rPr>
            <w:rStyle w:val="Hyperlink"/>
          </w:rPr>
          <w:t>ECMP</w:t>
        </w:r>
        <w:r w:rsidR="004F3089">
          <w:rPr>
            <w:webHidden/>
          </w:rPr>
          <w:tab/>
        </w:r>
        <w:r w:rsidR="004F3089">
          <w:rPr>
            <w:webHidden/>
          </w:rPr>
          <w:fldChar w:fldCharType="begin"/>
        </w:r>
        <w:r w:rsidR="004F3089">
          <w:rPr>
            <w:webHidden/>
          </w:rPr>
          <w:instrText xml:space="preserve"> PAGEREF _Toc493355973 \h </w:instrText>
        </w:r>
        <w:r w:rsidR="004F3089">
          <w:rPr>
            <w:webHidden/>
          </w:rPr>
        </w:r>
        <w:r w:rsidR="004F3089">
          <w:rPr>
            <w:webHidden/>
          </w:rPr>
          <w:fldChar w:fldCharType="separate"/>
        </w:r>
        <w:r w:rsidR="004F3089">
          <w:rPr>
            <w:webHidden/>
          </w:rPr>
          <w:t>55</w:t>
        </w:r>
        <w:r w:rsidR="004F3089">
          <w:rPr>
            <w:webHidden/>
          </w:rPr>
          <w:fldChar w:fldCharType="end"/>
        </w:r>
      </w:hyperlink>
    </w:p>
    <w:p w14:paraId="051B9970" w14:textId="77777777" w:rsidR="004F3089" w:rsidRDefault="00CB3170">
      <w:pPr>
        <w:pStyle w:val="TOC2"/>
        <w:rPr>
          <w:rFonts w:asciiTheme="minorHAnsi" w:eastAsiaTheme="minorEastAsia" w:hAnsiTheme="minorHAnsi" w:cstheme="minorBidi"/>
          <w:sz w:val="22"/>
          <w:szCs w:val="22"/>
        </w:rPr>
      </w:pPr>
      <w:hyperlink w:anchor="_Toc493355974" w:history="1">
        <w:r w:rsidR="004F3089" w:rsidRPr="008858A8">
          <w:rPr>
            <w:rStyle w:val="Hyperlink"/>
          </w:rPr>
          <w:t>11.4</w:t>
        </w:r>
        <w:r w:rsidR="004F3089">
          <w:rPr>
            <w:rFonts w:asciiTheme="minorHAnsi" w:eastAsiaTheme="minorEastAsia" w:hAnsiTheme="minorHAnsi" w:cstheme="minorBidi"/>
            <w:sz w:val="22"/>
            <w:szCs w:val="22"/>
          </w:rPr>
          <w:tab/>
        </w:r>
        <w:r w:rsidR="004F3089" w:rsidRPr="008858A8">
          <w:rPr>
            <w:rStyle w:val="Hyperlink"/>
          </w:rPr>
          <w:t>ND-table scaling</w:t>
        </w:r>
        <w:r w:rsidR="004F3089">
          <w:rPr>
            <w:webHidden/>
          </w:rPr>
          <w:tab/>
        </w:r>
        <w:r w:rsidR="004F3089">
          <w:rPr>
            <w:webHidden/>
          </w:rPr>
          <w:fldChar w:fldCharType="begin"/>
        </w:r>
        <w:r w:rsidR="004F3089">
          <w:rPr>
            <w:webHidden/>
          </w:rPr>
          <w:instrText xml:space="preserve"> PAGEREF _Toc493355974 \h </w:instrText>
        </w:r>
        <w:r w:rsidR="004F3089">
          <w:rPr>
            <w:webHidden/>
          </w:rPr>
        </w:r>
        <w:r w:rsidR="004F3089">
          <w:rPr>
            <w:webHidden/>
          </w:rPr>
          <w:fldChar w:fldCharType="separate"/>
        </w:r>
        <w:r w:rsidR="004F3089">
          <w:rPr>
            <w:webHidden/>
          </w:rPr>
          <w:t>55</w:t>
        </w:r>
        <w:r w:rsidR="004F3089">
          <w:rPr>
            <w:webHidden/>
          </w:rPr>
          <w:fldChar w:fldCharType="end"/>
        </w:r>
      </w:hyperlink>
    </w:p>
    <w:p w14:paraId="0EDA12E4" w14:textId="77777777" w:rsidR="004F3089" w:rsidRDefault="00CB3170">
      <w:pPr>
        <w:pStyle w:val="TOC2"/>
        <w:rPr>
          <w:rFonts w:asciiTheme="minorHAnsi" w:eastAsiaTheme="minorEastAsia" w:hAnsiTheme="minorHAnsi" w:cstheme="minorBidi"/>
          <w:sz w:val="22"/>
          <w:szCs w:val="22"/>
        </w:rPr>
      </w:pPr>
      <w:hyperlink w:anchor="_Toc493355975" w:history="1">
        <w:r w:rsidR="004F3089" w:rsidRPr="008858A8">
          <w:rPr>
            <w:rStyle w:val="Hyperlink"/>
          </w:rPr>
          <w:t>11.5</w:t>
        </w:r>
        <w:r w:rsidR="004F3089">
          <w:rPr>
            <w:rFonts w:asciiTheme="minorHAnsi" w:eastAsiaTheme="minorEastAsia" w:hAnsiTheme="minorHAnsi" w:cstheme="minorBidi"/>
            <w:sz w:val="22"/>
            <w:szCs w:val="22"/>
          </w:rPr>
          <w:tab/>
        </w:r>
        <w:r w:rsidR="004F3089" w:rsidRPr="008858A8">
          <w:rPr>
            <w:rStyle w:val="Hyperlink"/>
          </w:rPr>
          <w:t>ND learning rate</w:t>
        </w:r>
        <w:r w:rsidR="004F3089">
          <w:rPr>
            <w:webHidden/>
          </w:rPr>
          <w:tab/>
        </w:r>
        <w:r w:rsidR="004F3089">
          <w:rPr>
            <w:webHidden/>
          </w:rPr>
          <w:fldChar w:fldCharType="begin"/>
        </w:r>
        <w:r w:rsidR="004F3089">
          <w:rPr>
            <w:webHidden/>
          </w:rPr>
          <w:instrText xml:space="preserve"> PAGEREF _Toc493355975 \h </w:instrText>
        </w:r>
        <w:r w:rsidR="004F3089">
          <w:rPr>
            <w:webHidden/>
          </w:rPr>
        </w:r>
        <w:r w:rsidR="004F3089">
          <w:rPr>
            <w:webHidden/>
          </w:rPr>
          <w:fldChar w:fldCharType="separate"/>
        </w:r>
        <w:r w:rsidR="004F3089">
          <w:rPr>
            <w:webHidden/>
          </w:rPr>
          <w:t>56</w:t>
        </w:r>
        <w:r w:rsidR="004F3089">
          <w:rPr>
            <w:webHidden/>
          </w:rPr>
          <w:fldChar w:fldCharType="end"/>
        </w:r>
      </w:hyperlink>
    </w:p>
    <w:p w14:paraId="5F1366F4" w14:textId="77777777" w:rsidR="004F3089" w:rsidRDefault="00CB3170">
      <w:pPr>
        <w:pStyle w:val="TOC2"/>
        <w:rPr>
          <w:rFonts w:asciiTheme="minorHAnsi" w:eastAsiaTheme="minorEastAsia" w:hAnsiTheme="minorHAnsi" w:cstheme="minorBidi"/>
          <w:sz w:val="22"/>
          <w:szCs w:val="22"/>
        </w:rPr>
      </w:pPr>
      <w:hyperlink w:anchor="_Toc493355976" w:history="1">
        <w:r w:rsidR="004F3089" w:rsidRPr="008858A8">
          <w:rPr>
            <w:rStyle w:val="Hyperlink"/>
          </w:rPr>
          <w:t>11.6</w:t>
        </w:r>
        <w:r w:rsidR="004F3089">
          <w:rPr>
            <w:rFonts w:asciiTheme="minorHAnsi" w:eastAsiaTheme="minorEastAsia" w:hAnsiTheme="minorHAnsi" w:cstheme="minorBidi"/>
            <w:sz w:val="22"/>
            <w:szCs w:val="22"/>
          </w:rPr>
          <w:tab/>
        </w:r>
        <w:r w:rsidR="004F3089" w:rsidRPr="008858A8">
          <w:rPr>
            <w:rStyle w:val="Hyperlink"/>
          </w:rPr>
          <w:t>Arp migration</w:t>
        </w:r>
        <w:r w:rsidR="004F3089">
          <w:rPr>
            <w:webHidden/>
          </w:rPr>
          <w:tab/>
        </w:r>
        <w:r w:rsidR="004F3089">
          <w:rPr>
            <w:webHidden/>
          </w:rPr>
          <w:fldChar w:fldCharType="begin"/>
        </w:r>
        <w:r w:rsidR="004F3089">
          <w:rPr>
            <w:webHidden/>
          </w:rPr>
          <w:instrText xml:space="preserve"> PAGEREF _Toc493355976 \h </w:instrText>
        </w:r>
        <w:r w:rsidR="004F3089">
          <w:rPr>
            <w:webHidden/>
          </w:rPr>
        </w:r>
        <w:r w:rsidR="004F3089">
          <w:rPr>
            <w:webHidden/>
          </w:rPr>
          <w:fldChar w:fldCharType="separate"/>
        </w:r>
        <w:r w:rsidR="004F3089">
          <w:rPr>
            <w:webHidden/>
          </w:rPr>
          <w:t>57</w:t>
        </w:r>
        <w:r w:rsidR="004F3089">
          <w:rPr>
            <w:webHidden/>
          </w:rPr>
          <w:fldChar w:fldCharType="end"/>
        </w:r>
      </w:hyperlink>
    </w:p>
    <w:p w14:paraId="06618C57" w14:textId="77777777" w:rsidR="004F3089" w:rsidRDefault="00CB3170">
      <w:pPr>
        <w:pStyle w:val="TOC2"/>
        <w:rPr>
          <w:rFonts w:asciiTheme="minorHAnsi" w:eastAsiaTheme="minorEastAsia" w:hAnsiTheme="minorHAnsi" w:cstheme="minorBidi"/>
          <w:sz w:val="22"/>
          <w:szCs w:val="22"/>
        </w:rPr>
      </w:pPr>
      <w:hyperlink w:anchor="_Toc493355977" w:history="1">
        <w:r w:rsidR="004F3089" w:rsidRPr="008858A8">
          <w:rPr>
            <w:rStyle w:val="Hyperlink"/>
          </w:rPr>
          <w:t>11.7</w:t>
        </w:r>
        <w:r w:rsidR="004F3089">
          <w:rPr>
            <w:rFonts w:asciiTheme="minorHAnsi" w:eastAsiaTheme="minorEastAsia" w:hAnsiTheme="minorHAnsi" w:cstheme="minorBidi"/>
            <w:sz w:val="22"/>
            <w:szCs w:val="22"/>
          </w:rPr>
          <w:tab/>
        </w:r>
        <w:r w:rsidR="004F3089" w:rsidRPr="008858A8">
          <w:rPr>
            <w:rStyle w:val="Hyperlink"/>
          </w:rPr>
          <w:t>Aging of MAC in ARP table</w:t>
        </w:r>
        <w:r w:rsidR="004F3089">
          <w:rPr>
            <w:webHidden/>
          </w:rPr>
          <w:tab/>
        </w:r>
        <w:r w:rsidR="004F3089">
          <w:rPr>
            <w:webHidden/>
          </w:rPr>
          <w:fldChar w:fldCharType="begin"/>
        </w:r>
        <w:r w:rsidR="004F3089">
          <w:rPr>
            <w:webHidden/>
          </w:rPr>
          <w:instrText xml:space="preserve"> PAGEREF _Toc493355977 \h </w:instrText>
        </w:r>
        <w:r w:rsidR="004F3089">
          <w:rPr>
            <w:webHidden/>
          </w:rPr>
        </w:r>
        <w:r w:rsidR="004F3089">
          <w:rPr>
            <w:webHidden/>
          </w:rPr>
          <w:fldChar w:fldCharType="separate"/>
        </w:r>
        <w:r w:rsidR="004F3089">
          <w:rPr>
            <w:webHidden/>
          </w:rPr>
          <w:t>58</w:t>
        </w:r>
        <w:r w:rsidR="004F3089">
          <w:rPr>
            <w:webHidden/>
          </w:rPr>
          <w:fldChar w:fldCharType="end"/>
        </w:r>
      </w:hyperlink>
    </w:p>
    <w:p w14:paraId="67519615" w14:textId="77777777" w:rsidR="004F3089" w:rsidRDefault="00CB3170">
      <w:pPr>
        <w:pStyle w:val="TOC2"/>
        <w:rPr>
          <w:rFonts w:asciiTheme="minorHAnsi" w:eastAsiaTheme="minorEastAsia" w:hAnsiTheme="minorHAnsi" w:cstheme="minorBidi"/>
          <w:sz w:val="22"/>
          <w:szCs w:val="22"/>
        </w:rPr>
      </w:pPr>
      <w:hyperlink w:anchor="_Toc493355978" w:history="1">
        <w:r w:rsidR="004F3089" w:rsidRPr="008858A8">
          <w:rPr>
            <w:rStyle w:val="Hyperlink"/>
          </w:rPr>
          <w:t>11.8</w:t>
        </w:r>
        <w:r w:rsidR="004F3089">
          <w:rPr>
            <w:rFonts w:asciiTheme="minorHAnsi" w:eastAsiaTheme="minorEastAsia" w:hAnsiTheme="minorHAnsi" w:cstheme="minorBidi"/>
            <w:sz w:val="22"/>
            <w:szCs w:val="22"/>
          </w:rPr>
          <w:tab/>
        </w:r>
        <w:r w:rsidR="004F3089" w:rsidRPr="008858A8">
          <w:rPr>
            <w:rStyle w:val="Hyperlink"/>
          </w:rPr>
          <w:t>Max number of secondary IP addresses under a single VLAN IP interface</w:t>
        </w:r>
        <w:r w:rsidR="004F3089">
          <w:rPr>
            <w:webHidden/>
          </w:rPr>
          <w:tab/>
        </w:r>
        <w:r w:rsidR="004F3089">
          <w:rPr>
            <w:webHidden/>
          </w:rPr>
          <w:fldChar w:fldCharType="begin"/>
        </w:r>
        <w:r w:rsidR="004F3089">
          <w:rPr>
            <w:webHidden/>
          </w:rPr>
          <w:instrText xml:space="preserve"> PAGEREF _Toc493355978 \h </w:instrText>
        </w:r>
        <w:r w:rsidR="004F3089">
          <w:rPr>
            <w:webHidden/>
          </w:rPr>
        </w:r>
        <w:r w:rsidR="004F3089">
          <w:rPr>
            <w:webHidden/>
          </w:rPr>
          <w:fldChar w:fldCharType="separate"/>
        </w:r>
        <w:r w:rsidR="004F3089">
          <w:rPr>
            <w:webHidden/>
          </w:rPr>
          <w:t>58</w:t>
        </w:r>
        <w:r w:rsidR="004F3089">
          <w:rPr>
            <w:webHidden/>
          </w:rPr>
          <w:fldChar w:fldCharType="end"/>
        </w:r>
      </w:hyperlink>
    </w:p>
    <w:p w14:paraId="3FF79179" w14:textId="77777777" w:rsidR="004F3089" w:rsidRDefault="00CB3170">
      <w:pPr>
        <w:pStyle w:val="TOC2"/>
        <w:rPr>
          <w:rFonts w:asciiTheme="minorHAnsi" w:eastAsiaTheme="minorEastAsia" w:hAnsiTheme="minorHAnsi" w:cstheme="minorBidi"/>
          <w:sz w:val="22"/>
          <w:szCs w:val="22"/>
        </w:rPr>
      </w:pPr>
      <w:hyperlink w:anchor="_Toc493355979" w:history="1">
        <w:r w:rsidR="004F3089" w:rsidRPr="008858A8">
          <w:rPr>
            <w:rStyle w:val="Hyperlink"/>
          </w:rPr>
          <w:t>11.9</w:t>
        </w:r>
        <w:r w:rsidR="004F3089">
          <w:rPr>
            <w:rFonts w:asciiTheme="minorHAnsi" w:eastAsiaTheme="minorEastAsia" w:hAnsiTheme="minorHAnsi" w:cstheme="minorBidi"/>
            <w:sz w:val="22"/>
            <w:szCs w:val="22"/>
          </w:rPr>
          <w:tab/>
        </w:r>
        <w:r w:rsidR="004F3089" w:rsidRPr="008858A8">
          <w:rPr>
            <w:rStyle w:val="Hyperlink"/>
          </w:rPr>
          <w:t>ECMP Hash</w:t>
        </w:r>
        <w:r w:rsidR="004F3089">
          <w:rPr>
            <w:webHidden/>
          </w:rPr>
          <w:tab/>
        </w:r>
        <w:r w:rsidR="004F3089">
          <w:rPr>
            <w:webHidden/>
          </w:rPr>
          <w:fldChar w:fldCharType="begin"/>
        </w:r>
        <w:r w:rsidR="004F3089">
          <w:rPr>
            <w:webHidden/>
          </w:rPr>
          <w:instrText xml:space="preserve"> PAGEREF _Toc493355979 \h </w:instrText>
        </w:r>
        <w:r w:rsidR="004F3089">
          <w:rPr>
            <w:webHidden/>
          </w:rPr>
        </w:r>
        <w:r w:rsidR="004F3089">
          <w:rPr>
            <w:webHidden/>
          </w:rPr>
          <w:fldChar w:fldCharType="separate"/>
        </w:r>
        <w:r w:rsidR="004F3089">
          <w:rPr>
            <w:webHidden/>
          </w:rPr>
          <w:t>59</w:t>
        </w:r>
        <w:r w:rsidR="004F3089">
          <w:rPr>
            <w:webHidden/>
          </w:rPr>
          <w:fldChar w:fldCharType="end"/>
        </w:r>
      </w:hyperlink>
    </w:p>
    <w:p w14:paraId="1794B3BD" w14:textId="77777777" w:rsidR="004F3089" w:rsidRDefault="00CB3170">
      <w:pPr>
        <w:pStyle w:val="TOC2"/>
        <w:rPr>
          <w:rFonts w:asciiTheme="minorHAnsi" w:eastAsiaTheme="minorEastAsia" w:hAnsiTheme="minorHAnsi" w:cstheme="minorBidi"/>
          <w:sz w:val="22"/>
          <w:szCs w:val="22"/>
        </w:rPr>
      </w:pPr>
      <w:hyperlink w:anchor="_Toc493355980" w:history="1">
        <w:r w:rsidR="004F3089" w:rsidRPr="008858A8">
          <w:rPr>
            <w:rStyle w:val="Hyperlink"/>
          </w:rPr>
          <w:t>11.10</w:t>
        </w:r>
        <w:r w:rsidR="004F3089">
          <w:rPr>
            <w:rFonts w:asciiTheme="minorHAnsi" w:eastAsiaTheme="minorEastAsia" w:hAnsiTheme="minorHAnsi" w:cstheme="minorBidi"/>
            <w:sz w:val="22"/>
            <w:szCs w:val="22"/>
          </w:rPr>
          <w:tab/>
        </w:r>
        <w:r w:rsidR="004F3089" w:rsidRPr="008858A8">
          <w:rPr>
            <w:rStyle w:val="Hyperlink"/>
          </w:rPr>
          <w:t>L3 ACL Functionality</w:t>
        </w:r>
        <w:r w:rsidR="004F3089">
          <w:rPr>
            <w:webHidden/>
          </w:rPr>
          <w:tab/>
        </w:r>
        <w:r w:rsidR="004F3089">
          <w:rPr>
            <w:webHidden/>
          </w:rPr>
          <w:fldChar w:fldCharType="begin"/>
        </w:r>
        <w:r w:rsidR="004F3089">
          <w:rPr>
            <w:webHidden/>
          </w:rPr>
          <w:instrText xml:space="preserve"> PAGEREF _Toc493355980 \h </w:instrText>
        </w:r>
        <w:r w:rsidR="004F3089">
          <w:rPr>
            <w:webHidden/>
          </w:rPr>
        </w:r>
        <w:r w:rsidR="004F3089">
          <w:rPr>
            <w:webHidden/>
          </w:rPr>
          <w:fldChar w:fldCharType="separate"/>
        </w:r>
        <w:r w:rsidR="004F3089">
          <w:rPr>
            <w:webHidden/>
          </w:rPr>
          <w:t>60</w:t>
        </w:r>
        <w:r w:rsidR="004F3089">
          <w:rPr>
            <w:webHidden/>
          </w:rPr>
          <w:fldChar w:fldCharType="end"/>
        </w:r>
      </w:hyperlink>
    </w:p>
    <w:p w14:paraId="3EC018E6" w14:textId="77777777" w:rsidR="004F3089" w:rsidRDefault="00CB3170">
      <w:pPr>
        <w:pStyle w:val="TOC2"/>
        <w:rPr>
          <w:rFonts w:asciiTheme="minorHAnsi" w:eastAsiaTheme="minorEastAsia" w:hAnsiTheme="minorHAnsi" w:cstheme="minorBidi"/>
          <w:sz w:val="22"/>
          <w:szCs w:val="22"/>
        </w:rPr>
      </w:pPr>
      <w:hyperlink w:anchor="_Toc493355981" w:history="1">
        <w:r w:rsidR="004F3089" w:rsidRPr="008858A8">
          <w:rPr>
            <w:rStyle w:val="Hyperlink"/>
          </w:rPr>
          <w:t>11.11</w:t>
        </w:r>
        <w:r w:rsidR="004F3089">
          <w:rPr>
            <w:rFonts w:asciiTheme="minorHAnsi" w:eastAsiaTheme="minorEastAsia" w:hAnsiTheme="minorHAnsi" w:cstheme="minorBidi"/>
            <w:sz w:val="22"/>
            <w:szCs w:val="22"/>
          </w:rPr>
          <w:tab/>
        </w:r>
        <w:r w:rsidR="004F3089" w:rsidRPr="008858A8">
          <w:rPr>
            <w:rStyle w:val="Hyperlink"/>
          </w:rPr>
          <w:t>OSPF Convergence</w:t>
        </w:r>
        <w:r w:rsidR="004F3089">
          <w:rPr>
            <w:webHidden/>
          </w:rPr>
          <w:tab/>
        </w:r>
        <w:r w:rsidR="004F3089">
          <w:rPr>
            <w:webHidden/>
          </w:rPr>
          <w:fldChar w:fldCharType="begin"/>
        </w:r>
        <w:r w:rsidR="004F3089">
          <w:rPr>
            <w:webHidden/>
          </w:rPr>
          <w:instrText xml:space="preserve"> PAGEREF _Toc493355981 \h </w:instrText>
        </w:r>
        <w:r w:rsidR="004F3089">
          <w:rPr>
            <w:webHidden/>
          </w:rPr>
        </w:r>
        <w:r w:rsidR="004F3089">
          <w:rPr>
            <w:webHidden/>
          </w:rPr>
          <w:fldChar w:fldCharType="separate"/>
        </w:r>
        <w:r w:rsidR="004F3089">
          <w:rPr>
            <w:webHidden/>
          </w:rPr>
          <w:t>61</w:t>
        </w:r>
        <w:r w:rsidR="004F3089">
          <w:rPr>
            <w:webHidden/>
          </w:rPr>
          <w:fldChar w:fldCharType="end"/>
        </w:r>
      </w:hyperlink>
    </w:p>
    <w:p w14:paraId="6A881515" w14:textId="77777777" w:rsidR="004F3089" w:rsidRDefault="00CB3170">
      <w:pPr>
        <w:pStyle w:val="TOC2"/>
        <w:rPr>
          <w:rFonts w:asciiTheme="minorHAnsi" w:eastAsiaTheme="minorEastAsia" w:hAnsiTheme="minorHAnsi" w:cstheme="minorBidi"/>
          <w:sz w:val="22"/>
          <w:szCs w:val="22"/>
        </w:rPr>
      </w:pPr>
      <w:hyperlink w:anchor="_Toc493355982" w:history="1">
        <w:r w:rsidR="004F3089" w:rsidRPr="008858A8">
          <w:rPr>
            <w:rStyle w:val="Hyperlink"/>
          </w:rPr>
          <w:t>11.12</w:t>
        </w:r>
        <w:r w:rsidR="004F3089">
          <w:rPr>
            <w:rFonts w:asciiTheme="minorHAnsi" w:eastAsiaTheme="minorEastAsia" w:hAnsiTheme="minorHAnsi" w:cstheme="minorBidi"/>
            <w:sz w:val="22"/>
            <w:szCs w:val="22"/>
          </w:rPr>
          <w:tab/>
        </w:r>
        <w:r w:rsidR="004F3089" w:rsidRPr="008858A8">
          <w:rPr>
            <w:rStyle w:val="Hyperlink"/>
          </w:rPr>
          <w:t>Number of ospf neighbor</w:t>
        </w:r>
        <w:r w:rsidR="004F3089">
          <w:rPr>
            <w:webHidden/>
          </w:rPr>
          <w:tab/>
        </w:r>
        <w:r w:rsidR="004F3089">
          <w:rPr>
            <w:webHidden/>
          </w:rPr>
          <w:fldChar w:fldCharType="begin"/>
        </w:r>
        <w:r w:rsidR="004F3089">
          <w:rPr>
            <w:webHidden/>
          </w:rPr>
          <w:instrText xml:space="preserve"> PAGEREF _Toc493355982 \h </w:instrText>
        </w:r>
        <w:r w:rsidR="004F3089">
          <w:rPr>
            <w:webHidden/>
          </w:rPr>
        </w:r>
        <w:r w:rsidR="004F3089">
          <w:rPr>
            <w:webHidden/>
          </w:rPr>
          <w:fldChar w:fldCharType="separate"/>
        </w:r>
        <w:r w:rsidR="004F3089">
          <w:rPr>
            <w:webHidden/>
          </w:rPr>
          <w:t>61</w:t>
        </w:r>
        <w:r w:rsidR="004F3089">
          <w:rPr>
            <w:webHidden/>
          </w:rPr>
          <w:fldChar w:fldCharType="end"/>
        </w:r>
      </w:hyperlink>
    </w:p>
    <w:p w14:paraId="019DA531" w14:textId="77777777" w:rsidR="004F3089" w:rsidRDefault="00CB3170">
      <w:pPr>
        <w:pStyle w:val="TOC2"/>
        <w:rPr>
          <w:rFonts w:asciiTheme="minorHAnsi" w:eastAsiaTheme="minorEastAsia" w:hAnsiTheme="minorHAnsi" w:cstheme="minorBidi"/>
          <w:sz w:val="22"/>
          <w:szCs w:val="22"/>
        </w:rPr>
      </w:pPr>
      <w:hyperlink w:anchor="_Toc493355983" w:history="1">
        <w:r w:rsidR="004F3089" w:rsidRPr="008858A8">
          <w:rPr>
            <w:rStyle w:val="Hyperlink"/>
          </w:rPr>
          <w:t>11.13</w:t>
        </w:r>
        <w:r w:rsidR="004F3089">
          <w:rPr>
            <w:rFonts w:asciiTheme="minorHAnsi" w:eastAsiaTheme="minorEastAsia" w:hAnsiTheme="minorHAnsi" w:cstheme="minorBidi"/>
            <w:sz w:val="22"/>
            <w:szCs w:val="22"/>
          </w:rPr>
          <w:tab/>
        </w:r>
        <w:r w:rsidR="004F3089" w:rsidRPr="008858A8">
          <w:rPr>
            <w:rStyle w:val="Hyperlink"/>
          </w:rPr>
          <w:t>Route metric test</w:t>
        </w:r>
        <w:r w:rsidR="004F3089">
          <w:rPr>
            <w:webHidden/>
          </w:rPr>
          <w:tab/>
        </w:r>
        <w:r w:rsidR="004F3089">
          <w:rPr>
            <w:webHidden/>
          </w:rPr>
          <w:fldChar w:fldCharType="begin"/>
        </w:r>
        <w:r w:rsidR="004F3089">
          <w:rPr>
            <w:webHidden/>
          </w:rPr>
          <w:instrText xml:space="preserve"> PAGEREF _Toc493355983 \h </w:instrText>
        </w:r>
        <w:r w:rsidR="004F3089">
          <w:rPr>
            <w:webHidden/>
          </w:rPr>
        </w:r>
        <w:r w:rsidR="004F3089">
          <w:rPr>
            <w:webHidden/>
          </w:rPr>
          <w:fldChar w:fldCharType="separate"/>
        </w:r>
        <w:r w:rsidR="004F3089">
          <w:rPr>
            <w:webHidden/>
          </w:rPr>
          <w:t>62</w:t>
        </w:r>
        <w:r w:rsidR="004F3089">
          <w:rPr>
            <w:webHidden/>
          </w:rPr>
          <w:fldChar w:fldCharType="end"/>
        </w:r>
      </w:hyperlink>
    </w:p>
    <w:p w14:paraId="17D7051F" w14:textId="77777777" w:rsidR="004F3089" w:rsidRDefault="00CB3170">
      <w:pPr>
        <w:pStyle w:val="TOC2"/>
        <w:rPr>
          <w:rFonts w:asciiTheme="minorHAnsi" w:eastAsiaTheme="minorEastAsia" w:hAnsiTheme="minorHAnsi" w:cstheme="minorBidi"/>
          <w:sz w:val="22"/>
          <w:szCs w:val="22"/>
        </w:rPr>
      </w:pPr>
      <w:hyperlink w:anchor="_Toc493355984" w:history="1">
        <w:r w:rsidR="004F3089" w:rsidRPr="008858A8">
          <w:rPr>
            <w:rStyle w:val="Hyperlink"/>
          </w:rPr>
          <w:t>11.14</w:t>
        </w:r>
        <w:r w:rsidR="004F3089">
          <w:rPr>
            <w:rFonts w:asciiTheme="minorHAnsi" w:eastAsiaTheme="minorEastAsia" w:hAnsiTheme="minorHAnsi" w:cstheme="minorBidi"/>
            <w:sz w:val="22"/>
            <w:szCs w:val="22"/>
          </w:rPr>
          <w:tab/>
        </w:r>
        <w:r w:rsidR="004F3089" w:rsidRPr="008858A8">
          <w:rPr>
            <w:rStyle w:val="Hyperlink"/>
          </w:rPr>
          <w:t>OSPF scaling in a single area and convergence</w:t>
        </w:r>
        <w:r w:rsidR="004F3089">
          <w:rPr>
            <w:webHidden/>
          </w:rPr>
          <w:tab/>
        </w:r>
        <w:r w:rsidR="004F3089">
          <w:rPr>
            <w:webHidden/>
          </w:rPr>
          <w:fldChar w:fldCharType="begin"/>
        </w:r>
        <w:r w:rsidR="004F3089">
          <w:rPr>
            <w:webHidden/>
          </w:rPr>
          <w:instrText xml:space="preserve"> PAGEREF _Toc493355984 \h </w:instrText>
        </w:r>
        <w:r w:rsidR="004F3089">
          <w:rPr>
            <w:webHidden/>
          </w:rPr>
        </w:r>
        <w:r w:rsidR="004F3089">
          <w:rPr>
            <w:webHidden/>
          </w:rPr>
          <w:fldChar w:fldCharType="separate"/>
        </w:r>
        <w:r w:rsidR="004F3089">
          <w:rPr>
            <w:webHidden/>
          </w:rPr>
          <w:t>63</w:t>
        </w:r>
        <w:r w:rsidR="004F3089">
          <w:rPr>
            <w:webHidden/>
          </w:rPr>
          <w:fldChar w:fldCharType="end"/>
        </w:r>
      </w:hyperlink>
    </w:p>
    <w:p w14:paraId="2EEC3235" w14:textId="77777777" w:rsidR="004F3089" w:rsidRDefault="00CB3170">
      <w:pPr>
        <w:pStyle w:val="TOC2"/>
        <w:rPr>
          <w:rFonts w:asciiTheme="minorHAnsi" w:eastAsiaTheme="minorEastAsia" w:hAnsiTheme="minorHAnsi" w:cstheme="minorBidi"/>
          <w:sz w:val="22"/>
          <w:szCs w:val="22"/>
        </w:rPr>
      </w:pPr>
      <w:hyperlink w:anchor="_Toc493355985" w:history="1">
        <w:r w:rsidR="004F3089" w:rsidRPr="008858A8">
          <w:rPr>
            <w:rStyle w:val="Hyperlink"/>
          </w:rPr>
          <w:t>11.15</w:t>
        </w:r>
        <w:r w:rsidR="004F3089">
          <w:rPr>
            <w:rFonts w:asciiTheme="minorHAnsi" w:eastAsiaTheme="minorEastAsia" w:hAnsiTheme="minorHAnsi" w:cstheme="minorBidi"/>
            <w:sz w:val="22"/>
            <w:szCs w:val="22"/>
          </w:rPr>
          <w:tab/>
        </w:r>
        <w:r w:rsidR="004F3089" w:rsidRPr="008858A8">
          <w:rPr>
            <w:rStyle w:val="Hyperlink"/>
          </w:rPr>
          <w:t>Multiple OSPF neighbor’s flapping</w:t>
        </w:r>
        <w:r w:rsidR="004F3089">
          <w:rPr>
            <w:webHidden/>
          </w:rPr>
          <w:tab/>
        </w:r>
        <w:r w:rsidR="004F3089">
          <w:rPr>
            <w:webHidden/>
          </w:rPr>
          <w:fldChar w:fldCharType="begin"/>
        </w:r>
        <w:r w:rsidR="004F3089">
          <w:rPr>
            <w:webHidden/>
          </w:rPr>
          <w:instrText xml:space="preserve"> PAGEREF _Toc493355985 \h </w:instrText>
        </w:r>
        <w:r w:rsidR="004F3089">
          <w:rPr>
            <w:webHidden/>
          </w:rPr>
        </w:r>
        <w:r w:rsidR="004F3089">
          <w:rPr>
            <w:webHidden/>
          </w:rPr>
          <w:fldChar w:fldCharType="separate"/>
        </w:r>
        <w:r w:rsidR="004F3089">
          <w:rPr>
            <w:webHidden/>
          </w:rPr>
          <w:t>64</w:t>
        </w:r>
        <w:r w:rsidR="004F3089">
          <w:rPr>
            <w:webHidden/>
          </w:rPr>
          <w:fldChar w:fldCharType="end"/>
        </w:r>
      </w:hyperlink>
    </w:p>
    <w:p w14:paraId="364EE638" w14:textId="77777777" w:rsidR="004F3089" w:rsidRDefault="00CB3170">
      <w:pPr>
        <w:pStyle w:val="TOC2"/>
        <w:rPr>
          <w:rFonts w:asciiTheme="minorHAnsi" w:eastAsiaTheme="minorEastAsia" w:hAnsiTheme="minorHAnsi" w:cstheme="minorBidi"/>
          <w:sz w:val="22"/>
          <w:szCs w:val="22"/>
        </w:rPr>
      </w:pPr>
      <w:hyperlink w:anchor="_Toc493355986" w:history="1">
        <w:r w:rsidR="004F3089" w:rsidRPr="008858A8">
          <w:rPr>
            <w:rStyle w:val="Hyperlink"/>
          </w:rPr>
          <w:t>11.16</w:t>
        </w:r>
        <w:r w:rsidR="004F3089">
          <w:rPr>
            <w:rFonts w:asciiTheme="minorHAnsi" w:eastAsiaTheme="minorEastAsia" w:hAnsiTheme="minorHAnsi" w:cstheme="minorBidi"/>
            <w:sz w:val="22"/>
            <w:szCs w:val="22"/>
          </w:rPr>
          <w:tab/>
        </w:r>
        <w:r w:rsidR="004F3089" w:rsidRPr="008858A8">
          <w:rPr>
            <w:rStyle w:val="Hyperlink"/>
          </w:rPr>
          <w:t>Performance for OSPF running in Multi-VRFs</w:t>
        </w:r>
        <w:r w:rsidR="004F3089">
          <w:rPr>
            <w:webHidden/>
          </w:rPr>
          <w:tab/>
        </w:r>
        <w:r w:rsidR="004F3089">
          <w:rPr>
            <w:webHidden/>
          </w:rPr>
          <w:fldChar w:fldCharType="begin"/>
        </w:r>
        <w:r w:rsidR="004F3089">
          <w:rPr>
            <w:webHidden/>
          </w:rPr>
          <w:instrText xml:space="preserve"> PAGEREF _Toc493355986 \h </w:instrText>
        </w:r>
        <w:r w:rsidR="004F3089">
          <w:rPr>
            <w:webHidden/>
          </w:rPr>
        </w:r>
        <w:r w:rsidR="004F3089">
          <w:rPr>
            <w:webHidden/>
          </w:rPr>
          <w:fldChar w:fldCharType="separate"/>
        </w:r>
        <w:r w:rsidR="004F3089">
          <w:rPr>
            <w:webHidden/>
          </w:rPr>
          <w:t>65</w:t>
        </w:r>
        <w:r w:rsidR="004F3089">
          <w:rPr>
            <w:webHidden/>
          </w:rPr>
          <w:fldChar w:fldCharType="end"/>
        </w:r>
      </w:hyperlink>
    </w:p>
    <w:p w14:paraId="0BE2D511" w14:textId="77777777" w:rsidR="004F3089" w:rsidRDefault="00CB3170">
      <w:pPr>
        <w:pStyle w:val="TOC2"/>
        <w:rPr>
          <w:rFonts w:asciiTheme="minorHAnsi" w:eastAsiaTheme="minorEastAsia" w:hAnsiTheme="minorHAnsi" w:cstheme="minorBidi"/>
          <w:sz w:val="22"/>
          <w:szCs w:val="22"/>
        </w:rPr>
      </w:pPr>
      <w:hyperlink w:anchor="_Toc493355987" w:history="1">
        <w:r w:rsidR="004F3089" w:rsidRPr="008858A8">
          <w:rPr>
            <w:rStyle w:val="Hyperlink"/>
          </w:rPr>
          <w:t>11.17</w:t>
        </w:r>
        <w:r w:rsidR="004F3089">
          <w:rPr>
            <w:rFonts w:asciiTheme="minorHAnsi" w:eastAsiaTheme="minorEastAsia" w:hAnsiTheme="minorHAnsi" w:cstheme="minorBidi"/>
            <w:sz w:val="22"/>
            <w:szCs w:val="22"/>
          </w:rPr>
          <w:tab/>
        </w:r>
        <w:r w:rsidR="004F3089" w:rsidRPr="008858A8">
          <w:rPr>
            <w:rStyle w:val="Hyperlink"/>
          </w:rPr>
          <w:t>OSPF routing flapping</w:t>
        </w:r>
        <w:r w:rsidR="004F3089">
          <w:rPr>
            <w:webHidden/>
          </w:rPr>
          <w:tab/>
        </w:r>
        <w:r w:rsidR="004F3089">
          <w:rPr>
            <w:webHidden/>
          </w:rPr>
          <w:fldChar w:fldCharType="begin"/>
        </w:r>
        <w:r w:rsidR="004F3089">
          <w:rPr>
            <w:webHidden/>
          </w:rPr>
          <w:instrText xml:space="preserve"> PAGEREF _Toc493355987 \h </w:instrText>
        </w:r>
        <w:r w:rsidR="004F3089">
          <w:rPr>
            <w:webHidden/>
          </w:rPr>
        </w:r>
        <w:r w:rsidR="004F3089">
          <w:rPr>
            <w:webHidden/>
          </w:rPr>
          <w:fldChar w:fldCharType="separate"/>
        </w:r>
        <w:r w:rsidR="004F3089">
          <w:rPr>
            <w:webHidden/>
          </w:rPr>
          <w:t>65</w:t>
        </w:r>
        <w:r w:rsidR="004F3089">
          <w:rPr>
            <w:webHidden/>
          </w:rPr>
          <w:fldChar w:fldCharType="end"/>
        </w:r>
      </w:hyperlink>
    </w:p>
    <w:p w14:paraId="18149963" w14:textId="77777777" w:rsidR="004F3089" w:rsidRDefault="00CB3170">
      <w:pPr>
        <w:pStyle w:val="TOC2"/>
        <w:rPr>
          <w:rFonts w:asciiTheme="minorHAnsi" w:eastAsiaTheme="minorEastAsia" w:hAnsiTheme="minorHAnsi" w:cstheme="minorBidi"/>
          <w:sz w:val="22"/>
          <w:szCs w:val="22"/>
        </w:rPr>
      </w:pPr>
      <w:hyperlink w:anchor="_Toc493355988" w:history="1">
        <w:r w:rsidR="004F3089" w:rsidRPr="008858A8">
          <w:rPr>
            <w:rStyle w:val="Hyperlink"/>
          </w:rPr>
          <w:t>11.18</w:t>
        </w:r>
        <w:r w:rsidR="004F3089">
          <w:rPr>
            <w:rFonts w:asciiTheme="minorHAnsi" w:eastAsiaTheme="minorEastAsia" w:hAnsiTheme="minorHAnsi" w:cstheme="minorBidi"/>
            <w:sz w:val="22"/>
            <w:szCs w:val="22"/>
          </w:rPr>
          <w:tab/>
        </w:r>
        <w:r w:rsidR="004F3089" w:rsidRPr="008858A8">
          <w:rPr>
            <w:rStyle w:val="Hyperlink"/>
          </w:rPr>
          <w:t>OSPF convergence under ECMP</w:t>
        </w:r>
        <w:r w:rsidR="004F3089">
          <w:rPr>
            <w:webHidden/>
          </w:rPr>
          <w:tab/>
        </w:r>
        <w:r w:rsidR="004F3089">
          <w:rPr>
            <w:webHidden/>
          </w:rPr>
          <w:fldChar w:fldCharType="begin"/>
        </w:r>
        <w:r w:rsidR="004F3089">
          <w:rPr>
            <w:webHidden/>
          </w:rPr>
          <w:instrText xml:space="preserve"> PAGEREF _Toc493355988 \h </w:instrText>
        </w:r>
        <w:r w:rsidR="004F3089">
          <w:rPr>
            <w:webHidden/>
          </w:rPr>
        </w:r>
        <w:r w:rsidR="004F3089">
          <w:rPr>
            <w:webHidden/>
          </w:rPr>
          <w:fldChar w:fldCharType="separate"/>
        </w:r>
        <w:r w:rsidR="004F3089">
          <w:rPr>
            <w:webHidden/>
          </w:rPr>
          <w:t>66</w:t>
        </w:r>
        <w:r w:rsidR="004F3089">
          <w:rPr>
            <w:webHidden/>
          </w:rPr>
          <w:fldChar w:fldCharType="end"/>
        </w:r>
      </w:hyperlink>
    </w:p>
    <w:p w14:paraId="694D24E2" w14:textId="77777777" w:rsidR="004F3089" w:rsidRDefault="00CB3170">
      <w:pPr>
        <w:pStyle w:val="TOC2"/>
        <w:rPr>
          <w:rFonts w:asciiTheme="minorHAnsi" w:eastAsiaTheme="minorEastAsia" w:hAnsiTheme="minorHAnsi" w:cstheme="minorBidi"/>
          <w:sz w:val="22"/>
          <w:szCs w:val="22"/>
        </w:rPr>
      </w:pPr>
      <w:hyperlink w:anchor="_Toc493355989" w:history="1">
        <w:r w:rsidR="004F3089" w:rsidRPr="008858A8">
          <w:rPr>
            <w:rStyle w:val="Hyperlink"/>
          </w:rPr>
          <w:t>11.19</w:t>
        </w:r>
        <w:r w:rsidR="004F3089">
          <w:rPr>
            <w:rFonts w:asciiTheme="minorHAnsi" w:eastAsiaTheme="minorEastAsia" w:hAnsiTheme="minorHAnsi" w:cstheme="minorBidi"/>
            <w:sz w:val="22"/>
            <w:szCs w:val="22"/>
          </w:rPr>
          <w:tab/>
        </w:r>
        <w:r w:rsidR="004F3089" w:rsidRPr="008858A8">
          <w:rPr>
            <w:rStyle w:val="Hyperlink"/>
          </w:rPr>
          <w:t>BGP/BGPv6 RIB/FIB size</w:t>
        </w:r>
        <w:r w:rsidR="004F3089">
          <w:rPr>
            <w:webHidden/>
          </w:rPr>
          <w:tab/>
        </w:r>
        <w:r w:rsidR="004F3089">
          <w:rPr>
            <w:webHidden/>
          </w:rPr>
          <w:fldChar w:fldCharType="begin"/>
        </w:r>
        <w:r w:rsidR="004F3089">
          <w:rPr>
            <w:webHidden/>
          </w:rPr>
          <w:instrText xml:space="preserve"> PAGEREF _Toc493355989 \h </w:instrText>
        </w:r>
        <w:r w:rsidR="004F3089">
          <w:rPr>
            <w:webHidden/>
          </w:rPr>
        </w:r>
        <w:r w:rsidR="004F3089">
          <w:rPr>
            <w:webHidden/>
          </w:rPr>
          <w:fldChar w:fldCharType="separate"/>
        </w:r>
        <w:r w:rsidR="004F3089">
          <w:rPr>
            <w:webHidden/>
          </w:rPr>
          <w:t>67</w:t>
        </w:r>
        <w:r w:rsidR="004F3089">
          <w:rPr>
            <w:webHidden/>
          </w:rPr>
          <w:fldChar w:fldCharType="end"/>
        </w:r>
      </w:hyperlink>
    </w:p>
    <w:p w14:paraId="4F8CDB9A" w14:textId="77777777" w:rsidR="004F3089" w:rsidRDefault="00CB3170">
      <w:pPr>
        <w:pStyle w:val="TOC2"/>
        <w:rPr>
          <w:rFonts w:asciiTheme="minorHAnsi" w:eastAsiaTheme="minorEastAsia" w:hAnsiTheme="minorHAnsi" w:cstheme="minorBidi"/>
          <w:sz w:val="22"/>
          <w:szCs w:val="22"/>
        </w:rPr>
      </w:pPr>
      <w:hyperlink w:anchor="_Toc493355990" w:history="1">
        <w:r w:rsidR="004F3089" w:rsidRPr="008858A8">
          <w:rPr>
            <w:rStyle w:val="Hyperlink"/>
          </w:rPr>
          <w:t>11.20</w:t>
        </w:r>
        <w:r w:rsidR="004F3089">
          <w:rPr>
            <w:rFonts w:asciiTheme="minorHAnsi" w:eastAsiaTheme="minorEastAsia" w:hAnsiTheme="minorHAnsi" w:cstheme="minorBidi"/>
            <w:sz w:val="22"/>
            <w:szCs w:val="22"/>
          </w:rPr>
          <w:tab/>
        </w:r>
        <w:r w:rsidR="004F3089" w:rsidRPr="008858A8">
          <w:rPr>
            <w:rStyle w:val="Hyperlink"/>
          </w:rPr>
          <w:t>BGP/BGPv6 routes learning-rate</w:t>
        </w:r>
        <w:r w:rsidR="004F3089">
          <w:rPr>
            <w:webHidden/>
          </w:rPr>
          <w:tab/>
        </w:r>
        <w:r w:rsidR="004F3089">
          <w:rPr>
            <w:webHidden/>
          </w:rPr>
          <w:fldChar w:fldCharType="begin"/>
        </w:r>
        <w:r w:rsidR="004F3089">
          <w:rPr>
            <w:webHidden/>
          </w:rPr>
          <w:instrText xml:space="preserve"> PAGEREF _Toc493355990 \h </w:instrText>
        </w:r>
        <w:r w:rsidR="004F3089">
          <w:rPr>
            <w:webHidden/>
          </w:rPr>
        </w:r>
        <w:r w:rsidR="004F3089">
          <w:rPr>
            <w:webHidden/>
          </w:rPr>
          <w:fldChar w:fldCharType="separate"/>
        </w:r>
        <w:r w:rsidR="004F3089">
          <w:rPr>
            <w:webHidden/>
          </w:rPr>
          <w:t>68</w:t>
        </w:r>
        <w:r w:rsidR="004F3089">
          <w:rPr>
            <w:webHidden/>
          </w:rPr>
          <w:fldChar w:fldCharType="end"/>
        </w:r>
      </w:hyperlink>
    </w:p>
    <w:p w14:paraId="69D17331" w14:textId="77777777" w:rsidR="004F3089" w:rsidRDefault="00CB3170">
      <w:pPr>
        <w:pStyle w:val="TOC2"/>
        <w:rPr>
          <w:rFonts w:asciiTheme="minorHAnsi" w:eastAsiaTheme="minorEastAsia" w:hAnsiTheme="minorHAnsi" w:cstheme="minorBidi"/>
          <w:sz w:val="22"/>
          <w:szCs w:val="22"/>
        </w:rPr>
      </w:pPr>
      <w:hyperlink w:anchor="_Toc493355991" w:history="1">
        <w:r w:rsidR="004F3089" w:rsidRPr="008858A8">
          <w:rPr>
            <w:rStyle w:val="Hyperlink"/>
          </w:rPr>
          <w:t>11.21</w:t>
        </w:r>
        <w:r w:rsidR="004F3089">
          <w:rPr>
            <w:rFonts w:asciiTheme="minorHAnsi" w:eastAsiaTheme="minorEastAsia" w:hAnsiTheme="minorHAnsi" w:cstheme="minorBidi"/>
            <w:sz w:val="22"/>
            <w:szCs w:val="22"/>
          </w:rPr>
          <w:tab/>
        </w:r>
        <w:r w:rsidR="004F3089" w:rsidRPr="008858A8">
          <w:rPr>
            <w:rStyle w:val="Hyperlink"/>
          </w:rPr>
          <w:t>BGP update-interval test</w:t>
        </w:r>
        <w:r w:rsidR="004F3089">
          <w:rPr>
            <w:webHidden/>
          </w:rPr>
          <w:tab/>
        </w:r>
        <w:r w:rsidR="004F3089">
          <w:rPr>
            <w:webHidden/>
          </w:rPr>
          <w:fldChar w:fldCharType="begin"/>
        </w:r>
        <w:r w:rsidR="004F3089">
          <w:rPr>
            <w:webHidden/>
          </w:rPr>
          <w:instrText xml:space="preserve"> PAGEREF _Toc493355991 \h </w:instrText>
        </w:r>
        <w:r w:rsidR="004F3089">
          <w:rPr>
            <w:webHidden/>
          </w:rPr>
        </w:r>
        <w:r w:rsidR="004F3089">
          <w:rPr>
            <w:webHidden/>
          </w:rPr>
          <w:fldChar w:fldCharType="separate"/>
        </w:r>
        <w:r w:rsidR="004F3089">
          <w:rPr>
            <w:webHidden/>
          </w:rPr>
          <w:t>69</w:t>
        </w:r>
        <w:r w:rsidR="004F3089">
          <w:rPr>
            <w:webHidden/>
          </w:rPr>
          <w:fldChar w:fldCharType="end"/>
        </w:r>
      </w:hyperlink>
    </w:p>
    <w:p w14:paraId="233D0D3F" w14:textId="77777777" w:rsidR="004F3089" w:rsidRDefault="00CB3170">
      <w:pPr>
        <w:pStyle w:val="TOC2"/>
        <w:rPr>
          <w:rFonts w:asciiTheme="minorHAnsi" w:eastAsiaTheme="minorEastAsia" w:hAnsiTheme="minorHAnsi" w:cstheme="minorBidi"/>
          <w:sz w:val="22"/>
          <w:szCs w:val="22"/>
        </w:rPr>
      </w:pPr>
      <w:hyperlink w:anchor="_Toc493355992" w:history="1">
        <w:r w:rsidR="004F3089" w:rsidRPr="008858A8">
          <w:rPr>
            <w:rStyle w:val="Hyperlink"/>
          </w:rPr>
          <w:t>11.22</w:t>
        </w:r>
        <w:r w:rsidR="004F3089">
          <w:rPr>
            <w:rFonts w:asciiTheme="minorHAnsi" w:eastAsiaTheme="minorEastAsia" w:hAnsiTheme="minorHAnsi" w:cstheme="minorBidi"/>
            <w:sz w:val="22"/>
            <w:szCs w:val="22"/>
          </w:rPr>
          <w:tab/>
        </w:r>
        <w:r w:rsidR="004F3089" w:rsidRPr="008858A8">
          <w:rPr>
            <w:rStyle w:val="Hyperlink"/>
          </w:rPr>
          <w:t>BGP/BGPv6 routing policy</w:t>
        </w:r>
        <w:r w:rsidR="004F3089">
          <w:rPr>
            <w:webHidden/>
          </w:rPr>
          <w:tab/>
        </w:r>
        <w:r w:rsidR="004F3089">
          <w:rPr>
            <w:webHidden/>
          </w:rPr>
          <w:fldChar w:fldCharType="begin"/>
        </w:r>
        <w:r w:rsidR="004F3089">
          <w:rPr>
            <w:webHidden/>
          </w:rPr>
          <w:instrText xml:space="preserve"> PAGEREF _Toc493355992 \h </w:instrText>
        </w:r>
        <w:r w:rsidR="004F3089">
          <w:rPr>
            <w:webHidden/>
          </w:rPr>
        </w:r>
        <w:r w:rsidR="004F3089">
          <w:rPr>
            <w:webHidden/>
          </w:rPr>
          <w:fldChar w:fldCharType="separate"/>
        </w:r>
        <w:r w:rsidR="004F3089">
          <w:rPr>
            <w:webHidden/>
          </w:rPr>
          <w:t>70</w:t>
        </w:r>
        <w:r w:rsidR="004F3089">
          <w:rPr>
            <w:webHidden/>
          </w:rPr>
          <w:fldChar w:fldCharType="end"/>
        </w:r>
      </w:hyperlink>
    </w:p>
    <w:p w14:paraId="7831F9AF" w14:textId="77777777" w:rsidR="004F3089" w:rsidRDefault="00CB3170">
      <w:pPr>
        <w:pStyle w:val="TOC2"/>
        <w:rPr>
          <w:rFonts w:asciiTheme="minorHAnsi" w:eastAsiaTheme="minorEastAsia" w:hAnsiTheme="minorHAnsi" w:cstheme="minorBidi"/>
          <w:sz w:val="22"/>
          <w:szCs w:val="22"/>
        </w:rPr>
      </w:pPr>
      <w:hyperlink w:anchor="_Toc493355993" w:history="1">
        <w:r w:rsidR="004F3089" w:rsidRPr="008858A8">
          <w:rPr>
            <w:rStyle w:val="Hyperlink"/>
          </w:rPr>
          <w:t>11.23</w:t>
        </w:r>
        <w:r w:rsidR="004F3089">
          <w:rPr>
            <w:rFonts w:asciiTheme="minorHAnsi" w:eastAsiaTheme="minorEastAsia" w:hAnsiTheme="minorHAnsi" w:cstheme="minorBidi"/>
            <w:sz w:val="22"/>
            <w:szCs w:val="22"/>
          </w:rPr>
          <w:tab/>
        </w:r>
        <w:r w:rsidR="004F3089" w:rsidRPr="008858A8">
          <w:rPr>
            <w:rStyle w:val="Hyperlink"/>
          </w:rPr>
          <w:t>BGP/BGPv6 Route Aggregation</w:t>
        </w:r>
        <w:r w:rsidR="004F3089">
          <w:rPr>
            <w:webHidden/>
          </w:rPr>
          <w:tab/>
        </w:r>
        <w:r w:rsidR="004F3089">
          <w:rPr>
            <w:webHidden/>
          </w:rPr>
          <w:fldChar w:fldCharType="begin"/>
        </w:r>
        <w:r w:rsidR="004F3089">
          <w:rPr>
            <w:webHidden/>
          </w:rPr>
          <w:instrText xml:space="preserve"> PAGEREF _Toc493355993 \h </w:instrText>
        </w:r>
        <w:r w:rsidR="004F3089">
          <w:rPr>
            <w:webHidden/>
          </w:rPr>
        </w:r>
        <w:r w:rsidR="004F3089">
          <w:rPr>
            <w:webHidden/>
          </w:rPr>
          <w:fldChar w:fldCharType="separate"/>
        </w:r>
        <w:r w:rsidR="004F3089">
          <w:rPr>
            <w:webHidden/>
          </w:rPr>
          <w:t>71</w:t>
        </w:r>
        <w:r w:rsidR="004F3089">
          <w:rPr>
            <w:webHidden/>
          </w:rPr>
          <w:fldChar w:fldCharType="end"/>
        </w:r>
      </w:hyperlink>
    </w:p>
    <w:p w14:paraId="30449993" w14:textId="77777777" w:rsidR="004F3089" w:rsidRDefault="00CB3170">
      <w:pPr>
        <w:pStyle w:val="TOC2"/>
        <w:rPr>
          <w:rFonts w:asciiTheme="minorHAnsi" w:eastAsiaTheme="minorEastAsia" w:hAnsiTheme="minorHAnsi" w:cstheme="minorBidi"/>
          <w:sz w:val="22"/>
          <w:szCs w:val="22"/>
        </w:rPr>
      </w:pPr>
      <w:hyperlink w:anchor="_Toc493355994" w:history="1">
        <w:r w:rsidR="004F3089" w:rsidRPr="008858A8">
          <w:rPr>
            <w:rStyle w:val="Hyperlink"/>
          </w:rPr>
          <w:t>11.24</w:t>
        </w:r>
        <w:r w:rsidR="004F3089">
          <w:rPr>
            <w:rFonts w:asciiTheme="minorHAnsi" w:eastAsiaTheme="minorEastAsia" w:hAnsiTheme="minorHAnsi" w:cstheme="minorBidi"/>
            <w:sz w:val="22"/>
            <w:szCs w:val="22"/>
          </w:rPr>
          <w:tab/>
        </w:r>
        <w:r w:rsidR="004F3089" w:rsidRPr="008858A8">
          <w:rPr>
            <w:rStyle w:val="Hyperlink"/>
          </w:rPr>
          <w:t>BGP Route Flapping</w:t>
        </w:r>
        <w:r w:rsidR="004F3089">
          <w:rPr>
            <w:webHidden/>
          </w:rPr>
          <w:tab/>
        </w:r>
        <w:r w:rsidR="004F3089">
          <w:rPr>
            <w:webHidden/>
          </w:rPr>
          <w:fldChar w:fldCharType="begin"/>
        </w:r>
        <w:r w:rsidR="004F3089">
          <w:rPr>
            <w:webHidden/>
          </w:rPr>
          <w:instrText xml:space="preserve"> PAGEREF _Toc493355994 \h </w:instrText>
        </w:r>
        <w:r w:rsidR="004F3089">
          <w:rPr>
            <w:webHidden/>
          </w:rPr>
        </w:r>
        <w:r w:rsidR="004F3089">
          <w:rPr>
            <w:webHidden/>
          </w:rPr>
          <w:fldChar w:fldCharType="separate"/>
        </w:r>
        <w:r w:rsidR="004F3089">
          <w:rPr>
            <w:webHidden/>
          </w:rPr>
          <w:t>72</w:t>
        </w:r>
        <w:r w:rsidR="004F3089">
          <w:rPr>
            <w:webHidden/>
          </w:rPr>
          <w:fldChar w:fldCharType="end"/>
        </w:r>
      </w:hyperlink>
    </w:p>
    <w:p w14:paraId="52C45E90" w14:textId="77777777" w:rsidR="004F3089" w:rsidRDefault="00CB3170">
      <w:pPr>
        <w:pStyle w:val="TOC2"/>
        <w:rPr>
          <w:rFonts w:asciiTheme="minorHAnsi" w:eastAsiaTheme="minorEastAsia" w:hAnsiTheme="minorHAnsi" w:cstheme="minorBidi"/>
          <w:sz w:val="22"/>
          <w:szCs w:val="22"/>
        </w:rPr>
      </w:pPr>
      <w:hyperlink w:anchor="_Toc493355995" w:history="1">
        <w:r w:rsidR="004F3089" w:rsidRPr="008858A8">
          <w:rPr>
            <w:rStyle w:val="Hyperlink"/>
          </w:rPr>
          <w:t>11.25</w:t>
        </w:r>
        <w:r w:rsidR="004F3089">
          <w:rPr>
            <w:rFonts w:asciiTheme="minorHAnsi" w:eastAsiaTheme="minorEastAsia" w:hAnsiTheme="minorHAnsi" w:cstheme="minorBidi"/>
            <w:sz w:val="22"/>
            <w:szCs w:val="22"/>
          </w:rPr>
          <w:tab/>
        </w:r>
        <w:r w:rsidR="004F3089" w:rsidRPr="008858A8">
          <w:rPr>
            <w:rStyle w:val="Hyperlink"/>
          </w:rPr>
          <w:t>BGP Convergence</w:t>
        </w:r>
        <w:r w:rsidR="004F3089">
          <w:rPr>
            <w:webHidden/>
          </w:rPr>
          <w:tab/>
        </w:r>
        <w:r w:rsidR="004F3089">
          <w:rPr>
            <w:webHidden/>
          </w:rPr>
          <w:fldChar w:fldCharType="begin"/>
        </w:r>
        <w:r w:rsidR="004F3089">
          <w:rPr>
            <w:webHidden/>
          </w:rPr>
          <w:instrText xml:space="preserve"> PAGEREF _Toc493355995 \h </w:instrText>
        </w:r>
        <w:r w:rsidR="004F3089">
          <w:rPr>
            <w:webHidden/>
          </w:rPr>
        </w:r>
        <w:r w:rsidR="004F3089">
          <w:rPr>
            <w:webHidden/>
          </w:rPr>
          <w:fldChar w:fldCharType="separate"/>
        </w:r>
        <w:r w:rsidR="004F3089">
          <w:rPr>
            <w:webHidden/>
          </w:rPr>
          <w:t>74</w:t>
        </w:r>
        <w:r w:rsidR="004F3089">
          <w:rPr>
            <w:webHidden/>
          </w:rPr>
          <w:fldChar w:fldCharType="end"/>
        </w:r>
      </w:hyperlink>
    </w:p>
    <w:p w14:paraId="526CA310" w14:textId="77777777" w:rsidR="004F3089" w:rsidRDefault="00CB3170">
      <w:pPr>
        <w:pStyle w:val="TOC2"/>
        <w:rPr>
          <w:rFonts w:asciiTheme="minorHAnsi" w:eastAsiaTheme="minorEastAsia" w:hAnsiTheme="minorHAnsi" w:cstheme="minorBidi"/>
          <w:sz w:val="22"/>
          <w:szCs w:val="22"/>
        </w:rPr>
      </w:pPr>
      <w:hyperlink w:anchor="_Toc493355996" w:history="1">
        <w:r w:rsidR="004F3089" w:rsidRPr="008858A8">
          <w:rPr>
            <w:rStyle w:val="Hyperlink"/>
          </w:rPr>
          <w:t>11.26</w:t>
        </w:r>
        <w:r w:rsidR="004F3089">
          <w:rPr>
            <w:rFonts w:asciiTheme="minorHAnsi" w:eastAsiaTheme="minorEastAsia" w:hAnsiTheme="minorHAnsi" w:cstheme="minorBidi"/>
            <w:sz w:val="22"/>
            <w:szCs w:val="22"/>
          </w:rPr>
          <w:tab/>
        </w:r>
        <w:r w:rsidR="004F3089" w:rsidRPr="008858A8">
          <w:rPr>
            <w:rStyle w:val="Hyperlink"/>
          </w:rPr>
          <w:t>Number of BGP Neighbors</w:t>
        </w:r>
        <w:r w:rsidR="004F3089">
          <w:rPr>
            <w:webHidden/>
          </w:rPr>
          <w:tab/>
        </w:r>
        <w:r w:rsidR="004F3089">
          <w:rPr>
            <w:webHidden/>
          </w:rPr>
          <w:fldChar w:fldCharType="begin"/>
        </w:r>
        <w:r w:rsidR="004F3089">
          <w:rPr>
            <w:webHidden/>
          </w:rPr>
          <w:instrText xml:space="preserve"> PAGEREF _Toc493355996 \h </w:instrText>
        </w:r>
        <w:r w:rsidR="004F3089">
          <w:rPr>
            <w:webHidden/>
          </w:rPr>
        </w:r>
        <w:r w:rsidR="004F3089">
          <w:rPr>
            <w:webHidden/>
          </w:rPr>
          <w:fldChar w:fldCharType="separate"/>
        </w:r>
        <w:r w:rsidR="004F3089">
          <w:rPr>
            <w:webHidden/>
          </w:rPr>
          <w:t>75</w:t>
        </w:r>
        <w:r w:rsidR="004F3089">
          <w:rPr>
            <w:webHidden/>
          </w:rPr>
          <w:fldChar w:fldCharType="end"/>
        </w:r>
      </w:hyperlink>
    </w:p>
    <w:p w14:paraId="2CB8741B" w14:textId="77777777" w:rsidR="004F3089" w:rsidRDefault="00CB3170">
      <w:pPr>
        <w:pStyle w:val="TOC2"/>
        <w:rPr>
          <w:rFonts w:asciiTheme="minorHAnsi" w:eastAsiaTheme="minorEastAsia" w:hAnsiTheme="minorHAnsi" w:cstheme="minorBidi"/>
          <w:sz w:val="22"/>
          <w:szCs w:val="22"/>
        </w:rPr>
      </w:pPr>
      <w:hyperlink w:anchor="_Toc493355997" w:history="1">
        <w:r w:rsidR="004F3089" w:rsidRPr="008858A8">
          <w:rPr>
            <w:rStyle w:val="Hyperlink"/>
          </w:rPr>
          <w:t>11.27</w:t>
        </w:r>
        <w:r w:rsidR="004F3089">
          <w:rPr>
            <w:rFonts w:asciiTheme="minorHAnsi" w:eastAsiaTheme="minorEastAsia" w:hAnsiTheme="minorHAnsi" w:cstheme="minorBidi"/>
            <w:sz w:val="22"/>
            <w:szCs w:val="22"/>
          </w:rPr>
          <w:tab/>
        </w:r>
        <w:r w:rsidR="004F3089" w:rsidRPr="008858A8">
          <w:rPr>
            <w:rStyle w:val="Hyperlink"/>
          </w:rPr>
          <w:t>BGP Unnumbered</w:t>
        </w:r>
        <w:r w:rsidR="004F3089">
          <w:rPr>
            <w:webHidden/>
          </w:rPr>
          <w:tab/>
        </w:r>
        <w:r w:rsidR="004F3089">
          <w:rPr>
            <w:webHidden/>
          </w:rPr>
          <w:fldChar w:fldCharType="begin"/>
        </w:r>
        <w:r w:rsidR="004F3089">
          <w:rPr>
            <w:webHidden/>
          </w:rPr>
          <w:instrText xml:space="preserve"> PAGEREF _Toc493355997 \h </w:instrText>
        </w:r>
        <w:r w:rsidR="004F3089">
          <w:rPr>
            <w:webHidden/>
          </w:rPr>
        </w:r>
        <w:r w:rsidR="004F3089">
          <w:rPr>
            <w:webHidden/>
          </w:rPr>
          <w:fldChar w:fldCharType="separate"/>
        </w:r>
        <w:r w:rsidR="004F3089">
          <w:rPr>
            <w:webHidden/>
          </w:rPr>
          <w:t>75</w:t>
        </w:r>
        <w:r w:rsidR="004F3089">
          <w:rPr>
            <w:webHidden/>
          </w:rPr>
          <w:fldChar w:fldCharType="end"/>
        </w:r>
      </w:hyperlink>
    </w:p>
    <w:p w14:paraId="3B4AFABD"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98" w:history="1">
        <w:r w:rsidR="004F3089" w:rsidRPr="008858A8">
          <w:rPr>
            <w:rStyle w:val="Hyperlink"/>
          </w:rPr>
          <w:t>12.</w:t>
        </w:r>
        <w:r w:rsidR="004F3089">
          <w:rPr>
            <w:rFonts w:asciiTheme="minorHAnsi" w:eastAsiaTheme="minorEastAsia" w:hAnsiTheme="minorHAnsi" w:cstheme="minorBidi"/>
            <w:b w:val="0"/>
            <w:bCs w:val="0"/>
            <w:sz w:val="22"/>
            <w:szCs w:val="22"/>
            <w:lang w:bidi="ar-SA"/>
          </w:rPr>
          <w:tab/>
        </w:r>
        <w:r w:rsidR="004F3089" w:rsidRPr="008858A8">
          <w:rPr>
            <w:rStyle w:val="Hyperlink"/>
          </w:rPr>
          <w:t>IGMP &amp; PIM-SM</w:t>
        </w:r>
        <w:r w:rsidR="004F3089">
          <w:rPr>
            <w:webHidden/>
          </w:rPr>
          <w:tab/>
        </w:r>
        <w:r w:rsidR="004F3089">
          <w:rPr>
            <w:webHidden/>
          </w:rPr>
          <w:fldChar w:fldCharType="begin"/>
        </w:r>
        <w:r w:rsidR="004F3089">
          <w:rPr>
            <w:webHidden/>
          </w:rPr>
          <w:instrText xml:space="preserve"> PAGEREF _Toc493355998 \h </w:instrText>
        </w:r>
        <w:r w:rsidR="004F3089">
          <w:rPr>
            <w:webHidden/>
          </w:rPr>
        </w:r>
        <w:r w:rsidR="004F3089">
          <w:rPr>
            <w:webHidden/>
          </w:rPr>
          <w:fldChar w:fldCharType="separate"/>
        </w:r>
        <w:r w:rsidR="004F3089">
          <w:rPr>
            <w:webHidden/>
          </w:rPr>
          <w:t>77</w:t>
        </w:r>
        <w:r w:rsidR="004F3089">
          <w:rPr>
            <w:webHidden/>
          </w:rPr>
          <w:fldChar w:fldCharType="end"/>
        </w:r>
      </w:hyperlink>
    </w:p>
    <w:p w14:paraId="4681F0B6" w14:textId="77777777" w:rsidR="004F3089" w:rsidRDefault="00CB3170">
      <w:pPr>
        <w:pStyle w:val="TOC1"/>
        <w:rPr>
          <w:rFonts w:asciiTheme="minorHAnsi" w:eastAsiaTheme="minorEastAsia" w:hAnsiTheme="minorHAnsi" w:cstheme="minorBidi"/>
          <w:b w:val="0"/>
          <w:bCs w:val="0"/>
          <w:sz w:val="22"/>
          <w:szCs w:val="22"/>
          <w:lang w:bidi="ar-SA"/>
        </w:rPr>
      </w:pPr>
      <w:hyperlink w:anchor="_Toc493355999" w:history="1">
        <w:r w:rsidR="004F3089" w:rsidRPr="008858A8">
          <w:rPr>
            <w:rStyle w:val="Hyperlink"/>
          </w:rPr>
          <w:t>13.</w:t>
        </w:r>
        <w:r w:rsidR="004F3089">
          <w:rPr>
            <w:rFonts w:asciiTheme="minorHAnsi" w:eastAsiaTheme="minorEastAsia" w:hAnsiTheme="minorHAnsi" w:cstheme="minorBidi"/>
            <w:b w:val="0"/>
            <w:bCs w:val="0"/>
            <w:sz w:val="22"/>
            <w:szCs w:val="22"/>
            <w:lang w:bidi="ar-SA"/>
          </w:rPr>
          <w:tab/>
        </w:r>
        <w:r w:rsidR="004F3089" w:rsidRPr="008858A8">
          <w:rPr>
            <w:rStyle w:val="Hyperlink"/>
          </w:rPr>
          <w:t>QOS</w:t>
        </w:r>
        <w:r w:rsidR="004F3089">
          <w:rPr>
            <w:webHidden/>
          </w:rPr>
          <w:tab/>
        </w:r>
        <w:r w:rsidR="004F3089">
          <w:rPr>
            <w:webHidden/>
          </w:rPr>
          <w:fldChar w:fldCharType="begin"/>
        </w:r>
        <w:r w:rsidR="004F3089">
          <w:rPr>
            <w:webHidden/>
          </w:rPr>
          <w:instrText xml:space="preserve"> PAGEREF _Toc493355999 \h </w:instrText>
        </w:r>
        <w:r w:rsidR="004F3089">
          <w:rPr>
            <w:webHidden/>
          </w:rPr>
        </w:r>
        <w:r w:rsidR="004F3089">
          <w:rPr>
            <w:webHidden/>
          </w:rPr>
          <w:fldChar w:fldCharType="separate"/>
        </w:r>
        <w:r w:rsidR="004F3089">
          <w:rPr>
            <w:webHidden/>
          </w:rPr>
          <w:t>78</w:t>
        </w:r>
        <w:r w:rsidR="004F3089">
          <w:rPr>
            <w:webHidden/>
          </w:rPr>
          <w:fldChar w:fldCharType="end"/>
        </w:r>
      </w:hyperlink>
    </w:p>
    <w:p w14:paraId="01FC5DF9" w14:textId="77777777" w:rsidR="004F3089" w:rsidRDefault="00CB3170">
      <w:pPr>
        <w:pStyle w:val="TOC2"/>
        <w:rPr>
          <w:rFonts w:asciiTheme="minorHAnsi" w:eastAsiaTheme="minorEastAsia" w:hAnsiTheme="minorHAnsi" w:cstheme="minorBidi"/>
          <w:sz w:val="22"/>
          <w:szCs w:val="22"/>
        </w:rPr>
      </w:pPr>
      <w:hyperlink w:anchor="_Toc493356000" w:history="1">
        <w:r w:rsidR="004F3089" w:rsidRPr="008858A8">
          <w:rPr>
            <w:rStyle w:val="Hyperlink"/>
          </w:rPr>
          <w:t>13.1</w:t>
        </w:r>
        <w:r w:rsidR="004F3089">
          <w:rPr>
            <w:rFonts w:asciiTheme="minorHAnsi" w:eastAsiaTheme="minorEastAsia" w:hAnsiTheme="minorHAnsi" w:cstheme="minorBidi"/>
            <w:sz w:val="22"/>
            <w:szCs w:val="22"/>
          </w:rPr>
          <w:tab/>
        </w:r>
        <w:r w:rsidR="004F3089" w:rsidRPr="008858A8">
          <w:rPr>
            <w:rStyle w:val="Hyperlink"/>
          </w:rPr>
          <w:t>Services Classified by VLAN</w:t>
        </w:r>
        <w:r w:rsidR="004F3089">
          <w:rPr>
            <w:webHidden/>
          </w:rPr>
          <w:tab/>
        </w:r>
        <w:r w:rsidR="004F3089">
          <w:rPr>
            <w:webHidden/>
          </w:rPr>
          <w:fldChar w:fldCharType="begin"/>
        </w:r>
        <w:r w:rsidR="004F3089">
          <w:rPr>
            <w:webHidden/>
          </w:rPr>
          <w:instrText xml:space="preserve"> PAGEREF _Toc493356000 \h </w:instrText>
        </w:r>
        <w:r w:rsidR="004F3089">
          <w:rPr>
            <w:webHidden/>
          </w:rPr>
        </w:r>
        <w:r w:rsidR="004F3089">
          <w:rPr>
            <w:webHidden/>
          </w:rPr>
          <w:fldChar w:fldCharType="separate"/>
        </w:r>
        <w:r w:rsidR="004F3089">
          <w:rPr>
            <w:webHidden/>
          </w:rPr>
          <w:t>78</w:t>
        </w:r>
        <w:r w:rsidR="004F3089">
          <w:rPr>
            <w:webHidden/>
          </w:rPr>
          <w:fldChar w:fldCharType="end"/>
        </w:r>
      </w:hyperlink>
    </w:p>
    <w:p w14:paraId="49ADC37E" w14:textId="77777777" w:rsidR="004F3089" w:rsidRDefault="00CB3170">
      <w:pPr>
        <w:pStyle w:val="TOC2"/>
        <w:rPr>
          <w:rFonts w:asciiTheme="minorHAnsi" w:eastAsiaTheme="minorEastAsia" w:hAnsiTheme="minorHAnsi" w:cstheme="minorBidi"/>
          <w:sz w:val="22"/>
          <w:szCs w:val="22"/>
        </w:rPr>
      </w:pPr>
      <w:hyperlink w:anchor="_Toc493356001" w:history="1">
        <w:r w:rsidR="004F3089" w:rsidRPr="008858A8">
          <w:rPr>
            <w:rStyle w:val="Hyperlink"/>
          </w:rPr>
          <w:t>13.2</w:t>
        </w:r>
        <w:r w:rsidR="004F3089">
          <w:rPr>
            <w:rFonts w:asciiTheme="minorHAnsi" w:eastAsiaTheme="minorEastAsia" w:hAnsiTheme="minorHAnsi" w:cstheme="minorBidi"/>
            <w:sz w:val="22"/>
            <w:szCs w:val="22"/>
          </w:rPr>
          <w:tab/>
        </w:r>
        <w:r w:rsidR="004F3089" w:rsidRPr="008858A8">
          <w:rPr>
            <w:rStyle w:val="Hyperlink"/>
          </w:rPr>
          <w:t>Services Classified with L4 Port Number</w:t>
        </w:r>
        <w:r w:rsidR="004F3089">
          <w:rPr>
            <w:webHidden/>
          </w:rPr>
          <w:tab/>
        </w:r>
        <w:r w:rsidR="004F3089">
          <w:rPr>
            <w:webHidden/>
          </w:rPr>
          <w:fldChar w:fldCharType="begin"/>
        </w:r>
        <w:r w:rsidR="004F3089">
          <w:rPr>
            <w:webHidden/>
          </w:rPr>
          <w:instrText xml:space="preserve"> PAGEREF _Toc493356001 \h </w:instrText>
        </w:r>
        <w:r w:rsidR="004F3089">
          <w:rPr>
            <w:webHidden/>
          </w:rPr>
        </w:r>
        <w:r w:rsidR="004F3089">
          <w:rPr>
            <w:webHidden/>
          </w:rPr>
          <w:fldChar w:fldCharType="separate"/>
        </w:r>
        <w:r w:rsidR="004F3089">
          <w:rPr>
            <w:webHidden/>
          </w:rPr>
          <w:t>78</w:t>
        </w:r>
        <w:r w:rsidR="004F3089">
          <w:rPr>
            <w:webHidden/>
          </w:rPr>
          <w:fldChar w:fldCharType="end"/>
        </w:r>
      </w:hyperlink>
    </w:p>
    <w:p w14:paraId="2A318ECC" w14:textId="77777777" w:rsidR="004F3089" w:rsidRDefault="00CB3170">
      <w:pPr>
        <w:pStyle w:val="TOC2"/>
        <w:rPr>
          <w:rFonts w:asciiTheme="minorHAnsi" w:eastAsiaTheme="minorEastAsia" w:hAnsiTheme="minorHAnsi" w:cstheme="minorBidi"/>
          <w:sz w:val="22"/>
          <w:szCs w:val="22"/>
        </w:rPr>
      </w:pPr>
      <w:hyperlink w:anchor="_Toc493356002" w:history="1">
        <w:r w:rsidR="004F3089" w:rsidRPr="008858A8">
          <w:rPr>
            <w:rStyle w:val="Hyperlink"/>
          </w:rPr>
          <w:t>13.3</w:t>
        </w:r>
        <w:r w:rsidR="004F3089">
          <w:rPr>
            <w:rFonts w:asciiTheme="minorHAnsi" w:eastAsiaTheme="minorEastAsia" w:hAnsiTheme="minorHAnsi" w:cstheme="minorBidi"/>
            <w:sz w:val="22"/>
            <w:szCs w:val="22"/>
          </w:rPr>
          <w:tab/>
        </w:r>
        <w:r w:rsidR="004F3089" w:rsidRPr="008858A8">
          <w:rPr>
            <w:rStyle w:val="Hyperlink"/>
          </w:rPr>
          <w:t>Strict Priority Queue</w:t>
        </w:r>
        <w:r w:rsidR="004F3089">
          <w:rPr>
            <w:webHidden/>
          </w:rPr>
          <w:tab/>
        </w:r>
        <w:r w:rsidR="004F3089">
          <w:rPr>
            <w:webHidden/>
          </w:rPr>
          <w:fldChar w:fldCharType="begin"/>
        </w:r>
        <w:r w:rsidR="004F3089">
          <w:rPr>
            <w:webHidden/>
          </w:rPr>
          <w:instrText xml:space="preserve"> PAGEREF _Toc493356002 \h </w:instrText>
        </w:r>
        <w:r w:rsidR="004F3089">
          <w:rPr>
            <w:webHidden/>
          </w:rPr>
        </w:r>
        <w:r w:rsidR="004F3089">
          <w:rPr>
            <w:webHidden/>
          </w:rPr>
          <w:fldChar w:fldCharType="separate"/>
        </w:r>
        <w:r w:rsidR="004F3089">
          <w:rPr>
            <w:webHidden/>
          </w:rPr>
          <w:t>79</w:t>
        </w:r>
        <w:r w:rsidR="004F3089">
          <w:rPr>
            <w:webHidden/>
          </w:rPr>
          <w:fldChar w:fldCharType="end"/>
        </w:r>
      </w:hyperlink>
    </w:p>
    <w:p w14:paraId="4A3FE04E" w14:textId="77777777" w:rsidR="004F3089" w:rsidRDefault="00CB3170">
      <w:pPr>
        <w:pStyle w:val="TOC2"/>
        <w:rPr>
          <w:rFonts w:asciiTheme="minorHAnsi" w:eastAsiaTheme="minorEastAsia" w:hAnsiTheme="minorHAnsi" w:cstheme="minorBidi"/>
          <w:sz w:val="22"/>
          <w:szCs w:val="22"/>
        </w:rPr>
      </w:pPr>
      <w:hyperlink w:anchor="_Toc493356003" w:history="1">
        <w:r w:rsidR="004F3089" w:rsidRPr="008858A8">
          <w:rPr>
            <w:rStyle w:val="Hyperlink"/>
          </w:rPr>
          <w:t>13.4</w:t>
        </w:r>
        <w:r w:rsidR="004F3089">
          <w:rPr>
            <w:rFonts w:asciiTheme="minorHAnsi" w:eastAsiaTheme="minorEastAsia" w:hAnsiTheme="minorHAnsi" w:cstheme="minorBidi"/>
            <w:sz w:val="22"/>
            <w:szCs w:val="22"/>
          </w:rPr>
          <w:tab/>
        </w:r>
        <w:r w:rsidR="004F3089" w:rsidRPr="008858A8">
          <w:rPr>
            <w:rStyle w:val="Hyperlink"/>
          </w:rPr>
          <w:t>Strict Priority and WRR Mixed</w:t>
        </w:r>
        <w:r w:rsidR="004F3089">
          <w:rPr>
            <w:webHidden/>
          </w:rPr>
          <w:tab/>
        </w:r>
        <w:r w:rsidR="004F3089">
          <w:rPr>
            <w:webHidden/>
          </w:rPr>
          <w:fldChar w:fldCharType="begin"/>
        </w:r>
        <w:r w:rsidR="004F3089">
          <w:rPr>
            <w:webHidden/>
          </w:rPr>
          <w:instrText xml:space="preserve"> PAGEREF _Toc493356003 \h </w:instrText>
        </w:r>
        <w:r w:rsidR="004F3089">
          <w:rPr>
            <w:webHidden/>
          </w:rPr>
        </w:r>
        <w:r w:rsidR="004F3089">
          <w:rPr>
            <w:webHidden/>
          </w:rPr>
          <w:fldChar w:fldCharType="separate"/>
        </w:r>
        <w:r w:rsidR="004F3089">
          <w:rPr>
            <w:webHidden/>
          </w:rPr>
          <w:t>80</w:t>
        </w:r>
        <w:r w:rsidR="004F3089">
          <w:rPr>
            <w:webHidden/>
          </w:rPr>
          <w:fldChar w:fldCharType="end"/>
        </w:r>
      </w:hyperlink>
    </w:p>
    <w:p w14:paraId="0F8CF305" w14:textId="77777777" w:rsidR="004F3089" w:rsidRDefault="00CB3170">
      <w:pPr>
        <w:pStyle w:val="TOC2"/>
        <w:rPr>
          <w:rFonts w:asciiTheme="minorHAnsi" w:eastAsiaTheme="minorEastAsia" w:hAnsiTheme="minorHAnsi" w:cstheme="minorBidi"/>
          <w:sz w:val="22"/>
          <w:szCs w:val="22"/>
        </w:rPr>
      </w:pPr>
      <w:hyperlink w:anchor="_Toc493356004" w:history="1">
        <w:r w:rsidR="004F3089" w:rsidRPr="008858A8">
          <w:rPr>
            <w:rStyle w:val="Hyperlink"/>
          </w:rPr>
          <w:t>13.5</w:t>
        </w:r>
        <w:r w:rsidR="004F3089">
          <w:rPr>
            <w:rFonts w:asciiTheme="minorHAnsi" w:eastAsiaTheme="minorEastAsia" w:hAnsiTheme="minorHAnsi" w:cstheme="minorBidi"/>
            <w:sz w:val="22"/>
            <w:szCs w:val="22"/>
          </w:rPr>
          <w:tab/>
        </w:r>
        <w:r w:rsidR="004F3089" w:rsidRPr="008858A8">
          <w:rPr>
            <w:rStyle w:val="Hyperlink"/>
          </w:rPr>
          <w:t>Ingress Rate-Limit</w:t>
        </w:r>
        <w:r w:rsidR="004F3089">
          <w:rPr>
            <w:webHidden/>
          </w:rPr>
          <w:tab/>
        </w:r>
        <w:r w:rsidR="004F3089">
          <w:rPr>
            <w:webHidden/>
          </w:rPr>
          <w:fldChar w:fldCharType="begin"/>
        </w:r>
        <w:r w:rsidR="004F3089">
          <w:rPr>
            <w:webHidden/>
          </w:rPr>
          <w:instrText xml:space="preserve"> PAGEREF _Toc493356004 \h </w:instrText>
        </w:r>
        <w:r w:rsidR="004F3089">
          <w:rPr>
            <w:webHidden/>
          </w:rPr>
        </w:r>
        <w:r w:rsidR="004F3089">
          <w:rPr>
            <w:webHidden/>
          </w:rPr>
          <w:fldChar w:fldCharType="separate"/>
        </w:r>
        <w:r w:rsidR="004F3089">
          <w:rPr>
            <w:webHidden/>
          </w:rPr>
          <w:t>81</w:t>
        </w:r>
        <w:r w:rsidR="004F3089">
          <w:rPr>
            <w:webHidden/>
          </w:rPr>
          <w:fldChar w:fldCharType="end"/>
        </w:r>
      </w:hyperlink>
    </w:p>
    <w:p w14:paraId="2D53C2C3" w14:textId="77777777" w:rsidR="004F3089" w:rsidRDefault="00CB3170">
      <w:pPr>
        <w:pStyle w:val="TOC2"/>
        <w:rPr>
          <w:rFonts w:asciiTheme="minorHAnsi" w:eastAsiaTheme="minorEastAsia" w:hAnsiTheme="minorHAnsi" w:cstheme="minorBidi"/>
          <w:sz w:val="22"/>
          <w:szCs w:val="22"/>
        </w:rPr>
      </w:pPr>
      <w:hyperlink w:anchor="_Toc493356005" w:history="1">
        <w:r w:rsidR="004F3089" w:rsidRPr="008858A8">
          <w:rPr>
            <w:rStyle w:val="Hyperlink"/>
          </w:rPr>
          <w:t>13.6</w:t>
        </w:r>
        <w:r w:rsidR="004F3089">
          <w:rPr>
            <w:rFonts w:asciiTheme="minorHAnsi" w:eastAsiaTheme="minorEastAsia" w:hAnsiTheme="minorHAnsi" w:cstheme="minorBidi"/>
            <w:sz w:val="22"/>
            <w:szCs w:val="22"/>
          </w:rPr>
          <w:tab/>
        </w:r>
        <w:r w:rsidR="004F3089" w:rsidRPr="008858A8">
          <w:rPr>
            <w:rStyle w:val="Hyperlink"/>
          </w:rPr>
          <w:t>Egress Rate-Limit</w:t>
        </w:r>
        <w:r w:rsidR="004F3089">
          <w:rPr>
            <w:webHidden/>
          </w:rPr>
          <w:tab/>
        </w:r>
        <w:r w:rsidR="004F3089">
          <w:rPr>
            <w:webHidden/>
          </w:rPr>
          <w:fldChar w:fldCharType="begin"/>
        </w:r>
        <w:r w:rsidR="004F3089">
          <w:rPr>
            <w:webHidden/>
          </w:rPr>
          <w:instrText xml:space="preserve"> PAGEREF _Toc493356005 \h </w:instrText>
        </w:r>
        <w:r w:rsidR="004F3089">
          <w:rPr>
            <w:webHidden/>
          </w:rPr>
        </w:r>
        <w:r w:rsidR="004F3089">
          <w:rPr>
            <w:webHidden/>
          </w:rPr>
          <w:fldChar w:fldCharType="separate"/>
        </w:r>
        <w:r w:rsidR="004F3089">
          <w:rPr>
            <w:webHidden/>
          </w:rPr>
          <w:t>81</w:t>
        </w:r>
        <w:r w:rsidR="004F3089">
          <w:rPr>
            <w:webHidden/>
          </w:rPr>
          <w:fldChar w:fldCharType="end"/>
        </w:r>
      </w:hyperlink>
    </w:p>
    <w:p w14:paraId="0163724F" w14:textId="77777777" w:rsidR="004F3089" w:rsidRDefault="00CB3170">
      <w:pPr>
        <w:pStyle w:val="TOC2"/>
        <w:rPr>
          <w:rFonts w:asciiTheme="minorHAnsi" w:eastAsiaTheme="minorEastAsia" w:hAnsiTheme="minorHAnsi" w:cstheme="minorBidi"/>
          <w:sz w:val="22"/>
          <w:szCs w:val="22"/>
        </w:rPr>
      </w:pPr>
      <w:hyperlink w:anchor="_Toc493356006" w:history="1">
        <w:r w:rsidR="004F3089" w:rsidRPr="008858A8">
          <w:rPr>
            <w:rStyle w:val="Hyperlink"/>
          </w:rPr>
          <w:t>13.7</w:t>
        </w:r>
        <w:r w:rsidR="004F3089">
          <w:rPr>
            <w:rFonts w:asciiTheme="minorHAnsi" w:eastAsiaTheme="minorEastAsia" w:hAnsiTheme="minorHAnsi" w:cstheme="minorBidi"/>
            <w:sz w:val="22"/>
            <w:szCs w:val="22"/>
          </w:rPr>
          <w:tab/>
        </w:r>
        <w:r w:rsidR="004F3089" w:rsidRPr="008858A8">
          <w:rPr>
            <w:rStyle w:val="Hyperlink"/>
          </w:rPr>
          <w:t>Granularity and Accuracy of Rate-Limit</w:t>
        </w:r>
        <w:r w:rsidR="004F3089">
          <w:rPr>
            <w:webHidden/>
          </w:rPr>
          <w:tab/>
        </w:r>
        <w:r w:rsidR="004F3089">
          <w:rPr>
            <w:webHidden/>
          </w:rPr>
          <w:fldChar w:fldCharType="begin"/>
        </w:r>
        <w:r w:rsidR="004F3089">
          <w:rPr>
            <w:webHidden/>
          </w:rPr>
          <w:instrText xml:space="preserve"> PAGEREF _Toc493356006 \h </w:instrText>
        </w:r>
        <w:r w:rsidR="004F3089">
          <w:rPr>
            <w:webHidden/>
          </w:rPr>
        </w:r>
        <w:r w:rsidR="004F3089">
          <w:rPr>
            <w:webHidden/>
          </w:rPr>
          <w:fldChar w:fldCharType="separate"/>
        </w:r>
        <w:r w:rsidR="004F3089">
          <w:rPr>
            <w:webHidden/>
          </w:rPr>
          <w:t>82</w:t>
        </w:r>
        <w:r w:rsidR="004F3089">
          <w:rPr>
            <w:webHidden/>
          </w:rPr>
          <w:fldChar w:fldCharType="end"/>
        </w:r>
      </w:hyperlink>
    </w:p>
    <w:p w14:paraId="5F24EE67"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07" w:history="1">
        <w:r w:rsidR="004F3089" w:rsidRPr="008858A8">
          <w:rPr>
            <w:rStyle w:val="Hyperlink"/>
          </w:rPr>
          <w:t>14.</w:t>
        </w:r>
        <w:r w:rsidR="004F3089">
          <w:rPr>
            <w:rFonts w:asciiTheme="minorHAnsi" w:eastAsiaTheme="minorEastAsia" w:hAnsiTheme="minorHAnsi" w:cstheme="minorBidi"/>
            <w:b w:val="0"/>
            <w:bCs w:val="0"/>
            <w:sz w:val="22"/>
            <w:szCs w:val="22"/>
            <w:lang w:bidi="ar-SA"/>
          </w:rPr>
          <w:tab/>
        </w:r>
        <w:r w:rsidR="004F3089" w:rsidRPr="008858A8">
          <w:rPr>
            <w:rStyle w:val="Hyperlink"/>
          </w:rPr>
          <w:t>VXLAN</w:t>
        </w:r>
        <w:r w:rsidR="004F3089">
          <w:rPr>
            <w:webHidden/>
          </w:rPr>
          <w:tab/>
        </w:r>
        <w:r w:rsidR="004F3089">
          <w:rPr>
            <w:webHidden/>
          </w:rPr>
          <w:fldChar w:fldCharType="begin"/>
        </w:r>
        <w:r w:rsidR="004F3089">
          <w:rPr>
            <w:webHidden/>
          </w:rPr>
          <w:instrText xml:space="preserve"> PAGEREF _Toc493356007 \h </w:instrText>
        </w:r>
        <w:r w:rsidR="004F3089">
          <w:rPr>
            <w:webHidden/>
          </w:rPr>
        </w:r>
        <w:r w:rsidR="004F3089">
          <w:rPr>
            <w:webHidden/>
          </w:rPr>
          <w:fldChar w:fldCharType="separate"/>
        </w:r>
        <w:r w:rsidR="004F3089">
          <w:rPr>
            <w:webHidden/>
          </w:rPr>
          <w:t>83</w:t>
        </w:r>
        <w:r w:rsidR="004F3089">
          <w:rPr>
            <w:webHidden/>
          </w:rPr>
          <w:fldChar w:fldCharType="end"/>
        </w:r>
      </w:hyperlink>
    </w:p>
    <w:p w14:paraId="26DADDFB" w14:textId="77777777" w:rsidR="004F3089" w:rsidRDefault="00CB3170">
      <w:pPr>
        <w:pStyle w:val="TOC2"/>
        <w:rPr>
          <w:rFonts w:asciiTheme="minorHAnsi" w:eastAsiaTheme="minorEastAsia" w:hAnsiTheme="minorHAnsi" w:cstheme="minorBidi"/>
          <w:sz w:val="22"/>
          <w:szCs w:val="22"/>
        </w:rPr>
      </w:pPr>
      <w:hyperlink w:anchor="_Toc493356008" w:history="1">
        <w:r w:rsidR="004F3089" w:rsidRPr="008858A8">
          <w:rPr>
            <w:rStyle w:val="Hyperlink"/>
          </w:rPr>
          <w:t>14.1</w:t>
        </w:r>
        <w:r w:rsidR="004F3089">
          <w:rPr>
            <w:rFonts w:asciiTheme="minorHAnsi" w:eastAsiaTheme="minorEastAsia" w:hAnsiTheme="minorHAnsi" w:cstheme="minorBidi"/>
            <w:sz w:val="22"/>
            <w:szCs w:val="22"/>
          </w:rPr>
          <w:tab/>
        </w:r>
        <w:r w:rsidR="004F3089" w:rsidRPr="008858A8">
          <w:rPr>
            <w:rStyle w:val="Hyperlink"/>
          </w:rPr>
          <w:t>HW VTEP - VXLAN with NSX</w:t>
        </w:r>
        <w:r w:rsidR="004F3089">
          <w:rPr>
            <w:webHidden/>
          </w:rPr>
          <w:tab/>
        </w:r>
        <w:r w:rsidR="004F3089">
          <w:rPr>
            <w:webHidden/>
          </w:rPr>
          <w:fldChar w:fldCharType="begin"/>
        </w:r>
        <w:r w:rsidR="004F3089">
          <w:rPr>
            <w:webHidden/>
          </w:rPr>
          <w:instrText xml:space="preserve"> PAGEREF _Toc493356008 \h </w:instrText>
        </w:r>
        <w:r w:rsidR="004F3089">
          <w:rPr>
            <w:webHidden/>
          </w:rPr>
        </w:r>
        <w:r w:rsidR="004F3089">
          <w:rPr>
            <w:webHidden/>
          </w:rPr>
          <w:fldChar w:fldCharType="separate"/>
        </w:r>
        <w:r w:rsidR="004F3089">
          <w:rPr>
            <w:webHidden/>
          </w:rPr>
          <w:t>83</w:t>
        </w:r>
        <w:r w:rsidR="004F3089">
          <w:rPr>
            <w:webHidden/>
          </w:rPr>
          <w:fldChar w:fldCharType="end"/>
        </w:r>
      </w:hyperlink>
    </w:p>
    <w:p w14:paraId="3582AF17" w14:textId="77777777" w:rsidR="004F3089" w:rsidRDefault="00CB3170">
      <w:pPr>
        <w:pStyle w:val="TOC2"/>
        <w:rPr>
          <w:rFonts w:asciiTheme="minorHAnsi" w:eastAsiaTheme="minorEastAsia" w:hAnsiTheme="minorHAnsi" w:cstheme="minorBidi"/>
          <w:sz w:val="22"/>
          <w:szCs w:val="22"/>
        </w:rPr>
      </w:pPr>
      <w:hyperlink w:anchor="_Toc493356009" w:history="1">
        <w:r w:rsidR="004F3089" w:rsidRPr="008858A8">
          <w:rPr>
            <w:rStyle w:val="Hyperlink"/>
          </w:rPr>
          <w:t>14.2</w:t>
        </w:r>
        <w:r w:rsidR="004F3089">
          <w:rPr>
            <w:rFonts w:asciiTheme="minorHAnsi" w:eastAsiaTheme="minorEastAsia" w:hAnsiTheme="minorHAnsi" w:cstheme="minorBidi"/>
            <w:sz w:val="22"/>
            <w:szCs w:val="22"/>
          </w:rPr>
          <w:tab/>
        </w:r>
        <w:r w:rsidR="004F3089" w:rsidRPr="008858A8">
          <w:rPr>
            <w:rStyle w:val="Hyperlink"/>
          </w:rPr>
          <w:t>VXLAN with LNV</w:t>
        </w:r>
        <w:r w:rsidR="004F3089">
          <w:rPr>
            <w:webHidden/>
          </w:rPr>
          <w:tab/>
        </w:r>
        <w:r w:rsidR="004F3089">
          <w:rPr>
            <w:webHidden/>
          </w:rPr>
          <w:fldChar w:fldCharType="begin"/>
        </w:r>
        <w:r w:rsidR="004F3089">
          <w:rPr>
            <w:webHidden/>
          </w:rPr>
          <w:instrText xml:space="preserve"> PAGEREF _Toc493356009 \h </w:instrText>
        </w:r>
        <w:r w:rsidR="004F3089">
          <w:rPr>
            <w:webHidden/>
          </w:rPr>
        </w:r>
        <w:r w:rsidR="004F3089">
          <w:rPr>
            <w:webHidden/>
          </w:rPr>
          <w:fldChar w:fldCharType="separate"/>
        </w:r>
        <w:r w:rsidR="004F3089">
          <w:rPr>
            <w:webHidden/>
          </w:rPr>
          <w:t>84</w:t>
        </w:r>
        <w:r w:rsidR="004F3089">
          <w:rPr>
            <w:webHidden/>
          </w:rPr>
          <w:fldChar w:fldCharType="end"/>
        </w:r>
      </w:hyperlink>
    </w:p>
    <w:p w14:paraId="7183D514" w14:textId="77777777" w:rsidR="004F3089" w:rsidRDefault="00CB3170">
      <w:pPr>
        <w:pStyle w:val="TOC2"/>
        <w:rPr>
          <w:rFonts w:asciiTheme="minorHAnsi" w:eastAsiaTheme="minorEastAsia" w:hAnsiTheme="minorHAnsi" w:cstheme="minorBidi"/>
          <w:sz w:val="22"/>
          <w:szCs w:val="22"/>
        </w:rPr>
      </w:pPr>
      <w:hyperlink w:anchor="_Toc493356010" w:history="1">
        <w:r w:rsidR="004F3089" w:rsidRPr="008858A8">
          <w:rPr>
            <w:rStyle w:val="Hyperlink"/>
          </w:rPr>
          <w:t>14.3</w:t>
        </w:r>
        <w:r w:rsidR="004F3089">
          <w:rPr>
            <w:rFonts w:asciiTheme="minorHAnsi" w:eastAsiaTheme="minorEastAsia" w:hAnsiTheme="minorHAnsi" w:cstheme="minorBidi"/>
            <w:sz w:val="22"/>
            <w:szCs w:val="22"/>
          </w:rPr>
          <w:tab/>
        </w:r>
        <w:r w:rsidR="004F3089" w:rsidRPr="008858A8">
          <w:rPr>
            <w:rStyle w:val="Hyperlink"/>
          </w:rPr>
          <w:t>VXLAN and EVPN</w:t>
        </w:r>
        <w:r w:rsidR="004F3089">
          <w:rPr>
            <w:webHidden/>
          </w:rPr>
          <w:tab/>
        </w:r>
        <w:r w:rsidR="004F3089">
          <w:rPr>
            <w:webHidden/>
          </w:rPr>
          <w:fldChar w:fldCharType="begin"/>
        </w:r>
        <w:r w:rsidR="004F3089">
          <w:rPr>
            <w:webHidden/>
          </w:rPr>
          <w:instrText xml:space="preserve"> PAGEREF _Toc493356010 \h </w:instrText>
        </w:r>
        <w:r w:rsidR="004F3089">
          <w:rPr>
            <w:webHidden/>
          </w:rPr>
        </w:r>
        <w:r w:rsidR="004F3089">
          <w:rPr>
            <w:webHidden/>
          </w:rPr>
          <w:fldChar w:fldCharType="separate"/>
        </w:r>
        <w:r w:rsidR="004F3089">
          <w:rPr>
            <w:webHidden/>
          </w:rPr>
          <w:t>85</w:t>
        </w:r>
        <w:r w:rsidR="004F3089">
          <w:rPr>
            <w:webHidden/>
          </w:rPr>
          <w:fldChar w:fldCharType="end"/>
        </w:r>
      </w:hyperlink>
    </w:p>
    <w:p w14:paraId="6992444B" w14:textId="77777777" w:rsidR="004F3089" w:rsidRDefault="00CB3170">
      <w:pPr>
        <w:pStyle w:val="TOC2"/>
        <w:rPr>
          <w:rFonts w:asciiTheme="minorHAnsi" w:eastAsiaTheme="minorEastAsia" w:hAnsiTheme="minorHAnsi" w:cstheme="minorBidi"/>
          <w:sz w:val="22"/>
          <w:szCs w:val="22"/>
        </w:rPr>
      </w:pPr>
      <w:hyperlink w:anchor="_Toc493356011" w:history="1">
        <w:r w:rsidR="004F3089" w:rsidRPr="008858A8">
          <w:rPr>
            <w:rStyle w:val="Hyperlink"/>
          </w:rPr>
          <w:t>14.4</w:t>
        </w:r>
        <w:r w:rsidR="004F3089">
          <w:rPr>
            <w:rFonts w:asciiTheme="minorHAnsi" w:eastAsiaTheme="minorEastAsia" w:hAnsiTheme="minorHAnsi" w:cstheme="minorBidi"/>
            <w:sz w:val="22"/>
            <w:szCs w:val="22"/>
          </w:rPr>
          <w:tab/>
        </w:r>
        <w:r w:rsidR="004F3089" w:rsidRPr="008858A8">
          <w:rPr>
            <w:rStyle w:val="Hyperlink"/>
          </w:rPr>
          <w:t>VXLAN Scaling</w:t>
        </w:r>
        <w:r w:rsidR="004F3089">
          <w:rPr>
            <w:webHidden/>
          </w:rPr>
          <w:tab/>
        </w:r>
        <w:r w:rsidR="004F3089">
          <w:rPr>
            <w:webHidden/>
          </w:rPr>
          <w:fldChar w:fldCharType="begin"/>
        </w:r>
        <w:r w:rsidR="004F3089">
          <w:rPr>
            <w:webHidden/>
          </w:rPr>
          <w:instrText xml:space="preserve"> PAGEREF _Toc493356011 \h </w:instrText>
        </w:r>
        <w:r w:rsidR="004F3089">
          <w:rPr>
            <w:webHidden/>
          </w:rPr>
        </w:r>
        <w:r w:rsidR="004F3089">
          <w:rPr>
            <w:webHidden/>
          </w:rPr>
          <w:fldChar w:fldCharType="separate"/>
        </w:r>
        <w:r w:rsidR="004F3089">
          <w:rPr>
            <w:webHidden/>
          </w:rPr>
          <w:t>86</w:t>
        </w:r>
        <w:r w:rsidR="004F3089">
          <w:rPr>
            <w:webHidden/>
          </w:rPr>
          <w:fldChar w:fldCharType="end"/>
        </w:r>
      </w:hyperlink>
    </w:p>
    <w:p w14:paraId="2B52DDF8" w14:textId="77777777" w:rsidR="004F3089" w:rsidRDefault="00CB3170">
      <w:pPr>
        <w:pStyle w:val="TOC2"/>
        <w:rPr>
          <w:rFonts w:asciiTheme="minorHAnsi" w:eastAsiaTheme="minorEastAsia" w:hAnsiTheme="minorHAnsi" w:cstheme="minorBidi"/>
          <w:sz w:val="22"/>
          <w:szCs w:val="22"/>
        </w:rPr>
      </w:pPr>
      <w:hyperlink w:anchor="_Toc493356012" w:history="1">
        <w:r w:rsidR="004F3089" w:rsidRPr="008858A8">
          <w:rPr>
            <w:rStyle w:val="Hyperlink"/>
          </w:rPr>
          <w:t>14.5</w:t>
        </w:r>
        <w:r w:rsidR="004F3089">
          <w:rPr>
            <w:rFonts w:asciiTheme="minorHAnsi" w:eastAsiaTheme="minorEastAsia" w:hAnsiTheme="minorHAnsi" w:cstheme="minorBidi"/>
            <w:sz w:val="22"/>
            <w:szCs w:val="22"/>
          </w:rPr>
          <w:tab/>
        </w:r>
        <w:r w:rsidR="004F3089" w:rsidRPr="008858A8">
          <w:rPr>
            <w:rStyle w:val="Hyperlink"/>
          </w:rPr>
          <w:t>VTEP Scaling</w:t>
        </w:r>
        <w:r w:rsidR="004F3089">
          <w:rPr>
            <w:webHidden/>
          </w:rPr>
          <w:tab/>
        </w:r>
        <w:r w:rsidR="004F3089">
          <w:rPr>
            <w:webHidden/>
          </w:rPr>
          <w:fldChar w:fldCharType="begin"/>
        </w:r>
        <w:r w:rsidR="004F3089">
          <w:rPr>
            <w:webHidden/>
          </w:rPr>
          <w:instrText xml:space="preserve"> PAGEREF _Toc493356012 \h </w:instrText>
        </w:r>
        <w:r w:rsidR="004F3089">
          <w:rPr>
            <w:webHidden/>
          </w:rPr>
        </w:r>
        <w:r w:rsidR="004F3089">
          <w:rPr>
            <w:webHidden/>
          </w:rPr>
          <w:fldChar w:fldCharType="separate"/>
        </w:r>
        <w:r w:rsidR="004F3089">
          <w:rPr>
            <w:webHidden/>
          </w:rPr>
          <w:t>87</w:t>
        </w:r>
        <w:r w:rsidR="004F3089">
          <w:rPr>
            <w:webHidden/>
          </w:rPr>
          <w:fldChar w:fldCharType="end"/>
        </w:r>
      </w:hyperlink>
    </w:p>
    <w:p w14:paraId="251A3C13" w14:textId="77777777" w:rsidR="004F3089" w:rsidRDefault="00CB3170">
      <w:pPr>
        <w:pStyle w:val="TOC2"/>
        <w:rPr>
          <w:rFonts w:asciiTheme="minorHAnsi" w:eastAsiaTheme="minorEastAsia" w:hAnsiTheme="minorHAnsi" w:cstheme="minorBidi"/>
          <w:sz w:val="22"/>
          <w:szCs w:val="22"/>
        </w:rPr>
      </w:pPr>
      <w:hyperlink w:anchor="_Toc493356013" w:history="1">
        <w:r w:rsidR="004F3089" w:rsidRPr="008858A8">
          <w:rPr>
            <w:rStyle w:val="Hyperlink"/>
          </w:rPr>
          <w:t>14.6</w:t>
        </w:r>
        <w:r w:rsidR="004F3089">
          <w:rPr>
            <w:rFonts w:asciiTheme="minorHAnsi" w:eastAsiaTheme="minorEastAsia" w:hAnsiTheme="minorHAnsi" w:cstheme="minorBidi"/>
            <w:sz w:val="22"/>
            <w:szCs w:val="22"/>
          </w:rPr>
          <w:tab/>
        </w:r>
        <w:r w:rsidR="004F3089" w:rsidRPr="008858A8">
          <w:rPr>
            <w:rStyle w:val="Hyperlink"/>
          </w:rPr>
          <w:t>VXLAN Asymmetric Routing</w:t>
        </w:r>
        <w:r w:rsidR="004F3089">
          <w:rPr>
            <w:webHidden/>
          </w:rPr>
          <w:tab/>
        </w:r>
        <w:r w:rsidR="004F3089">
          <w:rPr>
            <w:webHidden/>
          </w:rPr>
          <w:fldChar w:fldCharType="begin"/>
        </w:r>
        <w:r w:rsidR="004F3089">
          <w:rPr>
            <w:webHidden/>
          </w:rPr>
          <w:instrText xml:space="preserve"> PAGEREF _Toc493356013 \h </w:instrText>
        </w:r>
        <w:r w:rsidR="004F3089">
          <w:rPr>
            <w:webHidden/>
          </w:rPr>
        </w:r>
        <w:r w:rsidR="004F3089">
          <w:rPr>
            <w:webHidden/>
          </w:rPr>
          <w:fldChar w:fldCharType="separate"/>
        </w:r>
        <w:r w:rsidR="004F3089">
          <w:rPr>
            <w:webHidden/>
          </w:rPr>
          <w:t>88</w:t>
        </w:r>
        <w:r w:rsidR="004F3089">
          <w:rPr>
            <w:webHidden/>
          </w:rPr>
          <w:fldChar w:fldCharType="end"/>
        </w:r>
      </w:hyperlink>
    </w:p>
    <w:p w14:paraId="7A7F7B97" w14:textId="77777777" w:rsidR="004F3089" w:rsidRDefault="00CB3170">
      <w:pPr>
        <w:pStyle w:val="TOC2"/>
        <w:rPr>
          <w:rFonts w:asciiTheme="minorHAnsi" w:eastAsiaTheme="minorEastAsia" w:hAnsiTheme="minorHAnsi" w:cstheme="minorBidi"/>
          <w:sz w:val="22"/>
          <w:szCs w:val="22"/>
        </w:rPr>
      </w:pPr>
      <w:hyperlink w:anchor="_Toc493356014" w:history="1">
        <w:r w:rsidR="004F3089" w:rsidRPr="008858A8">
          <w:rPr>
            <w:rStyle w:val="Hyperlink"/>
          </w:rPr>
          <w:t>14.7</w:t>
        </w:r>
        <w:r w:rsidR="004F3089">
          <w:rPr>
            <w:rFonts w:asciiTheme="minorHAnsi" w:eastAsiaTheme="minorEastAsia" w:hAnsiTheme="minorHAnsi" w:cstheme="minorBidi"/>
            <w:sz w:val="22"/>
            <w:szCs w:val="22"/>
          </w:rPr>
          <w:tab/>
        </w:r>
        <w:r w:rsidR="004F3089" w:rsidRPr="008858A8">
          <w:rPr>
            <w:rStyle w:val="Hyperlink"/>
          </w:rPr>
          <w:t>VXLAN Symmetrical Routing</w:t>
        </w:r>
        <w:r w:rsidR="004F3089">
          <w:rPr>
            <w:webHidden/>
          </w:rPr>
          <w:tab/>
        </w:r>
        <w:r w:rsidR="004F3089">
          <w:rPr>
            <w:webHidden/>
          </w:rPr>
          <w:fldChar w:fldCharType="begin"/>
        </w:r>
        <w:r w:rsidR="004F3089">
          <w:rPr>
            <w:webHidden/>
          </w:rPr>
          <w:instrText xml:space="preserve"> PAGEREF _Toc493356014 \h </w:instrText>
        </w:r>
        <w:r w:rsidR="004F3089">
          <w:rPr>
            <w:webHidden/>
          </w:rPr>
        </w:r>
        <w:r w:rsidR="004F3089">
          <w:rPr>
            <w:webHidden/>
          </w:rPr>
          <w:fldChar w:fldCharType="separate"/>
        </w:r>
        <w:r w:rsidR="004F3089">
          <w:rPr>
            <w:webHidden/>
          </w:rPr>
          <w:t>89</w:t>
        </w:r>
        <w:r w:rsidR="004F3089">
          <w:rPr>
            <w:webHidden/>
          </w:rPr>
          <w:fldChar w:fldCharType="end"/>
        </w:r>
      </w:hyperlink>
    </w:p>
    <w:p w14:paraId="07B55621"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15" w:history="1">
        <w:r w:rsidR="004F3089" w:rsidRPr="008858A8">
          <w:rPr>
            <w:rStyle w:val="Hyperlink"/>
          </w:rPr>
          <w:t>15.</w:t>
        </w:r>
        <w:r w:rsidR="004F3089">
          <w:rPr>
            <w:rFonts w:asciiTheme="minorHAnsi" w:eastAsiaTheme="minorEastAsia" w:hAnsiTheme="minorHAnsi" w:cstheme="minorBidi"/>
            <w:b w:val="0"/>
            <w:bCs w:val="0"/>
            <w:sz w:val="22"/>
            <w:szCs w:val="22"/>
            <w:lang w:bidi="ar-SA"/>
          </w:rPr>
          <w:tab/>
        </w:r>
        <w:r w:rsidR="004F3089" w:rsidRPr="008858A8">
          <w:rPr>
            <w:rStyle w:val="Hyperlink"/>
          </w:rPr>
          <w:t>Solutions – Leaf &amp; Spine</w:t>
        </w:r>
        <w:r w:rsidR="004F3089">
          <w:rPr>
            <w:webHidden/>
          </w:rPr>
          <w:tab/>
        </w:r>
        <w:r w:rsidR="004F3089">
          <w:rPr>
            <w:webHidden/>
          </w:rPr>
          <w:fldChar w:fldCharType="begin"/>
        </w:r>
        <w:r w:rsidR="004F3089">
          <w:rPr>
            <w:webHidden/>
          </w:rPr>
          <w:instrText xml:space="preserve"> PAGEREF _Toc493356015 \h </w:instrText>
        </w:r>
        <w:r w:rsidR="004F3089">
          <w:rPr>
            <w:webHidden/>
          </w:rPr>
        </w:r>
        <w:r w:rsidR="004F3089">
          <w:rPr>
            <w:webHidden/>
          </w:rPr>
          <w:fldChar w:fldCharType="separate"/>
        </w:r>
        <w:r w:rsidR="004F3089">
          <w:rPr>
            <w:webHidden/>
          </w:rPr>
          <w:t>90</w:t>
        </w:r>
        <w:r w:rsidR="004F3089">
          <w:rPr>
            <w:webHidden/>
          </w:rPr>
          <w:fldChar w:fldCharType="end"/>
        </w:r>
      </w:hyperlink>
    </w:p>
    <w:p w14:paraId="52B5F6A5" w14:textId="77777777" w:rsidR="004F3089" w:rsidRDefault="00CB3170">
      <w:pPr>
        <w:pStyle w:val="TOC2"/>
        <w:rPr>
          <w:rFonts w:asciiTheme="minorHAnsi" w:eastAsiaTheme="minorEastAsia" w:hAnsiTheme="minorHAnsi" w:cstheme="minorBidi"/>
          <w:sz w:val="22"/>
          <w:szCs w:val="22"/>
        </w:rPr>
      </w:pPr>
      <w:hyperlink w:anchor="_Toc493356016" w:history="1">
        <w:r w:rsidR="004F3089" w:rsidRPr="008858A8">
          <w:rPr>
            <w:rStyle w:val="Hyperlink"/>
          </w:rPr>
          <w:t>15.1</w:t>
        </w:r>
        <w:r w:rsidR="004F3089">
          <w:rPr>
            <w:rFonts w:asciiTheme="minorHAnsi" w:eastAsiaTheme="minorEastAsia" w:hAnsiTheme="minorHAnsi" w:cstheme="minorBidi"/>
            <w:sz w:val="22"/>
            <w:szCs w:val="22"/>
          </w:rPr>
          <w:tab/>
        </w:r>
        <w:r w:rsidR="004F3089" w:rsidRPr="008858A8">
          <w:rPr>
            <w:rStyle w:val="Hyperlink"/>
          </w:rPr>
          <w:t>Leaf &amp; Spine with ECMP with BGP &amp; MLAG</w:t>
        </w:r>
        <w:r w:rsidR="004F3089">
          <w:rPr>
            <w:webHidden/>
          </w:rPr>
          <w:tab/>
        </w:r>
        <w:r w:rsidR="004F3089">
          <w:rPr>
            <w:webHidden/>
          </w:rPr>
          <w:fldChar w:fldCharType="begin"/>
        </w:r>
        <w:r w:rsidR="004F3089">
          <w:rPr>
            <w:webHidden/>
          </w:rPr>
          <w:instrText xml:space="preserve"> PAGEREF _Toc493356016 \h </w:instrText>
        </w:r>
        <w:r w:rsidR="004F3089">
          <w:rPr>
            <w:webHidden/>
          </w:rPr>
        </w:r>
        <w:r w:rsidR="004F3089">
          <w:rPr>
            <w:webHidden/>
          </w:rPr>
          <w:fldChar w:fldCharType="separate"/>
        </w:r>
        <w:r w:rsidR="004F3089">
          <w:rPr>
            <w:webHidden/>
          </w:rPr>
          <w:t>90</w:t>
        </w:r>
        <w:r w:rsidR="004F3089">
          <w:rPr>
            <w:webHidden/>
          </w:rPr>
          <w:fldChar w:fldCharType="end"/>
        </w:r>
      </w:hyperlink>
    </w:p>
    <w:p w14:paraId="29C3FCCC" w14:textId="77777777" w:rsidR="004F3089" w:rsidRDefault="00CB3170">
      <w:pPr>
        <w:pStyle w:val="TOC2"/>
        <w:rPr>
          <w:rFonts w:asciiTheme="minorHAnsi" w:eastAsiaTheme="minorEastAsia" w:hAnsiTheme="minorHAnsi" w:cstheme="minorBidi"/>
          <w:sz w:val="22"/>
          <w:szCs w:val="22"/>
        </w:rPr>
      </w:pPr>
      <w:hyperlink w:anchor="_Toc493356017" w:history="1">
        <w:r w:rsidR="004F3089" w:rsidRPr="008858A8">
          <w:rPr>
            <w:rStyle w:val="Hyperlink"/>
          </w:rPr>
          <w:t>15.2</w:t>
        </w:r>
        <w:r w:rsidR="004F3089">
          <w:rPr>
            <w:rFonts w:asciiTheme="minorHAnsi" w:eastAsiaTheme="minorEastAsia" w:hAnsiTheme="minorHAnsi" w:cstheme="minorBidi"/>
            <w:sz w:val="22"/>
            <w:szCs w:val="22"/>
          </w:rPr>
          <w:tab/>
        </w:r>
        <w:r w:rsidR="004F3089" w:rsidRPr="008858A8">
          <w:rPr>
            <w:rStyle w:val="Hyperlink"/>
          </w:rPr>
          <w:t>Leaf &amp; Spine with ECMP Resilient Hashing</w:t>
        </w:r>
        <w:r w:rsidR="004F3089">
          <w:rPr>
            <w:webHidden/>
          </w:rPr>
          <w:tab/>
        </w:r>
        <w:r w:rsidR="004F3089">
          <w:rPr>
            <w:webHidden/>
          </w:rPr>
          <w:fldChar w:fldCharType="begin"/>
        </w:r>
        <w:r w:rsidR="004F3089">
          <w:rPr>
            <w:webHidden/>
          </w:rPr>
          <w:instrText xml:space="preserve"> PAGEREF _Toc493356017 \h </w:instrText>
        </w:r>
        <w:r w:rsidR="004F3089">
          <w:rPr>
            <w:webHidden/>
          </w:rPr>
        </w:r>
        <w:r w:rsidR="004F3089">
          <w:rPr>
            <w:webHidden/>
          </w:rPr>
          <w:fldChar w:fldCharType="separate"/>
        </w:r>
        <w:r w:rsidR="004F3089">
          <w:rPr>
            <w:webHidden/>
          </w:rPr>
          <w:t>90</w:t>
        </w:r>
        <w:r w:rsidR="004F3089">
          <w:rPr>
            <w:webHidden/>
          </w:rPr>
          <w:fldChar w:fldCharType="end"/>
        </w:r>
      </w:hyperlink>
    </w:p>
    <w:p w14:paraId="5EC5E451" w14:textId="77777777" w:rsidR="004F3089" w:rsidRDefault="00CB3170">
      <w:pPr>
        <w:pStyle w:val="TOC2"/>
        <w:rPr>
          <w:rFonts w:asciiTheme="minorHAnsi" w:eastAsiaTheme="minorEastAsia" w:hAnsiTheme="minorHAnsi" w:cstheme="minorBidi"/>
          <w:sz w:val="22"/>
          <w:szCs w:val="22"/>
        </w:rPr>
      </w:pPr>
      <w:hyperlink w:anchor="_Toc493356018" w:history="1">
        <w:r w:rsidR="004F3089" w:rsidRPr="008858A8">
          <w:rPr>
            <w:rStyle w:val="Hyperlink"/>
          </w:rPr>
          <w:t>15.3</w:t>
        </w:r>
        <w:r w:rsidR="004F3089">
          <w:rPr>
            <w:rFonts w:asciiTheme="minorHAnsi" w:eastAsiaTheme="minorEastAsia" w:hAnsiTheme="minorHAnsi" w:cstheme="minorBidi"/>
            <w:sz w:val="22"/>
            <w:szCs w:val="22"/>
          </w:rPr>
          <w:tab/>
        </w:r>
        <w:r w:rsidR="004F3089" w:rsidRPr="008858A8">
          <w:rPr>
            <w:rStyle w:val="Hyperlink"/>
          </w:rPr>
          <w:t>Leaf &amp; Spine – ECMP Convergence</w:t>
        </w:r>
        <w:r w:rsidR="004F3089">
          <w:rPr>
            <w:webHidden/>
          </w:rPr>
          <w:tab/>
        </w:r>
        <w:r w:rsidR="004F3089">
          <w:rPr>
            <w:webHidden/>
          </w:rPr>
          <w:fldChar w:fldCharType="begin"/>
        </w:r>
        <w:r w:rsidR="004F3089">
          <w:rPr>
            <w:webHidden/>
          </w:rPr>
          <w:instrText xml:space="preserve"> PAGEREF _Toc493356018 \h </w:instrText>
        </w:r>
        <w:r w:rsidR="004F3089">
          <w:rPr>
            <w:webHidden/>
          </w:rPr>
        </w:r>
        <w:r w:rsidR="004F3089">
          <w:rPr>
            <w:webHidden/>
          </w:rPr>
          <w:fldChar w:fldCharType="separate"/>
        </w:r>
        <w:r w:rsidR="004F3089">
          <w:rPr>
            <w:webHidden/>
          </w:rPr>
          <w:t>91</w:t>
        </w:r>
        <w:r w:rsidR="004F3089">
          <w:rPr>
            <w:webHidden/>
          </w:rPr>
          <w:fldChar w:fldCharType="end"/>
        </w:r>
      </w:hyperlink>
    </w:p>
    <w:p w14:paraId="68D4D8D5"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19" w:history="1">
        <w:r w:rsidR="004F3089" w:rsidRPr="008858A8">
          <w:rPr>
            <w:rStyle w:val="Hyperlink"/>
          </w:rPr>
          <w:t>16.</w:t>
        </w:r>
        <w:r w:rsidR="004F3089">
          <w:rPr>
            <w:rFonts w:asciiTheme="minorHAnsi" w:eastAsiaTheme="minorEastAsia" w:hAnsiTheme="minorHAnsi" w:cstheme="minorBidi"/>
            <w:b w:val="0"/>
            <w:bCs w:val="0"/>
            <w:sz w:val="22"/>
            <w:szCs w:val="22"/>
            <w:lang w:bidi="ar-SA"/>
          </w:rPr>
          <w:tab/>
        </w:r>
        <w:r w:rsidR="004F3089" w:rsidRPr="008858A8">
          <w:rPr>
            <w:rStyle w:val="Hyperlink"/>
          </w:rPr>
          <w:t>Solutions – TAP Aggregation (OpenFlow) MLNX-OS</w:t>
        </w:r>
        <w:r w:rsidR="004F3089">
          <w:rPr>
            <w:webHidden/>
          </w:rPr>
          <w:tab/>
        </w:r>
        <w:r w:rsidR="004F3089">
          <w:rPr>
            <w:webHidden/>
          </w:rPr>
          <w:fldChar w:fldCharType="begin"/>
        </w:r>
        <w:r w:rsidR="004F3089">
          <w:rPr>
            <w:webHidden/>
          </w:rPr>
          <w:instrText xml:space="preserve"> PAGEREF _Toc493356019 \h </w:instrText>
        </w:r>
        <w:r w:rsidR="004F3089">
          <w:rPr>
            <w:webHidden/>
          </w:rPr>
        </w:r>
        <w:r w:rsidR="004F3089">
          <w:rPr>
            <w:webHidden/>
          </w:rPr>
          <w:fldChar w:fldCharType="separate"/>
        </w:r>
        <w:r w:rsidR="004F3089">
          <w:rPr>
            <w:webHidden/>
          </w:rPr>
          <w:t>93</w:t>
        </w:r>
        <w:r w:rsidR="004F3089">
          <w:rPr>
            <w:webHidden/>
          </w:rPr>
          <w:fldChar w:fldCharType="end"/>
        </w:r>
      </w:hyperlink>
    </w:p>
    <w:p w14:paraId="488F4250"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20" w:history="1">
        <w:r w:rsidR="004F3089" w:rsidRPr="008858A8">
          <w:rPr>
            <w:rStyle w:val="Hyperlink"/>
          </w:rPr>
          <w:t>17.</w:t>
        </w:r>
        <w:r w:rsidR="004F3089">
          <w:rPr>
            <w:rFonts w:asciiTheme="minorHAnsi" w:eastAsiaTheme="minorEastAsia" w:hAnsiTheme="minorHAnsi" w:cstheme="minorBidi"/>
            <w:b w:val="0"/>
            <w:bCs w:val="0"/>
            <w:sz w:val="22"/>
            <w:szCs w:val="22"/>
            <w:lang w:bidi="ar-SA"/>
          </w:rPr>
          <w:tab/>
        </w:r>
        <w:r w:rsidR="004F3089" w:rsidRPr="008858A8">
          <w:rPr>
            <w:rStyle w:val="Hyperlink"/>
          </w:rPr>
          <w:t>Solutions – Routing on Host Cumulus</w:t>
        </w:r>
        <w:r w:rsidR="004F3089">
          <w:rPr>
            <w:webHidden/>
          </w:rPr>
          <w:tab/>
        </w:r>
        <w:r w:rsidR="004F3089">
          <w:rPr>
            <w:webHidden/>
          </w:rPr>
          <w:fldChar w:fldCharType="begin"/>
        </w:r>
        <w:r w:rsidR="004F3089">
          <w:rPr>
            <w:webHidden/>
          </w:rPr>
          <w:instrText xml:space="preserve"> PAGEREF _Toc493356020 \h </w:instrText>
        </w:r>
        <w:r w:rsidR="004F3089">
          <w:rPr>
            <w:webHidden/>
          </w:rPr>
        </w:r>
        <w:r w:rsidR="004F3089">
          <w:rPr>
            <w:webHidden/>
          </w:rPr>
          <w:fldChar w:fldCharType="separate"/>
        </w:r>
        <w:r w:rsidR="004F3089">
          <w:rPr>
            <w:webHidden/>
          </w:rPr>
          <w:t>94</w:t>
        </w:r>
        <w:r w:rsidR="004F3089">
          <w:rPr>
            <w:webHidden/>
          </w:rPr>
          <w:fldChar w:fldCharType="end"/>
        </w:r>
      </w:hyperlink>
    </w:p>
    <w:p w14:paraId="3AEFD639" w14:textId="77777777" w:rsidR="004F3089" w:rsidRDefault="00CB3170">
      <w:pPr>
        <w:pStyle w:val="TOC2"/>
        <w:rPr>
          <w:rFonts w:asciiTheme="minorHAnsi" w:eastAsiaTheme="minorEastAsia" w:hAnsiTheme="minorHAnsi" w:cstheme="minorBidi"/>
          <w:sz w:val="22"/>
          <w:szCs w:val="22"/>
        </w:rPr>
      </w:pPr>
      <w:hyperlink w:anchor="_Toc493356021" w:history="1">
        <w:r w:rsidR="004F3089" w:rsidRPr="008858A8">
          <w:rPr>
            <w:rStyle w:val="Hyperlink"/>
          </w:rPr>
          <w:t>17.1</w:t>
        </w:r>
        <w:r w:rsidR="004F3089">
          <w:rPr>
            <w:rFonts w:asciiTheme="minorHAnsi" w:eastAsiaTheme="minorEastAsia" w:hAnsiTheme="minorHAnsi" w:cstheme="minorBidi"/>
            <w:sz w:val="22"/>
            <w:szCs w:val="22"/>
          </w:rPr>
          <w:tab/>
        </w:r>
        <w:r w:rsidR="004F3089" w:rsidRPr="008858A8">
          <w:rPr>
            <w:rStyle w:val="Hyperlink"/>
          </w:rPr>
          <w:t>Routing on Host with BGP</w:t>
        </w:r>
        <w:r w:rsidR="004F3089">
          <w:rPr>
            <w:webHidden/>
          </w:rPr>
          <w:tab/>
        </w:r>
        <w:r w:rsidR="004F3089">
          <w:rPr>
            <w:webHidden/>
          </w:rPr>
          <w:fldChar w:fldCharType="begin"/>
        </w:r>
        <w:r w:rsidR="004F3089">
          <w:rPr>
            <w:webHidden/>
          </w:rPr>
          <w:instrText xml:space="preserve"> PAGEREF _Toc493356021 \h </w:instrText>
        </w:r>
        <w:r w:rsidR="004F3089">
          <w:rPr>
            <w:webHidden/>
          </w:rPr>
        </w:r>
        <w:r w:rsidR="004F3089">
          <w:rPr>
            <w:webHidden/>
          </w:rPr>
          <w:fldChar w:fldCharType="separate"/>
        </w:r>
        <w:r w:rsidR="004F3089">
          <w:rPr>
            <w:webHidden/>
          </w:rPr>
          <w:t>94</w:t>
        </w:r>
        <w:r w:rsidR="004F3089">
          <w:rPr>
            <w:webHidden/>
          </w:rPr>
          <w:fldChar w:fldCharType="end"/>
        </w:r>
      </w:hyperlink>
    </w:p>
    <w:p w14:paraId="1DFA1669" w14:textId="77777777" w:rsidR="004F3089" w:rsidRDefault="00CB3170">
      <w:pPr>
        <w:pStyle w:val="TOC2"/>
        <w:rPr>
          <w:rFonts w:asciiTheme="minorHAnsi" w:eastAsiaTheme="minorEastAsia" w:hAnsiTheme="minorHAnsi" w:cstheme="minorBidi"/>
          <w:sz w:val="22"/>
          <w:szCs w:val="22"/>
        </w:rPr>
      </w:pPr>
      <w:hyperlink w:anchor="_Toc493356022" w:history="1">
        <w:r w:rsidR="004F3089" w:rsidRPr="008858A8">
          <w:rPr>
            <w:rStyle w:val="Hyperlink"/>
          </w:rPr>
          <w:t>17.2 Routing on host with OSPF</w:t>
        </w:r>
        <w:r w:rsidR="004F3089">
          <w:rPr>
            <w:webHidden/>
          </w:rPr>
          <w:tab/>
        </w:r>
        <w:r w:rsidR="004F3089">
          <w:rPr>
            <w:webHidden/>
          </w:rPr>
          <w:fldChar w:fldCharType="begin"/>
        </w:r>
        <w:r w:rsidR="004F3089">
          <w:rPr>
            <w:webHidden/>
          </w:rPr>
          <w:instrText xml:space="preserve"> PAGEREF _Toc493356022 \h </w:instrText>
        </w:r>
        <w:r w:rsidR="004F3089">
          <w:rPr>
            <w:webHidden/>
          </w:rPr>
        </w:r>
        <w:r w:rsidR="004F3089">
          <w:rPr>
            <w:webHidden/>
          </w:rPr>
          <w:fldChar w:fldCharType="separate"/>
        </w:r>
        <w:r w:rsidR="004F3089">
          <w:rPr>
            <w:webHidden/>
          </w:rPr>
          <w:t>95</w:t>
        </w:r>
        <w:r w:rsidR="004F3089">
          <w:rPr>
            <w:webHidden/>
          </w:rPr>
          <w:fldChar w:fldCharType="end"/>
        </w:r>
      </w:hyperlink>
    </w:p>
    <w:p w14:paraId="1E3A7B7C"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23" w:history="1">
        <w:r w:rsidR="004F3089" w:rsidRPr="008858A8">
          <w:rPr>
            <w:rStyle w:val="Hyperlink"/>
          </w:rPr>
          <w:t>18.</w:t>
        </w:r>
        <w:r w:rsidR="004F3089">
          <w:rPr>
            <w:rFonts w:asciiTheme="minorHAnsi" w:eastAsiaTheme="minorEastAsia" w:hAnsiTheme="minorHAnsi" w:cstheme="minorBidi"/>
            <w:b w:val="0"/>
            <w:bCs w:val="0"/>
            <w:sz w:val="22"/>
            <w:szCs w:val="22"/>
            <w:lang w:bidi="ar-SA"/>
          </w:rPr>
          <w:tab/>
        </w:r>
        <w:r w:rsidR="004F3089" w:rsidRPr="008858A8">
          <w:rPr>
            <w:rStyle w:val="Hyperlink"/>
          </w:rPr>
          <w:t>SOLUTIONS – Storage Solution (with &amp; without RoCE)</w:t>
        </w:r>
        <w:r w:rsidR="004F3089">
          <w:rPr>
            <w:webHidden/>
          </w:rPr>
          <w:tab/>
        </w:r>
        <w:r w:rsidR="004F3089">
          <w:rPr>
            <w:webHidden/>
          </w:rPr>
          <w:fldChar w:fldCharType="begin"/>
        </w:r>
        <w:r w:rsidR="004F3089">
          <w:rPr>
            <w:webHidden/>
          </w:rPr>
          <w:instrText xml:space="preserve"> PAGEREF _Toc493356023 \h </w:instrText>
        </w:r>
        <w:r w:rsidR="004F3089">
          <w:rPr>
            <w:webHidden/>
          </w:rPr>
        </w:r>
        <w:r w:rsidR="004F3089">
          <w:rPr>
            <w:webHidden/>
          </w:rPr>
          <w:fldChar w:fldCharType="separate"/>
        </w:r>
        <w:r w:rsidR="004F3089">
          <w:rPr>
            <w:webHidden/>
          </w:rPr>
          <w:t>98</w:t>
        </w:r>
        <w:r w:rsidR="004F3089">
          <w:rPr>
            <w:webHidden/>
          </w:rPr>
          <w:fldChar w:fldCharType="end"/>
        </w:r>
      </w:hyperlink>
    </w:p>
    <w:p w14:paraId="44A00682" w14:textId="77777777" w:rsidR="004F3089" w:rsidRDefault="00CB3170">
      <w:pPr>
        <w:pStyle w:val="TOC2"/>
        <w:rPr>
          <w:rFonts w:asciiTheme="minorHAnsi" w:eastAsiaTheme="minorEastAsia" w:hAnsiTheme="minorHAnsi" w:cstheme="minorBidi"/>
          <w:sz w:val="22"/>
          <w:szCs w:val="22"/>
        </w:rPr>
      </w:pPr>
      <w:hyperlink w:anchor="_Toc493356024" w:history="1">
        <w:r w:rsidR="004F3089" w:rsidRPr="008858A8">
          <w:rPr>
            <w:rStyle w:val="Hyperlink"/>
          </w:rPr>
          <w:t>18.1</w:t>
        </w:r>
        <w:r w:rsidR="004F3089">
          <w:rPr>
            <w:rFonts w:asciiTheme="minorHAnsi" w:eastAsiaTheme="minorEastAsia" w:hAnsiTheme="minorHAnsi" w:cstheme="minorBidi"/>
            <w:sz w:val="22"/>
            <w:szCs w:val="22"/>
          </w:rPr>
          <w:tab/>
        </w:r>
        <w:r w:rsidR="004F3089" w:rsidRPr="008858A8">
          <w:rPr>
            <w:rStyle w:val="Hyperlink"/>
          </w:rPr>
          <w:t>Non-RoCE</w:t>
        </w:r>
        <w:r w:rsidR="004F3089">
          <w:rPr>
            <w:webHidden/>
          </w:rPr>
          <w:tab/>
        </w:r>
        <w:r w:rsidR="004F3089">
          <w:rPr>
            <w:webHidden/>
          </w:rPr>
          <w:fldChar w:fldCharType="begin"/>
        </w:r>
        <w:r w:rsidR="004F3089">
          <w:rPr>
            <w:webHidden/>
          </w:rPr>
          <w:instrText xml:space="preserve"> PAGEREF _Toc493356024 \h </w:instrText>
        </w:r>
        <w:r w:rsidR="004F3089">
          <w:rPr>
            <w:webHidden/>
          </w:rPr>
        </w:r>
        <w:r w:rsidR="004F3089">
          <w:rPr>
            <w:webHidden/>
          </w:rPr>
          <w:fldChar w:fldCharType="separate"/>
        </w:r>
        <w:r w:rsidR="004F3089">
          <w:rPr>
            <w:webHidden/>
          </w:rPr>
          <w:t>98</w:t>
        </w:r>
        <w:r w:rsidR="004F3089">
          <w:rPr>
            <w:webHidden/>
          </w:rPr>
          <w:fldChar w:fldCharType="end"/>
        </w:r>
      </w:hyperlink>
    </w:p>
    <w:p w14:paraId="4A26877C" w14:textId="77777777" w:rsidR="004F3089" w:rsidRDefault="00CB3170">
      <w:pPr>
        <w:pStyle w:val="TOC2"/>
        <w:rPr>
          <w:rFonts w:asciiTheme="minorHAnsi" w:eastAsiaTheme="minorEastAsia" w:hAnsiTheme="minorHAnsi" w:cstheme="minorBidi"/>
          <w:sz w:val="22"/>
          <w:szCs w:val="22"/>
        </w:rPr>
      </w:pPr>
      <w:hyperlink w:anchor="_Toc493356025" w:history="1">
        <w:r w:rsidR="004F3089" w:rsidRPr="008858A8">
          <w:rPr>
            <w:rStyle w:val="Hyperlink"/>
          </w:rPr>
          <w:t>18.2</w:t>
        </w:r>
        <w:r w:rsidR="004F3089">
          <w:rPr>
            <w:rFonts w:asciiTheme="minorHAnsi" w:eastAsiaTheme="minorEastAsia" w:hAnsiTheme="minorHAnsi" w:cstheme="minorBidi"/>
            <w:sz w:val="22"/>
            <w:szCs w:val="22"/>
          </w:rPr>
          <w:tab/>
        </w:r>
        <w:r w:rsidR="004F3089" w:rsidRPr="008858A8">
          <w:rPr>
            <w:rStyle w:val="Hyperlink"/>
          </w:rPr>
          <w:t>Lossless RoCE w/ QoS</w:t>
        </w:r>
        <w:r w:rsidR="004F3089">
          <w:rPr>
            <w:webHidden/>
          </w:rPr>
          <w:tab/>
        </w:r>
        <w:r w:rsidR="004F3089">
          <w:rPr>
            <w:webHidden/>
          </w:rPr>
          <w:fldChar w:fldCharType="begin"/>
        </w:r>
        <w:r w:rsidR="004F3089">
          <w:rPr>
            <w:webHidden/>
          </w:rPr>
          <w:instrText xml:space="preserve"> PAGEREF _Toc493356025 \h </w:instrText>
        </w:r>
        <w:r w:rsidR="004F3089">
          <w:rPr>
            <w:webHidden/>
          </w:rPr>
        </w:r>
        <w:r w:rsidR="004F3089">
          <w:rPr>
            <w:webHidden/>
          </w:rPr>
          <w:fldChar w:fldCharType="separate"/>
        </w:r>
        <w:r w:rsidR="004F3089">
          <w:rPr>
            <w:webHidden/>
          </w:rPr>
          <w:t>98</w:t>
        </w:r>
        <w:r w:rsidR="004F3089">
          <w:rPr>
            <w:webHidden/>
          </w:rPr>
          <w:fldChar w:fldCharType="end"/>
        </w:r>
      </w:hyperlink>
    </w:p>
    <w:p w14:paraId="43288D38" w14:textId="77777777" w:rsidR="004F3089" w:rsidRDefault="00CB3170">
      <w:pPr>
        <w:pStyle w:val="TOC2"/>
        <w:rPr>
          <w:rFonts w:asciiTheme="minorHAnsi" w:eastAsiaTheme="minorEastAsia" w:hAnsiTheme="minorHAnsi" w:cstheme="minorBidi"/>
          <w:sz w:val="22"/>
          <w:szCs w:val="22"/>
        </w:rPr>
      </w:pPr>
      <w:hyperlink w:anchor="_Toc493356026" w:history="1">
        <w:r w:rsidR="004F3089" w:rsidRPr="008858A8">
          <w:rPr>
            <w:rStyle w:val="Hyperlink"/>
          </w:rPr>
          <w:t>18.3</w:t>
        </w:r>
        <w:r w:rsidR="004F3089">
          <w:rPr>
            <w:rFonts w:asciiTheme="minorHAnsi" w:eastAsiaTheme="minorEastAsia" w:hAnsiTheme="minorHAnsi" w:cstheme="minorBidi"/>
            <w:sz w:val="22"/>
            <w:szCs w:val="22"/>
          </w:rPr>
          <w:tab/>
        </w:r>
        <w:r w:rsidR="004F3089" w:rsidRPr="008858A8">
          <w:rPr>
            <w:rStyle w:val="Hyperlink"/>
          </w:rPr>
          <w:t>Resilient RoCE</w:t>
        </w:r>
        <w:r w:rsidR="004F3089">
          <w:rPr>
            <w:webHidden/>
          </w:rPr>
          <w:tab/>
        </w:r>
        <w:r w:rsidR="004F3089">
          <w:rPr>
            <w:webHidden/>
          </w:rPr>
          <w:fldChar w:fldCharType="begin"/>
        </w:r>
        <w:r w:rsidR="004F3089">
          <w:rPr>
            <w:webHidden/>
          </w:rPr>
          <w:instrText xml:space="preserve"> PAGEREF _Toc493356026 \h </w:instrText>
        </w:r>
        <w:r w:rsidR="004F3089">
          <w:rPr>
            <w:webHidden/>
          </w:rPr>
        </w:r>
        <w:r w:rsidR="004F3089">
          <w:rPr>
            <w:webHidden/>
          </w:rPr>
          <w:fldChar w:fldCharType="separate"/>
        </w:r>
        <w:r w:rsidR="004F3089">
          <w:rPr>
            <w:webHidden/>
          </w:rPr>
          <w:t>99</w:t>
        </w:r>
        <w:r w:rsidR="004F3089">
          <w:rPr>
            <w:webHidden/>
          </w:rPr>
          <w:fldChar w:fldCharType="end"/>
        </w:r>
      </w:hyperlink>
    </w:p>
    <w:p w14:paraId="05BE69C6"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27" w:history="1">
        <w:r w:rsidR="004F3089" w:rsidRPr="008858A8">
          <w:rPr>
            <w:rStyle w:val="Hyperlink"/>
          </w:rPr>
          <w:t>19.</w:t>
        </w:r>
        <w:r w:rsidR="004F3089">
          <w:rPr>
            <w:rFonts w:asciiTheme="minorHAnsi" w:eastAsiaTheme="minorEastAsia" w:hAnsiTheme="minorHAnsi" w:cstheme="minorBidi"/>
            <w:b w:val="0"/>
            <w:bCs w:val="0"/>
            <w:sz w:val="22"/>
            <w:szCs w:val="22"/>
            <w:lang w:bidi="ar-SA"/>
          </w:rPr>
          <w:tab/>
        </w:r>
        <w:r w:rsidR="004F3089" w:rsidRPr="008858A8">
          <w:rPr>
            <w:rStyle w:val="Hyperlink"/>
          </w:rPr>
          <w:t>Solutions – HFT PIM-SM</w:t>
        </w:r>
        <w:r w:rsidR="004F3089">
          <w:rPr>
            <w:webHidden/>
          </w:rPr>
          <w:tab/>
        </w:r>
        <w:r w:rsidR="004F3089">
          <w:rPr>
            <w:webHidden/>
          </w:rPr>
          <w:fldChar w:fldCharType="begin"/>
        </w:r>
        <w:r w:rsidR="004F3089">
          <w:rPr>
            <w:webHidden/>
          </w:rPr>
          <w:instrText xml:space="preserve"> PAGEREF _Toc493356027 \h </w:instrText>
        </w:r>
        <w:r w:rsidR="004F3089">
          <w:rPr>
            <w:webHidden/>
          </w:rPr>
        </w:r>
        <w:r w:rsidR="004F3089">
          <w:rPr>
            <w:webHidden/>
          </w:rPr>
          <w:fldChar w:fldCharType="separate"/>
        </w:r>
        <w:r w:rsidR="004F3089">
          <w:rPr>
            <w:webHidden/>
          </w:rPr>
          <w:t>101</w:t>
        </w:r>
        <w:r w:rsidR="004F3089">
          <w:rPr>
            <w:webHidden/>
          </w:rPr>
          <w:fldChar w:fldCharType="end"/>
        </w:r>
      </w:hyperlink>
    </w:p>
    <w:p w14:paraId="74EC8EE4"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28" w:history="1">
        <w:r w:rsidR="004F3089" w:rsidRPr="008858A8">
          <w:rPr>
            <w:rStyle w:val="Hyperlink"/>
          </w:rPr>
          <w:t>20.</w:t>
        </w:r>
        <w:r w:rsidR="004F3089">
          <w:rPr>
            <w:rFonts w:asciiTheme="minorHAnsi" w:eastAsiaTheme="minorEastAsia" w:hAnsiTheme="minorHAnsi" w:cstheme="minorBidi"/>
            <w:b w:val="0"/>
            <w:bCs w:val="0"/>
            <w:sz w:val="22"/>
            <w:szCs w:val="22"/>
            <w:lang w:bidi="ar-SA"/>
          </w:rPr>
          <w:tab/>
        </w:r>
        <w:r w:rsidR="004F3089" w:rsidRPr="008858A8">
          <w:rPr>
            <w:rStyle w:val="Hyperlink"/>
          </w:rPr>
          <w:t>Appendix</w:t>
        </w:r>
        <w:r w:rsidR="004F3089">
          <w:rPr>
            <w:webHidden/>
          </w:rPr>
          <w:tab/>
        </w:r>
        <w:r w:rsidR="004F3089">
          <w:rPr>
            <w:webHidden/>
          </w:rPr>
          <w:fldChar w:fldCharType="begin"/>
        </w:r>
        <w:r w:rsidR="004F3089">
          <w:rPr>
            <w:webHidden/>
          </w:rPr>
          <w:instrText xml:space="preserve"> PAGEREF _Toc493356028 \h </w:instrText>
        </w:r>
        <w:r w:rsidR="004F3089">
          <w:rPr>
            <w:webHidden/>
          </w:rPr>
        </w:r>
        <w:r w:rsidR="004F3089">
          <w:rPr>
            <w:webHidden/>
          </w:rPr>
          <w:fldChar w:fldCharType="separate"/>
        </w:r>
        <w:r w:rsidR="004F3089">
          <w:rPr>
            <w:webHidden/>
          </w:rPr>
          <w:t>102</w:t>
        </w:r>
        <w:r w:rsidR="004F3089">
          <w:rPr>
            <w:webHidden/>
          </w:rPr>
          <w:fldChar w:fldCharType="end"/>
        </w:r>
      </w:hyperlink>
    </w:p>
    <w:p w14:paraId="3232C959" w14:textId="77777777" w:rsidR="004F3089" w:rsidRDefault="00CB3170">
      <w:pPr>
        <w:pStyle w:val="TOC2"/>
        <w:rPr>
          <w:rFonts w:asciiTheme="minorHAnsi" w:eastAsiaTheme="minorEastAsia" w:hAnsiTheme="minorHAnsi" w:cstheme="minorBidi"/>
          <w:sz w:val="22"/>
          <w:szCs w:val="22"/>
        </w:rPr>
      </w:pPr>
      <w:hyperlink w:anchor="_Toc493356029" w:history="1">
        <w:r w:rsidR="004F3089" w:rsidRPr="008858A8">
          <w:rPr>
            <w:rStyle w:val="Hyperlink"/>
          </w:rPr>
          <w:t>20.1</w:t>
        </w:r>
        <w:r w:rsidR="004F3089">
          <w:rPr>
            <w:rFonts w:asciiTheme="minorHAnsi" w:eastAsiaTheme="minorEastAsia" w:hAnsiTheme="minorHAnsi" w:cstheme="minorBidi"/>
            <w:sz w:val="22"/>
            <w:szCs w:val="22"/>
          </w:rPr>
          <w:tab/>
        </w:r>
        <w:r w:rsidR="004F3089" w:rsidRPr="008858A8">
          <w:rPr>
            <w:rStyle w:val="Hyperlink"/>
          </w:rPr>
          <w:t>About Mellanox Switches</w:t>
        </w:r>
        <w:r w:rsidR="004F3089">
          <w:rPr>
            <w:webHidden/>
          </w:rPr>
          <w:tab/>
        </w:r>
        <w:r w:rsidR="004F3089">
          <w:rPr>
            <w:webHidden/>
          </w:rPr>
          <w:fldChar w:fldCharType="begin"/>
        </w:r>
        <w:r w:rsidR="004F3089">
          <w:rPr>
            <w:webHidden/>
          </w:rPr>
          <w:instrText xml:space="preserve"> PAGEREF _Toc493356029 \h </w:instrText>
        </w:r>
        <w:r w:rsidR="004F3089">
          <w:rPr>
            <w:webHidden/>
          </w:rPr>
        </w:r>
        <w:r w:rsidR="004F3089">
          <w:rPr>
            <w:webHidden/>
          </w:rPr>
          <w:fldChar w:fldCharType="separate"/>
        </w:r>
        <w:r w:rsidR="004F3089">
          <w:rPr>
            <w:webHidden/>
          </w:rPr>
          <w:t>102</w:t>
        </w:r>
        <w:r w:rsidR="004F3089">
          <w:rPr>
            <w:webHidden/>
          </w:rPr>
          <w:fldChar w:fldCharType="end"/>
        </w:r>
      </w:hyperlink>
    </w:p>
    <w:p w14:paraId="6163335F" w14:textId="77777777" w:rsidR="004F3089" w:rsidRDefault="00CB3170">
      <w:pPr>
        <w:pStyle w:val="TOC3"/>
        <w:rPr>
          <w:rFonts w:asciiTheme="minorHAnsi" w:eastAsiaTheme="minorEastAsia" w:hAnsiTheme="minorHAnsi" w:cstheme="minorBidi"/>
          <w:iCs w:val="0"/>
          <w:sz w:val="22"/>
          <w:szCs w:val="22"/>
        </w:rPr>
      </w:pPr>
      <w:hyperlink w:anchor="_Toc493356030" w:history="1">
        <w:r w:rsidR="004F3089" w:rsidRPr="008858A8">
          <w:rPr>
            <w:rStyle w:val="Hyperlink"/>
          </w:rPr>
          <w:t>20.1.1</w:t>
        </w:r>
        <w:r w:rsidR="004F3089">
          <w:rPr>
            <w:rFonts w:asciiTheme="minorHAnsi" w:eastAsiaTheme="minorEastAsia" w:hAnsiTheme="minorHAnsi" w:cstheme="minorBidi"/>
            <w:iCs w:val="0"/>
            <w:sz w:val="22"/>
            <w:szCs w:val="22"/>
          </w:rPr>
          <w:tab/>
        </w:r>
        <w:r w:rsidR="004F3089" w:rsidRPr="008858A8">
          <w:rPr>
            <w:rStyle w:val="Hyperlink"/>
          </w:rPr>
          <w:t>Designed for Open Networking</w:t>
        </w:r>
        <w:r w:rsidR="004F3089">
          <w:rPr>
            <w:webHidden/>
          </w:rPr>
          <w:tab/>
        </w:r>
        <w:r w:rsidR="004F3089">
          <w:rPr>
            <w:webHidden/>
          </w:rPr>
          <w:fldChar w:fldCharType="begin"/>
        </w:r>
        <w:r w:rsidR="004F3089">
          <w:rPr>
            <w:webHidden/>
          </w:rPr>
          <w:instrText xml:space="preserve"> PAGEREF _Toc493356030 \h </w:instrText>
        </w:r>
        <w:r w:rsidR="004F3089">
          <w:rPr>
            <w:webHidden/>
          </w:rPr>
        </w:r>
        <w:r w:rsidR="004F3089">
          <w:rPr>
            <w:webHidden/>
          </w:rPr>
          <w:fldChar w:fldCharType="separate"/>
        </w:r>
        <w:r w:rsidR="004F3089">
          <w:rPr>
            <w:webHidden/>
          </w:rPr>
          <w:t>102</w:t>
        </w:r>
        <w:r w:rsidR="004F3089">
          <w:rPr>
            <w:webHidden/>
          </w:rPr>
          <w:fldChar w:fldCharType="end"/>
        </w:r>
      </w:hyperlink>
    </w:p>
    <w:p w14:paraId="35B6ADC3" w14:textId="77777777" w:rsidR="004F3089" w:rsidRDefault="00CB3170">
      <w:pPr>
        <w:pStyle w:val="TOC3"/>
        <w:rPr>
          <w:rFonts w:asciiTheme="minorHAnsi" w:eastAsiaTheme="minorEastAsia" w:hAnsiTheme="minorHAnsi" w:cstheme="minorBidi"/>
          <w:iCs w:val="0"/>
          <w:sz w:val="22"/>
          <w:szCs w:val="22"/>
        </w:rPr>
      </w:pPr>
      <w:hyperlink w:anchor="_Toc493356031" w:history="1">
        <w:r w:rsidR="004F3089" w:rsidRPr="008858A8">
          <w:rPr>
            <w:rStyle w:val="Hyperlink"/>
          </w:rPr>
          <w:t>20.1.2</w:t>
        </w:r>
        <w:r w:rsidR="004F3089">
          <w:rPr>
            <w:rFonts w:asciiTheme="minorHAnsi" w:eastAsiaTheme="minorEastAsia" w:hAnsiTheme="minorHAnsi" w:cstheme="minorBidi"/>
            <w:iCs w:val="0"/>
            <w:sz w:val="22"/>
            <w:szCs w:val="22"/>
          </w:rPr>
          <w:tab/>
        </w:r>
        <w:r w:rsidR="004F3089" w:rsidRPr="008858A8">
          <w:rPr>
            <w:rStyle w:val="Hyperlink"/>
          </w:rPr>
          <w:t>Differentiated ASIC</w:t>
        </w:r>
        <w:r w:rsidR="004F3089">
          <w:rPr>
            <w:webHidden/>
          </w:rPr>
          <w:tab/>
        </w:r>
        <w:r w:rsidR="004F3089">
          <w:rPr>
            <w:webHidden/>
          </w:rPr>
          <w:fldChar w:fldCharType="begin"/>
        </w:r>
        <w:r w:rsidR="004F3089">
          <w:rPr>
            <w:webHidden/>
          </w:rPr>
          <w:instrText xml:space="preserve"> PAGEREF _Toc493356031 \h </w:instrText>
        </w:r>
        <w:r w:rsidR="004F3089">
          <w:rPr>
            <w:webHidden/>
          </w:rPr>
        </w:r>
        <w:r w:rsidR="004F3089">
          <w:rPr>
            <w:webHidden/>
          </w:rPr>
          <w:fldChar w:fldCharType="separate"/>
        </w:r>
        <w:r w:rsidR="004F3089">
          <w:rPr>
            <w:webHidden/>
          </w:rPr>
          <w:t>102</w:t>
        </w:r>
        <w:r w:rsidR="004F3089">
          <w:rPr>
            <w:webHidden/>
          </w:rPr>
          <w:fldChar w:fldCharType="end"/>
        </w:r>
      </w:hyperlink>
    </w:p>
    <w:p w14:paraId="3C34DB0C" w14:textId="77777777" w:rsidR="004F3089" w:rsidRDefault="00CB3170">
      <w:pPr>
        <w:pStyle w:val="TOC3"/>
        <w:rPr>
          <w:rFonts w:asciiTheme="minorHAnsi" w:eastAsiaTheme="minorEastAsia" w:hAnsiTheme="minorHAnsi" w:cstheme="minorBidi"/>
          <w:iCs w:val="0"/>
          <w:sz w:val="22"/>
          <w:szCs w:val="22"/>
        </w:rPr>
      </w:pPr>
      <w:hyperlink w:anchor="_Toc493356032" w:history="1">
        <w:r w:rsidR="004F3089" w:rsidRPr="008858A8">
          <w:rPr>
            <w:rStyle w:val="Hyperlink"/>
          </w:rPr>
          <w:t>20.1.3</w:t>
        </w:r>
        <w:r w:rsidR="004F3089">
          <w:rPr>
            <w:rFonts w:asciiTheme="minorHAnsi" w:eastAsiaTheme="minorEastAsia" w:hAnsiTheme="minorHAnsi" w:cstheme="minorBidi"/>
            <w:iCs w:val="0"/>
            <w:sz w:val="22"/>
            <w:szCs w:val="22"/>
          </w:rPr>
          <w:tab/>
        </w:r>
        <w:r w:rsidR="004F3089" w:rsidRPr="008858A8">
          <w:rPr>
            <w:rStyle w:val="Hyperlink"/>
          </w:rPr>
          <w:t>End-2-End Solution</w:t>
        </w:r>
        <w:r w:rsidR="004F3089">
          <w:rPr>
            <w:webHidden/>
          </w:rPr>
          <w:tab/>
        </w:r>
        <w:r w:rsidR="004F3089">
          <w:rPr>
            <w:webHidden/>
          </w:rPr>
          <w:fldChar w:fldCharType="begin"/>
        </w:r>
        <w:r w:rsidR="004F3089">
          <w:rPr>
            <w:webHidden/>
          </w:rPr>
          <w:instrText xml:space="preserve"> PAGEREF _Toc493356032 \h </w:instrText>
        </w:r>
        <w:r w:rsidR="004F3089">
          <w:rPr>
            <w:webHidden/>
          </w:rPr>
        </w:r>
        <w:r w:rsidR="004F3089">
          <w:rPr>
            <w:webHidden/>
          </w:rPr>
          <w:fldChar w:fldCharType="separate"/>
        </w:r>
        <w:r w:rsidR="004F3089">
          <w:rPr>
            <w:webHidden/>
          </w:rPr>
          <w:t>102</w:t>
        </w:r>
        <w:r w:rsidR="004F3089">
          <w:rPr>
            <w:webHidden/>
          </w:rPr>
          <w:fldChar w:fldCharType="end"/>
        </w:r>
      </w:hyperlink>
    </w:p>
    <w:p w14:paraId="52C42098" w14:textId="77777777" w:rsidR="004F3089" w:rsidRDefault="00CB3170">
      <w:pPr>
        <w:pStyle w:val="TOC2"/>
        <w:rPr>
          <w:rFonts w:asciiTheme="minorHAnsi" w:eastAsiaTheme="minorEastAsia" w:hAnsiTheme="minorHAnsi" w:cstheme="minorBidi"/>
          <w:sz w:val="22"/>
          <w:szCs w:val="22"/>
        </w:rPr>
      </w:pPr>
      <w:hyperlink w:anchor="_Toc493356033" w:history="1">
        <w:r w:rsidR="004F3089" w:rsidRPr="008858A8">
          <w:rPr>
            <w:rStyle w:val="Hyperlink"/>
          </w:rPr>
          <w:t>20.2</w:t>
        </w:r>
        <w:r w:rsidR="004F3089">
          <w:rPr>
            <w:rFonts w:asciiTheme="minorHAnsi" w:eastAsiaTheme="minorEastAsia" w:hAnsiTheme="minorHAnsi" w:cstheme="minorBidi"/>
            <w:sz w:val="22"/>
            <w:szCs w:val="22"/>
          </w:rPr>
          <w:tab/>
        </w:r>
        <w:r w:rsidR="004F3089" w:rsidRPr="008858A8">
          <w:rPr>
            <w:rStyle w:val="Hyperlink"/>
          </w:rPr>
          <w:t>Mellanox Spectrum Advantages</w:t>
        </w:r>
        <w:r w:rsidR="004F3089">
          <w:rPr>
            <w:webHidden/>
          </w:rPr>
          <w:tab/>
        </w:r>
        <w:r w:rsidR="004F3089">
          <w:rPr>
            <w:webHidden/>
          </w:rPr>
          <w:fldChar w:fldCharType="begin"/>
        </w:r>
        <w:r w:rsidR="004F3089">
          <w:rPr>
            <w:webHidden/>
          </w:rPr>
          <w:instrText xml:space="preserve"> PAGEREF _Toc493356033 \h </w:instrText>
        </w:r>
        <w:r w:rsidR="004F3089">
          <w:rPr>
            <w:webHidden/>
          </w:rPr>
        </w:r>
        <w:r w:rsidR="004F3089">
          <w:rPr>
            <w:webHidden/>
          </w:rPr>
          <w:fldChar w:fldCharType="separate"/>
        </w:r>
        <w:r w:rsidR="004F3089">
          <w:rPr>
            <w:webHidden/>
          </w:rPr>
          <w:t>103</w:t>
        </w:r>
        <w:r w:rsidR="004F3089">
          <w:rPr>
            <w:webHidden/>
          </w:rPr>
          <w:fldChar w:fldCharType="end"/>
        </w:r>
      </w:hyperlink>
    </w:p>
    <w:p w14:paraId="49233AC3" w14:textId="77777777" w:rsidR="004F3089" w:rsidRDefault="00CB3170">
      <w:pPr>
        <w:pStyle w:val="TOC3"/>
        <w:rPr>
          <w:rFonts w:asciiTheme="minorHAnsi" w:eastAsiaTheme="minorEastAsia" w:hAnsiTheme="minorHAnsi" w:cstheme="minorBidi"/>
          <w:iCs w:val="0"/>
          <w:sz w:val="22"/>
          <w:szCs w:val="22"/>
        </w:rPr>
      </w:pPr>
      <w:hyperlink w:anchor="_Toc493356034" w:history="1">
        <w:r w:rsidR="004F3089" w:rsidRPr="008858A8">
          <w:rPr>
            <w:rStyle w:val="Hyperlink"/>
          </w:rPr>
          <w:t>20.2.1</w:t>
        </w:r>
        <w:r w:rsidR="004F3089">
          <w:rPr>
            <w:rFonts w:asciiTheme="minorHAnsi" w:eastAsiaTheme="minorEastAsia" w:hAnsiTheme="minorHAnsi" w:cstheme="minorBidi"/>
            <w:iCs w:val="0"/>
            <w:sz w:val="22"/>
            <w:szCs w:val="22"/>
          </w:rPr>
          <w:tab/>
        </w:r>
        <w:r w:rsidR="004F3089" w:rsidRPr="008858A8">
          <w:rPr>
            <w:rStyle w:val="Hyperlink"/>
          </w:rPr>
          <w:t>Latency</w:t>
        </w:r>
        <w:r w:rsidR="004F3089">
          <w:rPr>
            <w:webHidden/>
          </w:rPr>
          <w:tab/>
        </w:r>
        <w:r w:rsidR="004F3089">
          <w:rPr>
            <w:webHidden/>
          </w:rPr>
          <w:fldChar w:fldCharType="begin"/>
        </w:r>
        <w:r w:rsidR="004F3089">
          <w:rPr>
            <w:webHidden/>
          </w:rPr>
          <w:instrText xml:space="preserve"> PAGEREF _Toc493356034 \h </w:instrText>
        </w:r>
        <w:r w:rsidR="004F3089">
          <w:rPr>
            <w:webHidden/>
          </w:rPr>
        </w:r>
        <w:r w:rsidR="004F3089">
          <w:rPr>
            <w:webHidden/>
          </w:rPr>
          <w:fldChar w:fldCharType="separate"/>
        </w:r>
        <w:r w:rsidR="004F3089">
          <w:rPr>
            <w:webHidden/>
          </w:rPr>
          <w:t>103</w:t>
        </w:r>
        <w:r w:rsidR="004F3089">
          <w:rPr>
            <w:webHidden/>
          </w:rPr>
          <w:fldChar w:fldCharType="end"/>
        </w:r>
      </w:hyperlink>
    </w:p>
    <w:p w14:paraId="679238FB" w14:textId="77777777" w:rsidR="004F3089" w:rsidRDefault="00CB3170">
      <w:pPr>
        <w:pStyle w:val="TOC3"/>
        <w:rPr>
          <w:rFonts w:asciiTheme="minorHAnsi" w:eastAsiaTheme="minorEastAsia" w:hAnsiTheme="minorHAnsi" w:cstheme="minorBidi"/>
          <w:iCs w:val="0"/>
          <w:sz w:val="22"/>
          <w:szCs w:val="22"/>
        </w:rPr>
      </w:pPr>
      <w:hyperlink w:anchor="_Toc493356035" w:history="1">
        <w:r w:rsidR="004F3089" w:rsidRPr="008858A8">
          <w:rPr>
            <w:rStyle w:val="Hyperlink"/>
          </w:rPr>
          <w:t>20.2.2</w:t>
        </w:r>
        <w:r w:rsidR="004F3089">
          <w:rPr>
            <w:rFonts w:asciiTheme="minorHAnsi" w:eastAsiaTheme="minorEastAsia" w:hAnsiTheme="minorHAnsi" w:cstheme="minorBidi"/>
            <w:iCs w:val="0"/>
            <w:sz w:val="22"/>
            <w:szCs w:val="22"/>
          </w:rPr>
          <w:tab/>
        </w:r>
        <w:r w:rsidR="004F3089" w:rsidRPr="008858A8">
          <w:rPr>
            <w:rStyle w:val="Hyperlink"/>
          </w:rPr>
          <w:t>Performance</w:t>
        </w:r>
        <w:r w:rsidR="004F3089">
          <w:rPr>
            <w:webHidden/>
          </w:rPr>
          <w:tab/>
        </w:r>
        <w:r w:rsidR="004F3089">
          <w:rPr>
            <w:webHidden/>
          </w:rPr>
          <w:fldChar w:fldCharType="begin"/>
        </w:r>
        <w:r w:rsidR="004F3089">
          <w:rPr>
            <w:webHidden/>
          </w:rPr>
          <w:instrText xml:space="preserve"> PAGEREF _Toc493356035 \h </w:instrText>
        </w:r>
        <w:r w:rsidR="004F3089">
          <w:rPr>
            <w:webHidden/>
          </w:rPr>
        </w:r>
        <w:r w:rsidR="004F3089">
          <w:rPr>
            <w:webHidden/>
          </w:rPr>
          <w:fldChar w:fldCharType="separate"/>
        </w:r>
        <w:r w:rsidR="004F3089">
          <w:rPr>
            <w:webHidden/>
          </w:rPr>
          <w:t>103</w:t>
        </w:r>
        <w:r w:rsidR="004F3089">
          <w:rPr>
            <w:webHidden/>
          </w:rPr>
          <w:fldChar w:fldCharType="end"/>
        </w:r>
      </w:hyperlink>
    </w:p>
    <w:p w14:paraId="6FA0F5D5" w14:textId="77777777" w:rsidR="004F3089" w:rsidRDefault="00CB3170">
      <w:pPr>
        <w:pStyle w:val="TOC3"/>
        <w:rPr>
          <w:rFonts w:asciiTheme="minorHAnsi" w:eastAsiaTheme="minorEastAsia" w:hAnsiTheme="minorHAnsi" w:cstheme="minorBidi"/>
          <w:iCs w:val="0"/>
          <w:sz w:val="22"/>
          <w:szCs w:val="22"/>
        </w:rPr>
      </w:pPr>
      <w:hyperlink w:anchor="_Toc493356036" w:history="1">
        <w:r w:rsidR="004F3089" w:rsidRPr="008858A8">
          <w:rPr>
            <w:rStyle w:val="Hyperlink"/>
          </w:rPr>
          <w:t>20.2.3</w:t>
        </w:r>
        <w:r w:rsidR="004F3089">
          <w:rPr>
            <w:rFonts w:asciiTheme="minorHAnsi" w:eastAsiaTheme="minorEastAsia" w:hAnsiTheme="minorHAnsi" w:cstheme="minorBidi"/>
            <w:iCs w:val="0"/>
            <w:sz w:val="22"/>
            <w:szCs w:val="22"/>
          </w:rPr>
          <w:tab/>
        </w:r>
        <w:r w:rsidR="004F3089" w:rsidRPr="008858A8">
          <w:rPr>
            <w:rStyle w:val="Hyperlink"/>
          </w:rPr>
          <w:t>Buffering</w:t>
        </w:r>
        <w:r w:rsidR="004F3089">
          <w:rPr>
            <w:webHidden/>
          </w:rPr>
          <w:tab/>
        </w:r>
        <w:r w:rsidR="004F3089">
          <w:rPr>
            <w:webHidden/>
          </w:rPr>
          <w:fldChar w:fldCharType="begin"/>
        </w:r>
        <w:r w:rsidR="004F3089">
          <w:rPr>
            <w:webHidden/>
          </w:rPr>
          <w:instrText xml:space="preserve"> PAGEREF _Toc493356036 \h </w:instrText>
        </w:r>
        <w:r w:rsidR="004F3089">
          <w:rPr>
            <w:webHidden/>
          </w:rPr>
        </w:r>
        <w:r w:rsidR="004F3089">
          <w:rPr>
            <w:webHidden/>
          </w:rPr>
          <w:fldChar w:fldCharType="separate"/>
        </w:r>
        <w:r w:rsidR="004F3089">
          <w:rPr>
            <w:webHidden/>
          </w:rPr>
          <w:t>103</w:t>
        </w:r>
        <w:r w:rsidR="004F3089">
          <w:rPr>
            <w:webHidden/>
          </w:rPr>
          <w:fldChar w:fldCharType="end"/>
        </w:r>
      </w:hyperlink>
    </w:p>
    <w:p w14:paraId="0D03E7DD" w14:textId="77777777" w:rsidR="004F3089" w:rsidRDefault="00CB3170">
      <w:pPr>
        <w:pStyle w:val="TOC3"/>
        <w:rPr>
          <w:rFonts w:asciiTheme="minorHAnsi" w:eastAsiaTheme="minorEastAsia" w:hAnsiTheme="minorHAnsi" w:cstheme="minorBidi"/>
          <w:iCs w:val="0"/>
          <w:sz w:val="22"/>
          <w:szCs w:val="22"/>
        </w:rPr>
      </w:pPr>
      <w:hyperlink w:anchor="_Toc493356037" w:history="1">
        <w:r w:rsidR="004F3089" w:rsidRPr="008858A8">
          <w:rPr>
            <w:rStyle w:val="Hyperlink"/>
          </w:rPr>
          <w:t>20.2.4</w:t>
        </w:r>
        <w:r w:rsidR="004F3089">
          <w:rPr>
            <w:rFonts w:asciiTheme="minorHAnsi" w:eastAsiaTheme="minorEastAsia" w:hAnsiTheme="minorHAnsi" w:cstheme="minorBidi"/>
            <w:iCs w:val="0"/>
            <w:sz w:val="22"/>
            <w:szCs w:val="22"/>
          </w:rPr>
          <w:tab/>
        </w:r>
        <w:r w:rsidR="004F3089" w:rsidRPr="008858A8">
          <w:rPr>
            <w:rStyle w:val="Hyperlink"/>
          </w:rPr>
          <w:t>Low Power Consumption</w:t>
        </w:r>
        <w:r w:rsidR="004F3089">
          <w:rPr>
            <w:webHidden/>
          </w:rPr>
          <w:tab/>
        </w:r>
        <w:r w:rsidR="004F3089">
          <w:rPr>
            <w:webHidden/>
          </w:rPr>
          <w:fldChar w:fldCharType="begin"/>
        </w:r>
        <w:r w:rsidR="004F3089">
          <w:rPr>
            <w:webHidden/>
          </w:rPr>
          <w:instrText xml:space="preserve"> PAGEREF _Toc493356037 \h </w:instrText>
        </w:r>
        <w:r w:rsidR="004F3089">
          <w:rPr>
            <w:webHidden/>
          </w:rPr>
        </w:r>
        <w:r w:rsidR="004F3089">
          <w:rPr>
            <w:webHidden/>
          </w:rPr>
          <w:fldChar w:fldCharType="separate"/>
        </w:r>
        <w:r w:rsidR="004F3089">
          <w:rPr>
            <w:webHidden/>
          </w:rPr>
          <w:t>103</w:t>
        </w:r>
        <w:r w:rsidR="004F3089">
          <w:rPr>
            <w:webHidden/>
          </w:rPr>
          <w:fldChar w:fldCharType="end"/>
        </w:r>
      </w:hyperlink>
    </w:p>
    <w:p w14:paraId="69E2C9F2" w14:textId="77777777" w:rsidR="004F3089" w:rsidRDefault="00CB3170">
      <w:pPr>
        <w:pStyle w:val="TOC3"/>
        <w:rPr>
          <w:rFonts w:asciiTheme="minorHAnsi" w:eastAsiaTheme="minorEastAsia" w:hAnsiTheme="minorHAnsi" w:cstheme="minorBidi"/>
          <w:iCs w:val="0"/>
          <w:sz w:val="22"/>
          <w:szCs w:val="22"/>
        </w:rPr>
      </w:pPr>
      <w:hyperlink w:anchor="_Toc493356038" w:history="1">
        <w:r w:rsidR="004F3089" w:rsidRPr="008858A8">
          <w:rPr>
            <w:rStyle w:val="Hyperlink"/>
          </w:rPr>
          <w:t>20.2.5</w:t>
        </w:r>
        <w:r w:rsidR="004F3089">
          <w:rPr>
            <w:rFonts w:asciiTheme="minorHAnsi" w:eastAsiaTheme="minorEastAsia" w:hAnsiTheme="minorHAnsi" w:cstheme="minorBidi"/>
            <w:iCs w:val="0"/>
            <w:sz w:val="22"/>
            <w:szCs w:val="22"/>
          </w:rPr>
          <w:tab/>
        </w:r>
        <w:r w:rsidR="004F3089" w:rsidRPr="008858A8">
          <w:rPr>
            <w:rStyle w:val="Hyperlink"/>
          </w:rPr>
          <w:t>Traffic Visibility / Telemetry</w:t>
        </w:r>
        <w:r w:rsidR="004F3089">
          <w:rPr>
            <w:webHidden/>
          </w:rPr>
          <w:tab/>
        </w:r>
        <w:r w:rsidR="004F3089">
          <w:rPr>
            <w:webHidden/>
          </w:rPr>
          <w:fldChar w:fldCharType="begin"/>
        </w:r>
        <w:r w:rsidR="004F3089">
          <w:rPr>
            <w:webHidden/>
          </w:rPr>
          <w:instrText xml:space="preserve"> PAGEREF _Toc493356038 \h </w:instrText>
        </w:r>
        <w:r w:rsidR="004F3089">
          <w:rPr>
            <w:webHidden/>
          </w:rPr>
        </w:r>
        <w:r w:rsidR="004F3089">
          <w:rPr>
            <w:webHidden/>
          </w:rPr>
          <w:fldChar w:fldCharType="separate"/>
        </w:r>
        <w:r w:rsidR="004F3089">
          <w:rPr>
            <w:webHidden/>
          </w:rPr>
          <w:t>103</w:t>
        </w:r>
        <w:r w:rsidR="004F3089">
          <w:rPr>
            <w:webHidden/>
          </w:rPr>
          <w:fldChar w:fldCharType="end"/>
        </w:r>
      </w:hyperlink>
    </w:p>
    <w:p w14:paraId="3C6A3FC0" w14:textId="77777777" w:rsidR="004F3089" w:rsidRDefault="00CB3170">
      <w:pPr>
        <w:pStyle w:val="TOC3"/>
        <w:rPr>
          <w:rFonts w:asciiTheme="minorHAnsi" w:eastAsiaTheme="minorEastAsia" w:hAnsiTheme="minorHAnsi" w:cstheme="minorBidi"/>
          <w:iCs w:val="0"/>
          <w:sz w:val="22"/>
          <w:szCs w:val="22"/>
        </w:rPr>
      </w:pPr>
      <w:hyperlink w:anchor="_Toc493356039" w:history="1">
        <w:r w:rsidR="004F3089" w:rsidRPr="008858A8">
          <w:rPr>
            <w:rStyle w:val="Hyperlink"/>
          </w:rPr>
          <w:t>20.2.6</w:t>
        </w:r>
        <w:r w:rsidR="004F3089">
          <w:rPr>
            <w:rFonts w:asciiTheme="minorHAnsi" w:eastAsiaTheme="minorEastAsia" w:hAnsiTheme="minorHAnsi" w:cstheme="minorBidi"/>
            <w:iCs w:val="0"/>
            <w:sz w:val="22"/>
            <w:szCs w:val="22"/>
          </w:rPr>
          <w:tab/>
        </w:r>
        <w:r w:rsidR="004F3089" w:rsidRPr="008858A8">
          <w:rPr>
            <w:rStyle w:val="Hyperlink"/>
          </w:rPr>
          <w:t>Best Fit for RoCE (if applicable)</w:t>
        </w:r>
        <w:r w:rsidR="004F3089">
          <w:rPr>
            <w:webHidden/>
          </w:rPr>
          <w:tab/>
        </w:r>
        <w:r w:rsidR="004F3089">
          <w:rPr>
            <w:webHidden/>
          </w:rPr>
          <w:fldChar w:fldCharType="begin"/>
        </w:r>
        <w:r w:rsidR="004F3089">
          <w:rPr>
            <w:webHidden/>
          </w:rPr>
          <w:instrText xml:space="preserve"> PAGEREF _Toc493356039 \h </w:instrText>
        </w:r>
        <w:r w:rsidR="004F3089">
          <w:rPr>
            <w:webHidden/>
          </w:rPr>
        </w:r>
        <w:r w:rsidR="004F3089">
          <w:rPr>
            <w:webHidden/>
          </w:rPr>
          <w:fldChar w:fldCharType="separate"/>
        </w:r>
        <w:r w:rsidR="004F3089">
          <w:rPr>
            <w:webHidden/>
          </w:rPr>
          <w:t>104</w:t>
        </w:r>
        <w:r w:rsidR="004F3089">
          <w:rPr>
            <w:webHidden/>
          </w:rPr>
          <w:fldChar w:fldCharType="end"/>
        </w:r>
      </w:hyperlink>
    </w:p>
    <w:p w14:paraId="531C85BC" w14:textId="77777777" w:rsidR="004F3089" w:rsidRDefault="00CB3170">
      <w:pPr>
        <w:pStyle w:val="TOC2"/>
        <w:rPr>
          <w:rFonts w:asciiTheme="minorHAnsi" w:eastAsiaTheme="minorEastAsia" w:hAnsiTheme="minorHAnsi" w:cstheme="minorBidi"/>
          <w:sz w:val="22"/>
          <w:szCs w:val="22"/>
        </w:rPr>
      </w:pPr>
      <w:hyperlink w:anchor="_Toc493356040" w:history="1">
        <w:r w:rsidR="004F3089" w:rsidRPr="008858A8">
          <w:rPr>
            <w:rStyle w:val="Hyperlink"/>
          </w:rPr>
          <w:t>20.3</w:t>
        </w:r>
        <w:r w:rsidR="004F3089">
          <w:rPr>
            <w:rFonts w:asciiTheme="minorHAnsi" w:eastAsiaTheme="minorEastAsia" w:hAnsiTheme="minorHAnsi" w:cstheme="minorBidi"/>
            <w:sz w:val="22"/>
            <w:szCs w:val="22"/>
          </w:rPr>
          <w:tab/>
        </w:r>
        <w:r w:rsidR="004F3089" w:rsidRPr="008858A8">
          <w:rPr>
            <w:rStyle w:val="Hyperlink"/>
          </w:rPr>
          <w:t>Sample Configurations</w:t>
        </w:r>
        <w:r w:rsidR="004F3089">
          <w:rPr>
            <w:webHidden/>
          </w:rPr>
          <w:tab/>
        </w:r>
        <w:r w:rsidR="004F3089">
          <w:rPr>
            <w:webHidden/>
          </w:rPr>
          <w:fldChar w:fldCharType="begin"/>
        </w:r>
        <w:r w:rsidR="004F3089">
          <w:rPr>
            <w:webHidden/>
          </w:rPr>
          <w:instrText xml:space="preserve"> PAGEREF _Toc493356040 \h </w:instrText>
        </w:r>
        <w:r w:rsidR="004F3089">
          <w:rPr>
            <w:webHidden/>
          </w:rPr>
        </w:r>
        <w:r w:rsidR="004F3089">
          <w:rPr>
            <w:webHidden/>
          </w:rPr>
          <w:fldChar w:fldCharType="separate"/>
        </w:r>
        <w:r w:rsidR="004F3089">
          <w:rPr>
            <w:webHidden/>
          </w:rPr>
          <w:t>105</w:t>
        </w:r>
        <w:r w:rsidR="004F3089">
          <w:rPr>
            <w:webHidden/>
          </w:rPr>
          <w:fldChar w:fldCharType="end"/>
        </w:r>
      </w:hyperlink>
    </w:p>
    <w:p w14:paraId="08436719" w14:textId="77777777" w:rsidR="004F3089" w:rsidRDefault="00CB3170">
      <w:pPr>
        <w:pStyle w:val="TOC1"/>
        <w:rPr>
          <w:rFonts w:asciiTheme="minorHAnsi" w:eastAsiaTheme="minorEastAsia" w:hAnsiTheme="minorHAnsi" w:cstheme="minorBidi"/>
          <w:b w:val="0"/>
          <w:bCs w:val="0"/>
          <w:sz w:val="22"/>
          <w:szCs w:val="22"/>
          <w:lang w:bidi="ar-SA"/>
        </w:rPr>
      </w:pPr>
      <w:hyperlink w:anchor="_Toc493356041" w:history="1">
        <w:r w:rsidR="004F3089" w:rsidRPr="008858A8">
          <w:rPr>
            <w:rStyle w:val="Hyperlink"/>
          </w:rPr>
          <w:t>21.</w:t>
        </w:r>
        <w:r w:rsidR="004F3089">
          <w:rPr>
            <w:rFonts w:asciiTheme="minorHAnsi" w:eastAsiaTheme="minorEastAsia" w:hAnsiTheme="minorHAnsi" w:cstheme="minorBidi"/>
            <w:b w:val="0"/>
            <w:bCs w:val="0"/>
            <w:sz w:val="22"/>
            <w:szCs w:val="22"/>
            <w:lang w:bidi="ar-SA"/>
          </w:rPr>
          <w:tab/>
        </w:r>
        <w:r w:rsidR="004F3089" w:rsidRPr="008858A8">
          <w:rPr>
            <w:rStyle w:val="Hyperlink"/>
          </w:rPr>
          <w:t xml:space="preserve">Heading 1 </w:t>
        </w:r>
        <w:r w:rsidR="004F3089" w:rsidRPr="008858A8">
          <w:rPr>
            <w:rStyle w:val="Hyperlink"/>
            <w:highlight w:val="cyan"/>
          </w:rPr>
          <w:t>[Just a sample of style usage – you can delete]</w:t>
        </w:r>
        <w:r w:rsidR="004F3089">
          <w:rPr>
            <w:webHidden/>
          </w:rPr>
          <w:tab/>
        </w:r>
        <w:r w:rsidR="004F3089">
          <w:rPr>
            <w:webHidden/>
          </w:rPr>
          <w:fldChar w:fldCharType="begin"/>
        </w:r>
        <w:r w:rsidR="004F3089">
          <w:rPr>
            <w:webHidden/>
          </w:rPr>
          <w:instrText xml:space="preserve"> PAGEREF _Toc493356041 \h </w:instrText>
        </w:r>
        <w:r w:rsidR="004F3089">
          <w:rPr>
            <w:webHidden/>
          </w:rPr>
        </w:r>
        <w:r w:rsidR="004F3089">
          <w:rPr>
            <w:webHidden/>
          </w:rPr>
          <w:fldChar w:fldCharType="separate"/>
        </w:r>
        <w:r w:rsidR="004F3089">
          <w:rPr>
            <w:webHidden/>
          </w:rPr>
          <w:t>106</w:t>
        </w:r>
        <w:r w:rsidR="004F3089">
          <w:rPr>
            <w:webHidden/>
          </w:rPr>
          <w:fldChar w:fldCharType="end"/>
        </w:r>
      </w:hyperlink>
    </w:p>
    <w:p w14:paraId="1CD6EFD8" w14:textId="77777777" w:rsidR="004F3089" w:rsidRDefault="00CB3170">
      <w:pPr>
        <w:pStyle w:val="TOC2"/>
        <w:rPr>
          <w:rFonts w:asciiTheme="minorHAnsi" w:eastAsiaTheme="minorEastAsia" w:hAnsiTheme="minorHAnsi" w:cstheme="minorBidi"/>
          <w:sz w:val="22"/>
          <w:szCs w:val="22"/>
        </w:rPr>
      </w:pPr>
      <w:hyperlink w:anchor="_Toc493356042" w:history="1">
        <w:r w:rsidR="004F3089" w:rsidRPr="008858A8">
          <w:rPr>
            <w:rStyle w:val="Hyperlink"/>
          </w:rPr>
          <w:t>21.1</w:t>
        </w:r>
        <w:r w:rsidR="004F3089">
          <w:rPr>
            <w:rFonts w:asciiTheme="minorHAnsi" w:eastAsiaTheme="minorEastAsia" w:hAnsiTheme="minorHAnsi" w:cstheme="minorBidi"/>
            <w:sz w:val="22"/>
            <w:szCs w:val="22"/>
          </w:rPr>
          <w:tab/>
        </w:r>
        <w:r w:rsidR="004F3089" w:rsidRPr="008858A8">
          <w:rPr>
            <w:rStyle w:val="Hyperlink"/>
          </w:rPr>
          <w:t>Heading 2</w:t>
        </w:r>
        <w:r w:rsidR="004F3089">
          <w:rPr>
            <w:webHidden/>
          </w:rPr>
          <w:tab/>
        </w:r>
        <w:r w:rsidR="004F3089">
          <w:rPr>
            <w:webHidden/>
          </w:rPr>
          <w:fldChar w:fldCharType="begin"/>
        </w:r>
        <w:r w:rsidR="004F3089">
          <w:rPr>
            <w:webHidden/>
          </w:rPr>
          <w:instrText xml:space="preserve"> PAGEREF _Toc493356042 \h </w:instrText>
        </w:r>
        <w:r w:rsidR="004F3089">
          <w:rPr>
            <w:webHidden/>
          </w:rPr>
        </w:r>
        <w:r w:rsidR="004F3089">
          <w:rPr>
            <w:webHidden/>
          </w:rPr>
          <w:fldChar w:fldCharType="separate"/>
        </w:r>
        <w:r w:rsidR="004F3089">
          <w:rPr>
            <w:webHidden/>
          </w:rPr>
          <w:t>106</w:t>
        </w:r>
        <w:r w:rsidR="004F3089">
          <w:rPr>
            <w:webHidden/>
          </w:rPr>
          <w:fldChar w:fldCharType="end"/>
        </w:r>
      </w:hyperlink>
    </w:p>
    <w:p w14:paraId="7CBBE910" w14:textId="77777777" w:rsidR="004F3089" w:rsidRDefault="00CB3170">
      <w:pPr>
        <w:pStyle w:val="TOC3"/>
        <w:rPr>
          <w:rFonts w:asciiTheme="minorHAnsi" w:eastAsiaTheme="minorEastAsia" w:hAnsiTheme="minorHAnsi" w:cstheme="minorBidi"/>
          <w:iCs w:val="0"/>
          <w:sz w:val="22"/>
          <w:szCs w:val="22"/>
        </w:rPr>
      </w:pPr>
      <w:hyperlink w:anchor="_Toc493356043" w:history="1">
        <w:r w:rsidR="004F3089" w:rsidRPr="008858A8">
          <w:rPr>
            <w:rStyle w:val="Hyperlink"/>
          </w:rPr>
          <w:t>21.1.1</w:t>
        </w:r>
        <w:r w:rsidR="004F3089">
          <w:rPr>
            <w:rFonts w:asciiTheme="minorHAnsi" w:eastAsiaTheme="minorEastAsia" w:hAnsiTheme="minorHAnsi" w:cstheme="minorBidi"/>
            <w:iCs w:val="0"/>
            <w:sz w:val="22"/>
            <w:szCs w:val="22"/>
          </w:rPr>
          <w:tab/>
        </w:r>
        <w:r w:rsidR="004F3089" w:rsidRPr="008858A8">
          <w:rPr>
            <w:rStyle w:val="Hyperlink"/>
          </w:rPr>
          <w:t>Heading 3</w:t>
        </w:r>
        <w:r w:rsidR="004F3089">
          <w:rPr>
            <w:webHidden/>
          </w:rPr>
          <w:tab/>
        </w:r>
        <w:r w:rsidR="004F3089">
          <w:rPr>
            <w:webHidden/>
          </w:rPr>
          <w:fldChar w:fldCharType="begin"/>
        </w:r>
        <w:r w:rsidR="004F3089">
          <w:rPr>
            <w:webHidden/>
          </w:rPr>
          <w:instrText xml:space="preserve"> PAGEREF _Toc493356043 \h </w:instrText>
        </w:r>
        <w:r w:rsidR="004F3089">
          <w:rPr>
            <w:webHidden/>
          </w:rPr>
        </w:r>
        <w:r w:rsidR="004F3089">
          <w:rPr>
            <w:webHidden/>
          </w:rPr>
          <w:fldChar w:fldCharType="separate"/>
        </w:r>
        <w:r w:rsidR="004F3089">
          <w:rPr>
            <w:webHidden/>
          </w:rPr>
          <w:t>106</w:t>
        </w:r>
        <w:r w:rsidR="004F3089">
          <w:rPr>
            <w:webHidden/>
          </w:rPr>
          <w:fldChar w:fldCharType="end"/>
        </w:r>
      </w:hyperlink>
    </w:p>
    <w:p w14:paraId="60A5AA16" w14:textId="24D9BF0C" w:rsidR="000D5339" w:rsidRDefault="000D5339" w:rsidP="00544AF0">
      <w:r>
        <w:fldChar w:fldCharType="end"/>
      </w:r>
    </w:p>
    <w:p w14:paraId="4E7B0521" w14:textId="16620292" w:rsidR="000D5339" w:rsidRPr="00EB0E3F" w:rsidRDefault="000D5339" w:rsidP="0040666D">
      <w:pPr>
        <w:pStyle w:val="LOFTitle"/>
      </w:pPr>
      <w:r>
        <w:t>List of Figures</w:t>
      </w:r>
    </w:p>
    <w:p w14:paraId="3811A4A1" w14:textId="77777777" w:rsidR="00B33BC5" w:rsidRDefault="000D5339">
      <w:pPr>
        <w:pStyle w:val="TableofFigures"/>
        <w:rPr>
          <w:rFonts w:eastAsiaTheme="minorEastAsia" w:cstheme="minorBidi"/>
          <w:szCs w:val="22"/>
        </w:rPr>
      </w:pPr>
      <w:r>
        <w:rPr>
          <w:rFonts w:ascii="Arial" w:hAnsi="Arial" w:cstheme="minorBidi"/>
          <w:sz w:val="20"/>
          <w:szCs w:val="22"/>
        </w:rPr>
        <w:fldChar w:fldCharType="begin"/>
      </w:r>
      <w:r>
        <w:rPr>
          <w:rFonts w:cstheme="minorBidi"/>
          <w:szCs w:val="22"/>
        </w:rPr>
        <w:instrText xml:space="preserve"> TOC \h \z \c "Figure" </w:instrText>
      </w:r>
      <w:r>
        <w:rPr>
          <w:rFonts w:ascii="Arial" w:hAnsi="Arial" w:cstheme="minorBidi"/>
          <w:sz w:val="20"/>
          <w:szCs w:val="22"/>
        </w:rPr>
        <w:fldChar w:fldCharType="separate"/>
      </w:r>
      <w:hyperlink w:anchor="_Toc492284014" w:history="1">
        <w:r w:rsidR="00B33BC5" w:rsidRPr="00307018">
          <w:rPr>
            <w:rStyle w:val="Hyperlink"/>
          </w:rPr>
          <w:t>Figure 1: Caption</w:t>
        </w:r>
        <w:r w:rsidR="00B33BC5">
          <w:rPr>
            <w:webHidden/>
          </w:rPr>
          <w:tab/>
        </w:r>
        <w:r w:rsidR="00B33BC5">
          <w:rPr>
            <w:webHidden/>
          </w:rPr>
          <w:fldChar w:fldCharType="begin"/>
        </w:r>
        <w:r w:rsidR="00B33BC5">
          <w:rPr>
            <w:webHidden/>
          </w:rPr>
          <w:instrText xml:space="preserve"> PAGEREF _Toc492284014 \h </w:instrText>
        </w:r>
        <w:r w:rsidR="00B33BC5">
          <w:rPr>
            <w:webHidden/>
          </w:rPr>
        </w:r>
        <w:r w:rsidR="00B33BC5">
          <w:rPr>
            <w:webHidden/>
          </w:rPr>
          <w:fldChar w:fldCharType="separate"/>
        </w:r>
        <w:r w:rsidR="00B33BC5">
          <w:rPr>
            <w:webHidden/>
          </w:rPr>
          <w:t>73</w:t>
        </w:r>
        <w:r w:rsidR="00B33BC5">
          <w:rPr>
            <w:webHidden/>
          </w:rPr>
          <w:fldChar w:fldCharType="end"/>
        </w:r>
      </w:hyperlink>
    </w:p>
    <w:p w14:paraId="3FF38F5D" w14:textId="77777777" w:rsidR="000D5339" w:rsidRDefault="000D5339" w:rsidP="0040666D">
      <w:r>
        <w:rPr>
          <w:rFonts w:cstheme="minorBidi"/>
          <w:szCs w:val="22"/>
        </w:rPr>
        <w:fldChar w:fldCharType="end"/>
      </w:r>
    </w:p>
    <w:p w14:paraId="7DCFAA0A" w14:textId="77777777" w:rsidR="000D5339" w:rsidRPr="00EB0E3F" w:rsidRDefault="000D5339" w:rsidP="00B33BC5">
      <w:pPr>
        <w:pStyle w:val="LOTTitle"/>
        <w:pageBreakBefore w:val="0"/>
      </w:pPr>
      <w:r w:rsidRPr="00EB0E3F">
        <w:t>List of Tables</w:t>
      </w:r>
    </w:p>
    <w:p w14:paraId="78CB4312" w14:textId="77777777" w:rsidR="00B33BC5" w:rsidRDefault="005C0961">
      <w:pPr>
        <w:pStyle w:val="TableofFigures"/>
        <w:rPr>
          <w:rFonts w:eastAsiaTheme="minorEastAsia" w:cstheme="minorBidi"/>
          <w:szCs w:val="22"/>
        </w:rPr>
      </w:pPr>
      <w:r>
        <w:rPr>
          <w:rFonts w:ascii="Arial" w:hAnsi="Arial" w:cstheme="minorBidi"/>
          <w:sz w:val="20"/>
          <w:szCs w:val="22"/>
        </w:rPr>
        <w:fldChar w:fldCharType="begin"/>
      </w:r>
      <w:r>
        <w:rPr>
          <w:rFonts w:cstheme="minorBidi"/>
          <w:szCs w:val="22"/>
        </w:rPr>
        <w:instrText xml:space="preserve"> TOC \h \z \c "Table" </w:instrText>
      </w:r>
      <w:r>
        <w:rPr>
          <w:rFonts w:ascii="Arial" w:hAnsi="Arial" w:cstheme="minorBidi"/>
          <w:sz w:val="20"/>
          <w:szCs w:val="22"/>
        </w:rPr>
        <w:fldChar w:fldCharType="separate"/>
      </w:r>
      <w:hyperlink w:anchor="_Toc492284015" w:history="1">
        <w:r w:rsidR="00B33BC5" w:rsidRPr="00D57C97">
          <w:rPr>
            <w:rStyle w:val="Hyperlink"/>
          </w:rPr>
          <w:t>Table 1: Document Revision History</w:t>
        </w:r>
        <w:r w:rsidR="00B33BC5">
          <w:rPr>
            <w:webHidden/>
          </w:rPr>
          <w:tab/>
        </w:r>
        <w:r w:rsidR="00B33BC5">
          <w:rPr>
            <w:webHidden/>
          </w:rPr>
          <w:fldChar w:fldCharType="begin"/>
        </w:r>
        <w:r w:rsidR="00B33BC5">
          <w:rPr>
            <w:webHidden/>
          </w:rPr>
          <w:instrText xml:space="preserve"> PAGEREF _Toc492284015 \h </w:instrText>
        </w:r>
        <w:r w:rsidR="00B33BC5">
          <w:rPr>
            <w:webHidden/>
          </w:rPr>
        </w:r>
        <w:r w:rsidR="00B33BC5">
          <w:rPr>
            <w:webHidden/>
          </w:rPr>
          <w:fldChar w:fldCharType="separate"/>
        </w:r>
        <w:r w:rsidR="00B33BC5">
          <w:rPr>
            <w:webHidden/>
          </w:rPr>
          <w:t>7</w:t>
        </w:r>
        <w:r w:rsidR="00B33BC5">
          <w:rPr>
            <w:webHidden/>
          </w:rPr>
          <w:fldChar w:fldCharType="end"/>
        </w:r>
      </w:hyperlink>
    </w:p>
    <w:p w14:paraId="28D9076C" w14:textId="77777777" w:rsidR="00B33BC5" w:rsidRDefault="00CB3170">
      <w:pPr>
        <w:pStyle w:val="TableofFigures"/>
        <w:rPr>
          <w:rFonts w:eastAsiaTheme="minorEastAsia" w:cstheme="minorBidi"/>
          <w:szCs w:val="22"/>
        </w:rPr>
      </w:pPr>
      <w:hyperlink w:anchor="_Toc492284016" w:history="1">
        <w:r w:rsidR="00B33BC5" w:rsidRPr="00D57C97">
          <w:rPr>
            <w:rStyle w:val="Hyperlink"/>
          </w:rPr>
          <w:t>Table 2. Sample Bill of Materials</w:t>
        </w:r>
        <w:r w:rsidR="00B33BC5">
          <w:rPr>
            <w:webHidden/>
          </w:rPr>
          <w:tab/>
        </w:r>
        <w:r w:rsidR="00B33BC5">
          <w:rPr>
            <w:webHidden/>
          </w:rPr>
          <w:fldChar w:fldCharType="begin"/>
        </w:r>
        <w:r w:rsidR="00B33BC5">
          <w:rPr>
            <w:webHidden/>
          </w:rPr>
          <w:instrText xml:space="preserve"> PAGEREF _Toc492284016 \h </w:instrText>
        </w:r>
        <w:r w:rsidR="00B33BC5">
          <w:rPr>
            <w:webHidden/>
          </w:rPr>
        </w:r>
        <w:r w:rsidR="00B33BC5">
          <w:rPr>
            <w:webHidden/>
          </w:rPr>
          <w:fldChar w:fldCharType="separate"/>
        </w:r>
        <w:r w:rsidR="00B33BC5">
          <w:rPr>
            <w:webHidden/>
          </w:rPr>
          <w:t>14</w:t>
        </w:r>
        <w:r w:rsidR="00B33BC5">
          <w:rPr>
            <w:webHidden/>
          </w:rPr>
          <w:fldChar w:fldCharType="end"/>
        </w:r>
      </w:hyperlink>
    </w:p>
    <w:p w14:paraId="28FE73B5" w14:textId="77777777" w:rsidR="00B33BC5" w:rsidRDefault="00CB3170">
      <w:pPr>
        <w:pStyle w:val="TableofFigures"/>
        <w:rPr>
          <w:rFonts w:eastAsiaTheme="minorEastAsia" w:cstheme="minorBidi"/>
          <w:szCs w:val="22"/>
        </w:rPr>
      </w:pPr>
      <w:hyperlink w:anchor="_Toc492284017" w:history="1">
        <w:r w:rsidR="00B33BC5" w:rsidRPr="00D57C97">
          <w:rPr>
            <w:rStyle w:val="Hyperlink"/>
          </w:rPr>
          <w:t>Table 3: Table Caption</w:t>
        </w:r>
        <w:r w:rsidR="00B33BC5">
          <w:rPr>
            <w:webHidden/>
          </w:rPr>
          <w:tab/>
        </w:r>
        <w:r w:rsidR="00B33BC5">
          <w:rPr>
            <w:webHidden/>
          </w:rPr>
          <w:fldChar w:fldCharType="begin"/>
        </w:r>
        <w:r w:rsidR="00B33BC5">
          <w:rPr>
            <w:webHidden/>
          </w:rPr>
          <w:instrText xml:space="preserve"> PAGEREF _Toc492284017 \h </w:instrText>
        </w:r>
        <w:r w:rsidR="00B33BC5">
          <w:rPr>
            <w:webHidden/>
          </w:rPr>
        </w:r>
        <w:r w:rsidR="00B33BC5">
          <w:rPr>
            <w:webHidden/>
          </w:rPr>
          <w:fldChar w:fldCharType="separate"/>
        </w:r>
        <w:r w:rsidR="00B33BC5">
          <w:rPr>
            <w:webHidden/>
          </w:rPr>
          <w:t>72</w:t>
        </w:r>
        <w:r w:rsidR="00B33BC5">
          <w:rPr>
            <w:webHidden/>
          </w:rPr>
          <w:fldChar w:fldCharType="end"/>
        </w:r>
      </w:hyperlink>
    </w:p>
    <w:p w14:paraId="44A9A671" w14:textId="77777777" w:rsidR="00B33BC5" w:rsidRDefault="00CB3170">
      <w:pPr>
        <w:pStyle w:val="TableofFigures"/>
        <w:rPr>
          <w:rFonts w:eastAsiaTheme="minorEastAsia" w:cstheme="minorBidi"/>
          <w:szCs w:val="22"/>
        </w:rPr>
      </w:pPr>
      <w:hyperlink w:anchor="_Toc492284018" w:history="1">
        <w:r w:rsidR="00B33BC5" w:rsidRPr="00D57C97">
          <w:rPr>
            <w:rStyle w:val="Hyperlink"/>
          </w:rPr>
          <w:t>Table 4: Table Two Columns</w:t>
        </w:r>
        <w:r w:rsidR="00B33BC5">
          <w:rPr>
            <w:webHidden/>
          </w:rPr>
          <w:tab/>
        </w:r>
        <w:r w:rsidR="00B33BC5">
          <w:rPr>
            <w:webHidden/>
          </w:rPr>
          <w:fldChar w:fldCharType="begin"/>
        </w:r>
        <w:r w:rsidR="00B33BC5">
          <w:rPr>
            <w:webHidden/>
          </w:rPr>
          <w:instrText xml:space="preserve"> PAGEREF _Toc492284018 \h </w:instrText>
        </w:r>
        <w:r w:rsidR="00B33BC5">
          <w:rPr>
            <w:webHidden/>
          </w:rPr>
        </w:r>
        <w:r w:rsidR="00B33BC5">
          <w:rPr>
            <w:webHidden/>
          </w:rPr>
          <w:fldChar w:fldCharType="separate"/>
        </w:r>
        <w:r w:rsidR="00B33BC5">
          <w:rPr>
            <w:webHidden/>
          </w:rPr>
          <w:t>73</w:t>
        </w:r>
        <w:r w:rsidR="00B33BC5">
          <w:rPr>
            <w:webHidden/>
          </w:rPr>
          <w:fldChar w:fldCharType="end"/>
        </w:r>
      </w:hyperlink>
    </w:p>
    <w:p w14:paraId="6EFE6061" w14:textId="77777777" w:rsidR="005C0961" w:rsidRDefault="005C0961" w:rsidP="005C0961">
      <w:r>
        <w:rPr>
          <w:rFonts w:cstheme="minorBidi"/>
          <w:szCs w:val="22"/>
        </w:rPr>
        <w:fldChar w:fldCharType="end"/>
      </w:r>
    </w:p>
    <w:p w14:paraId="408DDD98" w14:textId="6341B7BB" w:rsidR="000D5339" w:rsidRPr="005D06C5" w:rsidRDefault="000D5339" w:rsidP="0040666D">
      <w:pPr>
        <w:rPr>
          <w:lang w:bidi="ar-SA"/>
        </w:rPr>
      </w:pPr>
    </w:p>
    <w:p w14:paraId="1D7AE4BE" w14:textId="77777777" w:rsidR="000D5339" w:rsidRPr="00C94E2D" w:rsidRDefault="000D5339" w:rsidP="00C94E2D">
      <w:pPr>
        <w:sectPr w:rsidR="000D5339" w:rsidRPr="00C94E2D" w:rsidSect="00745EB3">
          <w:headerReference w:type="even" r:id="rId22"/>
          <w:headerReference w:type="default" r:id="rId23"/>
          <w:footerReference w:type="even" r:id="rId24"/>
          <w:footerReference w:type="default" r:id="rId25"/>
          <w:pgSz w:w="11908" w:h="16833"/>
          <w:pgMar w:top="1701" w:right="1417" w:bottom="1417" w:left="1417" w:header="0" w:footer="0" w:gutter="0"/>
          <w:cols w:space="720"/>
          <w:noEndnote/>
          <w:docGrid w:linePitch="299"/>
        </w:sectPr>
      </w:pPr>
    </w:p>
    <w:p w14:paraId="0EA5FC4E" w14:textId="77777777" w:rsidR="00F3095D" w:rsidRDefault="00F3095D" w:rsidP="00F3095D">
      <w:pPr>
        <w:pStyle w:val="PrefaceHeading"/>
      </w:pPr>
      <w:bookmarkStart w:id="5" w:name="O_17851"/>
      <w:bookmarkStart w:id="6" w:name="O_1265"/>
      <w:bookmarkStart w:id="7" w:name="_Toc493355908"/>
      <w:bookmarkStart w:id="8" w:name="_Toc289003027"/>
      <w:bookmarkEnd w:id="5"/>
      <w:bookmarkEnd w:id="6"/>
      <w:r>
        <w:t>Document Revision History</w:t>
      </w:r>
      <w:bookmarkEnd w:id="7"/>
    </w:p>
    <w:p w14:paraId="10CD076B" w14:textId="77777777" w:rsidR="00F3095D" w:rsidRDefault="00F3095D" w:rsidP="00185136">
      <w:pPr>
        <w:pStyle w:val="TableCaption"/>
      </w:pPr>
      <w:bookmarkStart w:id="9" w:name="_Toc466825347"/>
      <w:bookmarkStart w:id="10" w:name="_Toc492284015"/>
      <w:r>
        <w:t xml:space="preserve">Table </w:t>
      </w:r>
      <w:r w:rsidR="00CB3170">
        <w:fldChar w:fldCharType="begin"/>
      </w:r>
      <w:r w:rsidR="00CB3170">
        <w:instrText xml:space="preserve"> SEQ Table \* ARABIC </w:instrText>
      </w:r>
      <w:r w:rsidR="00CB3170">
        <w:fldChar w:fldCharType="separate"/>
      </w:r>
      <w:r w:rsidR="005C1330">
        <w:rPr>
          <w:noProof/>
        </w:rPr>
        <w:t>1</w:t>
      </w:r>
      <w:r w:rsidR="00CB3170">
        <w:rPr>
          <w:noProof/>
        </w:rPr>
        <w:fldChar w:fldCharType="end"/>
      </w:r>
      <w:r>
        <w:t>: Document Revision History</w:t>
      </w:r>
      <w:bookmarkEnd w:id="9"/>
      <w:bookmarkEnd w:id="10"/>
    </w:p>
    <w:tbl>
      <w:tblPr>
        <w:tblW w:w="8290" w:type="dxa"/>
        <w:tblInd w:w="897"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CellMar>
          <w:left w:w="115" w:type="dxa"/>
          <w:right w:w="115" w:type="dxa"/>
        </w:tblCellMar>
        <w:tblLook w:val="04A0" w:firstRow="1" w:lastRow="0" w:firstColumn="1" w:lastColumn="0" w:noHBand="0" w:noVBand="1"/>
      </w:tblPr>
      <w:tblGrid>
        <w:gridCol w:w="936"/>
        <w:gridCol w:w="1543"/>
        <w:gridCol w:w="5811"/>
      </w:tblGrid>
      <w:tr w:rsidR="00F3095D" w14:paraId="5609C8BE" w14:textId="77777777" w:rsidTr="00B33BC5">
        <w:trPr>
          <w:tblHeader/>
        </w:trPr>
        <w:tc>
          <w:tcPr>
            <w:tcW w:w="936" w:type="dxa"/>
            <w:shd w:val="clear" w:color="auto" w:fill="005BAA"/>
          </w:tcPr>
          <w:p w14:paraId="24A24780" w14:textId="77777777" w:rsidR="00F3095D" w:rsidRPr="00CC146B" w:rsidRDefault="00533935" w:rsidP="0040666D">
            <w:pPr>
              <w:pStyle w:val="TableHeading"/>
              <w:rPr>
                <w:lang w:bidi="ar-SA"/>
              </w:rPr>
            </w:pPr>
            <w:r w:rsidRPr="00CC146B">
              <w:rPr>
                <w:lang w:bidi="ar-SA"/>
              </w:rPr>
              <w:t>Revision</w:t>
            </w:r>
          </w:p>
        </w:tc>
        <w:tc>
          <w:tcPr>
            <w:tcW w:w="1543" w:type="dxa"/>
            <w:shd w:val="clear" w:color="auto" w:fill="005BAA"/>
          </w:tcPr>
          <w:p w14:paraId="009DB2C0" w14:textId="77777777" w:rsidR="00F3095D" w:rsidRPr="00CC146B" w:rsidRDefault="00533935" w:rsidP="0040666D">
            <w:pPr>
              <w:pStyle w:val="TableHeading"/>
              <w:rPr>
                <w:lang w:bidi="ar-SA"/>
              </w:rPr>
            </w:pPr>
            <w:r w:rsidRPr="00CC146B">
              <w:rPr>
                <w:lang w:bidi="ar-SA"/>
              </w:rPr>
              <w:t>Date</w:t>
            </w:r>
          </w:p>
        </w:tc>
        <w:tc>
          <w:tcPr>
            <w:tcW w:w="5811" w:type="dxa"/>
            <w:shd w:val="clear" w:color="auto" w:fill="005BAA"/>
          </w:tcPr>
          <w:p w14:paraId="3CDF1A89" w14:textId="77777777" w:rsidR="00F3095D" w:rsidRPr="00CC146B" w:rsidRDefault="00533935" w:rsidP="0040666D">
            <w:pPr>
              <w:pStyle w:val="TableHeading"/>
              <w:rPr>
                <w:lang w:bidi="ar-SA"/>
              </w:rPr>
            </w:pPr>
            <w:r w:rsidRPr="00CC146B">
              <w:rPr>
                <w:lang w:bidi="ar-SA"/>
              </w:rPr>
              <w:t>Description</w:t>
            </w:r>
          </w:p>
        </w:tc>
      </w:tr>
      <w:tr w:rsidR="00F3095D" w14:paraId="6B7FC793" w14:textId="77777777" w:rsidTr="00B33BC5">
        <w:tc>
          <w:tcPr>
            <w:tcW w:w="936" w:type="dxa"/>
            <w:shd w:val="clear" w:color="auto" w:fill="auto"/>
          </w:tcPr>
          <w:p w14:paraId="5067178F" w14:textId="1C3521CA" w:rsidR="00F3095D" w:rsidRDefault="0040666D" w:rsidP="00533935">
            <w:pPr>
              <w:pStyle w:val="TableBodyText"/>
              <w:rPr>
                <w:lang w:bidi="ar-SA"/>
              </w:rPr>
            </w:pPr>
            <w:r>
              <w:rPr>
                <w:lang w:bidi="ar-SA"/>
              </w:rPr>
              <w:t xml:space="preserve">1.0 </w:t>
            </w:r>
          </w:p>
        </w:tc>
        <w:tc>
          <w:tcPr>
            <w:tcW w:w="1543" w:type="dxa"/>
            <w:shd w:val="clear" w:color="auto" w:fill="auto"/>
          </w:tcPr>
          <w:p w14:paraId="1DFFB06D" w14:textId="3D5DF3FC" w:rsidR="00F3095D" w:rsidRPr="00CC27A7" w:rsidRDefault="0040666D" w:rsidP="00533935">
            <w:pPr>
              <w:pStyle w:val="TableBodyText"/>
              <w:rPr>
                <w:lang w:bidi="ar-SA"/>
              </w:rPr>
            </w:pPr>
            <w:r>
              <w:rPr>
                <w:lang w:bidi="ar-SA"/>
              </w:rPr>
              <w:t xml:space="preserve">TBD </w:t>
            </w:r>
          </w:p>
        </w:tc>
        <w:tc>
          <w:tcPr>
            <w:tcW w:w="5811" w:type="dxa"/>
            <w:shd w:val="clear" w:color="auto" w:fill="auto"/>
          </w:tcPr>
          <w:p w14:paraId="75201984" w14:textId="2BC08315" w:rsidR="00F3095D" w:rsidRPr="00CC27A7" w:rsidRDefault="0040666D" w:rsidP="00533935">
            <w:pPr>
              <w:pStyle w:val="TableBodyText"/>
              <w:rPr>
                <w:lang w:bidi="ar-SA"/>
              </w:rPr>
            </w:pPr>
            <w:r>
              <w:rPr>
                <w:lang w:bidi="ar-SA"/>
              </w:rPr>
              <w:t>Initial release.</w:t>
            </w:r>
          </w:p>
        </w:tc>
      </w:tr>
    </w:tbl>
    <w:p w14:paraId="08162D8A" w14:textId="77777777" w:rsidR="001A1B96" w:rsidRDefault="001A1B96" w:rsidP="00F3095D">
      <w:pPr>
        <w:pStyle w:val="BodyText"/>
      </w:pPr>
    </w:p>
    <w:p w14:paraId="20183E87" w14:textId="6F221C3E" w:rsidR="00F3095D" w:rsidRDefault="00F3095D" w:rsidP="001A1B96">
      <w:pPr>
        <w:pStyle w:val="BodyText"/>
        <w:rPr>
          <w:rFonts w:ascii="Arial" w:hAnsi="Arial" w:cs="Times New Roman"/>
          <w:noProof/>
          <w:sz w:val="36"/>
          <w:szCs w:val="24"/>
          <w:lang w:bidi="ar-SA"/>
        </w:rPr>
      </w:pPr>
      <w:r>
        <w:br w:type="page"/>
      </w:r>
    </w:p>
    <w:p w14:paraId="5D2378B7" w14:textId="77777777" w:rsidR="00FE2CA1" w:rsidRPr="000F3CE7" w:rsidRDefault="00FE2CA1" w:rsidP="00F3095D">
      <w:pPr>
        <w:pStyle w:val="PrefaceHeading"/>
      </w:pPr>
      <w:bookmarkStart w:id="11" w:name="_Toc493355909"/>
      <w:r w:rsidRPr="000F3CE7">
        <w:t xml:space="preserve">About this </w:t>
      </w:r>
      <w:r w:rsidRPr="00A71EAC">
        <w:t>Manual</w:t>
      </w:r>
      <w:bookmarkEnd w:id="8"/>
      <w:bookmarkEnd w:id="11"/>
    </w:p>
    <w:p w14:paraId="0145BF38" w14:textId="4E2108A1" w:rsidR="0040666D" w:rsidRPr="000F3CE7" w:rsidRDefault="0040666D" w:rsidP="00457A8F">
      <w:pPr>
        <w:pStyle w:val="BodyText"/>
      </w:pPr>
      <w:bookmarkStart w:id="12" w:name="O_293"/>
      <w:bookmarkStart w:id="13" w:name="_Toc289003029"/>
      <w:bookmarkEnd w:id="12"/>
      <w:r w:rsidRPr="003B473F">
        <w:t xml:space="preserve">This document </w:t>
      </w:r>
      <w:r>
        <w:t>is</w:t>
      </w:r>
      <w:r w:rsidRPr="00666F33">
        <w:t xml:space="preserve"> </w:t>
      </w:r>
      <w:r w:rsidR="00B33BC5">
        <w:t>intended</w:t>
      </w:r>
      <w:r w:rsidRPr="00666F33">
        <w:t xml:space="preserve"> </w:t>
      </w:r>
      <w:r w:rsidR="00B33BC5">
        <w:t>to offer</w:t>
      </w:r>
      <w:r>
        <w:t xml:space="preserve"> Mellanox </w:t>
      </w:r>
      <w:r w:rsidRPr="00666F33">
        <w:t>customers ready-made</w:t>
      </w:r>
      <w:r w:rsidR="00B33BC5">
        <w:t xml:space="preserve"> POC</w:t>
      </w:r>
      <w:r w:rsidRPr="00666F33">
        <w:t xml:space="preserve"> test cases for all the </w:t>
      </w:r>
      <w:r>
        <w:t xml:space="preserve">Mellanox switch </w:t>
      </w:r>
      <w:r w:rsidRPr="00666F33">
        <w:t>features and solutions support</w:t>
      </w:r>
      <w:r>
        <w:t>ed</w:t>
      </w:r>
      <w:r w:rsidRPr="003B473F">
        <w:t xml:space="preserve">. </w:t>
      </w:r>
    </w:p>
    <w:p w14:paraId="049881E3" w14:textId="77777777" w:rsidR="00FE2CA1" w:rsidRPr="000F3CE7" w:rsidRDefault="00FE2CA1" w:rsidP="00F3095D">
      <w:pPr>
        <w:pStyle w:val="PrefaceHeading2"/>
      </w:pPr>
      <w:r w:rsidRPr="000F3CE7">
        <w:t>Document Conventions</w:t>
      </w:r>
      <w:bookmarkEnd w:id="13"/>
    </w:p>
    <w:p w14:paraId="69BB9B15" w14:textId="77777777" w:rsidR="00FE2CA1" w:rsidRPr="000F3CE7" w:rsidRDefault="00FE2CA1" w:rsidP="00F3095D">
      <w:pPr>
        <w:pStyle w:val="BodyText"/>
      </w:pPr>
      <w:r w:rsidRPr="000F3CE7">
        <w:t>The following lists conventions used in this document.</w:t>
      </w:r>
    </w:p>
    <w:tbl>
      <w:tblPr>
        <w:tblW w:w="8248" w:type="dxa"/>
        <w:tblInd w:w="964" w:type="dxa"/>
        <w:tblLayout w:type="fixed"/>
        <w:tblCellMar>
          <w:left w:w="62" w:type="dxa"/>
          <w:right w:w="62" w:type="dxa"/>
        </w:tblCellMar>
        <w:tblLook w:val="0000" w:firstRow="0" w:lastRow="0" w:firstColumn="0" w:lastColumn="0" w:noHBand="0" w:noVBand="0"/>
      </w:tblPr>
      <w:tblGrid>
        <w:gridCol w:w="1010"/>
        <w:gridCol w:w="7238"/>
      </w:tblGrid>
      <w:tr w:rsidR="00FE2CA1" w:rsidRPr="000F3CE7" w14:paraId="10481CF0" w14:textId="77777777" w:rsidTr="0040666D">
        <w:tc>
          <w:tcPr>
            <w:tcW w:w="1010" w:type="dxa"/>
            <w:tcBorders>
              <w:top w:val="nil"/>
              <w:left w:val="nil"/>
              <w:bottom w:val="nil"/>
              <w:right w:val="nil"/>
            </w:tcBorders>
            <w:tcMar>
              <w:top w:w="0" w:type="dxa"/>
              <w:left w:w="62" w:type="dxa"/>
              <w:bottom w:w="0" w:type="dxa"/>
              <w:right w:w="62" w:type="dxa"/>
            </w:tcMar>
          </w:tcPr>
          <w:p w14:paraId="5D39689E" w14:textId="77777777" w:rsidR="00FE2CA1" w:rsidRPr="00CC27A7" w:rsidRDefault="0091799C" w:rsidP="00F3095D">
            <w:pPr>
              <w:pStyle w:val="Notice"/>
            </w:pPr>
            <w:r>
              <w:rPr>
                <w:lang w:bidi="ar-SA"/>
              </w:rPr>
              <w:drawing>
                <wp:inline distT="0" distB="0" distL="0" distR="0" wp14:anchorId="6DE9358F" wp14:editId="5CC55054">
                  <wp:extent cx="552450" cy="521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2450" cy="521889"/>
                          </a:xfrm>
                          <a:prstGeom prst="rect">
                            <a:avLst/>
                          </a:prstGeom>
                          <a:noFill/>
                          <a:ln>
                            <a:noFill/>
                          </a:ln>
                        </pic:spPr>
                      </pic:pic>
                    </a:graphicData>
                  </a:graphic>
                </wp:inline>
              </w:drawing>
            </w:r>
          </w:p>
        </w:tc>
        <w:tc>
          <w:tcPr>
            <w:tcW w:w="7238" w:type="dxa"/>
            <w:tcBorders>
              <w:top w:val="nil"/>
              <w:left w:val="nil"/>
              <w:bottom w:val="nil"/>
              <w:right w:val="nil"/>
            </w:tcBorders>
            <w:shd w:val="clear" w:color="auto" w:fill="E6E6E6"/>
            <w:tcMar>
              <w:top w:w="0" w:type="dxa"/>
              <w:left w:w="62" w:type="dxa"/>
              <w:bottom w:w="0" w:type="dxa"/>
              <w:right w:w="62" w:type="dxa"/>
            </w:tcMar>
          </w:tcPr>
          <w:p w14:paraId="7E6F5621" w14:textId="77777777" w:rsidR="00FE2CA1" w:rsidRPr="00CC27A7" w:rsidRDefault="00FE2CA1" w:rsidP="00F3095D">
            <w:pPr>
              <w:pStyle w:val="Notice"/>
            </w:pPr>
            <w:r w:rsidRPr="00CC27A7">
              <w:rPr>
                <w:rStyle w:val="SpecialBold"/>
              </w:rPr>
              <w:t>NOTE:</w:t>
            </w:r>
            <w:r w:rsidRPr="00CC27A7">
              <w:t xml:space="preserve"> Identifies important information that contains helpful suggestions.</w:t>
            </w:r>
          </w:p>
        </w:tc>
      </w:tr>
    </w:tbl>
    <w:p w14:paraId="398ADADC" w14:textId="77777777" w:rsidR="00FE2CA1" w:rsidRDefault="00FE2CA1" w:rsidP="00FD4E82">
      <w:pPr>
        <w:pStyle w:val="BodyText"/>
      </w:pPr>
    </w:p>
    <w:tbl>
      <w:tblPr>
        <w:tblW w:w="8248" w:type="dxa"/>
        <w:tblInd w:w="964" w:type="dxa"/>
        <w:tblLayout w:type="fixed"/>
        <w:tblCellMar>
          <w:left w:w="62" w:type="dxa"/>
          <w:right w:w="62" w:type="dxa"/>
        </w:tblCellMar>
        <w:tblLook w:val="0000" w:firstRow="0" w:lastRow="0" w:firstColumn="0" w:lastColumn="0" w:noHBand="0" w:noVBand="0"/>
      </w:tblPr>
      <w:tblGrid>
        <w:gridCol w:w="1010"/>
        <w:gridCol w:w="7238"/>
      </w:tblGrid>
      <w:tr w:rsidR="00FE2CA1" w:rsidRPr="000F3CE7" w14:paraId="0C67C847" w14:textId="77777777" w:rsidTr="0040666D">
        <w:tc>
          <w:tcPr>
            <w:tcW w:w="1010" w:type="dxa"/>
            <w:tcBorders>
              <w:top w:val="nil"/>
              <w:left w:val="nil"/>
              <w:bottom w:val="nil"/>
              <w:right w:val="nil"/>
            </w:tcBorders>
            <w:tcMar>
              <w:top w:w="0" w:type="dxa"/>
              <w:left w:w="62" w:type="dxa"/>
              <w:bottom w:w="0" w:type="dxa"/>
              <w:right w:w="62" w:type="dxa"/>
            </w:tcMar>
          </w:tcPr>
          <w:p w14:paraId="1EFB0231" w14:textId="77777777" w:rsidR="00FE2CA1" w:rsidRPr="00CC27A7" w:rsidRDefault="0091799C" w:rsidP="00F3095D">
            <w:pPr>
              <w:pStyle w:val="Notice"/>
            </w:pPr>
            <w:r>
              <w:rPr>
                <w:lang w:bidi="ar-SA"/>
              </w:rPr>
              <w:drawing>
                <wp:inline distT="0" distB="0" distL="0" distR="0" wp14:anchorId="11840921" wp14:editId="6F1EBBC5">
                  <wp:extent cx="423476" cy="400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3476" cy="400050"/>
                          </a:xfrm>
                          <a:prstGeom prst="rect">
                            <a:avLst/>
                          </a:prstGeom>
                          <a:noFill/>
                          <a:ln>
                            <a:noFill/>
                          </a:ln>
                        </pic:spPr>
                      </pic:pic>
                    </a:graphicData>
                  </a:graphic>
                </wp:inline>
              </w:drawing>
            </w:r>
          </w:p>
        </w:tc>
        <w:tc>
          <w:tcPr>
            <w:tcW w:w="7238" w:type="dxa"/>
            <w:tcBorders>
              <w:top w:val="nil"/>
              <w:left w:val="nil"/>
              <w:bottom w:val="nil"/>
              <w:right w:val="nil"/>
            </w:tcBorders>
            <w:shd w:val="clear" w:color="auto" w:fill="E6E6E6"/>
            <w:tcMar>
              <w:top w:w="0" w:type="dxa"/>
              <w:left w:w="62" w:type="dxa"/>
              <w:bottom w:w="0" w:type="dxa"/>
              <w:right w:w="62" w:type="dxa"/>
            </w:tcMar>
          </w:tcPr>
          <w:p w14:paraId="1E8FC43B" w14:textId="77777777" w:rsidR="00FE2CA1" w:rsidRPr="00CC27A7" w:rsidRDefault="00FE2CA1" w:rsidP="00F3095D">
            <w:pPr>
              <w:pStyle w:val="Notice"/>
            </w:pPr>
            <w:r w:rsidRPr="00CC27A7">
              <w:rPr>
                <w:rStyle w:val="SpecialBold"/>
              </w:rPr>
              <w:t>CAUTION:</w:t>
            </w:r>
            <w:r w:rsidRPr="00CC27A7">
              <w:t xml:space="preserve"> Alerts you to the risk of personal injury, system damage, or loss of data.</w:t>
            </w:r>
          </w:p>
        </w:tc>
      </w:tr>
    </w:tbl>
    <w:p w14:paraId="047B1228" w14:textId="77777777" w:rsidR="00FE2CA1" w:rsidRPr="000F3CE7" w:rsidRDefault="00FE2CA1" w:rsidP="00F3095D">
      <w:pPr>
        <w:pStyle w:val="BodyText"/>
      </w:pPr>
    </w:p>
    <w:tbl>
      <w:tblPr>
        <w:tblW w:w="8248" w:type="dxa"/>
        <w:tblInd w:w="964" w:type="dxa"/>
        <w:tblLayout w:type="fixed"/>
        <w:tblCellMar>
          <w:left w:w="62" w:type="dxa"/>
          <w:right w:w="62" w:type="dxa"/>
        </w:tblCellMar>
        <w:tblLook w:val="0000" w:firstRow="0" w:lastRow="0" w:firstColumn="0" w:lastColumn="0" w:noHBand="0" w:noVBand="0"/>
      </w:tblPr>
      <w:tblGrid>
        <w:gridCol w:w="1010"/>
        <w:gridCol w:w="7238"/>
      </w:tblGrid>
      <w:tr w:rsidR="00FE2CA1" w:rsidRPr="000F3CE7" w14:paraId="6500130B" w14:textId="77777777" w:rsidTr="0040666D">
        <w:tc>
          <w:tcPr>
            <w:tcW w:w="1010" w:type="dxa"/>
            <w:tcBorders>
              <w:top w:val="nil"/>
              <w:left w:val="nil"/>
              <w:bottom w:val="nil"/>
              <w:right w:val="nil"/>
            </w:tcBorders>
            <w:tcMar>
              <w:top w:w="0" w:type="dxa"/>
              <w:left w:w="62" w:type="dxa"/>
              <w:bottom w:w="0" w:type="dxa"/>
              <w:right w:w="62" w:type="dxa"/>
            </w:tcMar>
          </w:tcPr>
          <w:p w14:paraId="00742B27" w14:textId="77777777" w:rsidR="00FE2CA1" w:rsidRPr="00CC27A7" w:rsidRDefault="002E7CDD" w:rsidP="00F3095D">
            <w:pPr>
              <w:pStyle w:val="Notice"/>
            </w:pPr>
            <w:r>
              <w:rPr>
                <w:lang w:bidi="ar-SA"/>
              </w:rPr>
              <w:drawing>
                <wp:inline distT="0" distB="0" distL="0" distR="0" wp14:anchorId="01640843" wp14:editId="39434CA9">
                  <wp:extent cx="423476" cy="400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3476" cy="400050"/>
                          </a:xfrm>
                          <a:prstGeom prst="rect">
                            <a:avLst/>
                          </a:prstGeom>
                          <a:noFill/>
                          <a:ln>
                            <a:noFill/>
                          </a:ln>
                        </pic:spPr>
                      </pic:pic>
                    </a:graphicData>
                  </a:graphic>
                </wp:inline>
              </w:drawing>
            </w:r>
          </w:p>
        </w:tc>
        <w:tc>
          <w:tcPr>
            <w:tcW w:w="7238" w:type="dxa"/>
            <w:tcBorders>
              <w:top w:val="nil"/>
              <w:left w:val="nil"/>
              <w:bottom w:val="nil"/>
              <w:right w:val="nil"/>
            </w:tcBorders>
            <w:shd w:val="clear" w:color="auto" w:fill="E6E6E6"/>
            <w:tcMar>
              <w:top w:w="0" w:type="dxa"/>
              <w:left w:w="62" w:type="dxa"/>
              <w:bottom w:w="0" w:type="dxa"/>
              <w:right w:w="62" w:type="dxa"/>
            </w:tcMar>
          </w:tcPr>
          <w:p w14:paraId="03A82780" w14:textId="77777777" w:rsidR="00FE2CA1" w:rsidRPr="00CC27A7" w:rsidRDefault="00FE2CA1" w:rsidP="00F3095D">
            <w:pPr>
              <w:pStyle w:val="Notice"/>
            </w:pPr>
            <w:r w:rsidRPr="00CC27A7">
              <w:rPr>
                <w:rStyle w:val="SpecialBold"/>
              </w:rPr>
              <w:t>WARNING:</w:t>
            </w:r>
            <w:r w:rsidRPr="00CC27A7">
              <w:t xml:space="preserve"> Warns you that failure to take or avoid a specific action might result in personal injury or a malfunction of the hardware or software. Be aware of the hazards involved with electrical circuitry and be familiar with standard practices for preventing accidents before you work on any equipment.</w:t>
            </w:r>
          </w:p>
        </w:tc>
      </w:tr>
    </w:tbl>
    <w:p w14:paraId="4EE78583" w14:textId="25DD278E" w:rsidR="00FE2CA1" w:rsidRPr="000F3CE7" w:rsidRDefault="0040666D" w:rsidP="00F3095D">
      <w:pPr>
        <w:pStyle w:val="PrefaceHeading3"/>
      </w:pPr>
      <w:bookmarkStart w:id="14" w:name="O_294"/>
      <w:bookmarkStart w:id="15" w:name="_Toc289003030"/>
      <w:bookmarkEnd w:id="14"/>
      <w:r>
        <w:t>Terms and Abbreviations</w:t>
      </w:r>
      <w:bookmarkEnd w:id="15"/>
    </w:p>
    <w:p w14:paraId="22F9DE7D" w14:textId="58707513" w:rsidR="00FE2CA1" w:rsidRPr="000F3CE7" w:rsidRDefault="00FE2CA1" w:rsidP="0040666D">
      <w:pPr>
        <w:pStyle w:val="BodyText"/>
      </w:pPr>
      <w:r w:rsidRPr="000F3CE7">
        <w:t xml:space="preserve">The following </w:t>
      </w:r>
      <w:r w:rsidR="0040666D">
        <w:t xml:space="preserve">terms and abbreviations are used in this </w:t>
      </w:r>
      <w:r w:rsidRPr="000F3CE7">
        <w:t>document.</w:t>
      </w:r>
    </w:p>
    <w:tbl>
      <w:tblPr>
        <w:tblW w:w="8223" w:type="dxa"/>
        <w:tblInd w:w="96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115" w:type="dxa"/>
          <w:right w:w="115" w:type="dxa"/>
        </w:tblCellMar>
        <w:tblLook w:val="04A0" w:firstRow="1" w:lastRow="0" w:firstColumn="1" w:lastColumn="0" w:noHBand="0" w:noVBand="1"/>
      </w:tblPr>
      <w:tblGrid>
        <w:gridCol w:w="2514"/>
        <w:gridCol w:w="5709"/>
      </w:tblGrid>
      <w:tr w:rsidR="00B20B2E" w14:paraId="01AF366F" w14:textId="77777777" w:rsidTr="00B33BC5">
        <w:trPr>
          <w:tblHeader/>
        </w:trPr>
        <w:tc>
          <w:tcPr>
            <w:tcW w:w="2514" w:type="dxa"/>
            <w:shd w:val="clear" w:color="auto" w:fill="005BAA"/>
            <w:vAlign w:val="center"/>
          </w:tcPr>
          <w:p w14:paraId="66D92A77" w14:textId="6CA8BCB7" w:rsidR="00B20B2E" w:rsidRPr="00854A35" w:rsidRDefault="00B20B2E" w:rsidP="00FD4E82">
            <w:pPr>
              <w:pStyle w:val="TableHeading"/>
              <w:rPr>
                <w:lang w:bidi="ar-SA"/>
              </w:rPr>
            </w:pPr>
            <w:r>
              <w:t>Definition/Abbreviation</w:t>
            </w:r>
          </w:p>
        </w:tc>
        <w:tc>
          <w:tcPr>
            <w:tcW w:w="5709" w:type="dxa"/>
            <w:shd w:val="clear" w:color="auto" w:fill="005BAA"/>
            <w:vAlign w:val="center"/>
          </w:tcPr>
          <w:p w14:paraId="6E45AA9D" w14:textId="5BFA39F6" w:rsidR="00B20B2E" w:rsidRPr="00854A35" w:rsidRDefault="00B20B2E" w:rsidP="00DE5A8F">
            <w:pPr>
              <w:pStyle w:val="TableHeading"/>
              <w:rPr>
                <w:lang w:bidi="ar-SA"/>
              </w:rPr>
            </w:pPr>
            <w:r>
              <w:rPr>
                <w:lang w:bidi="ar-SA"/>
              </w:rPr>
              <w:t>Description</w:t>
            </w:r>
          </w:p>
        </w:tc>
      </w:tr>
      <w:tr w:rsidR="00E86AFD" w14:paraId="36334F50" w14:textId="77777777" w:rsidTr="00B33BC5">
        <w:tc>
          <w:tcPr>
            <w:tcW w:w="2514" w:type="dxa"/>
            <w:shd w:val="clear" w:color="auto" w:fill="auto"/>
          </w:tcPr>
          <w:p w14:paraId="67DB0C76" w14:textId="4D1E03CF" w:rsidR="00E86AFD" w:rsidRDefault="00E86AFD" w:rsidP="00B20B2E">
            <w:pPr>
              <w:pStyle w:val="TableBodyText"/>
            </w:pPr>
            <w:r>
              <w:t>DUT</w:t>
            </w:r>
          </w:p>
        </w:tc>
        <w:tc>
          <w:tcPr>
            <w:tcW w:w="5709" w:type="dxa"/>
            <w:shd w:val="clear" w:color="auto" w:fill="auto"/>
          </w:tcPr>
          <w:p w14:paraId="5979F185" w14:textId="5A358799" w:rsidR="00E86AFD" w:rsidRDefault="00E86AFD" w:rsidP="0040666D">
            <w:pPr>
              <w:pStyle w:val="TableBodyText"/>
            </w:pPr>
            <w:r w:rsidRPr="00E86AFD">
              <w:t>Device Under Test</w:t>
            </w:r>
          </w:p>
        </w:tc>
      </w:tr>
      <w:tr w:rsidR="00E4411F" w14:paraId="65AD0483" w14:textId="77777777" w:rsidTr="00B33BC5">
        <w:tc>
          <w:tcPr>
            <w:tcW w:w="2514" w:type="dxa"/>
            <w:shd w:val="clear" w:color="auto" w:fill="auto"/>
          </w:tcPr>
          <w:p w14:paraId="169E0434" w14:textId="26C0860A" w:rsidR="00E4411F" w:rsidRDefault="00E4411F" w:rsidP="00B20B2E">
            <w:pPr>
              <w:pStyle w:val="TableBodyText"/>
            </w:pPr>
            <w:r>
              <w:t>Ixia</w:t>
            </w:r>
            <w:r w:rsidR="00A77BDA">
              <w:t xml:space="preserve"> |</w:t>
            </w:r>
            <w:r>
              <w:t xml:space="preserve"> Tester</w:t>
            </w:r>
            <w:r w:rsidR="00A77BDA">
              <w:t xml:space="preserve"> | </w:t>
            </w:r>
            <w:r w:rsidR="00A77BDA" w:rsidRPr="007F056A">
              <w:t>Analyzer</w:t>
            </w:r>
          </w:p>
        </w:tc>
        <w:tc>
          <w:tcPr>
            <w:tcW w:w="5709" w:type="dxa"/>
            <w:shd w:val="clear" w:color="auto" w:fill="auto"/>
          </w:tcPr>
          <w:p w14:paraId="47140267" w14:textId="4A6F29EE" w:rsidR="00E4411F" w:rsidRDefault="00E4411F" w:rsidP="0040666D">
            <w:pPr>
              <w:pStyle w:val="TableBodyText"/>
            </w:pPr>
            <w:r>
              <w:t>Traffic generator test equipment</w:t>
            </w:r>
            <w:r w:rsidR="00E86AFD">
              <w:t xml:space="preserve"> or person operating it.</w:t>
            </w:r>
          </w:p>
        </w:tc>
      </w:tr>
      <w:tr w:rsidR="00B20B2E" w14:paraId="08C5F32E" w14:textId="77777777" w:rsidTr="00B33BC5">
        <w:tc>
          <w:tcPr>
            <w:tcW w:w="2514" w:type="dxa"/>
            <w:shd w:val="clear" w:color="auto" w:fill="auto"/>
          </w:tcPr>
          <w:p w14:paraId="39C7FB4B" w14:textId="7436D878" w:rsidR="00B20B2E" w:rsidRPr="00854A35" w:rsidRDefault="0040666D" w:rsidP="00B20B2E">
            <w:pPr>
              <w:pStyle w:val="TableBodyText"/>
              <w:rPr>
                <w:lang w:bidi="ar-SA"/>
              </w:rPr>
            </w:pPr>
            <w:r>
              <w:t>POC</w:t>
            </w:r>
          </w:p>
        </w:tc>
        <w:tc>
          <w:tcPr>
            <w:tcW w:w="5709" w:type="dxa"/>
            <w:shd w:val="clear" w:color="auto" w:fill="auto"/>
          </w:tcPr>
          <w:p w14:paraId="4D45C5E6" w14:textId="771B6569" w:rsidR="00B20B2E" w:rsidRPr="00854A35" w:rsidRDefault="0040666D" w:rsidP="0040666D">
            <w:pPr>
              <w:pStyle w:val="TableBodyText"/>
              <w:rPr>
                <w:lang w:bidi="ar-SA"/>
              </w:rPr>
            </w:pPr>
            <w:r>
              <w:t>Proof of concept</w:t>
            </w:r>
          </w:p>
        </w:tc>
      </w:tr>
    </w:tbl>
    <w:p w14:paraId="7FD4E203" w14:textId="77777777" w:rsidR="00FE2CA1" w:rsidRDefault="00FE2CA1" w:rsidP="00B20B2E">
      <w:pPr>
        <w:pStyle w:val="BodyText"/>
      </w:pPr>
      <w:bookmarkStart w:id="16" w:name="O_993"/>
      <w:bookmarkEnd w:id="16"/>
    </w:p>
    <w:p w14:paraId="24EF9563" w14:textId="77777777" w:rsidR="00F3095D" w:rsidRDefault="00F3095D" w:rsidP="00F3095D">
      <w:pPr>
        <w:keepNext/>
        <w:spacing w:line="276" w:lineRule="auto"/>
        <w:rPr>
          <w:rFonts w:ascii="Arial" w:eastAsia="Calibri" w:hAnsi="Arial"/>
          <w:b/>
          <w:noProof/>
          <w:sz w:val="36"/>
          <w:szCs w:val="24"/>
          <w:lang w:bidi="ar-SA"/>
        </w:rPr>
      </w:pPr>
      <w:bookmarkStart w:id="17" w:name="_Toc303786204"/>
      <w:r>
        <w:br w:type="page"/>
      </w:r>
    </w:p>
    <w:p w14:paraId="194C72EE" w14:textId="7E1E5BC0" w:rsidR="0040666D" w:rsidRDefault="0040666D" w:rsidP="0040666D">
      <w:pPr>
        <w:pStyle w:val="Heading1"/>
      </w:pPr>
      <w:bookmarkStart w:id="18" w:name="_Toc493355910"/>
      <w:r>
        <w:t>Introduction and Objectives</w:t>
      </w:r>
      <w:bookmarkEnd w:id="18"/>
    </w:p>
    <w:p w14:paraId="24E1C624" w14:textId="77777777" w:rsidR="0040666D" w:rsidRDefault="0040666D" w:rsidP="0040666D">
      <w:pPr>
        <w:pStyle w:val="BodyText"/>
      </w:pPr>
      <w:r>
        <w:t>As your business grows and changes, so do the demands on your network infrastructure. Having to plan for a data center which is highly scalable and cost-effective is key to ensuring your competitive edge in the landscape. Mellanox can help address these challenges with its hardware and software product portfolio. A Proof of Concept (POC) of the Mellanox portfolio can accurately assess how your data center needs can be met by:</w:t>
      </w:r>
    </w:p>
    <w:p w14:paraId="047B16F8" w14:textId="6EA1C925" w:rsidR="0040666D" w:rsidRDefault="0040666D" w:rsidP="0040666D">
      <w:pPr>
        <w:pStyle w:val="ListBullet2"/>
      </w:pPr>
      <w:r>
        <w:t>Helping validate key features and functionality of a preliminary or conceptual solution.</w:t>
      </w:r>
    </w:p>
    <w:p w14:paraId="012CCAF1" w14:textId="4FAE94D7" w:rsidR="0040666D" w:rsidRDefault="0040666D" w:rsidP="0040666D">
      <w:pPr>
        <w:pStyle w:val="ListBullet2"/>
      </w:pPr>
      <w:r>
        <w:t>Reducing the risk to your project by providing engineering assistance for the POC.</w:t>
      </w:r>
    </w:p>
    <w:p w14:paraId="2E721E6C" w14:textId="36E9E187" w:rsidR="0040666D" w:rsidRDefault="0040666D" w:rsidP="0040666D">
      <w:pPr>
        <w:pStyle w:val="ListBullet2"/>
      </w:pPr>
      <w:r>
        <w:t>Speed up your testing time, by eliminating the potentially costly and time-consuming process of defining test cases, processes</w:t>
      </w:r>
      <w:r w:rsidR="00FC1974">
        <w:t>,</w:t>
      </w:r>
      <w:r>
        <w:t xml:space="preserve"> etc.</w:t>
      </w:r>
    </w:p>
    <w:p w14:paraId="6B05E8C7" w14:textId="26AFDBD0" w:rsidR="0040666D" w:rsidRDefault="0040666D" w:rsidP="0040666D">
      <w:pPr>
        <w:pStyle w:val="ListBullet2"/>
      </w:pPr>
      <w:r>
        <w:t>Help educate and expand the knowledgebase of your staff, helping them to deploy, operate, and scale your infrastructure going forward.</w:t>
      </w:r>
    </w:p>
    <w:p w14:paraId="5CC013F0" w14:textId="4A9FF9ED" w:rsidR="0040666D" w:rsidRDefault="0040666D" w:rsidP="00A40724">
      <w:pPr>
        <w:pStyle w:val="Heading2"/>
      </w:pPr>
      <w:bookmarkStart w:id="19" w:name="_Toc493355911"/>
      <w:r>
        <w:t>POC Objectives</w:t>
      </w:r>
      <w:bookmarkEnd w:id="19"/>
    </w:p>
    <w:p w14:paraId="4FC9C729" w14:textId="77777777" w:rsidR="0040666D" w:rsidRDefault="0040666D" w:rsidP="0040666D">
      <w:pPr>
        <w:pStyle w:val="BodyText"/>
      </w:pPr>
      <w:r>
        <w:t>The objective of this document is to define:</w:t>
      </w:r>
    </w:p>
    <w:p w14:paraId="5BDBC348" w14:textId="608DEC11" w:rsidR="0040666D" w:rsidRDefault="0040666D" w:rsidP="0040666D">
      <w:pPr>
        <w:pStyle w:val="ListBullet2"/>
      </w:pPr>
      <w:r>
        <w:t>Timeline for a successful POC.</w:t>
      </w:r>
    </w:p>
    <w:p w14:paraId="18DF94B3" w14:textId="04378626" w:rsidR="0040666D" w:rsidRDefault="0040666D" w:rsidP="00FC1974">
      <w:pPr>
        <w:pStyle w:val="ListBullet2"/>
      </w:pPr>
      <w:r>
        <w:t xml:space="preserve">Detailed network architecture and design of customer requirements in form of a </w:t>
      </w:r>
      <w:r w:rsidR="00FC1974">
        <w:t>l</w:t>
      </w:r>
      <w:r>
        <w:t>ab</w:t>
      </w:r>
      <w:r w:rsidR="00FC1974">
        <w:t>-</w:t>
      </w:r>
      <w:r>
        <w:t xml:space="preserve">based POC. </w:t>
      </w:r>
    </w:p>
    <w:p w14:paraId="54584DF3" w14:textId="13DED7D2" w:rsidR="0040666D" w:rsidRDefault="0040666D" w:rsidP="0040666D">
      <w:pPr>
        <w:pStyle w:val="ListBullet2"/>
      </w:pPr>
      <w:r>
        <w:t>POC test-bed hardware equipment to be deployed within</w:t>
      </w:r>
      <w:r w:rsidR="00FC1974">
        <w:t xml:space="preserve"> a</w:t>
      </w:r>
      <w:r>
        <w:t xml:space="preserve"> lab environment at </w:t>
      </w:r>
      <w:r w:rsidR="00FC1974">
        <w:t xml:space="preserve">the </w:t>
      </w:r>
      <w:r>
        <w:t>customer site or at Mellanox labs</w:t>
      </w:r>
      <w:r w:rsidR="00FC1974">
        <w:t>.</w:t>
      </w:r>
    </w:p>
    <w:p w14:paraId="5AB34296" w14:textId="6122245D" w:rsidR="0040666D" w:rsidRDefault="0040666D" w:rsidP="00FC1974">
      <w:pPr>
        <w:pStyle w:val="ListBullet2"/>
      </w:pPr>
      <w:r>
        <w:t xml:space="preserve">POC test-bed software which will be installed on </w:t>
      </w:r>
      <w:r w:rsidR="00FC1974" w:rsidRPr="00FC1974">
        <w:t xml:space="preserve"> </w:t>
      </w:r>
      <w:r w:rsidR="00FC1974">
        <w:t>the test-bed hardware equipment.</w:t>
      </w:r>
    </w:p>
    <w:p w14:paraId="2A0E5022" w14:textId="44F935A8" w:rsidR="0040666D" w:rsidRDefault="0040666D" w:rsidP="00FC1974">
      <w:pPr>
        <w:pStyle w:val="ListBullet2"/>
      </w:pPr>
      <w:r>
        <w:t>Key features and functionality required for the defined network architecture with inter-operability testing, performance test</w:t>
      </w:r>
      <w:r w:rsidR="00FC1974">
        <w:t>ing</w:t>
      </w:r>
      <w:r>
        <w:t>, HW tests &amp; application specific tests as needed.</w:t>
      </w:r>
    </w:p>
    <w:p w14:paraId="0224E173" w14:textId="278C47DF" w:rsidR="0040666D" w:rsidRDefault="0040666D" w:rsidP="00FC1974">
      <w:pPr>
        <w:pStyle w:val="ListBullet2"/>
      </w:pPr>
      <w:r>
        <w:t xml:space="preserve">High level plan which includes timelines and milestones for developing, testing, and deploying the POC test-bed components. </w:t>
      </w:r>
    </w:p>
    <w:p w14:paraId="5BE9BBFD" w14:textId="4BAE07AF" w:rsidR="0040666D" w:rsidRDefault="0040666D" w:rsidP="00FC1974">
      <w:pPr>
        <w:pStyle w:val="ListBullet2"/>
      </w:pPr>
      <w:r>
        <w:t>Support</w:t>
      </w:r>
      <w:r w:rsidR="00FC1974">
        <w:t xml:space="preserve"> for the</w:t>
      </w:r>
      <w:r>
        <w:t xml:space="preserve"> process in the event the </w:t>
      </w:r>
      <w:r w:rsidR="00FC1974">
        <w:t>customer</w:t>
      </w:r>
      <w:r>
        <w:t xml:space="preserve"> should require troubleshooting assistance</w:t>
      </w:r>
      <w:r w:rsidR="00FC1974">
        <w:t>.</w:t>
      </w:r>
    </w:p>
    <w:p w14:paraId="30DDB021" w14:textId="7A3EEDEE" w:rsidR="0040666D" w:rsidRDefault="0040666D" w:rsidP="0040666D">
      <w:pPr>
        <w:pStyle w:val="ListBullet2"/>
      </w:pPr>
      <w:r>
        <w:t>A review of the customer</w:t>
      </w:r>
      <w:r w:rsidR="00FC1974">
        <w:t>’s</w:t>
      </w:r>
      <w:r>
        <w:t xml:space="preserve"> test goals (including pass/fail criteria) in each test case of </w:t>
      </w:r>
      <w:r w:rsidR="00FC1974">
        <w:t xml:space="preserve">the </w:t>
      </w:r>
      <w:r>
        <w:t>POC.</w:t>
      </w:r>
    </w:p>
    <w:p w14:paraId="43BABCF4" w14:textId="2E25B4C2" w:rsidR="0040666D" w:rsidRDefault="0040666D" w:rsidP="00B33BC5">
      <w:pPr>
        <w:pStyle w:val="ListBullet2"/>
      </w:pPr>
      <w:r>
        <w:t xml:space="preserve">Final pass/fail criteria </w:t>
      </w:r>
      <w:r w:rsidR="00FC1974">
        <w:t>and</w:t>
      </w:r>
      <w:r>
        <w:t xml:space="preserve"> explan</w:t>
      </w:r>
      <w:r w:rsidR="00FC1974">
        <w:t>ations of</w:t>
      </w:r>
      <w:r>
        <w:t xml:space="preserve"> any workaround</w:t>
      </w:r>
      <w:r w:rsidR="00FC1974">
        <w:t>s</w:t>
      </w:r>
      <w:r>
        <w:t xml:space="preserve"> if needed.</w:t>
      </w:r>
    </w:p>
    <w:p w14:paraId="2B2BAFAD" w14:textId="77777777" w:rsidR="00FC1974" w:rsidRDefault="00FC1974" w:rsidP="0040666D">
      <w:pPr>
        <w:pStyle w:val="BodyText"/>
      </w:pPr>
    </w:p>
    <w:p w14:paraId="1D69BEB0" w14:textId="77777777" w:rsidR="0040666D" w:rsidRDefault="0040666D" w:rsidP="0040666D">
      <w:pPr>
        <w:pStyle w:val="BodyText"/>
      </w:pPr>
      <w:r>
        <w:t xml:space="preserve">The end goal is to execute the test plan and to create a report of the test results. </w:t>
      </w:r>
    </w:p>
    <w:p w14:paraId="35469150" w14:textId="7643CEF6" w:rsidR="0040666D" w:rsidRDefault="0040666D" w:rsidP="00A40724">
      <w:pPr>
        <w:pStyle w:val="Heading2"/>
      </w:pPr>
      <w:bookmarkStart w:id="20" w:name="_Toc493355912"/>
      <w:r>
        <w:t>Key Deliverables</w:t>
      </w:r>
      <w:bookmarkEnd w:id="20"/>
    </w:p>
    <w:p w14:paraId="6F4173DD" w14:textId="77777777" w:rsidR="0040666D" w:rsidRDefault="0040666D" w:rsidP="00FC1974">
      <w:pPr>
        <w:pStyle w:val="BodyText"/>
        <w:keepNext/>
      </w:pPr>
      <w:r>
        <w:t>The key deliverables of POC testing consists of:</w:t>
      </w:r>
    </w:p>
    <w:p w14:paraId="4C2323A5" w14:textId="66E03AFB" w:rsidR="0040666D" w:rsidRDefault="0040666D" w:rsidP="00FC1974">
      <w:pPr>
        <w:pStyle w:val="ListBullet2"/>
        <w:keepNext/>
      </w:pPr>
      <w:r>
        <w:t>Details of the physical setup and software versions of the lab environment</w:t>
      </w:r>
    </w:p>
    <w:p w14:paraId="7B1B3BB7" w14:textId="434396CF" w:rsidR="0040666D" w:rsidRDefault="0040666D" w:rsidP="00FC1974">
      <w:pPr>
        <w:pStyle w:val="ListBullet2"/>
        <w:keepNext/>
      </w:pPr>
      <w:r>
        <w:t>Configuration details of the setup</w:t>
      </w:r>
    </w:p>
    <w:p w14:paraId="5ECEE652" w14:textId="12FD650F" w:rsidR="0040666D" w:rsidRDefault="0040666D" w:rsidP="00FC1974">
      <w:pPr>
        <w:pStyle w:val="ListBullet2"/>
        <w:keepNext/>
      </w:pPr>
      <w:r>
        <w:t>POC testing results mapped against the pass/fail criteria</w:t>
      </w:r>
    </w:p>
    <w:p w14:paraId="4266C7F5" w14:textId="1E1AAC78" w:rsidR="0040666D" w:rsidRDefault="0040666D" w:rsidP="0040666D">
      <w:pPr>
        <w:pStyle w:val="ListBullet2"/>
      </w:pPr>
      <w:r>
        <w:t xml:space="preserve">Proposed network architecture </w:t>
      </w:r>
    </w:p>
    <w:p w14:paraId="7C11D89E" w14:textId="77944273" w:rsidR="0040666D" w:rsidRDefault="0040666D" w:rsidP="0040666D">
      <w:pPr>
        <w:pStyle w:val="ListBullet2"/>
      </w:pPr>
      <w:r>
        <w:t>Workarounds – if needed</w:t>
      </w:r>
    </w:p>
    <w:p w14:paraId="53B024B3" w14:textId="2DF3627E" w:rsidR="0040666D" w:rsidRDefault="0040666D" w:rsidP="0040666D">
      <w:pPr>
        <w:pStyle w:val="ListBullet2"/>
      </w:pPr>
      <w:r>
        <w:t>Roadmap dates and details – if needed</w:t>
      </w:r>
    </w:p>
    <w:p w14:paraId="277CD83F" w14:textId="737BEE4E" w:rsidR="0040666D" w:rsidRDefault="0040666D" w:rsidP="00245BEF">
      <w:pPr>
        <w:pStyle w:val="ListBullet2"/>
      </w:pPr>
      <w:r w:rsidRPr="00B33BC5">
        <w:t>Ansible</w:t>
      </w:r>
      <w:r>
        <w:t xml:space="preserve"> </w:t>
      </w:r>
      <w:r w:rsidR="00B33BC5">
        <w:t xml:space="preserve">playbooks </w:t>
      </w:r>
      <w:r>
        <w:t>– if needed</w:t>
      </w:r>
    </w:p>
    <w:p w14:paraId="129EEF12" w14:textId="7F7C75E3" w:rsidR="0040666D" w:rsidRDefault="0040666D" w:rsidP="00A40724">
      <w:pPr>
        <w:pStyle w:val="Heading2"/>
      </w:pPr>
      <w:bookmarkStart w:id="21" w:name="_Toc493355913"/>
      <w:r>
        <w:t>POC Process</w:t>
      </w:r>
      <w:bookmarkEnd w:id="21"/>
    </w:p>
    <w:p w14:paraId="7D9070EF" w14:textId="77777777" w:rsidR="0040666D" w:rsidRDefault="0040666D" w:rsidP="0040666D">
      <w:pPr>
        <w:pStyle w:val="BodyText"/>
      </w:pPr>
      <w:r>
        <w:t>In order to meet the above deliverables, the following process is proposed:</w:t>
      </w:r>
    </w:p>
    <w:p w14:paraId="64C37EB2" w14:textId="6AD4A703" w:rsidR="0040666D" w:rsidRPr="0040666D" w:rsidRDefault="0040666D" w:rsidP="0040666D">
      <w:pPr>
        <w:pStyle w:val="BodyText"/>
        <w:keepNext/>
        <w:rPr>
          <w:b/>
          <w:bCs/>
        </w:rPr>
      </w:pPr>
      <w:r w:rsidRPr="0040666D">
        <w:rPr>
          <w:b/>
          <w:bCs/>
        </w:rPr>
        <w:t>Step – 1: Gathering requirement</w:t>
      </w:r>
      <w:r w:rsidR="005C395C">
        <w:rPr>
          <w:b/>
          <w:bCs/>
        </w:rPr>
        <w:t>s</w:t>
      </w:r>
      <w:r w:rsidRPr="0040666D">
        <w:rPr>
          <w:b/>
          <w:bCs/>
        </w:rPr>
        <w:t xml:space="preserve">. </w:t>
      </w:r>
    </w:p>
    <w:p w14:paraId="03A2BE66" w14:textId="45CB3AA0" w:rsidR="0040666D" w:rsidRDefault="0040666D" w:rsidP="0040666D">
      <w:pPr>
        <w:pStyle w:val="BodyText"/>
      </w:pPr>
      <w:r>
        <w:t>A detailed technical meeting between Mellanox and Customer Architects to define</w:t>
      </w:r>
      <w:r w:rsidR="005C395C">
        <w:t xml:space="preserve"> the</w:t>
      </w:r>
      <w:r>
        <w:t xml:space="preserve"> following:</w:t>
      </w:r>
    </w:p>
    <w:p w14:paraId="5D4E1DC2" w14:textId="0BC874A4" w:rsidR="0040666D" w:rsidRDefault="0040666D" w:rsidP="0040666D">
      <w:pPr>
        <w:pStyle w:val="ListBullet2"/>
      </w:pPr>
      <w:r>
        <w:t>High level network architecture/design along with application usage.</w:t>
      </w:r>
    </w:p>
    <w:p w14:paraId="18D895C3" w14:textId="29C5EDCC" w:rsidR="0040666D" w:rsidRDefault="0040666D" w:rsidP="0040666D">
      <w:pPr>
        <w:pStyle w:val="ListBullet2"/>
      </w:pPr>
      <w:r>
        <w:t>Defining required protocols, port speed</w:t>
      </w:r>
      <w:r w:rsidR="005C395C">
        <w:t>s</w:t>
      </w:r>
      <w:r>
        <w:t>, number of ports</w:t>
      </w:r>
      <w:r w:rsidR="005C395C">
        <w:t>,</w:t>
      </w:r>
      <w:r>
        <w:t xml:space="preserve"> etc.</w:t>
      </w:r>
    </w:p>
    <w:p w14:paraId="47F61E19" w14:textId="4BCE76E0" w:rsidR="0040666D" w:rsidRDefault="0040666D" w:rsidP="0040666D">
      <w:pPr>
        <w:pStyle w:val="ListBullet2"/>
      </w:pPr>
      <w:r>
        <w:t>Choosing the operating system.</w:t>
      </w:r>
    </w:p>
    <w:p w14:paraId="47ED9121" w14:textId="4AB354E7" w:rsidR="0040666D" w:rsidRDefault="0040666D" w:rsidP="0040666D">
      <w:pPr>
        <w:pStyle w:val="ListBullet2"/>
      </w:pPr>
      <w:r>
        <w:t>Closing the test plan &amp; corresponding pass/fail criteria.</w:t>
      </w:r>
    </w:p>
    <w:p w14:paraId="7FE575FA" w14:textId="2841527F" w:rsidR="0040666D" w:rsidRDefault="0040666D" w:rsidP="0040666D">
      <w:pPr>
        <w:pStyle w:val="ListBullet2"/>
      </w:pPr>
      <w:r>
        <w:t>Defining the minimum POC design</w:t>
      </w:r>
      <w:r w:rsidR="005C395C">
        <w:t>.</w:t>
      </w:r>
    </w:p>
    <w:p w14:paraId="20EBF39B" w14:textId="0DC63D07" w:rsidR="0040666D" w:rsidRDefault="005C395C" w:rsidP="005C395C">
      <w:pPr>
        <w:pStyle w:val="ListBullet2"/>
      </w:pPr>
      <w:r>
        <w:t>Determining</w:t>
      </w:r>
      <w:r w:rsidR="0040666D">
        <w:t xml:space="preserve"> key dates</w:t>
      </w:r>
      <w:r>
        <w:t>:</w:t>
      </w:r>
    </w:p>
    <w:p w14:paraId="16ED377C" w14:textId="091FE3C7" w:rsidR="0040666D" w:rsidRDefault="0040666D" w:rsidP="00A40724">
      <w:pPr>
        <w:pStyle w:val="ListBullet3"/>
      </w:pPr>
      <w:r>
        <w:t xml:space="preserve">When </w:t>
      </w:r>
      <w:r w:rsidR="00A40724">
        <w:t xml:space="preserve">can </w:t>
      </w:r>
      <w:r>
        <w:t>the POC start?</w:t>
      </w:r>
    </w:p>
    <w:p w14:paraId="2576500A" w14:textId="2771FF8B" w:rsidR="0040666D" w:rsidRDefault="0040666D" w:rsidP="00A40724">
      <w:pPr>
        <w:pStyle w:val="ListBullet3"/>
      </w:pPr>
      <w:r>
        <w:t xml:space="preserve">By when </w:t>
      </w:r>
      <w:r w:rsidR="00A40724">
        <w:t xml:space="preserve">does the </w:t>
      </w:r>
      <w:r>
        <w:t>customer need the results?</w:t>
      </w:r>
    </w:p>
    <w:p w14:paraId="46E947C1" w14:textId="4810253A" w:rsidR="0040666D" w:rsidRDefault="0040666D" w:rsidP="0040666D">
      <w:pPr>
        <w:pStyle w:val="ListBullet3"/>
      </w:pPr>
      <w:r>
        <w:t>Any other important date</w:t>
      </w:r>
      <w:r w:rsidR="00A40724">
        <w:t>s</w:t>
      </w:r>
      <w:r>
        <w:t xml:space="preserve"> to be noted.</w:t>
      </w:r>
    </w:p>
    <w:p w14:paraId="7E7292D2" w14:textId="5B1CA53A" w:rsidR="0040666D" w:rsidRDefault="0040666D" w:rsidP="0040666D">
      <w:pPr>
        <w:pStyle w:val="ListBullet2"/>
      </w:pPr>
      <w:r>
        <w:t>Decide on the location of POC, along with assigned owners from</w:t>
      </w:r>
      <w:r w:rsidR="00A40724">
        <w:t xml:space="preserve"> both the</w:t>
      </w:r>
      <w:r>
        <w:t xml:space="preserve"> customer and Mellanox side</w:t>
      </w:r>
      <w:r w:rsidR="00A40724">
        <w:t>s</w:t>
      </w:r>
      <w:r>
        <w:t>.</w:t>
      </w:r>
    </w:p>
    <w:p w14:paraId="0C778F15" w14:textId="338B732A" w:rsidR="0040666D" w:rsidRDefault="0040666D" w:rsidP="0040666D">
      <w:pPr>
        <w:pStyle w:val="ListBullet2"/>
      </w:pPr>
      <w:r>
        <w:t>Assign the POC owner (who will lead the testing)</w:t>
      </w:r>
    </w:p>
    <w:p w14:paraId="3F6A67AF" w14:textId="77777777" w:rsidR="0040666D" w:rsidRPr="0040666D" w:rsidRDefault="0040666D" w:rsidP="0040666D">
      <w:pPr>
        <w:pStyle w:val="BodyText"/>
        <w:keepNext/>
        <w:rPr>
          <w:b/>
          <w:bCs/>
        </w:rPr>
      </w:pPr>
      <w:r w:rsidRPr="0040666D">
        <w:rPr>
          <w:b/>
          <w:bCs/>
        </w:rPr>
        <w:t xml:space="preserve">Step – 2: Test Execution. </w:t>
      </w:r>
    </w:p>
    <w:p w14:paraId="0B3B654F" w14:textId="5B653E74" w:rsidR="0040666D" w:rsidRDefault="0040666D" w:rsidP="005C395C">
      <w:pPr>
        <w:pStyle w:val="BodyText"/>
      </w:pPr>
      <w:r>
        <w:t xml:space="preserve">It is expected that during the POC testing phase, </w:t>
      </w:r>
      <w:r w:rsidR="005C395C">
        <w:t xml:space="preserve">the </w:t>
      </w:r>
      <w:r>
        <w:t xml:space="preserve">customer </w:t>
      </w:r>
      <w:r w:rsidR="005C395C">
        <w:t>and</w:t>
      </w:r>
      <w:r>
        <w:t xml:space="preserve"> Mellanox contact</w:t>
      </w:r>
      <w:r w:rsidR="005C395C">
        <w:t>s</w:t>
      </w:r>
      <w:r>
        <w:t xml:space="preserve"> will meet at regular intervals to ensure that the overall objective is being achieved. </w:t>
      </w:r>
    </w:p>
    <w:p w14:paraId="75BF454C" w14:textId="77777777" w:rsidR="0040666D" w:rsidRPr="0040666D" w:rsidRDefault="0040666D" w:rsidP="0040666D">
      <w:pPr>
        <w:pStyle w:val="BodyText"/>
        <w:keepNext/>
        <w:rPr>
          <w:b/>
          <w:bCs/>
        </w:rPr>
      </w:pPr>
      <w:r w:rsidRPr="0040666D">
        <w:rPr>
          <w:b/>
          <w:bCs/>
        </w:rPr>
        <w:t xml:space="preserve">Step – 3: Test Report. </w:t>
      </w:r>
    </w:p>
    <w:p w14:paraId="1F002FC3" w14:textId="19760F2F" w:rsidR="0040666D" w:rsidRDefault="0040666D" w:rsidP="005C395C">
      <w:pPr>
        <w:pStyle w:val="BodyText"/>
      </w:pPr>
      <w:r>
        <w:t xml:space="preserve">On execution completion of the test plan, </w:t>
      </w:r>
      <w:r w:rsidR="005C395C">
        <w:t>a</w:t>
      </w:r>
      <w:r>
        <w:t xml:space="preserve"> test report will be generated along with any workaround</w:t>
      </w:r>
      <w:r w:rsidR="005C395C">
        <w:t>s</w:t>
      </w:r>
      <w:r>
        <w:t xml:space="preserve"> for failed cases or roadmap</w:t>
      </w:r>
      <w:r w:rsidR="005C395C">
        <w:t>s</w:t>
      </w:r>
      <w:r>
        <w:t xml:space="preserve"> if applicable. </w:t>
      </w:r>
    </w:p>
    <w:p w14:paraId="12D6C514" w14:textId="77777777" w:rsidR="0040666D" w:rsidRPr="0040666D" w:rsidRDefault="0040666D" w:rsidP="0040666D">
      <w:pPr>
        <w:pStyle w:val="BodyText"/>
        <w:keepNext/>
        <w:rPr>
          <w:b/>
          <w:bCs/>
        </w:rPr>
      </w:pPr>
      <w:r w:rsidRPr="0040666D">
        <w:rPr>
          <w:b/>
          <w:bCs/>
        </w:rPr>
        <w:t xml:space="preserve">Step – 4: Final Review. </w:t>
      </w:r>
    </w:p>
    <w:p w14:paraId="6D1A3B29" w14:textId="06A3F5FD" w:rsidR="0040666D" w:rsidRDefault="0040666D" w:rsidP="005C395C">
      <w:pPr>
        <w:pStyle w:val="BodyText"/>
      </w:pPr>
      <w:r>
        <w:t>On completion of the test report, the account team will meet with the customer to review the goals against the expected results, exceptions, work arounds</w:t>
      </w:r>
      <w:r w:rsidR="005C395C">
        <w:t>,</w:t>
      </w:r>
      <w:r>
        <w:t xml:space="preserve"> etc.</w:t>
      </w:r>
    </w:p>
    <w:p w14:paraId="53DE3DEF" w14:textId="71F1F453" w:rsidR="0040666D" w:rsidRDefault="0040666D" w:rsidP="0040666D">
      <w:pPr>
        <w:pStyle w:val="Heading1"/>
      </w:pPr>
      <w:bookmarkStart w:id="22" w:name="_Toc493355914"/>
      <w:r>
        <w:t>Requirements</w:t>
      </w:r>
      <w:bookmarkEnd w:id="22"/>
    </w:p>
    <w:p w14:paraId="0FFAEB45" w14:textId="6FAC5794" w:rsidR="0040666D" w:rsidRDefault="0040666D" w:rsidP="00A40724">
      <w:pPr>
        <w:pStyle w:val="Heading2"/>
      </w:pPr>
      <w:bookmarkStart w:id="23" w:name="_Toc493355915"/>
      <w:r>
        <w:t>Business Requirements</w:t>
      </w:r>
      <w:bookmarkEnd w:id="23"/>
    </w:p>
    <w:p w14:paraId="346F200C" w14:textId="77777777" w:rsidR="005C395C" w:rsidRDefault="00332198" w:rsidP="00332198">
      <w:pPr>
        <w:pStyle w:val="BodyText"/>
        <w:rPr>
          <w:highlight w:val="yellow"/>
        </w:rPr>
      </w:pPr>
      <w:r>
        <w:rPr>
          <w:highlight w:val="yellow"/>
        </w:rPr>
        <w:t xml:space="preserve">[Sample] </w:t>
      </w:r>
    </w:p>
    <w:p w14:paraId="7E838AE8" w14:textId="2AEB2AD7" w:rsidR="0040666D" w:rsidRDefault="00332198" w:rsidP="005C395C">
      <w:pPr>
        <w:pStyle w:val="BodyText"/>
      </w:pPr>
      <w:r>
        <w:rPr>
          <w:highlight w:val="yellow"/>
        </w:rPr>
        <w:t>Company</w:t>
      </w:r>
      <w:r w:rsidR="0040666D" w:rsidRPr="00912DF9">
        <w:rPr>
          <w:highlight w:val="yellow"/>
        </w:rPr>
        <w:t>-</w:t>
      </w:r>
      <w:r w:rsidR="0040666D" w:rsidRPr="00332198">
        <w:rPr>
          <w:highlight w:val="yellow"/>
        </w:rPr>
        <w:t>A</w:t>
      </w:r>
      <w:r w:rsidR="0040666D">
        <w:t xml:space="preserve"> will be conducting a SDN Proof of Concept to select a macro</w:t>
      </w:r>
      <w:r>
        <w:t>-</w:t>
      </w:r>
      <w:r w:rsidR="0040666D">
        <w:t>segmentation and software orchestration solution for its San Jose and Hong Kong data centers. These will be new software defined data center</w:t>
      </w:r>
      <w:r w:rsidR="005C395C">
        <w:t>s</w:t>
      </w:r>
      <w:r w:rsidR="0040666D">
        <w:t>, which will need</w:t>
      </w:r>
      <w:r w:rsidR="005C395C">
        <w:t xml:space="preserve"> the</w:t>
      </w:r>
      <w:r w:rsidR="0040666D">
        <w:t xml:space="preserve"> latest Layer-2 and Layer-3 protocol</w:t>
      </w:r>
      <w:r w:rsidR="005C395C">
        <w:t>s</w:t>
      </w:r>
      <w:r w:rsidR="0040666D">
        <w:t xml:space="preserve"> along with software based service chaining. The objective is to segment mission</w:t>
      </w:r>
      <w:r w:rsidR="005C395C">
        <w:t>-</w:t>
      </w:r>
      <w:r w:rsidR="0040666D">
        <w:t>critical applications, provide better visibility, and automatically provis</w:t>
      </w:r>
      <w:r>
        <w:t xml:space="preserve">ion new applications. </w:t>
      </w:r>
      <w:r w:rsidRPr="00332198">
        <w:rPr>
          <w:highlight w:val="yellow"/>
        </w:rPr>
        <w:t>Company-</w:t>
      </w:r>
      <w:r w:rsidR="0040666D" w:rsidRPr="00332198">
        <w:rPr>
          <w:highlight w:val="yellow"/>
        </w:rPr>
        <w:t>A</w:t>
      </w:r>
      <w:r w:rsidR="0040666D">
        <w:t xml:space="preserve"> needs to test </w:t>
      </w:r>
      <w:r w:rsidR="005C395C">
        <w:t xml:space="preserve">the </w:t>
      </w:r>
      <w:r w:rsidR="0040666D">
        <w:t>required protocols and solutions from various vendors for</w:t>
      </w:r>
      <w:r w:rsidR="005C395C">
        <w:t xml:space="preserve"> its</w:t>
      </w:r>
      <w:r w:rsidR="0040666D">
        <w:t xml:space="preserve"> final </w:t>
      </w:r>
      <w:r w:rsidR="005C395C">
        <w:t xml:space="preserve">vendor </w:t>
      </w:r>
      <w:r w:rsidR="0040666D">
        <w:t>selection.</w:t>
      </w:r>
    </w:p>
    <w:p w14:paraId="796D83CB" w14:textId="1AD74676" w:rsidR="0040666D" w:rsidRDefault="0040666D" w:rsidP="005C395C">
      <w:pPr>
        <w:pStyle w:val="BodyText"/>
      </w:pPr>
      <w:r>
        <w:t>The POC need</w:t>
      </w:r>
      <w:r w:rsidR="005C395C">
        <w:t>s</w:t>
      </w:r>
      <w:r>
        <w:t xml:space="preserve"> to follow</w:t>
      </w:r>
      <w:r w:rsidR="005C395C">
        <w:t xml:space="preserve"> the</w:t>
      </w:r>
      <w:r w:rsidR="005C395C" w:rsidRPr="005C395C">
        <w:t xml:space="preserve"> </w:t>
      </w:r>
      <w:r w:rsidR="005C395C">
        <w:t>dates</w:t>
      </w:r>
      <w:r>
        <w:t xml:space="preserve"> below:</w:t>
      </w:r>
    </w:p>
    <w:p w14:paraId="576CAE64" w14:textId="4AF28489" w:rsidR="0040666D" w:rsidRDefault="0040666D" w:rsidP="0040666D">
      <w:pPr>
        <w:pStyle w:val="ListBullet2"/>
      </w:pPr>
      <w:r>
        <w:t xml:space="preserve">Requirement lock: </w:t>
      </w:r>
      <w:r>
        <w:tab/>
      </w:r>
      <w:r>
        <w:tab/>
      </w:r>
      <w:r w:rsidRPr="00332198">
        <w:rPr>
          <w:highlight w:val="yellow"/>
        </w:rPr>
        <w:t>08/15/2017</w:t>
      </w:r>
    </w:p>
    <w:p w14:paraId="7F6B1767" w14:textId="6F31187D" w:rsidR="0040666D" w:rsidRDefault="0040666D" w:rsidP="0040666D">
      <w:pPr>
        <w:pStyle w:val="ListBullet2"/>
      </w:pPr>
      <w:r>
        <w:t xml:space="preserve">Procurement of HW: </w:t>
      </w:r>
      <w:r>
        <w:tab/>
      </w:r>
      <w:r>
        <w:tab/>
      </w:r>
      <w:r w:rsidRPr="00332198">
        <w:rPr>
          <w:highlight w:val="yellow"/>
        </w:rPr>
        <w:t>08/30/2017</w:t>
      </w:r>
    </w:p>
    <w:p w14:paraId="4A6DCBE5" w14:textId="7E00F420" w:rsidR="0040666D" w:rsidRDefault="0040666D" w:rsidP="0040666D">
      <w:pPr>
        <w:pStyle w:val="ListBullet2"/>
      </w:pPr>
      <w:r>
        <w:t xml:space="preserve">Test execution and final report: </w:t>
      </w:r>
      <w:r>
        <w:tab/>
      </w:r>
      <w:r w:rsidRPr="00332198">
        <w:rPr>
          <w:highlight w:val="yellow"/>
        </w:rPr>
        <w:t>9/30/2017</w:t>
      </w:r>
    </w:p>
    <w:p w14:paraId="7133E53B" w14:textId="76C3DDBF" w:rsidR="0040666D" w:rsidRDefault="0040666D" w:rsidP="0040666D">
      <w:pPr>
        <w:pStyle w:val="ListBullet2"/>
      </w:pPr>
      <w:r>
        <w:t xml:space="preserve">Discussion with vendors: </w:t>
      </w:r>
      <w:r>
        <w:tab/>
      </w:r>
      <w:r w:rsidRPr="00332198">
        <w:rPr>
          <w:highlight w:val="yellow"/>
        </w:rPr>
        <w:t>10/15/2017</w:t>
      </w:r>
    </w:p>
    <w:p w14:paraId="6EEE0EDA" w14:textId="22940C20" w:rsidR="0040666D" w:rsidRDefault="0040666D" w:rsidP="0040666D">
      <w:pPr>
        <w:pStyle w:val="ListBullet2"/>
      </w:pPr>
      <w:r>
        <w:t xml:space="preserve">Final selection: </w:t>
      </w:r>
      <w:r>
        <w:tab/>
      </w:r>
      <w:r>
        <w:tab/>
      </w:r>
      <w:r>
        <w:tab/>
      </w:r>
      <w:r w:rsidRPr="00332198">
        <w:rPr>
          <w:highlight w:val="yellow"/>
        </w:rPr>
        <w:t>10/30/2017</w:t>
      </w:r>
    </w:p>
    <w:p w14:paraId="0C8B00DC" w14:textId="4CC48AD4" w:rsidR="0040666D" w:rsidRDefault="0040666D" w:rsidP="005C395C">
      <w:pPr>
        <w:pStyle w:val="BodyText"/>
      </w:pPr>
      <w:r>
        <w:t>Vendors will need to run the POC in their o</w:t>
      </w:r>
      <w:r w:rsidR="00332198">
        <w:t xml:space="preserve">wn labs and work with </w:t>
      </w:r>
      <w:r w:rsidR="00332198" w:rsidRPr="00332198">
        <w:rPr>
          <w:highlight w:val="yellow"/>
        </w:rPr>
        <w:t>Company-</w:t>
      </w:r>
      <w:r w:rsidRPr="00332198">
        <w:rPr>
          <w:highlight w:val="yellow"/>
        </w:rPr>
        <w:t>A</w:t>
      </w:r>
      <w:r>
        <w:t xml:space="preserve"> to ensure </w:t>
      </w:r>
      <w:r w:rsidR="005C395C">
        <w:t xml:space="preserve">proper </w:t>
      </w:r>
      <w:r>
        <w:t>execution of tests. Once the tests are completed</w:t>
      </w:r>
      <w:r w:rsidR="005C395C">
        <w:t>,</w:t>
      </w:r>
      <w:r>
        <w:t xml:space="preserve"> a final closure meeting will </w:t>
      </w:r>
      <w:r w:rsidR="005C395C">
        <w:t>review</w:t>
      </w:r>
      <w:r>
        <w:t xml:space="preserve"> the results in detail and explicitly write down any work around</w:t>
      </w:r>
      <w:r w:rsidR="005C395C">
        <w:t>s</w:t>
      </w:r>
      <w:r>
        <w:t xml:space="preserve"> or any roadmap items with dates.</w:t>
      </w:r>
    </w:p>
    <w:p w14:paraId="1C4FA959" w14:textId="460C580B" w:rsidR="0040666D" w:rsidRDefault="0040666D" w:rsidP="00A40724">
      <w:pPr>
        <w:pStyle w:val="Heading2"/>
      </w:pPr>
      <w:bookmarkStart w:id="24" w:name="_Toc493355916"/>
      <w:r>
        <w:t>Technical Requirements</w:t>
      </w:r>
      <w:bookmarkEnd w:id="24"/>
    </w:p>
    <w:p w14:paraId="25B35B22" w14:textId="77777777" w:rsidR="005C395C" w:rsidRDefault="0040666D" w:rsidP="0040666D">
      <w:pPr>
        <w:pStyle w:val="BodyText"/>
      </w:pPr>
      <w:r w:rsidRPr="00332198">
        <w:rPr>
          <w:highlight w:val="yellow"/>
        </w:rPr>
        <w:t>[Sample]</w:t>
      </w:r>
      <w:r>
        <w:t xml:space="preserve"> </w:t>
      </w:r>
    </w:p>
    <w:p w14:paraId="3720745A" w14:textId="70EF58E2" w:rsidR="0040666D" w:rsidRDefault="0040666D" w:rsidP="005C395C">
      <w:pPr>
        <w:pStyle w:val="BodyText"/>
      </w:pPr>
      <w:r>
        <w:t>This document outlines a test plan that will help confirm which vend</w:t>
      </w:r>
      <w:r w:rsidR="00332198">
        <w:t xml:space="preserve">or platform satisfies </w:t>
      </w:r>
      <w:r w:rsidR="00332198" w:rsidRPr="00332198">
        <w:rPr>
          <w:highlight w:val="yellow"/>
        </w:rPr>
        <w:t>Company-</w:t>
      </w:r>
      <w:r w:rsidRPr="00332198">
        <w:rPr>
          <w:highlight w:val="yellow"/>
        </w:rPr>
        <w:t>A</w:t>
      </w:r>
      <w:r>
        <w:t>’s requirements to provide advanced, feature-rich, high availability, and resilient security policies and service protec</w:t>
      </w:r>
      <w:r w:rsidR="00332198">
        <w:t xml:space="preserve">tion for </w:t>
      </w:r>
      <w:r w:rsidR="00332198" w:rsidRPr="00332198">
        <w:rPr>
          <w:highlight w:val="yellow"/>
        </w:rPr>
        <w:t>Company-</w:t>
      </w:r>
      <w:r w:rsidRPr="00332198">
        <w:rPr>
          <w:highlight w:val="yellow"/>
        </w:rPr>
        <w:t>A</w:t>
      </w:r>
      <w:r>
        <w:t xml:space="preserve">’s network and application infrastructure. Successful completion of this test plan implies that the reviewers are comfortable that the products were tested to their full extent against the outlined test criteria and scoring matrix specified. </w:t>
      </w:r>
      <w:r w:rsidR="005C395C">
        <w:t>At the</w:t>
      </w:r>
      <w:r>
        <w:t xml:space="preserve"> high level, </w:t>
      </w:r>
      <w:r w:rsidR="005C395C">
        <w:t xml:space="preserve">the </w:t>
      </w:r>
      <w:r>
        <w:t>following protocols and solutions will need to be tested:</w:t>
      </w:r>
    </w:p>
    <w:p w14:paraId="27E5FC50" w14:textId="55C72E32" w:rsidR="0040666D" w:rsidRDefault="0040666D" w:rsidP="0040666D">
      <w:pPr>
        <w:pStyle w:val="ListBullet2"/>
      </w:pPr>
      <w:r>
        <w:t>Port speed tests – to ensure line rate performance</w:t>
      </w:r>
    </w:p>
    <w:p w14:paraId="3D0D4CB9" w14:textId="2140D883" w:rsidR="0040666D" w:rsidRDefault="0040666D" w:rsidP="0040666D">
      <w:pPr>
        <w:pStyle w:val="ListBullet2"/>
      </w:pPr>
      <w:r>
        <w:t xml:space="preserve">Hardware </w:t>
      </w:r>
      <w:r w:rsidR="005C395C">
        <w:t xml:space="preserve">system </w:t>
      </w:r>
      <w:r>
        <w:t>tests – to ensure HW durability and stability</w:t>
      </w:r>
    </w:p>
    <w:p w14:paraId="42452FDF" w14:textId="5EFCF83A" w:rsidR="0040666D" w:rsidRDefault="0040666D" w:rsidP="0040666D">
      <w:pPr>
        <w:pStyle w:val="ListBullet2"/>
      </w:pPr>
      <w:r>
        <w:t>MLAG protocol with failover numbers</w:t>
      </w:r>
    </w:p>
    <w:p w14:paraId="734A4F9B" w14:textId="1B42610F" w:rsidR="0040666D" w:rsidRDefault="0040666D" w:rsidP="0040666D">
      <w:pPr>
        <w:pStyle w:val="ListBullet2"/>
      </w:pPr>
      <w:r>
        <w:t>VXLAN with EVPN working with MLAG or Type – 1 EVPN support</w:t>
      </w:r>
    </w:p>
    <w:p w14:paraId="04DCE619" w14:textId="2EFCA935" w:rsidR="0040666D" w:rsidRDefault="0040666D" w:rsidP="0040666D">
      <w:pPr>
        <w:pStyle w:val="ListBullet2"/>
      </w:pPr>
      <w:r>
        <w:t>EVPN routing</w:t>
      </w:r>
    </w:p>
    <w:p w14:paraId="2973F911" w14:textId="223A4BB7" w:rsidR="0040666D" w:rsidRDefault="0040666D" w:rsidP="0040666D">
      <w:pPr>
        <w:pStyle w:val="ListBullet2"/>
      </w:pPr>
      <w:r>
        <w:t>Controller based service chaining</w:t>
      </w:r>
    </w:p>
    <w:p w14:paraId="6126CC8D" w14:textId="266D30E7" w:rsidR="0040666D" w:rsidRDefault="0040666D" w:rsidP="0040666D">
      <w:pPr>
        <w:pStyle w:val="ListBullet2"/>
      </w:pPr>
      <w:r>
        <w:t>BGP routing tests – basic, failovers and performance tests</w:t>
      </w:r>
    </w:p>
    <w:p w14:paraId="28823316" w14:textId="45B71F0E" w:rsidR="0040666D" w:rsidRDefault="0040666D" w:rsidP="0040666D">
      <w:pPr>
        <w:pStyle w:val="ListBullet2"/>
      </w:pPr>
      <w:r>
        <w:t xml:space="preserve">Ability to show load balancing in </w:t>
      </w:r>
      <w:r w:rsidR="005C395C">
        <w:t xml:space="preserve">the </w:t>
      </w:r>
      <w:r>
        <w:t>fabric</w:t>
      </w:r>
    </w:p>
    <w:p w14:paraId="25EEA21E" w14:textId="3F531481" w:rsidR="0040666D" w:rsidRDefault="0040666D" w:rsidP="0040666D">
      <w:pPr>
        <w:pStyle w:val="ListBullet2"/>
      </w:pPr>
      <w:r>
        <w:t>Ability to support multi-vendor OS – open networking</w:t>
      </w:r>
    </w:p>
    <w:p w14:paraId="4ECE2B8B" w14:textId="0A521414" w:rsidR="0040666D" w:rsidRDefault="0040666D" w:rsidP="0040666D">
      <w:pPr>
        <w:pStyle w:val="ListBullet2"/>
      </w:pPr>
      <w:r>
        <w:t>Various scale matrix (for L3)</w:t>
      </w:r>
    </w:p>
    <w:p w14:paraId="56695ABF" w14:textId="78818089" w:rsidR="0040666D" w:rsidRDefault="0040666D" w:rsidP="0040666D">
      <w:pPr>
        <w:pStyle w:val="ListBullet2"/>
      </w:pPr>
      <w:r>
        <w:t>Interop</w:t>
      </w:r>
      <w:r w:rsidR="005C395C">
        <w:t>erability</w:t>
      </w:r>
      <w:r>
        <w:t xml:space="preserve"> with Juniper (with L2 and L3 protocols)</w:t>
      </w:r>
    </w:p>
    <w:p w14:paraId="22CB36C4" w14:textId="77777777" w:rsidR="0040666D" w:rsidRDefault="0040666D" w:rsidP="0040666D">
      <w:pPr>
        <w:pStyle w:val="BodyText"/>
      </w:pPr>
    </w:p>
    <w:p w14:paraId="6900CDD3" w14:textId="5A1E0BE1" w:rsidR="0040666D" w:rsidRDefault="0040666D" w:rsidP="00332198">
      <w:pPr>
        <w:pStyle w:val="BodyText"/>
      </w:pPr>
      <w:r>
        <w:t>A detailed test plan should be made (and reviewed with Company</w:t>
      </w:r>
      <w:r w:rsidR="00332198">
        <w:t>-</w:t>
      </w:r>
      <w:r w:rsidR="00912DF9">
        <w:t>A</w:t>
      </w:r>
      <w:r>
        <w:t>) based on above requirement</w:t>
      </w:r>
      <w:r w:rsidR="005C395C">
        <w:t>s</w:t>
      </w:r>
      <w:r>
        <w:t xml:space="preserve"> and each test case should have pass/fail or reporting criteria. Test diagrams and configurations should be attached in </w:t>
      </w:r>
      <w:r w:rsidR="005C395C">
        <w:t xml:space="preserve">the </w:t>
      </w:r>
      <w:r>
        <w:t>appendix.</w:t>
      </w:r>
    </w:p>
    <w:p w14:paraId="12A0A2F6" w14:textId="349FA82E" w:rsidR="0040666D" w:rsidRDefault="0040666D" w:rsidP="0040666D">
      <w:pPr>
        <w:pStyle w:val="BodyText"/>
      </w:pPr>
      <w:r>
        <w:t xml:space="preserve">Any third party software should also be mentioned in </w:t>
      </w:r>
      <w:r w:rsidR="005C395C">
        <w:t xml:space="preserve">the </w:t>
      </w:r>
      <w:r>
        <w:t>appendix.</w:t>
      </w:r>
    </w:p>
    <w:p w14:paraId="7021D14A" w14:textId="677B25B8" w:rsidR="0040666D" w:rsidRDefault="0040666D" w:rsidP="00A40724">
      <w:pPr>
        <w:pStyle w:val="Heading2"/>
      </w:pPr>
      <w:bookmarkStart w:id="25" w:name="_Toc493355917"/>
      <w:r>
        <w:t>Business Constraints (if applicable)</w:t>
      </w:r>
      <w:bookmarkEnd w:id="25"/>
    </w:p>
    <w:p w14:paraId="4B2FD413" w14:textId="77777777" w:rsidR="005C395C" w:rsidRDefault="0040666D" w:rsidP="0040666D">
      <w:pPr>
        <w:pStyle w:val="BodyText"/>
      </w:pPr>
      <w:r w:rsidRPr="00332198">
        <w:rPr>
          <w:highlight w:val="yellow"/>
        </w:rPr>
        <w:t>[Sample]</w:t>
      </w:r>
      <w:r>
        <w:t xml:space="preserve"> </w:t>
      </w:r>
    </w:p>
    <w:p w14:paraId="5C66F8B2" w14:textId="4DBAA628" w:rsidR="0040666D" w:rsidRDefault="0040666D" w:rsidP="005C395C">
      <w:pPr>
        <w:pStyle w:val="BodyText"/>
      </w:pPr>
      <w:r>
        <w:t xml:space="preserve">The test time lines are rigid and </w:t>
      </w:r>
      <w:r w:rsidR="005C395C">
        <w:t xml:space="preserve">the </w:t>
      </w:r>
      <w:r>
        <w:t xml:space="preserve">POC should be completed </w:t>
      </w:r>
      <w:r w:rsidR="005C395C">
        <w:t>on</w:t>
      </w:r>
      <w:r>
        <w:t xml:space="preserve"> time. Along with time constraints, there are</w:t>
      </w:r>
      <w:r w:rsidR="005C395C">
        <w:t xml:space="preserve"> also the</w:t>
      </w:r>
      <w:r>
        <w:t xml:space="preserve"> following constraints:</w:t>
      </w:r>
    </w:p>
    <w:p w14:paraId="715900A2" w14:textId="1708D5C8" w:rsidR="0040666D" w:rsidRDefault="00332198" w:rsidP="0040666D">
      <w:pPr>
        <w:pStyle w:val="ListBullet2"/>
      </w:pPr>
      <w:r w:rsidRPr="00332198">
        <w:rPr>
          <w:highlight w:val="yellow"/>
        </w:rPr>
        <w:t>Company-</w:t>
      </w:r>
      <w:r w:rsidR="0040666D" w:rsidRPr="00332198">
        <w:rPr>
          <w:highlight w:val="yellow"/>
        </w:rPr>
        <w:t>A</w:t>
      </w:r>
      <w:r w:rsidR="0040666D">
        <w:t xml:space="preserve"> will not provide any detailed inputs on network requirements, vendors </w:t>
      </w:r>
      <w:r w:rsidR="005C395C">
        <w:t xml:space="preserve">will </w:t>
      </w:r>
      <w:r w:rsidR="0040666D">
        <w:t>have to come up with their own designs to prove their functionality.</w:t>
      </w:r>
    </w:p>
    <w:p w14:paraId="7E7A4B19" w14:textId="15E5FF0C" w:rsidR="0040666D" w:rsidRDefault="0040666D" w:rsidP="00332198">
      <w:pPr>
        <w:pStyle w:val="ListBullet2"/>
      </w:pPr>
      <w:r>
        <w:t xml:space="preserve">All tests should be executed at </w:t>
      </w:r>
      <w:r w:rsidR="005C395C">
        <w:t xml:space="preserve">the </w:t>
      </w:r>
      <w:r>
        <w:t xml:space="preserve">vendor’s lab and </w:t>
      </w:r>
      <w:r w:rsidRPr="00332198">
        <w:rPr>
          <w:highlight w:val="yellow"/>
        </w:rPr>
        <w:t>Company</w:t>
      </w:r>
      <w:r w:rsidR="00332198" w:rsidRPr="00332198">
        <w:rPr>
          <w:highlight w:val="yellow"/>
        </w:rPr>
        <w:t>-</w:t>
      </w:r>
      <w:r w:rsidRPr="00332198">
        <w:rPr>
          <w:highlight w:val="yellow"/>
        </w:rPr>
        <w:t>A</w:t>
      </w:r>
      <w:r>
        <w:t xml:space="preserve"> will not pay for any POC equipment.</w:t>
      </w:r>
    </w:p>
    <w:p w14:paraId="349FEEDA" w14:textId="6BB07596" w:rsidR="0040666D" w:rsidRDefault="0040666D" w:rsidP="005C395C">
      <w:pPr>
        <w:pStyle w:val="ListBullet2"/>
      </w:pPr>
      <w:r>
        <w:t xml:space="preserve">Once </w:t>
      </w:r>
      <w:r w:rsidR="005C395C">
        <w:t>a</w:t>
      </w:r>
      <w:r>
        <w:t xml:space="preserve"> vendor is selected for final bidding, there may be requirement</w:t>
      </w:r>
      <w:r w:rsidR="005C395C">
        <w:t>s for</w:t>
      </w:r>
      <w:r>
        <w:t xml:space="preserve"> onsite test resource</w:t>
      </w:r>
      <w:r w:rsidR="005C395C">
        <w:t>s</w:t>
      </w:r>
      <w:r>
        <w:t xml:space="preserve"> at </w:t>
      </w:r>
      <w:r w:rsidRPr="00332198">
        <w:rPr>
          <w:highlight w:val="yellow"/>
        </w:rPr>
        <w:t>Company</w:t>
      </w:r>
      <w:r w:rsidR="00332198" w:rsidRPr="00332198">
        <w:rPr>
          <w:highlight w:val="yellow"/>
        </w:rPr>
        <w:t>-</w:t>
      </w:r>
      <w:r w:rsidRPr="00332198">
        <w:rPr>
          <w:highlight w:val="yellow"/>
        </w:rPr>
        <w:t>A</w:t>
      </w:r>
      <w:r w:rsidR="005C395C">
        <w:t>’s</w:t>
      </w:r>
      <w:r>
        <w:t xml:space="preserve"> Palo Alto location for a month duration. </w:t>
      </w:r>
    </w:p>
    <w:p w14:paraId="769AE2E8" w14:textId="77777777" w:rsidR="0040666D" w:rsidRDefault="0040666D" w:rsidP="0040666D">
      <w:pPr>
        <w:pStyle w:val="BodyText"/>
      </w:pPr>
    </w:p>
    <w:p w14:paraId="2EFFC396" w14:textId="165E0234" w:rsidR="0040666D" w:rsidRDefault="0040666D" w:rsidP="0040666D">
      <w:pPr>
        <w:pStyle w:val="Heading1"/>
      </w:pPr>
      <w:bookmarkStart w:id="26" w:name="_Toc493355918"/>
      <w:r>
        <w:t>Design Proposal</w:t>
      </w:r>
      <w:bookmarkEnd w:id="26"/>
    </w:p>
    <w:p w14:paraId="24FF1B26" w14:textId="24F5DFBF" w:rsidR="0040666D" w:rsidRDefault="0040666D" w:rsidP="00A40724">
      <w:pPr>
        <w:pStyle w:val="Heading2"/>
      </w:pPr>
      <w:bookmarkStart w:id="27" w:name="_Toc493355919"/>
      <w:r>
        <w:t>Design Diagram</w:t>
      </w:r>
      <w:bookmarkEnd w:id="27"/>
    </w:p>
    <w:p w14:paraId="658E0D2E" w14:textId="77777777" w:rsidR="005C395C" w:rsidRDefault="0040666D" w:rsidP="009D3A07">
      <w:pPr>
        <w:pStyle w:val="BodyText"/>
      </w:pPr>
      <w:r w:rsidRPr="00332198">
        <w:rPr>
          <w:highlight w:val="yellow"/>
        </w:rPr>
        <w:t>[Sample]</w:t>
      </w:r>
      <w:r>
        <w:t xml:space="preserve"> </w:t>
      </w:r>
    </w:p>
    <w:p w14:paraId="16FC24B4" w14:textId="6B9BE8E3" w:rsidR="00D62BF2" w:rsidRDefault="0040666D" w:rsidP="00B33BC5">
      <w:pPr>
        <w:pStyle w:val="BodyText"/>
      </w:pPr>
      <w:r>
        <w:t xml:space="preserve">The High Level Design </w:t>
      </w:r>
      <w:r w:rsidR="00B33BC5">
        <w:t>(</w:t>
      </w:r>
      <w:r>
        <w:t>HLD</w:t>
      </w:r>
      <w:r w:rsidR="00B33BC5">
        <w:t>)</w:t>
      </w:r>
      <w:r>
        <w:t xml:space="preserve"> gives an overview of the proposed network topology</w:t>
      </w:r>
      <w:r w:rsidR="005C395C">
        <w:t>.</w:t>
      </w:r>
    </w:p>
    <w:p w14:paraId="43AC2560" w14:textId="77777777" w:rsidR="005C395C" w:rsidRDefault="005C395C" w:rsidP="005C395C">
      <w:pPr>
        <w:pStyle w:val="BodyText"/>
      </w:pPr>
    </w:p>
    <w:p w14:paraId="372CFB3B" w14:textId="06A545BE" w:rsidR="0040666D" w:rsidRDefault="00332198" w:rsidP="0040666D">
      <w:pPr>
        <w:pStyle w:val="BodyText"/>
      </w:pPr>
      <w:r>
        <w:rPr>
          <w:noProof/>
          <w:lang w:bidi="ar-SA"/>
        </w:rPr>
        <w:drawing>
          <wp:inline distT="0" distB="0" distL="0" distR="0" wp14:anchorId="0D714D63" wp14:editId="43A56B56">
            <wp:extent cx="5205426" cy="2351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dallia.png"/>
                    <pic:cNvPicPr/>
                  </pic:nvPicPr>
                  <pic:blipFill rotWithShape="1">
                    <a:blip r:embed="rId29">
                      <a:extLst>
                        <a:ext uri="{28A0092B-C50C-407E-A947-70E740481C1C}">
                          <a14:useLocalDpi xmlns:a14="http://schemas.microsoft.com/office/drawing/2010/main" val="0"/>
                        </a:ext>
                      </a:extLst>
                    </a:blip>
                    <a:srcRect l="8783" t="19113" r="11937" b="26618"/>
                    <a:stretch/>
                  </pic:blipFill>
                  <pic:spPr bwMode="auto">
                    <a:xfrm>
                      <a:off x="0" y="0"/>
                      <a:ext cx="5207072" cy="2352058"/>
                    </a:xfrm>
                    <a:prstGeom prst="rect">
                      <a:avLst/>
                    </a:prstGeom>
                    <a:ln>
                      <a:noFill/>
                    </a:ln>
                    <a:extLst>
                      <a:ext uri="{53640926-AAD7-44D8-BBD7-CCE9431645EC}">
                        <a14:shadowObscured xmlns:a14="http://schemas.microsoft.com/office/drawing/2010/main"/>
                      </a:ext>
                    </a:extLst>
                  </pic:spPr>
                </pic:pic>
              </a:graphicData>
            </a:graphic>
          </wp:inline>
        </w:drawing>
      </w:r>
    </w:p>
    <w:p w14:paraId="74802A63" w14:textId="4BC37896" w:rsidR="0040666D" w:rsidRDefault="0040666D" w:rsidP="00A40724">
      <w:pPr>
        <w:pStyle w:val="Heading2"/>
      </w:pPr>
      <w:bookmarkStart w:id="28" w:name="_Toc493355920"/>
      <w:r>
        <w:t>Design Description</w:t>
      </w:r>
      <w:bookmarkEnd w:id="28"/>
    </w:p>
    <w:p w14:paraId="19AFEC41" w14:textId="77777777" w:rsidR="00332198" w:rsidRDefault="0040666D" w:rsidP="00332198">
      <w:pPr>
        <w:pStyle w:val="BodyText"/>
      </w:pPr>
      <w:r w:rsidRPr="00332198">
        <w:rPr>
          <w:highlight w:val="yellow"/>
        </w:rPr>
        <w:t>[Sample]</w:t>
      </w:r>
      <w:r w:rsidR="00332198">
        <w:t xml:space="preserve"> </w:t>
      </w:r>
    </w:p>
    <w:p w14:paraId="13840F11" w14:textId="20E3C327" w:rsidR="0040666D" w:rsidRDefault="0040666D" w:rsidP="005C395C">
      <w:pPr>
        <w:pStyle w:val="BodyText"/>
      </w:pPr>
      <w:r>
        <w:t xml:space="preserve">The design is based on ROH (Routing on </w:t>
      </w:r>
      <w:r w:rsidR="005C395C">
        <w:t>Host</w:t>
      </w:r>
      <w:r>
        <w:t xml:space="preserve">) technology and is capable </w:t>
      </w:r>
      <w:r w:rsidR="005C395C">
        <w:t>of</w:t>
      </w:r>
      <w:r>
        <w:t xml:space="preserve"> scal</w:t>
      </w:r>
      <w:r w:rsidR="005C395C">
        <w:t>ing</w:t>
      </w:r>
      <w:r>
        <w:t xml:space="preserve"> up to x racks, with</w:t>
      </w:r>
      <w:r w:rsidR="005C395C">
        <w:t xml:space="preserve"> a</w:t>
      </w:r>
      <w:r>
        <w:t xml:space="preserve"> 2:1 oversubscription ratio. This design will need to have kernel level access on hosts, so </w:t>
      </w:r>
      <w:r w:rsidR="005C395C">
        <w:t xml:space="preserve">that </w:t>
      </w:r>
      <w:r>
        <w:t xml:space="preserve">BGP can run on </w:t>
      </w:r>
      <w:r w:rsidR="005C395C">
        <w:t xml:space="preserve">the </w:t>
      </w:r>
      <w:r>
        <w:t>hosts. IP unnumbered is used in this design, so there will be no IP address in P2P links. For configuration</w:t>
      </w:r>
      <w:r w:rsidR="008D52B0">
        <w:t>,</w:t>
      </w:r>
      <w:r>
        <w:t xml:space="preserve"> Ansible playbooks are recommended.</w:t>
      </w:r>
    </w:p>
    <w:p w14:paraId="4C42B86C" w14:textId="77777777" w:rsidR="0040666D" w:rsidRDefault="0040666D" w:rsidP="0040666D">
      <w:pPr>
        <w:pStyle w:val="BodyText"/>
      </w:pPr>
    </w:p>
    <w:p w14:paraId="36A9E3E2" w14:textId="7F40A083" w:rsidR="0040666D" w:rsidRDefault="008D52B0" w:rsidP="008D52B0">
      <w:pPr>
        <w:pStyle w:val="BodyText"/>
      </w:pPr>
      <w:r w:rsidRPr="008D52B0">
        <w:rPr>
          <w:highlight w:val="yellow"/>
        </w:rPr>
        <w:t>&lt;</w:t>
      </w:r>
      <w:r w:rsidR="0040666D" w:rsidRPr="008D52B0">
        <w:rPr>
          <w:highlight w:val="yellow"/>
        </w:rPr>
        <w:t>Start documenting the design description here</w:t>
      </w:r>
      <w:r w:rsidRPr="00912DF9">
        <w:rPr>
          <w:highlight w:val="yellow"/>
        </w:rPr>
        <w:t>&gt;</w:t>
      </w:r>
    </w:p>
    <w:p w14:paraId="48A968A6" w14:textId="089B5EFC" w:rsidR="0040666D" w:rsidRDefault="0040666D" w:rsidP="0040666D">
      <w:pPr>
        <w:pStyle w:val="BodyText"/>
      </w:pPr>
    </w:p>
    <w:p w14:paraId="26208059" w14:textId="05969E0D" w:rsidR="0040666D" w:rsidRDefault="0040666D" w:rsidP="0040666D">
      <w:pPr>
        <w:pStyle w:val="Heading1"/>
      </w:pPr>
      <w:bookmarkStart w:id="29" w:name="_Toc493355921"/>
      <w:r>
        <w:t>Bill of Material</w:t>
      </w:r>
      <w:r w:rsidR="00235A0C">
        <w:t>s</w:t>
      </w:r>
      <w:bookmarkEnd w:id="29"/>
    </w:p>
    <w:p w14:paraId="01596917" w14:textId="400F6A3B" w:rsidR="00332198" w:rsidRDefault="0040666D" w:rsidP="0040666D">
      <w:pPr>
        <w:pStyle w:val="BodyText"/>
      </w:pPr>
      <w:r>
        <w:t>Following quantities per product is needed for this POC (or for this deployment)</w:t>
      </w:r>
      <w:r w:rsidR="00332198">
        <w:t>.</w:t>
      </w:r>
      <w:r>
        <w:t xml:space="preserve"> </w:t>
      </w:r>
    </w:p>
    <w:p w14:paraId="47E89A38" w14:textId="5E2156E5" w:rsidR="0040666D" w:rsidRDefault="0040666D" w:rsidP="0040666D">
      <w:pPr>
        <w:pStyle w:val="BodyText"/>
      </w:pPr>
      <w:r w:rsidRPr="00332198">
        <w:rPr>
          <w:highlight w:val="yellow"/>
        </w:rPr>
        <w:t>&lt;Add what is applicable, below is a sample&gt;</w:t>
      </w:r>
    </w:p>
    <w:p w14:paraId="41711F8D" w14:textId="67085634" w:rsidR="0040666D" w:rsidRDefault="00235A0C" w:rsidP="00235A0C">
      <w:pPr>
        <w:pStyle w:val="Caption"/>
      </w:pPr>
      <w:bookmarkStart w:id="30" w:name="_Toc492284016"/>
      <w:r>
        <w:t xml:space="preserve">Table </w:t>
      </w:r>
      <w:r w:rsidR="00CB3170">
        <w:fldChar w:fldCharType="begin"/>
      </w:r>
      <w:r w:rsidR="00CB3170">
        <w:instrText xml:space="preserve"> SEQ Table \* ARABIC </w:instrText>
      </w:r>
      <w:r w:rsidR="00CB3170">
        <w:fldChar w:fldCharType="separate"/>
      </w:r>
      <w:r w:rsidR="005C1330">
        <w:rPr>
          <w:noProof/>
        </w:rPr>
        <w:t>2</w:t>
      </w:r>
      <w:r w:rsidR="00CB3170">
        <w:rPr>
          <w:noProof/>
        </w:rPr>
        <w:fldChar w:fldCharType="end"/>
      </w:r>
      <w:r>
        <w:t>. Sample Bill of Materials</w:t>
      </w:r>
      <w:bookmarkEnd w:id="30"/>
    </w:p>
    <w:tbl>
      <w:tblPr>
        <w:tblW w:w="9144" w:type="dxa"/>
        <w:jc w:val="center"/>
        <w:tblBorders>
          <w:top w:val="single" w:sz="4" w:space="0" w:color="2B9CC4"/>
          <w:left w:val="single" w:sz="4" w:space="0" w:color="2B9CC4"/>
          <w:bottom w:val="single" w:sz="4" w:space="0" w:color="2B9CC4"/>
          <w:right w:val="single" w:sz="4" w:space="0" w:color="2B9CC4"/>
          <w:insideH w:val="single" w:sz="4" w:space="0" w:color="2B9CC4"/>
          <w:insideV w:val="single" w:sz="4" w:space="0" w:color="2B9CC4"/>
        </w:tblBorders>
        <w:tblLayout w:type="fixed"/>
        <w:tblLook w:val="04A0" w:firstRow="1" w:lastRow="0" w:firstColumn="1" w:lastColumn="0" w:noHBand="0" w:noVBand="1"/>
      </w:tblPr>
      <w:tblGrid>
        <w:gridCol w:w="2729"/>
        <w:gridCol w:w="565"/>
        <w:gridCol w:w="1440"/>
        <w:gridCol w:w="1620"/>
        <w:gridCol w:w="1620"/>
        <w:gridCol w:w="1170"/>
      </w:tblGrid>
      <w:tr w:rsidR="00FC328F" w:rsidRPr="001519AF" w14:paraId="041A5AC6" w14:textId="77777777" w:rsidTr="00674883">
        <w:trPr>
          <w:tblHeader/>
          <w:jc w:val="center"/>
        </w:trPr>
        <w:tc>
          <w:tcPr>
            <w:tcW w:w="2729" w:type="dxa"/>
            <w:shd w:val="clear" w:color="auto" w:fill="005BAA"/>
            <w:vAlign w:val="center"/>
          </w:tcPr>
          <w:p w14:paraId="34F9D758" w14:textId="77777777" w:rsidR="00FC328F" w:rsidRPr="001519AF" w:rsidRDefault="00FC328F" w:rsidP="00674883">
            <w:pPr>
              <w:pStyle w:val="TableHeading"/>
            </w:pPr>
            <w:r w:rsidRPr="001519AF">
              <w:t>Product Sample Photo</w:t>
            </w:r>
          </w:p>
        </w:tc>
        <w:tc>
          <w:tcPr>
            <w:tcW w:w="565" w:type="dxa"/>
            <w:shd w:val="clear" w:color="auto" w:fill="005BAA"/>
            <w:vAlign w:val="center"/>
          </w:tcPr>
          <w:p w14:paraId="6FC70F4D" w14:textId="77777777" w:rsidR="00FC328F" w:rsidRPr="001519AF" w:rsidRDefault="00FC328F" w:rsidP="00674883">
            <w:pPr>
              <w:pStyle w:val="TableHeading"/>
            </w:pPr>
            <w:r w:rsidRPr="001519AF">
              <w:t>Qty</w:t>
            </w:r>
          </w:p>
        </w:tc>
        <w:tc>
          <w:tcPr>
            <w:tcW w:w="1440" w:type="dxa"/>
            <w:shd w:val="clear" w:color="auto" w:fill="005BAA"/>
            <w:vAlign w:val="center"/>
          </w:tcPr>
          <w:p w14:paraId="42A2EFFD" w14:textId="77777777" w:rsidR="00FC328F" w:rsidRPr="001519AF" w:rsidRDefault="00FC328F" w:rsidP="00674883">
            <w:pPr>
              <w:pStyle w:val="TableHeading"/>
            </w:pPr>
            <w:r w:rsidRPr="001519AF">
              <w:t xml:space="preserve">Mellanox </w:t>
            </w:r>
            <w:r>
              <w:br/>
            </w:r>
            <w:r w:rsidRPr="001519AF">
              <w:t>Part Number</w:t>
            </w:r>
          </w:p>
        </w:tc>
        <w:tc>
          <w:tcPr>
            <w:tcW w:w="1620" w:type="dxa"/>
            <w:shd w:val="clear" w:color="auto" w:fill="005BAA"/>
            <w:vAlign w:val="center"/>
          </w:tcPr>
          <w:p w14:paraId="7FDD8FDA" w14:textId="77777777" w:rsidR="00FC328F" w:rsidRPr="001519AF" w:rsidRDefault="00FC328F" w:rsidP="00674883">
            <w:pPr>
              <w:pStyle w:val="TableHeading"/>
            </w:pPr>
            <w:r w:rsidRPr="001519AF">
              <w:t>Description</w:t>
            </w:r>
          </w:p>
        </w:tc>
        <w:tc>
          <w:tcPr>
            <w:tcW w:w="1620" w:type="dxa"/>
            <w:shd w:val="clear" w:color="auto" w:fill="005BAA"/>
            <w:vAlign w:val="center"/>
          </w:tcPr>
          <w:p w14:paraId="71E4A151" w14:textId="77777777" w:rsidR="00FC328F" w:rsidRPr="001519AF" w:rsidRDefault="00FC328F" w:rsidP="00674883">
            <w:pPr>
              <w:pStyle w:val="TableHeading"/>
            </w:pPr>
            <w:r w:rsidRPr="001519AF">
              <w:t>Technical Description</w:t>
            </w:r>
          </w:p>
        </w:tc>
        <w:tc>
          <w:tcPr>
            <w:tcW w:w="1170" w:type="dxa"/>
            <w:shd w:val="clear" w:color="auto" w:fill="005BAA"/>
            <w:vAlign w:val="center"/>
          </w:tcPr>
          <w:p w14:paraId="6B0D9BAE" w14:textId="77777777" w:rsidR="00FC328F" w:rsidRPr="001519AF" w:rsidRDefault="00FC328F" w:rsidP="00674883">
            <w:pPr>
              <w:pStyle w:val="TableHeading"/>
            </w:pPr>
            <w:r w:rsidRPr="001519AF">
              <w:t>Details</w:t>
            </w:r>
          </w:p>
        </w:tc>
      </w:tr>
      <w:tr w:rsidR="00FC328F" w14:paraId="73DE8649" w14:textId="77777777" w:rsidTr="00674883">
        <w:trPr>
          <w:cantSplit/>
          <w:jc w:val="center"/>
        </w:trPr>
        <w:tc>
          <w:tcPr>
            <w:tcW w:w="2729" w:type="dxa"/>
          </w:tcPr>
          <w:p w14:paraId="17D63E5E" w14:textId="77777777" w:rsidR="00FC328F" w:rsidRDefault="00FC328F" w:rsidP="00674883">
            <w:pPr>
              <w:pStyle w:val="TableBodyText"/>
              <w:rPr>
                <w:noProof/>
              </w:rPr>
            </w:pPr>
            <w:r>
              <w:rPr>
                <w:noProof/>
                <w:lang w:bidi="ar-SA"/>
              </w:rPr>
              <w:drawing>
                <wp:inline distT="0" distB="0" distL="0" distR="0" wp14:anchorId="743C5138" wp14:editId="4904BE84">
                  <wp:extent cx="1203960" cy="3478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0185" cy="349609"/>
                          </a:xfrm>
                          <a:prstGeom prst="rect">
                            <a:avLst/>
                          </a:prstGeom>
                        </pic:spPr>
                      </pic:pic>
                    </a:graphicData>
                  </a:graphic>
                </wp:inline>
              </w:drawing>
            </w:r>
          </w:p>
        </w:tc>
        <w:tc>
          <w:tcPr>
            <w:tcW w:w="565" w:type="dxa"/>
          </w:tcPr>
          <w:p w14:paraId="1123504D" w14:textId="77777777" w:rsidR="00FC328F" w:rsidRPr="00E86AFD" w:rsidRDefault="00FC328F" w:rsidP="00674883">
            <w:pPr>
              <w:pStyle w:val="TableBodyTextCentered"/>
            </w:pPr>
          </w:p>
        </w:tc>
        <w:tc>
          <w:tcPr>
            <w:tcW w:w="1440" w:type="dxa"/>
          </w:tcPr>
          <w:p w14:paraId="12CC5DA3" w14:textId="77777777" w:rsidR="00FC328F" w:rsidRPr="001519AF" w:rsidRDefault="00FC328F" w:rsidP="00674883">
            <w:pPr>
              <w:pStyle w:val="TableBodyText"/>
            </w:pPr>
            <w:r w:rsidRPr="001519AF">
              <w:t>MSN2100-CB2F</w:t>
            </w:r>
          </w:p>
        </w:tc>
        <w:tc>
          <w:tcPr>
            <w:tcW w:w="1620" w:type="dxa"/>
          </w:tcPr>
          <w:p w14:paraId="4530EA84" w14:textId="77777777" w:rsidR="00FC328F" w:rsidRPr="001519AF" w:rsidRDefault="00FC328F" w:rsidP="00674883">
            <w:pPr>
              <w:pStyle w:val="TableBodyText"/>
            </w:pPr>
            <w:r w:rsidRPr="001519AF">
              <w:t>SN2100 Switch</w:t>
            </w:r>
          </w:p>
        </w:tc>
        <w:tc>
          <w:tcPr>
            <w:tcW w:w="1620" w:type="dxa"/>
          </w:tcPr>
          <w:p w14:paraId="00A19B8E" w14:textId="77777777" w:rsidR="00FC328F" w:rsidRPr="001519AF" w:rsidRDefault="00FC328F" w:rsidP="00674883">
            <w:pPr>
              <w:pStyle w:val="TableBodyText"/>
            </w:pPr>
            <w:r w:rsidRPr="001519AF">
              <w:t>Spectrum based half switch</w:t>
            </w:r>
          </w:p>
        </w:tc>
        <w:tc>
          <w:tcPr>
            <w:tcW w:w="1170" w:type="dxa"/>
          </w:tcPr>
          <w:p w14:paraId="52D942A5" w14:textId="77777777" w:rsidR="00FC328F" w:rsidRPr="001519AF" w:rsidRDefault="00CB3170" w:rsidP="00674883">
            <w:pPr>
              <w:pStyle w:val="TableBodyText"/>
              <w:rPr>
                <w:rStyle w:val="HotSpot"/>
              </w:rPr>
            </w:pPr>
            <w:hyperlink r:id="rId31" w:history="1">
              <w:r w:rsidR="00FC328F" w:rsidRPr="001519AF">
                <w:rPr>
                  <w:rStyle w:val="HotSpot"/>
                  <w:rFonts w:eastAsiaTheme="majorEastAsia"/>
                </w:rPr>
                <w:t>Product Spec</w:t>
              </w:r>
            </w:hyperlink>
          </w:p>
        </w:tc>
      </w:tr>
      <w:tr w:rsidR="00FC328F" w14:paraId="7AA01509" w14:textId="77777777" w:rsidTr="00674883">
        <w:trPr>
          <w:cantSplit/>
          <w:jc w:val="center"/>
        </w:trPr>
        <w:tc>
          <w:tcPr>
            <w:tcW w:w="2729" w:type="dxa"/>
          </w:tcPr>
          <w:p w14:paraId="3AD29BBA" w14:textId="77777777" w:rsidR="00FC328F" w:rsidRDefault="00FC328F" w:rsidP="00674883">
            <w:pPr>
              <w:pStyle w:val="TableBodyText"/>
              <w:rPr>
                <w:noProof/>
              </w:rPr>
            </w:pPr>
            <w:r>
              <w:rPr>
                <w:noProof/>
                <w:lang w:bidi="ar-SA"/>
              </w:rPr>
              <w:drawing>
                <wp:inline distT="0" distB="0" distL="0" distR="0" wp14:anchorId="560D9A74" wp14:editId="62EB3F70">
                  <wp:extent cx="1508760" cy="251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3210" cy="255535"/>
                          </a:xfrm>
                          <a:prstGeom prst="rect">
                            <a:avLst/>
                          </a:prstGeom>
                        </pic:spPr>
                      </pic:pic>
                    </a:graphicData>
                  </a:graphic>
                </wp:inline>
              </w:drawing>
            </w:r>
          </w:p>
        </w:tc>
        <w:tc>
          <w:tcPr>
            <w:tcW w:w="565" w:type="dxa"/>
          </w:tcPr>
          <w:p w14:paraId="3CACF621" w14:textId="77777777" w:rsidR="00FC328F" w:rsidRPr="00E86AFD" w:rsidRDefault="00FC328F" w:rsidP="00674883">
            <w:pPr>
              <w:pStyle w:val="TableBodyTextCentered"/>
            </w:pPr>
          </w:p>
        </w:tc>
        <w:tc>
          <w:tcPr>
            <w:tcW w:w="1440" w:type="dxa"/>
          </w:tcPr>
          <w:p w14:paraId="526B155F" w14:textId="77777777" w:rsidR="00FC328F" w:rsidRPr="001519AF" w:rsidRDefault="00FC328F" w:rsidP="00674883">
            <w:pPr>
              <w:pStyle w:val="TableBodyText"/>
            </w:pPr>
            <w:r w:rsidRPr="001519AF">
              <w:t>MSN2700-BS2F</w:t>
            </w:r>
          </w:p>
        </w:tc>
        <w:tc>
          <w:tcPr>
            <w:tcW w:w="1620" w:type="dxa"/>
          </w:tcPr>
          <w:p w14:paraId="711FBEFE" w14:textId="77777777" w:rsidR="00FC328F" w:rsidRPr="001519AF" w:rsidRDefault="00FC328F" w:rsidP="00674883">
            <w:pPr>
              <w:pStyle w:val="TableBodyText"/>
            </w:pPr>
            <w:r w:rsidRPr="001519AF">
              <w:t>SN2700 Switch</w:t>
            </w:r>
          </w:p>
        </w:tc>
        <w:tc>
          <w:tcPr>
            <w:tcW w:w="1620" w:type="dxa"/>
          </w:tcPr>
          <w:p w14:paraId="69EEFC2C" w14:textId="77777777" w:rsidR="00FC328F" w:rsidRPr="001519AF" w:rsidRDefault="00FC328F" w:rsidP="00674883">
            <w:pPr>
              <w:pStyle w:val="TableBodyText"/>
            </w:pPr>
            <w:r w:rsidRPr="001519AF">
              <w:t>Spectrum based full switch</w:t>
            </w:r>
          </w:p>
        </w:tc>
        <w:tc>
          <w:tcPr>
            <w:tcW w:w="1170" w:type="dxa"/>
          </w:tcPr>
          <w:p w14:paraId="104D2564" w14:textId="77777777" w:rsidR="00FC328F" w:rsidRPr="001519AF" w:rsidRDefault="00CB3170" w:rsidP="00674883">
            <w:pPr>
              <w:pStyle w:val="TableBodyText"/>
              <w:rPr>
                <w:rStyle w:val="HotSpot"/>
              </w:rPr>
            </w:pPr>
            <w:hyperlink r:id="rId33" w:history="1">
              <w:r w:rsidR="00FC328F" w:rsidRPr="001519AF">
                <w:rPr>
                  <w:rStyle w:val="HotSpot"/>
                  <w:rFonts w:eastAsiaTheme="majorEastAsia"/>
                </w:rPr>
                <w:t>Product Spec</w:t>
              </w:r>
            </w:hyperlink>
          </w:p>
        </w:tc>
      </w:tr>
      <w:tr w:rsidR="00FC328F" w14:paraId="79B3727E" w14:textId="77777777" w:rsidTr="00674883">
        <w:trPr>
          <w:cantSplit/>
          <w:jc w:val="center"/>
        </w:trPr>
        <w:tc>
          <w:tcPr>
            <w:tcW w:w="2729" w:type="dxa"/>
          </w:tcPr>
          <w:p w14:paraId="6A5404CF" w14:textId="77777777" w:rsidR="00FC328F" w:rsidRDefault="00FC328F" w:rsidP="00674883">
            <w:pPr>
              <w:pStyle w:val="TableBodyText"/>
              <w:rPr>
                <w:noProof/>
              </w:rPr>
            </w:pPr>
            <w:r>
              <w:rPr>
                <w:noProof/>
                <w:lang w:bidi="ar-SA"/>
              </w:rPr>
              <w:drawing>
                <wp:inline distT="0" distB="0" distL="0" distR="0" wp14:anchorId="75ED89B8" wp14:editId="34C95679">
                  <wp:extent cx="1653540" cy="251419"/>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4842" cy="274424"/>
                          </a:xfrm>
                          <a:prstGeom prst="rect">
                            <a:avLst/>
                          </a:prstGeom>
                        </pic:spPr>
                      </pic:pic>
                    </a:graphicData>
                  </a:graphic>
                </wp:inline>
              </w:drawing>
            </w:r>
          </w:p>
        </w:tc>
        <w:tc>
          <w:tcPr>
            <w:tcW w:w="565" w:type="dxa"/>
          </w:tcPr>
          <w:p w14:paraId="344973DC" w14:textId="77777777" w:rsidR="00FC328F" w:rsidRPr="00E86AFD" w:rsidRDefault="00FC328F" w:rsidP="00674883">
            <w:pPr>
              <w:pStyle w:val="TableBodyTextCentered"/>
            </w:pPr>
          </w:p>
        </w:tc>
        <w:tc>
          <w:tcPr>
            <w:tcW w:w="1440" w:type="dxa"/>
          </w:tcPr>
          <w:p w14:paraId="00EE7FAA" w14:textId="77777777" w:rsidR="00FC328F" w:rsidRPr="001519AF" w:rsidRDefault="00FC328F" w:rsidP="00674883">
            <w:pPr>
              <w:pStyle w:val="TableBodyText"/>
            </w:pPr>
            <w:r w:rsidRPr="001519AF">
              <w:t>AS4610</w:t>
            </w:r>
          </w:p>
        </w:tc>
        <w:tc>
          <w:tcPr>
            <w:tcW w:w="1620" w:type="dxa"/>
          </w:tcPr>
          <w:p w14:paraId="58A44DD6" w14:textId="77777777" w:rsidR="00FC328F" w:rsidRPr="001519AF" w:rsidRDefault="00FC328F" w:rsidP="00674883">
            <w:pPr>
              <w:pStyle w:val="TableBodyText"/>
            </w:pPr>
            <w:r w:rsidRPr="001519AF">
              <w:t>Edgecore AS4610</w:t>
            </w:r>
          </w:p>
        </w:tc>
        <w:tc>
          <w:tcPr>
            <w:tcW w:w="1620" w:type="dxa"/>
          </w:tcPr>
          <w:p w14:paraId="324AE39C" w14:textId="77777777" w:rsidR="00FC328F" w:rsidRPr="001519AF" w:rsidRDefault="00FC328F" w:rsidP="00674883">
            <w:pPr>
              <w:pStyle w:val="TableBodyText"/>
            </w:pPr>
            <w:r w:rsidRPr="001519AF">
              <w:t>Out of band mgmt switch</w:t>
            </w:r>
          </w:p>
        </w:tc>
        <w:tc>
          <w:tcPr>
            <w:tcW w:w="1170" w:type="dxa"/>
          </w:tcPr>
          <w:p w14:paraId="7E0AA6F1" w14:textId="77777777" w:rsidR="00FC328F" w:rsidRPr="001519AF" w:rsidRDefault="00FC328F" w:rsidP="00674883">
            <w:pPr>
              <w:pStyle w:val="TableBodyText"/>
            </w:pPr>
          </w:p>
        </w:tc>
      </w:tr>
      <w:tr w:rsidR="00FC328F" w14:paraId="0587836C" w14:textId="77777777" w:rsidTr="00674883">
        <w:trPr>
          <w:cantSplit/>
          <w:jc w:val="center"/>
        </w:trPr>
        <w:tc>
          <w:tcPr>
            <w:tcW w:w="2729" w:type="dxa"/>
          </w:tcPr>
          <w:p w14:paraId="69E99F8B" w14:textId="77777777" w:rsidR="00FC328F" w:rsidRDefault="00FC328F" w:rsidP="00674883">
            <w:pPr>
              <w:pStyle w:val="TableBodyText"/>
              <w:rPr>
                <w:noProof/>
              </w:rPr>
            </w:pPr>
            <w:r>
              <w:rPr>
                <w:noProof/>
                <w:lang w:bidi="ar-SA"/>
              </w:rPr>
              <w:drawing>
                <wp:inline distT="0" distB="0" distL="0" distR="0" wp14:anchorId="3AC97464" wp14:editId="5D82F5F8">
                  <wp:extent cx="411480" cy="1031915"/>
                  <wp:effectExtent l="0" t="5398" r="2223" b="2222"/>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412959" cy="1035623"/>
                          </a:xfrm>
                          <a:prstGeom prst="rect">
                            <a:avLst/>
                          </a:prstGeom>
                        </pic:spPr>
                      </pic:pic>
                    </a:graphicData>
                  </a:graphic>
                </wp:inline>
              </w:drawing>
            </w:r>
          </w:p>
        </w:tc>
        <w:tc>
          <w:tcPr>
            <w:tcW w:w="565" w:type="dxa"/>
          </w:tcPr>
          <w:p w14:paraId="429A7E5F" w14:textId="77777777" w:rsidR="00FC328F" w:rsidRPr="00E86AFD" w:rsidRDefault="00FC328F" w:rsidP="00674883">
            <w:pPr>
              <w:pStyle w:val="TableBodyTextCentered"/>
            </w:pPr>
          </w:p>
        </w:tc>
        <w:tc>
          <w:tcPr>
            <w:tcW w:w="1440" w:type="dxa"/>
          </w:tcPr>
          <w:p w14:paraId="3BEEEB69" w14:textId="77777777" w:rsidR="00FC328F" w:rsidRPr="001519AF" w:rsidRDefault="00FC328F" w:rsidP="00674883">
            <w:pPr>
              <w:pStyle w:val="TableBodyText"/>
            </w:pPr>
            <w:r w:rsidRPr="001519AF">
              <w:t>MC2210411-SR4L</w:t>
            </w:r>
          </w:p>
        </w:tc>
        <w:tc>
          <w:tcPr>
            <w:tcW w:w="1620" w:type="dxa"/>
          </w:tcPr>
          <w:p w14:paraId="57CA005F" w14:textId="77777777" w:rsidR="00FC328F" w:rsidRPr="001519AF" w:rsidRDefault="00FC328F" w:rsidP="00674883">
            <w:pPr>
              <w:pStyle w:val="TableBodyText"/>
            </w:pPr>
            <w:r w:rsidRPr="001519AF">
              <w:t>Optical module</w:t>
            </w:r>
          </w:p>
        </w:tc>
        <w:tc>
          <w:tcPr>
            <w:tcW w:w="1620" w:type="dxa"/>
          </w:tcPr>
          <w:p w14:paraId="7B7D258F" w14:textId="77777777" w:rsidR="00FC328F" w:rsidRPr="001519AF" w:rsidRDefault="00FC328F" w:rsidP="00674883">
            <w:pPr>
              <w:pStyle w:val="TableBodyText"/>
            </w:pPr>
            <w:r>
              <w:t xml:space="preserve">40Gb/s </w:t>
            </w:r>
            <w:r w:rsidRPr="001519AF">
              <w:t>QSFP+</w:t>
            </w:r>
          </w:p>
        </w:tc>
        <w:tc>
          <w:tcPr>
            <w:tcW w:w="1170" w:type="dxa"/>
          </w:tcPr>
          <w:p w14:paraId="0B16D21E" w14:textId="77777777" w:rsidR="00FC328F" w:rsidRPr="001519AF" w:rsidRDefault="00CB3170" w:rsidP="00674883">
            <w:pPr>
              <w:pStyle w:val="TableBodyText"/>
              <w:rPr>
                <w:rStyle w:val="HotSpot"/>
              </w:rPr>
            </w:pPr>
            <w:hyperlink r:id="rId36" w:history="1">
              <w:r w:rsidR="00FC328F" w:rsidRPr="001519AF">
                <w:rPr>
                  <w:rStyle w:val="HotSpot"/>
                  <w:rFonts w:eastAsiaTheme="majorEastAsia"/>
                </w:rPr>
                <w:t>Product Spec</w:t>
              </w:r>
            </w:hyperlink>
          </w:p>
        </w:tc>
      </w:tr>
      <w:tr w:rsidR="00FC328F" w14:paraId="0AD2FE5A" w14:textId="77777777" w:rsidTr="00674883">
        <w:trPr>
          <w:cantSplit/>
          <w:jc w:val="center"/>
        </w:trPr>
        <w:tc>
          <w:tcPr>
            <w:tcW w:w="2729" w:type="dxa"/>
          </w:tcPr>
          <w:p w14:paraId="02191B73" w14:textId="77777777" w:rsidR="00FC328F" w:rsidRDefault="00FC328F" w:rsidP="00674883">
            <w:pPr>
              <w:pStyle w:val="TableBodyText"/>
              <w:rPr>
                <w:rFonts w:ascii="Arial" w:hAnsi="Arial"/>
              </w:rPr>
            </w:pPr>
            <w:r>
              <w:rPr>
                <w:noProof/>
                <w:lang w:bidi="ar-SA"/>
              </w:rPr>
              <w:drawing>
                <wp:inline distT="0" distB="0" distL="0" distR="0" wp14:anchorId="58BA8724" wp14:editId="06DF5802">
                  <wp:extent cx="678180" cy="55259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691" cy="557896"/>
                          </a:xfrm>
                          <a:prstGeom prst="rect">
                            <a:avLst/>
                          </a:prstGeom>
                        </pic:spPr>
                      </pic:pic>
                    </a:graphicData>
                  </a:graphic>
                </wp:inline>
              </w:drawing>
            </w:r>
          </w:p>
        </w:tc>
        <w:tc>
          <w:tcPr>
            <w:tcW w:w="565" w:type="dxa"/>
          </w:tcPr>
          <w:p w14:paraId="183EC320" w14:textId="77777777" w:rsidR="00FC328F" w:rsidRPr="00E86AFD" w:rsidRDefault="00FC328F" w:rsidP="00674883">
            <w:pPr>
              <w:pStyle w:val="TableBodyTextCentered"/>
            </w:pPr>
          </w:p>
        </w:tc>
        <w:tc>
          <w:tcPr>
            <w:tcW w:w="1440" w:type="dxa"/>
          </w:tcPr>
          <w:p w14:paraId="3AD06CE2" w14:textId="77777777" w:rsidR="00FC328F" w:rsidRPr="001519AF" w:rsidRDefault="00FC328F" w:rsidP="00674883">
            <w:pPr>
              <w:pStyle w:val="TableBodyText"/>
            </w:pPr>
            <w:r w:rsidRPr="001519AF">
              <w:t>MC2609130-003</w:t>
            </w:r>
          </w:p>
        </w:tc>
        <w:tc>
          <w:tcPr>
            <w:tcW w:w="1620" w:type="dxa"/>
          </w:tcPr>
          <w:p w14:paraId="68EDE4CE" w14:textId="77777777" w:rsidR="00FC328F" w:rsidRPr="001519AF" w:rsidRDefault="00FC328F" w:rsidP="00674883">
            <w:pPr>
              <w:pStyle w:val="TableBodyText"/>
            </w:pPr>
            <w:r w:rsidRPr="001519AF">
              <w:t>Splitter cable</w:t>
            </w:r>
          </w:p>
        </w:tc>
        <w:tc>
          <w:tcPr>
            <w:tcW w:w="1620" w:type="dxa"/>
          </w:tcPr>
          <w:p w14:paraId="096F905A" w14:textId="77777777" w:rsidR="00FC328F" w:rsidRPr="001519AF" w:rsidRDefault="00FC328F" w:rsidP="00674883">
            <w:pPr>
              <w:pStyle w:val="TableBodyText"/>
            </w:pPr>
            <w:r w:rsidRPr="001519AF">
              <w:t>40Gb/s to 4x 10Gb/s QSFP+ to 4x SFP+</w:t>
            </w:r>
          </w:p>
        </w:tc>
        <w:tc>
          <w:tcPr>
            <w:tcW w:w="1170" w:type="dxa"/>
          </w:tcPr>
          <w:p w14:paraId="1801742F" w14:textId="77777777" w:rsidR="00FC328F" w:rsidRPr="001519AF" w:rsidRDefault="00CB3170" w:rsidP="00674883">
            <w:pPr>
              <w:pStyle w:val="TableBodyText"/>
              <w:rPr>
                <w:rStyle w:val="HotSpot"/>
              </w:rPr>
            </w:pPr>
            <w:hyperlink r:id="rId38" w:history="1">
              <w:r w:rsidR="00FC328F" w:rsidRPr="001519AF">
                <w:rPr>
                  <w:rStyle w:val="HotSpot"/>
                  <w:rFonts w:eastAsiaTheme="majorEastAsia"/>
                </w:rPr>
                <w:t>Product Spec</w:t>
              </w:r>
            </w:hyperlink>
          </w:p>
        </w:tc>
      </w:tr>
      <w:tr w:rsidR="00FC328F" w14:paraId="745DE071" w14:textId="77777777" w:rsidTr="00674883">
        <w:trPr>
          <w:cantSplit/>
          <w:jc w:val="center"/>
        </w:trPr>
        <w:tc>
          <w:tcPr>
            <w:tcW w:w="2729" w:type="dxa"/>
          </w:tcPr>
          <w:p w14:paraId="5B747CEA" w14:textId="77777777" w:rsidR="00FC328F" w:rsidRDefault="00FC328F" w:rsidP="00674883">
            <w:pPr>
              <w:pStyle w:val="TableBodyText"/>
              <w:rPr>
                <w:rFonts w:ascii="Arial" w:hAnsi="Arial"/>
              </w:rPr>
            </w:pPr>
            <w:r>
              <w:rPr>
                <w:noProof/>
                <w:lang w:bidi="ar-SA"/>
              </w:rPr>
              <w:drawing>
                <wp:inline distT="0" distB="0" distL="0" distR="0" wp14:anchorId="413FF5BB" wp14:editId="4DC2D8D4">
                  <wp:extent cx="777240" cy="505584"/>
                  <wp:effectExtent l="0" t="0" r="381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2159" cy="515288"/>
                          </a:xfrm>
                          <a:prstGeom prst="rect">
                            <a:avLst/>
                          </a:prstGeom>
                        </pic:spPr>
                      </pic:pic>
                    </a:graphicData>
                  </a:graphic>
                </wp:inline>
              </w:drawing>
            </w:r>
          </w:p>
        </w:tc>
        <w:tc>
          <w:tcPr>
            <w:tcW w:w="565" w:type="dxa"/>
          </w:tcPr>
          <w:p w14:paraId="1EE8FC05" w14:textId="77777777" w:rsidR="00FC328F" w:rsidRPr="00E86AFD" w:rsidRDefault="00FC328F" w:rsidP="00674883">
            <w:pPr>
              <w:pStyle w:val="TableBodyTextCentered"/>
            </w:pPr>
          </w:p>
        </w:tc>
        <w:tc>
          <w:tcPr>
            <w:tcW w:w="1440" w:type="dxa"/>
          </w:tcPr>
          <w:p w14:paraId="6B190B94" w14:textId="77777777" w:rsidR="00FC328F" w:rsidRPr="001519AF" w:rsidRDefault="00FC328F" w:rsidP="00674883">
            <w:pPr>
              <w:pStyle w:val="TableBodyText"/>
            </w:pPr>
            <w:r w:rsidRPr="001519AF">
              <w:t>MCP1600-C001</w:t>
            </w:r>
          </w:p>
        </w:tc>
        <w:tc>
          <w:tcPr>
            <w:tcW w:w="1620" w:type="dxa"/>
          </w:tcPr>
          <w:p w14:paraId="3ADE1CB6" w14:textId="77777777" w:rsidR="00FC328F" w:rsidRPr="001519AF" w:rsidRDefault="00FC328F" w:rsidP="00674883">
            <w:pPr>
              <w:pStyle w:val="TableBodyText"/>
            </w:pPr>
            <w:r w:rsidRPr="001519AF">
              <w:t>100 GbE cable</w:t>
            </w:r>
          </w:p>
        </w:tc>
        <w:tc>
          <w:tcPr>
            <w:tcW w:w="1620" w:type="dxa"/>
          </w:tcPr>
          <w:p w14:paraId="760033D4" w14:textId="77777777" w:rsidR="00FC328F" w:rsidRPr="001519AF" w:rsidRDefault="00FC328F" w:rsidP="00674883">
            <w:pPr>
              <w:pStyle w:val="TableBodyText"/>
            </w:pPr>
            <w:r w:rsidRPr="001519AF">
              <w:t>100Gb/s</w:t>
            </w:r>
            <w:r>
              <w:t xml:space="preserve"> </w:t>
            </w:r>
            <w:r w:rsidRPr="001519AF">
              <w:t>QSFP28</w:t>
            </w:r>
          </w:p>
        </w:tc>
        <w:tc>
          <w:tcPr>
            <w:tcW w:w="1170" w:type="dxa"/>
          </w:tcPr>
          <w:p w14:paraId="00D13153" w14:textId="77777777" w:rsidR="00FC328F" w:rsidRPr="001519AF" w:rsidRDefault="00CB3170" w:rsidP="00674883">
            <w:pPr>
              <w:pStyle w:val="TableBodyText"/>
              <w:rPr>
                <w:rStyle w:val="HotSpot"/>
              </w:rPr>
            </w:pPr>
            <w:hyperlink r:id="rId40" w:history="1">
              <w:r w:rsidR="00FC328F" w:rsidRPr="001519AF">
                <w:rPr>
                  <w:rStyle w:val="HotSpot"/>
                  <w:rFonts w:eastAsiaTheme="majorEastAsia"/>
                </w:rPr>
                <w:t>Product Spec</w:t>
              </w:r>
            </w:hyperlink>
          </w:p>
        </w:tc>
      </w:tr>
      <w:tr w:rsidR="00FC328F" w14:paraId="34B0F1D1" w14:textId="77777777" w:rsidTr="00674883">
        <w:trPr>
          <w:cantSplit/>
          <w:jc w:val="center"/>
        </w:trPr>
        <w:tc>
          <w:tcPr>
            <w:tcW w:w="2729" w:type="dxa"/>
          </w:tcPr>
          <w:p w14:paraId="50783E18" w14:textId="77777777" w:rsidR="00FC328F" w:rsidRDefault="00FC328F" w:rsidP="00674883">
            <w:pPr>
              <w:pStyle w:val="TableBodyText"/>
              <w:rPr>
                <w:rFonts w:ascii="Arial" w:hAnsi="Arial"/>
              </w:rPr>
            </w:pPr>
            <w:r>
              <w:rPr>
                <w:noProof/>
                <w:lang w:bidi="ar-SA"/>
              </w:rPr>
              <w:drawing>
                <wp:inline distT="0" distB="0" distL="0" distR="0" wp14:anchorId="47052B4F" wp14:editId="2C5B5DED">
                  <wp:extent cx="670560" cy="5808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6108" cy="585673"/>
                          </a:xfrm>
                          <a:prstGeom prst="rect">
                            <a:avLst/>
                          </a:prstGeom>
                        </pic:spPr>
                      </pic:pic>
                    </a:graphicData>
                  </a:graphic>
                </wp:inline>
              </w:drawing>
            </w:r>
          </w:p>
        </w:tc>
        <w:tc>
          <w:tcPr>
            <w:tcW w:w="565" w:type="dxa"/>
          </w:tcPr>
          <w:p w14:paraId="2FF30B71" w14:textId="77777777" w:rsidR="00FC328F" w:rsidRPr="00E86AFD" w:rsidRDefault="00FC328F" w:rsidP="00674883">
            <w:pPr>
              <w:pStyle w:val="TableBodyTextCentered"/>
            </w:pPr>
          </w:p>
        </w:tc>
        <w:tc>
          <w:tcPr>
            <w:tcW w:w="1440" w:type="dxa"/>
          </w:tcPr>
          <w:p w14:paraId="1A0AB709" w14:textId="77777777" w:rsidR="00FC328F" w:rsidRPr="001519AF" w:rsidRDefault="00FC328F" w:rsidP="00674883">
            <w:pPr>
              <w:pStyle w:val="TableBodyText"/>
            </w:pPr>
            <w:r w:rsidRPr="001519AF">
              <w:t>MFA1A00-C030</w:t>
            </w:r>
          </w:p>
        </w:tc>
        <w:tc>
          <w:tcPr>
            <w:tcW w:w="1620" w:type="dxa"/>
          </w:tcPr>
          <w:p w14:paraId="281C849A" w14:textId="77777777" w:rsidR="00FC328F" w:rsidRPr="001519AF" w:rsidRDefault="00FC328F" w:rsidP="00674883">
            <w:pPr>
              <w:pStyle w:val="TableBodyText"/>
            </w:pPr>
            <w:r w:rsidRPr="001519AF">
              <w:t>100 GbE Optics Cable</w:t>
            </w:r>
          </w:p>
        </w:tc>
        <w:tc>
          <w:tcPr>
            <w:tcW w:w="1620" w:type="dxa"/>
          </w:tcPr>
          <w:p w14:paraId="6917C17D" w14:textId="77777777" w:rsidR="00FC328F" w:rsidRPr="001519AF" w:rsidRDefault="00FC328F" w:rsidP="00674883">
            <w:pPr>
              <w:pStyle w:val="TableBodyText"/>
            </w:pPr>
            <w:r w:rsidRPr="001519AF">
              <w:t>100Gb/s</w:t>
            </w:r>
            <w:r>
              <w:t xml:space="preserve"> </w:t>
            </w:r>
            <w:r w:rsidRPr="001519AF">
              <w:t>QSFP28</w:t>
            </w:r>
          </w:p>
        </w:tc>
        <w:tc>
          <w:tcPr>
            <w:tcW w:w="1170" w:type="dxa"/>
          </w:tcPr>
          <w:p w14:paraId="4F66C56E" w14:textId="77777777" w:rsidR="00FC328F" w:rsidRPr="001519AF" w:rsidRDefault="00CB3170" w:rsidP="00674883">
            <w:pPr>
              <w:pStyle w:val="TableBodyText"/>
              <w:rPr>
                <w:rStyle w:val="HotSpot"/>
              </w:rPr>
            </w:pPr>
            <w:hyperlink r:id="rId42" w:history="1">
              <w:r w:rsidR="00FC328F" w:rsidRPr="001519AF">
                <w:rPr>
                  <w:rStyle w:val="HotSpot"/>
                  <w:rFonts w:eastAsiaTheme="majorEastAsia"/>
                </w:rPr>
                <w:t>Product Spec</w:t>
              </w:r>
            </w:hyperlink>
          </w:p>
        </w:tc>
      </w:tr>
      <w:tr w:rsidR="00FC328F" w14:paraId="0DB0D92C" w14:textId="77777777" w:rsidTr="00674883">
        <w:trPr>
          <w:cantSplit/>
          <w:jc w:val="center"/>
        </w:trPr>
        <w:tc>
          <w:tcPr>
            <w:tcW w:w="2729" w:type="dxa"/>
          </w:tcPr>
          <w:p w14:paraId="0339A523" w14:textId="77777777" w:rsidR="00FC328F" w:rsidRDefault="00FC328F" w:rsidP="00674883">
            <w:pPr>
              <w:pStyle w:val="TableBodyText"/>
              <w:rPr>
                <w:rFonts w:ascii="Arial" w:hAnsi="Arial"/>
              </w:rPr>
            </w:pPr>
            <w:r>
              <w:rPr>
                <w:noProof/>
                <w:lang w:bidi="ar-SA"/>
              </w:rPr>
              <w:drawing>
                <wp:inline distT="0" distB="0" distL="0" distR="0" wp14:anchorId="482F19F9" wp14:editId="52044D3B">
                  <wp:extent cx="777240" cy="573962"/>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9975" cy="583366"/>
                          </a:xfrm>
                          <a:prstGeom prst="rect">
                            <a:avLst/>
                          </a:prstGeom>
                        </pic:spPr>
                      </pic:pic>
                    </a:graphicData>
                  </a:graphic>
                </wp:inline>
              </w:drawing>
            </w:r>
          </w:p>
        </w:tc>
        <w:tc>
          <w:tcPr>
            <w:tcW w:w="565" w:type="dxa"/>
          </w:tcPr>
          <w:p w14:paraId="5580EAC2" w14:textId="77777777" w:rsidR="00FC328F" w:rsidRPr="00E86AFD" w:rsidRDefault="00FC328F" w:rsidP="00674883">
            <w:pPr>
              <w:pStyle w:val="TableBodyTextCentered"/>
            </w:pPr>
          </w:p>
        </w:tc>
        <w:tc>
          <w:tcPr>
            <w:tcW w:w="1440" w:type="dxa"/>
          </w:tcPr>
          <w:p w14:paraId="4DBAF36A" w14:textId="77777777" w:rsidR="00FC328F" w:rsidRPr="001519AF" w:rsidRDefault="00FC328F" w:rsidP="00674883">
            <w:pPr>
              <w:pStyle w:val="TableBodyText"/>
            </w:pPr>
            <w:r w:rsidRPr="001519AF">
              <w:t>MC2210130-001</w:t>
            </w:r>
          </w:p>
        </w:tc>
        <w:tc>
          <w:tcPr>
            <w:tcW w:w="1620" w:type="dxa"/>
          </w:tcPr>
          <w:p w14:paraId="1818F94F" w14:textId="77777777" w:rsidR="00FC328F" w:rsidRPr="001519AF" w:rsidRDefault="00FC328F" w:rsidP="00674883">
            <w:pPr>
              <w:pStyle w:val="TableBodyText"/>
            </w:pPr>
            <w:r w:rsidRPr="001519AF">
              <w:t>40 GbE Cable</w:t>
            </w:r>
          </w:p>
        </w:tc>
        <w:tc>
          <w:tcPr>
            <w:tcW w:w="1620" w:type="dxa"/>
          </w:tcPr>
          <w:p w14:paraId="11211056" w14:textId="77777777" w:rsidR="00FC328F" w:rsidRPr="001519AF" w:rsidRDefault="00FC328F" w:rsidP="00674883">
            <w:pPr>
              <w:pStyle w:val="TableBodyText"/>
            </w:pPr>
            <w:r>
              <w:t xml:space="preserve">40Gb/s </w:t>
            </w:r>
            <w:r w:rsidRPr="001519AF">
              <w:t>QSFP+</w:t>
            </w:r>
          </w:p>
        </w:tc>
        <w:tc>
          <w:tcPr>
            <w:tcW w:w="1170" w:type="dxa"/>
          </w:tcPr>
          <w:p w14:paraId="3C7C7568" w14:textId="77777777" w:rsidR="00FC328F" w:rsidRPr="001519AF" w:rsidRDefault="00CB3170" w:rsidP="00674883">
            <w:pPr>
              <w:pStyle w:val="TableBodyText"/>
              <w:rPr>
                <w:rStyle w:val="HotSpot"/>
              </w:rPr>
            </w:pPr>
            <w:hyperlink r:id="rId44" w:history="1">
              <w:r w:rsidR="00FC328F" w:rsidRPr="001519AF">
                <w:rPr>
                  <w:rStyle w:val="HotSpot"/>
                  <w:rFonts w:eastAsiaTheme="majorEastAsia"/>
                </w:rPr>
                <w:t>Product Spec</w:t>
              </w:r>
            </w:hyperlink>
          </w:p>
        </w:tc>
      </w:tr>
    </w:tbl>
    <w:p w14:paraId="598763E1" w14:textId="77777777" w:rsidR="00FC328F" w:rsidRDefault="00FC328F" w:rsidP="0040666D">
      <w:pPr>
        <w:pStyle w:val="BodyText"/>
      </w:pPr>
    </w:p>
    <w:p w14:paraId="62F73047" w14:textId="4245DCE2" w:rsidR="0040666D" w:rsidRDefault="0040666D" w:rsidP="00332198">
      <w:pPr>
        <w:pStyle w:val="Heading1"/>
      </w:pPr>
      <w:bookmarkStart w:id="31" w:name="_Toc493355922"/>
      <w:r>
        <w:t>Tolly Tests</w:t>
      </w:r>
      <w:bookmarkEnd w:id="31"/>
    </w:p>
    <w:p w14:paraId="1FEFD989" w14:textId="66026CE7" w:rsidR="00332198" w:rsidRPr="00332198" w:rsidRDefault="0016029B" w:rsidP="0016029B">
      <w:pPr>
        <w:pStyle w:val="BodyText"/>
        <w:rPr>
          <w:lang w:bidi="ar-SA"/>
        </w:rPr>
      </w:pPr>
      <w:r w:rsidRPr="00912DF9">
        <w:rPr>
          <w:highlight w:val="cyan"/>
          <w:lang w:bidi="ar-SA"/>
        </w:rPr>
        <w:t>The Tolly Group (</w:t>
      </w:r>
      <w:hyperlink r:id="rId45" w:history="1">
        <w:r w:rsidRPr="00912DF9">
          <w:rPr>
            <w:rStyle w:val="Hyperlink"/>
            <w:rFonts w:cs="Arial"/>
            <w:highlight w:val="cyan"/>
            <w:lang w:bidi="ar-SA"/>
          </w:rPr>
          <w:t>www.tolly.com</w:t>
        </w:r>
      </w:hyperlink>
      <w:r w:rsidRPr="00912DF9">
        <w:rPr>
          <w:highlight w:val="cyan"/>
          <w:lang w:bidi="ar-SA"/>
        </w:rPr>
        <w:t>) is a leading global provider of testing and third-party validation and certification services to the Information Technology industry</w:t>
      </w:r>
      <w:r w:rsidR="009D0ED5" w:rsidRPr="00912DF9">
        <w:rPr>
          <w:highlight w:val="cyan"/>
          <w:lang w:bidi="ar-SA"/>
        </w:rPr>
        <w:t>. This chapter outlines specific tests based on the Tolly Group specifications.</w:t>
      </w:r>
    </w:p>
    <w:p w14:paraId="40041066" w14:textId="3753ABBA" w:rsidR="0040666D" w:rsidRDefault="0040666D" w:rsidP="00A40724">
      <w:pPr>
        <w:pStyle w:val="Heading2"/>
      </w:pPr>
      <w:bookmarkStart w:id="32" w:name="_Toc493355923"/>
      <w:r>
        <w:t xml:space="preserve">Per </w:t>
      </w:r>
      <w:r w:rsidR="00332198">
        <w:t>Port Fairness Test</w:t>
      </w:r>
      <w:bookmarkEnd w:id="32"/>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FA4C59" w:rsidRPr="007F056A" w14:paraId="6A661E72" w14:textId="77777777" w:rsidTr="00FA4C59">
        <w:tc>
          <w:tcPr>
            <w:tcW w:w="1620" w:type="dxa"/>
          </w:tcPr>
          <w:p w14:paraId="3FC58514" w14:textId="77777777" w:rsidR="00FA4C59" w:rsidRPr="007F056A" w:rsidRDefault="00FA4C59" w:rsidP="00FA4C59">
            <w:pPr>
              <w:pStyle w:val="TableBodyText"/>
            </w:pPr>
            <w:r w:rsidRPr="007F056A">
              <w:t>Objectives of Tests</w:t>
            </w:r>
          </w:p>
        </w:tc>
        <w:tc>
          <w:tcPr>
            <w:tcW w:w="7452" w:type="dxa"/>
          </w:tcPr>
          <w:p w14:paraId="178F2AB5" w14:textId="77777777" w:rsidR="00FA4C59" w:rsidRPr="007F056A" w:rsidRDefault="00FA4C59" w:rsidP="00FA4C59">
            <w:pPr>
              <w:pStyle w:val="TableBodyText"/>
              <w:rPr>
                <w:i/>
                <w:color w:val="000000"/>
              </w:rPr>
            </w:pPr>
            <w:r w:rsidRPr="007F056A">
              <w:t xml:space="preserve">Test the </w:t>
            </w:r>
            <w:r>
              <w:t>fairness for traffic</w:t>
            </w:r>
          </w:p>
        </w:tc>
      </w:tr>
      <w:tr w:rsidR="00FA4C59" w:rsidRPr="007F056A" w14:paraId="040D46B2" w14:textId="77777777" w:rsidTr="00FA4C59">
        <w:tc>
          <w:tcPr>
            <w:tcW w:w="1620" w:type="dxa"/>
          </w:tcPr>
          <w:p w14:paraId="6AAADA32" w14:textId="77777777" w:rsidR="00FA4C59" w:rsidRPr="007F056A" w:rsidRDefault="00FA4C59" w:rsidP="00FA4C59">
            <w:pPr>
              <w:pStyle w:val="TableBodyText"/>
            </w:pPr>
            <w:r w:rsidRPr="007F056A">
              <w:t>Test configurations and connections (as shown in the figure)</w:t>
            </w:r>
          </w:p>
        </w:tc>
        <w:tc>
          <w:tcPr>
            <w:tcW w:w="7452" w:type="dxa"/>
            <w:vAlign w:val="center"/>
          </w:tcPr>
          <w:p w14:paraId="3781A7C0" w14:textId="77777777" w:rsidR="00FA4C59" w:rsidRPr="007F056A" w:rsidRDefault="00FA4C59" w:rsidP="00750EA1">
            <w:pPr>
              <w:pStyle w:val="TableBodyTextCentered"/>
            </w:pPr>
            <w:r>
              <w:rPr>
                <w:noProof/>
                <w:lang w:bidi="ar-SA"/>
              </w:rPr>
              <w:drawing>
                <wp:inline distT="0" distB="0" distL="0" distR="0" wp14:anchorId="21913128" wp14:editId="5A179961">
                  <wp:extent cx="2286000" cy="2162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6000" cy="2162175"/>
                          </a:xfrm>
                          <a:prstGeom prst="rect">
                            <a:avLst/>
                          </a:prstGeom>
                        </pic:spPr>
                      </pic:pic>
                    </a:graphicData>
                  </a:graphic>
                </wp:inline>
              </w:drawing>
            </w:r>
          </w:p>
        </w:tc>
      </w:tr>
      <w:tr w:rsidR="00FA4C59" w:rsidRPr="007F056A" w14:paraId="75F667E6" w14:textId="77777777" w:rsidTr="00FA4C59">
        <w:tc>
          <w:tcPr>
            <w:tcW w:w="1620" w:type="dxa"/>
          </w:tcPr>
          <w:p w14:paraId="0C5DDB41" w14:textId="77777777" w:rsidR="00FA4C59" w:rsidRPr="007F056A" w:rsidRDefault="00FA4C59" w:rsidP="00FA4C59">
            <w:pPr>
              <w:pStyle w:val="TableBodyText"/>
            </w:pPr>
            <w:r w:rsidRPr="007F056A">
              <w:t>Test Procedure</w:t>
            </w:r>
          </w:p>
        </w:tc>
        <w:tc>
          <w:tcPr>
            <w:tcW w:w="7452" w:type="dxa"/>
          </w:tcPr>
          <w:p w14:paraId="07B1161F" w14:textId="001F6D2B" w:rsidR="00FA4C59" w:rsidRDefault="00FA4C59" w:rsidP="00026789">
            <w:pPr>
              <w:pStyle w:val="TableListNumber"/>
              <w:numPr>
                <w:ilvl w:val="0"/>
                <w:numId w:val="18"/>
              </w:numPr>
            </w:pPr>
            <w:r w:rsidRPr="007F056A">
              <w:t xml:space="preserve">Connect the ports of </w:t>
            </w:r>
            <w:r>
              <w:t>100GbE</w:t>
            </w:r>
            <w:r w:rsidRPr="007F056A">
              <w:t xml:space="preserve"> on the DUTs as shown in above figure</w:t>
            </w:r>
            <w:r>
              <w:t>.</w:t>
            </w:r>
          </w:p>
          <w:p w14:paraId="2FAA5E02" w14:textId="77777777" w:rsidR="00FA4C59" w:rsidRDefault="00FA4C59" w:rsidP="00026789">
            <w:pPr>
              <w:pStyle w:val="TableListNumber"/>
              <w:numPr>
                <w:ilvl w:val="0"/>
                <w:numId w:val="18"/>
              </w:numPr>
            </w:pPr>
            <w:r>
              <w:t>Start sending traffic from Tport2, 3 and 4, destined towards Tport1.</w:t>
            </w:r>
          </w:p>
          <w:p w14:paraId="35E535CA" w14:textId="77777777" w:rsidR="00FA4C59" w:rsidRDefault="00FA4C59" w:rsidP="00026789">
            <w:pPr>
              <w:pStyle w:val="TableListNumber"/>
              <w:numPr>
                <w:ilvl w:val="0"/>
                <w:numId w:val="18"/>
              </w:numPr>
            </w:pPr>
            <w:r>
              <w:t>Analyze on Tport1 that we get 33.3% of traffic of each type (destined from Tport2, 3 and 4).</w:t>
            </w:r>
          </w:p>
          <w:p w14:paraId="354D4FAA" w14:textId="77777777" w:rsidR="00FA4C59" w:rsidRDefault="00FA4C59" w:rsidP="00026789">
            <w:pPr>
              <w:pStyle w:val="TableListNumber"/>
              <w:numPr>
                <w:ilvl w:val="0"/>
                <w:numId w:val="18"/>
              </w:numPr>
            </w:pPr>
            <w:r>
              <w:t>Try the test with different sets of ports.</w:t>
            </w:r>
          </w:p>
          <w:p w14:paraId="045CC4CC" w14:textId="685A00EC" w:rsidR="00FA4C59" w:rsidRPr="007F056A" w:rsidRDefault="00FA4C59" w:rsidP="00026789">
            <w:pPr>
              <w:pStyle w:val="TableListNumber"/>
              <w:numPr>
                <w:ilvl w:val="0"/>
                <w:numId w:val="18"/>
              </w:numPr>
            </w:pPr>
            <w:r>
              <w:t>Test same setup with more ports – if available.</w:t>
            </w:r>
          </w:p>
        </w:tc>
      </w:tr>
      <w:tr w:rsidR="00FA4C59" w:rsidRPr="007F056A" w14:paraId="0AF26114" w14:textId="77777777" w:rsidTr="00FA4C59">
        <w:tc>
          <w:tcPr>
            <w:tcW w:w="1620" w:type="dxa"/>
          </w:tcPr>
          <w:p w14:paraId="08FCDFB0" w14:textId="77777777" w:rsidR="00FA4C59" w:rsidRPr="007F056A" w:rsidRDefault="00FA4C59" w:rsidP="00FA4C59">
            <w:pPr>
              <w:pStyle w:val="TableBodyText"/>
            </w:pPr>
            <w:r w:rsidRPr="007F056A">
              <w:t>Expected Result</w:t>
            </w:r>
          </w:p>
        </w:tc>
        <w:tc>
          <w:tcPr>
            <w:tcW w:w="7452" w:type="dxa"/>
          </w:tcPr>
          <w:p w14:paraId="681E2373" w14:textId="77777777" w:rsidR="00FA4C59" w:rsidRDefault="00FA4C59" w:rsidP="00026789">
            <w:pPr>
              <w:pStyle w:val="TableListNumber"/>
              <w:numPr>
                <w:ilvl w:val="0"/>
                <w:numId w:val="19"/>
              </w:numPr>
            </w:pPr>
            <w:r>
              <w:t>Verify that the</w:t>
            </w:r>
            <w:r w:rsidRPr="007F056A">
              <w:t xml:space="preserve"> traffic</w:t>
            </w:r>
            <w:r>
              <w:t xml:space="preserve"> received at Tport1 is always equal from Tport2 and 3, irrespective of the sets of ports are used.</w:t>
            </w:r>
          </w:p>
          <w:p w14:paraId="6742DBAD" w14:textId="77777777" w:rsidR="00FA4C59" w:rsidRPr="007F056A" w:rsidRDefault="00FA4C59" w:rsidP="00026789">
            <w:pPr>
              <w:pStyle w:val="TableListNumber"/>
              <w:numPr>
                <w:ilvl w:val="0"/>
                <w:numId w:val="19"/>
              </w:numPr>
            </w:pPr>
            <w:r>
              <w:t>Plot the graph (in pie chart format) to show fair distribution of traffic.</w:t>
            </w:r>
          </w:p>
        </w:tc>
      </w:tr>
      <w:tr w:rsidR="00FA4C59" w:rsidRPr="007F056A" w14:paraId="353A06DC" w14:textId="77777777" w:rsidTr="00FA4C59">
        <w:tc>
          <w:tcPr>
            <w:tcW w:w="1620" w:type="dxa"/>
          </w:tcPr>
          <w:p w14:paraId="0F82FEF5" w14:textId="77777777" w:rsidR="00FA4C59" w:rsidRPr="007F056A" w:rsidRDefault="00FA4C59" w:rsidP="00FA4C59">
            <w:pPr>
              <w:pStyle w:val="TableBodyText"/>
            </w:pPr>
            <w:r w:rsidRPr="007F056A">
              <w:t>Descriptions</w:t>
            </w:r>
          </w:p>
        </w:tc>
        <w:tc>
          <w:tcPr>
            <w:tcW w:w="7452" w:type="dxa"/>
          </w:tcPr>
          <w:p w14:paraId="2F7BA372" w14:textId="77777777" w:rsidR="00FA4C59" w:rsidRPr="007F056A" w:rsidRDefault="00FA4C59" w:rsidP="00D62BF2">
            <w:pPr>
              <w:rPr>
                <w:rFonts w:ascii="Times New Roman" w:hAnsi="Times New Roman" w:cs="Times New Roman"/>
                <w:i/>
                <w:color w:val="000000"/>
              </w:rPr>
            </w:pPr>
          </w:p>
        </w:tc>
      </w:tr>
      <w:tr w:rsidR="00FA4C59" w:rsidRPr="007F056A" w14:paraId="7BDE7DE8" w14:textId="77777777" w:rsidTr="00FA4C59">
        <w:tc>
          <w:tcPr>
            <w:tcW w:w="1620" w:type="dxa"/>
          </w:tcPr>
          <w:p w14:paraId="0E25F37A" w14:textId="77777777" w:rsidR="00FA4C59" w:rsidRPr="007F056A" w:rsidRDefault="00FA4C59" w:rsidP="00FA4C59">
            <w:pPr>
              <w:pStyle w:val="TableBodyText"/>
            </w:pPr>
            <w:r w:rsidRPr="007F056A">
              <w:t>Results</w:t>
            </w:r>
          </w:p>
        </w:tc>
        <w:tc>
          <w:tcPr>
            <w:tcW w:w="7452" w:type="dxa"/>
          </w:tcPr>
          <w:p w14:paraId="60FA42B8" w14:textId="77777777" w:rsidR="00FA4C59" w:rsidRPr="007F056A" w:rsidRDefault="00FA4C59" w:rsidP="00D62BF2">
            <w:pPr>
              <w:rPr>
                <w:rFonts w:ascii="Times New Roman" w:hAnsi="Times New Roman" w:cs="Times New Roman"/>
                <w:i/>
                <w:color w:val="000000"/>
              </w:rPr>
            </w:pPr>
          </w:p>
        </w:tc>
      </w:tr>
    </w:tbl>
    <w:p w14:paraId="6A57A799" w14:textId="77777777" w:rsidR="00FA4C59" w:rsidRDefault="00FA4C59" w:rsidP="0040666D">
      <w:pPr>
        <w:pStyle w:val="BodyText"/>
      </w:pPr>
    </w:p>
    <w:p w14:paraId="5F18162C" w14:textId="247B6EE1" w:rsidR="0040666D" w:rsidRDefault="0040666D" w:rsidP="00A40724">
      <w:pPr>
        <w:pStyle w:val="Heading2"/>
      </w:pPr>
      <w:r>
        <w:tab/>
      </w:r>
      <w:bookmarkStart w:id="33" w:name="_Toc493355924"/>
      <w:r>
        <w:t xml:space="preserve">Latency </w:t>
      </w:r>
      <w:r w:rsidR="00FA4C59">
        <w:t xml:space="preserve">Test </w:t>
      </w:r>
      <w:r>
        <w:t xml:space="preserve">with </w:t>
      </w:r>
      <w:r w:rsidR="00FA4C59">
        <w:t>Servers</w:t>
      </w:r>
      <w:bookmarkEnd w:id="33"/>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FA4C59" w:rsidRPr="007F056A" w14:paraId="612A2E30" w14:textId="77777777" w:rsidTr="00FA4C59">
        <w:tc>
          <w:tcPr>
            <w:tcW w:w="1620" w:type="dxa"/>
          </w:tcPr>
          <w:p w14:paraId="2569EB49" w14:textId="77777777" w:rsidR="00FA4C59" w:rsidRPr="007F056A" w:rsidRDefault="00FA4C59" w:rsidP="00C86EF6">
            <w:pPr>
              <w:pStyle w:val="TableBodyText"/>
              <w:keepNext/>
            </w:pPr>
            <w:r w:rsidRPr="007F056A">
              <w:t>Objectives of Tests</w:t>
            </w:r>
          </w:p>
        </w:tc>
        <w:tc>
          <w:tcPr>
            <w:tcW w:w="7452" w:type="dxa"/>
          </w:tcPr>
          <w:p w14:paraId="6B742130" w14:textId="77777777" w:rsidR="00FA4C59" w:rsidRPr="007F056A" w:rsidRDefault="00FA4C59" w:rsidP="00C86EF6">
            <w:pPr>
              <w:pStyle w:val="TableBodyText"/>
              <w:keepNext/>
              <w:rPr>
                <w:i/>
                <w:color w:val="000000"/>
              </w:rPr>
            </w:pPr>
            <w:r w:rsidRPr="007F056A">
              <w:t xml:space="preserve">Test the </w:t>
            </w:r>
            <w:r>
              <w:t>latency</w:t>
            </w:r>
          </w:p>
        </w:tc>
      </w:tr>
      <w:tr w:rsidR="00FA4C59" w:rsidRPr="007F056A" w14:paraId="2C18CD7B" w14:textId="77777777" w:rsidTr="00FA4C59">
        <w:tc>
          <w:tcPr>
            <w:tcW w:w="1620" w:type="dxa"/>
          </w:tcPr>
          <w:p w14:paraId="2A3ADC1A" w14:textId="77777777" w:rsidR="00FA4C59" w:rsidRPr="007F056A" w:rsidRDefault="00FA4C59" w:rsidP="00FA4C59">
            <w:pPr>
              <w:pStyle w:val="TableBodyText"/>
            </w:pPr>
            <w:r w:rsidRPr="007F056A">
              <w:t>Test configurations and connections (as shown in the figure)</w:t>
            </w:r>
          </w:p>
        </w:tc>
        <w:tc>
          <w:tcPr>
            <w:tcW w:w="7452" w:type="dxa"/>
            <w:vAlign w:val="center"/>
          </w:tcPr>
          <w:p w14:paraId="2F1AA42B" w14:textId="77777777" w:rsidR="00FA4C59" w:rsidRPr="007F056A" w:rsidRDefault="00FA4C59" w:rsidP="00750EA1">
            <w:pPr>
              <w:pStyle w:val="TableBodyTextCentered"/>
            </w:pPr>
            <w:r>
              <w:rPr>
                <w:noProof/>
                <w:lang w:bidi="ar-SA"/>
              </w:rPr>
              <w:drawing>
                <wp:inline distT="0" distB="0" distL="0" distR="0" wp14:anchorId="5752B133" wp14:editId="38E28231">
                  <wp:extent cx="4646300" cy="106877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4472" cy="1070659"/>
                          </a:xfrm>
                          <a:prstGeom prst="rect">
                            <a:avLst/>
                          </a:prstGeom>
                        </pic:spPr>
                      </pic:pic>
                    </a:graphicData>
                  </a:graphic>
                </wp:inline>
              </w:drawing>
            </w:r>
          </w:p>
        </w:tc>
      </w:tr>
      <w:tr w:rsidR="00FA4C59" w:rsidRPr="002C333B" w14:paraId="0736896D" w14:textId="77777777" w:rsidTr="00FA4C59">
        <w:tc>
          <w:tcPr>
            <w:tcW w:w="1620" w:type="dxa"/>
          </w:tcPr>
          <w:p w14:paraId="4E8FA294" w14:textId="77777777" w:rsidR="00FA4C59" w:rsidRPr="007F056A" w:rsidRDefault="00FA4C59" w:rsidP="00FA4C59">
            <w:pPr>
              <w:pStyle w:val="TableBodyText"/>
            </w:pPr>
            <w:r w:rsidRPr="00C86EF6">
              <w:rPr>
                <w:highlight w:val="cyan"/>
              </w:rPr>
              <w:t>Test Procedure</w:t>
            </w:r>
          </w:p>
        </w:tc>
        <w:tc>
          <w:tcPr>
            <w:tcW w:w="7452" w:type="dxa"/>
          </w:tcPr>
          <w:p w14:paraId="775CD8C3" w14:textId="68B6CA99" w:rsidR="00FA4C59" w:rsidRDefault="00FA4C59" w:rsidP="00026789">
            <w:pPr>
              <w:pStyle w:val="TableListNumber"/>
              <w:numPr>
                <w:ilvl w:val="0"/>
                <w:numId w:val="17"/>
              </w:numPr>
            </w:pPr>
            <w:r>
              <w:t xml:space="preserve">Setup the servers with following steps on </w:t>
            </w:r>
            <w:r w:rsidR="000F70D2">
              <w:t>I</w:t>
            </w:r>
            <w:r>
              <w:t>ntel NICs:</w:t>
            </w:r>
          </w:p>
          <w:p w14:paraId="3FF4983E" w14:textId="77777777" w:rsidR="00FA4C59" w:rsidRPr="00FA4C59" w:rsidRDefault="00FA4C59" w:rsidP="00FA4C59">
            <w:pPr>
              <w:pStyle w:val="TableListContinue"/>
              <w:rPr>
                <w:b/>
                <w:bCs/>
              </w:rPr>
            </w:pPr>
            <w:r w:rsidRPr="00FA4C59">
              <w:rPr>
                <w:b/>
                <w:bCs/>
              </w:rPr>
              <w:t xml:space="preserve"># tar zxf parallel_studio_xe_2016_update2.tgz </w:t>
            </w:r>
          </w:p>
          <w:p w14:paraId="25814F7A" w14:textId="77777777" w:rsidR="00FA4C59" w:rsidRPr="00FA4C59" w:rsidRDefault="00FA4C59" w:rsidP="00FA4C59">
            <w:pPr>
              <w:pStyle w:val="TableListContinue"/>
              <w:rPr>
                <w:b/>
                <w:bCs/>
              </w:rPr>
            </w:pPr>
            <w:r w:rsidRPr="00FA4C59">
              <w:rPr>
                <w:b/>
                <w:bCs/>
              </w:rPr>
              <w:t># sudo -s</w:t>
            </w:r>
          </w:p>
          <w:p w14:paraId="6CD2C3B3" w14:textId="77777777" w:rsidR="00FA4C59" w:rsidRPr="00FA4C59" w:rsidRDefault="00FA4C59" w:rsidP="00FA4C59">
            <w:pPr>
              <w:pStyle w:val="TableListContinue"/>
              <w:rPr>
                <w:b/>
                <w:bCs/>
              </w:rPr>
            </w:pPr>
            <w:r w:rsidRPr="00FA4C59">
              <w:rPr>
                <w:b/>
                <w:bCs/>
              </w:rPr>
              <w:t># cd parallel_studio_xe_2016_update2/</w:t>
            </w:r>
          </w:p>
          <w:p w14:paraId="6CAA95B2" w14:textId="77777777" w:rsidR="00FA4C59" w:rsidRPr="00FA4C59" w:rsidRDefault="00FA4C59" w:rsidP="00FA4C59">
            <w:pPr>
              <w:pStyle w:val="TableListContinue"/>
              <w:rPr>
                <w:b/>
                <w:bCs/>
              </w:rPr>
            </w:pPr>
            <w:r w:rsidRPr="00FA4C59">
              <w:rPr>
                <w:b/>
                <w:bCs/>
              </w:rPr>
              <w:t xml:space="preserve"># ./install.sh </w:t>
            </w:r>
          </w:p>
          <w:p w14:paraId="673DCE9D" w14:textId="77777777" w:rsidR="00FA4C59" w:rsidRPr="00FA4C59" w:rsidRDefault="00FA4C59" w:rsidP="00FA4C59">
            <w:pPr>
              <w:pStyle w:val="TableListContinue"/>
              <w:rPr>
                <w:b/>
                <w:bCs/>
              </w:rPr>
            </w:pPr>
            <w:r w:rsidRPr="00FA4C59">
              <w:rPr>
                <w:b/>
                <w:bCs/>
              </w:rPr>
              <w:t>Install procedures:</w:t>
            </w:r>
          </w:p>
          <w:p w14:paraId="492C4E1A" w14:textId="77777777" w:rsidR="00FA4C59" w:rsidRPr="002C333B" w:rsidRDefault="00FA4C59" w:rsidP="000F70D2">
            <w:pPr>
              <w:pStyle w:val="TableListNumber2"/>
            </w:pPr>
            <w:r w:rsidRPr="002C333B">
              <w:t xml:space="preserve">Press "Enter" key to continue or "q" to quit: </w:t>
            </w:r>
          </w:p>
          <w:p w14:paraId="43BD18F5" w14:textId="0C14969C" w:rsidR="00FA4C59" w:rsidRPr="002C333B" w:rsidRDefault="00FA4C59" w:rsidP="000F70D2">
            <w:pPr>
              <w:pStyle w:val="TableListNumber2"/>
            </w:pPr>
            <w:r w:rsidRPr="002C333B">
              <w:t>1. Skip missing optional prerequisites [default]</w:t>
            </w:r>
          </w:p>
          <w:p w14:paraId="48733CDB" w14:textId="77777777" w:rsidR="00FA4C59" w:rsidRPr="002C333B" w:rsidRDefault="00FA4C59" w:rsidP="000F70D2">
            <w:pPr>
              <w:pStyle w:val="TableListNumber2"/>
            </w:pPr>
            <w:r w:rsidRPr="002C333B">
              <w:t>Type 'accept' to continue or 'decline' to go back to the previous menu: accept</w:t>
            </w:r>
          </w:p>
          <w:p w14:paraId="07F26CD6" w14:textId="77777777" w:rsidR="00FA4C59" w:rsidRPr="002C333B" w:rsidRDefault="00FA4C59" w:rsidP="000F70D2">
            <w:pPr>
              <w:pStyle w:val="TableListNumber2"/>
            </w:pPr>
            <w:r w:rsidRPr="002C333B">
              <w:t>2. I want to evaluate Intel(R) Parallel Studio XE 2016 Update 2 Cluster Edition for Linux* or activate later</w:t>
            </w:r>
          </w:p>
          <w:p w14:paraId="7A4607F5" w14:textId="6498C79A" w:rsidR="00FA4C59" w:rsidRPr="002C333B" w:rsidRDefault="00FA4C59" w:rsidP="000F70D2">
            <w:pPr>
              <w:pStyle w:val="TableListNumber2"/>
            </w:pPr>
            <w:r w:rsidRPr="002C333B">
              <w:t>2. No, I don't want to participate in the Intel® Software</w:t>
            </w:r>
            <w:r w:rsidR="00B7307E">
              <w:t xml:space="preserve"> Improvement Program at this time.</w:t>
            </w:r>
          </w:p>
          <w:p w14:paraId="6BAC4760" w14:textId="77777777" w:rsidR="00FA4C59" w:rsidRPr="002C333B" w:rsidRDefault="00FA4C59" w:rsidP="000F70D2">
            <w:pPr>
              <w:pStyle w:val="TableListNumber2"/>
            </w:pPr>
            <w:r w:rsidRPr="002C333B">
              <w:t>1. Finish configuring installation target [default]</w:t>
            </w:r>
          </w:p>
          <w:p w14:paraId="4B3B1400" w14:textId="77777777" w:rsidR="00FA4C59" w:rsidRPr="002C333B" w:rsidRDefault="00FA4C59" w:rsidP="000F70D2">
            <w:pPr>
              <w:pStyle w:val="TableListNumber2"/>
            </w:pPr>
            <w:r w:rsidRPr="002C333B">
              <w:t xml:space="preserve">Please type a selection or press "Enter" to accept default choice [1]: </w:t>
            </w:r>
          </w:p>
          <w:p w14:paraId="347B3405" w14:textId="77777777" w:rsidR="00FA4C59" w:rsidRPr="002C333B" w:rsidRDefault="00FA4C59" w:rsidP="000F70D2">
            <w:pPr>
              <w:pStyle w:val="TableListNumber2"/>
            </w:pPr>
            <w:r w:rsidRPr="002C333B">
              <w:t xml:space="preserve">Would you like to install to this directory? ( Yes/No ) [ Yes ] : </w:t>
            </w:r>
          </w:p>
          <w:p w14:paraId="75876C7E" w14:textId="77777777" w:rsidR="00FA4C59" w:rsidRPr="002C333B" w:rsidRDefault="00FA4C59" w:rsidP="000F70D2">
            <w:pPr>
              <w:pStyle w:val="TableListNumber2"/>
            </w:pPr>
            <w:r w:rsidRPr="002C333B">
              <w:t>1. Continue the installation [default]</w:t>
            </w:r>
          </w:p>
          <w:p w14:paraId="675A2551" w14:textId="77777777" w:rsidR="00FA4C59" w:rsidRPr="002C333B" w:rsidRDefault="00FA4C59" w:rsidP="000F70D2">
            <w:pPr>
              <w:pStyle w:val="TableListNumber2"/>
            </w:pPr>
            <w:r w:rsidRPr="002C333B">
              <w:t>1. Skip missing optional prerequisites [default]</w:t>
            </w:r>
          </w:p>
          <w:p w14:paraId="085684E6" w14:textId="77777777" w:rsidR="00FA4C59" w:rsidRPr="002C333B" w:rsidRDefault="00FA4C59" w:rsidP="000F70D2">
            <w:pPr>
              <w:pStyle w:val="TableListNumber2"/>
            </w:pPr>
            <w:r w:rsidRPr="002C333B">
              <w:t xml:space="preserve">Press "Enter" key to quit: </w:t>
            </w:r>
          </w:p>
          <w:p w14:paraId="7A351151" w14:textId="77777777" w:rsidR="00FA4C59" w:rsidRPr="00FA4C59" w:rsidRDefault="00FA4C59" w:rsidP="00FA4C59">
            <w:pPr>
              <w:pStyle w:val="TableListContinue"/>
              <w:rPr>
                <w:b/>
                <w:bCs/>
              </w:rPr>
            </w:pPr>
            <w:r w:rsidRPr="00FA4C59">
              <w:rPr>
                <w:b/>
                <w:bCs/>
              </w:rPr>
              <w:t xml:space="preserve">Finally, the Intel MPI is installed. </w:t>
            </w:r>
          </w:p>
          <w:p w14:paraId="60E63F3E" w14:textId="28D3D452" w:rsidR="00FA4C59" w:rsidRDefault="00FA4C59" w:rsidP="000F70D2">
            <w:pPr>
              <w:pStyle w:val="TableBodyText"/>
              <w:numPr>
                <w:ilvl w:val="0"/>
                <w:numId w:val="17"/>
              </w:numPr>
            </w:pPr>
            <w:r>
              <w:t xml:space="preserve">Setup the servers with following steps on </w:t>
            </w:r>
            <w:r w:rsidR="000F70D2">
              <w:t>I</w:t>
            </w:r>
            <w:r>
              <w:t>ntel NICs:</w:t>
            </w:r>
          </w:p>
          <w:p w14:paraId="7C15203C" w14:textId="77777777" w:rsidR="00FA4C59" w:rsidRPr="000F70D2" w:rsidRDefault="00FA4C59" w:rsidP="00FA4C59">
            <w:pPr>
              <w:pStyle w:val="TableListContinue"/>
              <w:rPr>
                <w:b/>
                <w:bCs/>
              </w:rPr>
            </w:pPr>
            <w:r w:rsidRPr="000F70D2">
              <w:rPr>
                <w:b/>
                <w:bCs/>
              </w:rPr>
              <w:t># ifconfig eno33557248 up</w:t>
            </w:r>
          </w:p>
          <w:p w14:paraId="5182A185" w14:textId="77777777" w:rsidR="00FA4C59" w:rsidRPr="000F70D2" w:rsidRDefault="00FA4C59" w:rsidP="00FA4C59">
            <w:pPr>
              <w:pStyle w:val="TableListContinue"/>
              <w:rPr>
                <w:b/>
                <w:bCs/>
              </w:rPr>
            </w:pPr>
            <w:r w:rsidRPr="000F70D2">
              <w:rPr>
                <w:b/>
                <w:bCs/>
              </w:rPr>
              <w:t># ifconfig eno33557248 2.2.2.5 netmask 255.255.255.0</w:t>
            </w:r>
          </w:p>
          <w:p w14:paraId="1B7B5199" w14:textId="77777777" w:rsidR="00FA4C59" w:rsidRPr="000F70D2" w:rsidRDefault="00FA4C59" w:rsidP="00FA4C59">
            <w:pPr>
              <w:pStyle w:val="TableListContinue"/>
              <w:rPr>
                <w:b/>
                <w:bCs/>
              </w:rPr>
            </w:pPr>
            <w:r w:rsidRPr="000F70D2">
              <w:rPr>
                <w:b/>
                <w:bCs/>
              </w:rPr>
              <w:t># ifconfig eno33557248 mtu 9000</w:t>
            </w:r>
          </w:p>
          <w:p w14:paraId="64F60BBC" w14:textId="77777777" w:rsidR="00FA4C59" w:rsidRPr="000F70D2" w:rsidRDefault="00FA4C59" w:rsidP="00FA4C59">
            <w:pPr>
              <w:pStyle w:val="TableListContinue"/>
              <w:rPr>
                <w:b/>
                <w:bCs/>
              </w:rPr>
            </w:pPr>
            <w:r w:rsidRPr="000F70D2">
              <w:rPr>
                <w:b/>
                <w:bCs/>
              </w:rPr>
              <w:t># vi /root/mpd.hosts</w:t>
            </w:r>
          </w:p>
          <w:p w14:paraId="4E2D0B21" w14:textId="77777777" w:rsidR="00FA4C59" w:rsidRPr="002C333B" w:rsidRDefault="00FA4C59" w:rsidP="00FA4C59">
            <w:pPr>
              <w:pStyle w:val="TableListContinue"/>
            </w:pPr>
            <w:r w:rsidRPr="002C333B">
              <w:t>mttw5.mlnx</w:t>
            </w:r>
          </w:p>
          <w:p w14:paraId="3110D70B" w14:textId="77777777" w:rsidR="00FA4C59" w:rsidRPr="002C333B" w:rsidRDefault="00FA4C59" w:rsidP="00FA4C59">
            <w:pPr>
              <w:pStyle w:val="TableListContinue"/>
            </w:pPr>
            <w:r w:rsidRPr="002C333B">
              <w:t>mttw6.mlnx</w:t>
            </w:r>
          </w:p>
          <w:p w14:paraId="6E16839B" w14:textId="77777777" w:rsidR="00FA4C59" w:rsidRPr="000F70D2" w:rsidRDefault="00FA4C59" w:rsidP="00FA4C59">
            <w:pPr>
              <w:pStyle w:val="TableListContinue"/>
              <w:rPr>
                <w:b/>
                <w:bCs/>
              </w:rPr>
            </w:pPr>
            <w:r w:rsidRPr="000F70D2">
              <w:rPr>
                <w:b/>
                <w:bCs/>
              </w:rPr>
              <w:t># sudo vi /etc/hosts</w:t>
            </w:r>
          </w:p>
          <w:p w14:paraId="70C3BD81" w14:textId="77777777" w:rsidR="00FA4C59" w:rsidRPr="002C333B" w:rsidRDefault="00FA4C59" w:rsidP="00FA4C59">
            <w:pPr>
              <w:pStyle w:val="TableListContinue"/>
            </w:pPr>
            <w:r w:rsidRPr="002C333B">
              <w:t>2.2.2.5 mttw5.mlnx</w:t>
            </w:r>
          </w:p>
          <w:p w14:paraId="2049E2CB" w14:textId="77777777" w:rsidR="00FA4C59" w:rsidRPr="002C333B" w:rsidRDefault="00FA4C59" w:rsidP="00FA4C59">
            <w:pPr>
              <w:pStyle w:val="TableListContinue"/>
            </w:pPr>
            <w:r w:rsidRPr="002C333B">
              <w:t>2.2.2.6 mttw6.mlnx</w:t>
            </w:r>
          </w:p>
          <w:p w14:paraId="4D8E52FF" w14:textId="77777777" w:rsidR="00FA4C59" w:rsidRPr="000F70D2" w:rsidRDefault="00FA4C59" w:rsidP="00FA4C59">
            <w:pPr>
              <w:pStyle w:val="TableListContinue"/>
              <w:rPr>
                <w:b/>
                <w:bCs/>
              </w:rPr>
            </w:pPr>
            <w:r w:rsidRPr="000F70D2">
              <w:rPr>
                <w:b/>
                <w:bCs/>
              </w:rPr>
              <w:t># ssh-ketygen</w:t>
            </w:r>
          </w:p>
          <w:p w14:paraId="6812E4E3" w14:textId="53CF1E4F" w:rsidR="00FA4C59" w:rsidRPr="000F70D2" w:rsidRDefault="00FA4C59" w:rsidP="00FA4C59">
            <w:pPr>
              <w:pStyle w:val="TableListContinue"/>
              <w:rPr>
                <w:b/>
                <w:bCs/>
              </w:rPr>
            </w:pPr>
            <w:r w:rsidRPr="000F70D2">
              <w:rPr>
                <w:b/>
                <w:bCs/>
              </w:rPr>
              <w:tab/>
              <w:t>…</w:t>
            </w:r>
          </w:p>
          <w:p w14:paraId="37E3DA04" w14:textId="77777777" w:rsidR="00FA4C59" w:rsidRPr="000F70D2" w:rsidRDefault="00FA4C59" w:rsidP="00FA4C59">
            <w:pPr>
              <w:pStyle w:val="TableListContinue"/>
              <w:rPr>
                <w:b/>
                <w:bCs/>
              </w:rPr>
            </w:pPr>
            <w:r w:rsidRPr="000F70D2">
              <w:rPr>
                <w:b/>
                <w:bCs/>
              </w:rPr>
              <w:t># ssh-copy-id root@mttw6.mlnx</w:t>
            </w:r>
          </w:p>
          <w:p w14:paraId="3B2FA777" w14:textId="77777777" w:rsidR="00FA4C59" w:rsidRPr="002C333B" w:rsidRDefault="00FA4C59" w:rsidP="00FA4C59">
            <w:pPr>
              <w:pStyle w:val="TableListContinue"/>
            </w:pPr>
            <w:r w:rsidRPr="002C333B">
              <w:t>Now you can ssh login to remote server with typing password</w:t>
            </w:r>
          </w:p>
          <w:p w14:paraId="2E385C2B" w14:textId="77777777" w:rsidR="00FA4C59" w:rsidRPr="000F70D2" w:rsidRDefault="00FA4C59" w:rsidP="00FA4C59">
            <w:pPr>
              <w:pStyle w:val="TableListContinue"/>
              <w:rPr>
                <w:b/>
                <w:bCs/>
              </w:rPr>
            </w:pPr>
            <w:r w:rsidRPr="000F70D2">
              <w:rPr>
                <w:b/>
                <w:bCs/>
              </w:rPr>
              <w:t># systemctl stop firewalld.service</w:t>
            </w:r>
          </w:p>
          <w:p w14:paraId="4334B297" w14:textId="77777777" w:rsidR="00FA4C59" w:rsidRPr="000F70D2" w:rsidRDefault="00FA4C59" w:rsidP="00FA4C59">
            <w:pPr>
              <w:pStyle w:val="TableListContinue"/>
              <w:rPr>
                <w:b/>
                <w:bCs/>
              </w:rPr>
            </w:pPr>
            <w:r w:rsidRPr="000F70D2">
              <w:rPr>
                <w:b/>
                <w:bCs/>
              </w:rPr>
              <w:t># tuned-adm profile latency-performance</w:t>
            </w:r>
          </w:p>
          <w:p w14:paraId="34D3D3A1" w14:textId="77777777" w:rsidR="00FA4C59" w:rsidRPr="000F70D2" w:rsidRDefault="00FA4C59" w:rsidP="00FA4C59">
            <w:pPr>
              <w:pStyle w:val="TableListContinue"/>
              <w:rPr>
                <w:b/>
                <w:bCs/>
              </w:rPr>
            </w:pPr>
          </w:p>
          <w:p w14:paraId="3D6AA3BA" w14:textId="77777777" w:rsidR="00FA4C59" w:rsidRPr="000F70D2" w:rsidRDefault="00FA4C59" w:rsidP="00FA4C59">
            <w:pPr>
              <w:pStyle w:val="TableListContinue"/>
              <w:rPr>
                <w:b/>
                <w:bCs/>
              </w:rPr>
            </w:pPr>
            <w:r w:rsidRPr="000F70D2">
              <w:rPr>
                <w:b/>
                <w:bCs/>
              </w:rPr>
              <w:t xml:space="preserve">#  ifconfig eno33557248 up  </w:t>
            </w:r>
          </w:p>
          <w:p w14:paraId="3F17E10D" w14:textId="77777777" w:rsidR="00FA4C59" w:rsidRPr="000F70D2" w:rsidRDefault="00FA4C59" w:rsidP="00FA4C59">
            <w:pPr>
              <w:pStyle w:val="TableListContinue"/>
              <w:rPr>
                <w:b/>
                <w:bCs/>
              </w:rPr>
            </w:pPr>
            <w:r w:rsidRPr="000F70D2">
              <w:rPr>
                <w:b/>
                <w:bCs/>
              </w:rPr>
              <w:t>#  ifconfig eno33557248 2.2.2.6 netmask 255.255.255.0</w:t>
            </w:r>
          </w:p>
          <w:p w14:paraId="12217855" w14:textId="77777777" w:rsidR="00FA4C59" w:rsidRPr="000F70D2" w:rsidRDefault="00FA4C59" w:rsidP="00FA4C59">
            <w:pPr>
              <w:pStyle w:val="TableListContinue"/>
              <w:rPr>
                <w:b/>
                <w:bCs/>
              </w:rPr>
            </w:pPr>
            <w:r w:rsidRPr="000F70D2">
              <w:rPr>
                <w:b/>
                <w:bCs/>
              </w:rPr>
              <w:t># ifconfig eno33557248 mtu 9000</w:t>
            </w:r>
          </w:p>
          <w:p w14:paraId="291208BB" w14:textId="77777777" w:rsidR="00FA4C59" w:rsidRPr="000F70D2" w:rsidRDefault="00FA4C59" w:rsidP="00FA4C59">
            <w:pPr>
              <w:pStyle w:val="TableListContinue"/>
              <w:rPr>
                <w:b/>
                <w:bCs/>
              </w:rPr>
            </w:pPr>
            <w:r w:rsidRPr="000F70D2">
              <w:rPr>
                <w:b/>
                <w:bCs/>
              </w:rPr>
              <w:t># vi /root/mpd.hosts</w:t>
            </w:r>
          </w:p>
          <w:p w14:paraId="33E5BC16" w14:textId="77777777" w:rsidR="00FA4C59" w:rsidRPr="002C333B" w:rsidRDefault="00FA4C59" w:rsidP="00FA4C59">
            <w:pPr>
              <w:pStyle w:val="TableListContinue"/>
            </w:pPr>
            <w:r w:rsidRPr="002C333B">
              <w:t>mttw5.mlnx</w:t>
            </w:r>
          </w:p>
          <w:p w14:paraId="0F6D5CC8" w14:textId="77777777" w:rsidR="00FA4C59" w:rsidRPr="002C333B" w:rsidRDefault="00FA4C59" w:rsidP="00FA4C59">
            <w:pPr>
              <w:pStyle w:val="TableListContinue"/>
            </w:pPr>
            <w:r w:rsidRPr="002C333B">
              <w:t>mttw6.mlnx</w:t>
            </w:r>
          </w:p>
          <w:p w14:paraId="718D0E63" w14:textId="77777777" w:rsidR="00FA4C59" w:rsidRPr="000F70D2" w:rsidRDefault="00FA4C59" w:rsidP="00FA4C59">
            <w:pPr>
              <w:pStyle w:val="TableListContinue"/>
              <w:rPr>
                <w:b/>
                <w:bCs/>
              </w:rPr>
            </w:pPr>
            <w:r w:rsidRPr="000F70D2">
              <w:rPr>
                <w:b/>
                <w:bCs/>
              </w:rPr>
              <w:t># sudo vi /etc/hosts</w:t>
            </w:r>
          </w:p>
          <w:p w14:paraId="4B6DF2D6" w14:textId="77777777" w:rsidR="00FA4C59" w:rsidRPr="002C333B" w:rsidRDefault="00FA4C59" w:rsidP="00FA4C59">
            <w:pPr>
              <w:pStyle w:val="TableListContinue"/>
            </w:pPr>
            <w:r w:rsidRPr="002C333B">
              <w:t>2.2.2.5 mttw5.mlnx</w:t>
            </w:r>
          </w:p>
          <w:p w14:paraId="5409D3C8" w14:textId="77777777" w:rsidR="00FA4C59" w:rsidRPr="002C333B" w:rsidRDefault="00FA4C59" w:rsidP="00FA4C59">
            <w:pPr>
              <w:pStyle w:val="TableListContinue"/>
            </w:pPr>
            <w:r w:rsidRPr="002C333B">
              <w:t>2.2.2.6 mttw6.mlnx</w:t>
            </w:r>
          </w:p>
          <w:p w14:paraId="180E89E8" w14:textId="77777777" w:rsidR="00FA4C59" w:rsidRPr="000F70D2" w:rsidRDefault="00FA4C59" w:rsidP="00FA4C59">
            <w:pPr>
              <w:pStyle w:val="TableListContinue"/>
              <w:rPr>
                <w:b/>
                <w:bCs/>
              </w:rPr>
            </w:pPr>
            <w:r w:rsidRPr="000F70D2">
              <w:rPr>
                <w:b/>
                <w:bCs/>
              </w:rPr>
              <w:t># ssh-ketygen</w:t>
            </w:r>
          </w:p>
          <w:p w14:paraId="00CD527E" w14:textId="4BCA9D82" w:rsidR="00FA4C59" w:rsidRPr="000F70D2" w:rsidRDefault="00FA4C59" w:rsidP="00FA4C59">
            <w:pPr>
              <w:pStyle w:val="TableListContinue"/>
              <w:rPr>
                <w:b/>
                <w:bCs/>
              </w:rPr>
            </w:pPr>
            <w:r w:rsidRPr="000F70D2">
              <w:rPr>
                <w:b/>
                <w:bCs/>
              </w:rPr>
              <w:tab/>
              <w:t>…</w:t>
            </w:r>
          </w:p>
          <w:p w14:paraId="5FE24AA4" w14:textId="77777777" w:rsidR="00FA4C59" w:rsidRPr="000F70D2" w:rsidRDefault="00FA4C59" w:rsidP="00FA4C59">
            <w:pPr>
              <w:pStyle w:val="TableListContinue"/>
              <w:rPr>
                <w:b/>
                <w:bCs/>
              </w:rPr>
            </w:pPr>
            <w:r w:rsidRPr="000F70D2">
              <w:rPr>
                <w:b/>
                <w:bCs/>
              </w:rPr>
              <w:t># ssh-copy-id root@mttw5.mlnx</w:t>
            </w:r>
          </w:p>
          <w:p w14:paraId="07566F7E" w14:textId="77777777" w:rsidR="00FA4C59" w:rsidRPr="002C333B" w:rsidRDefault="00FA4C59" w:rsidP="00FA4C59">
            <w:pPr>
              <w:pStyle w:val="TableListContinue"/>
            </w:pPr>
            <w:r w:rsidRPr="002C333B">
              <w:t>Now you can ssh login to remote server with typing password</w:t>
            </w:r>
          </w:p>
          <w:p w14:paraId="19FFE1A8" w14:textId="77777777" w:rsidR="00FA4C59" w:rsidRPr="000F70D2" w:rsidRDefault="00FA4C59" w:rsidP="00FA4C59">
            <w:pPr>
              <w:pStyle w:val="TableListContinue"/>
              <w:rPr>
                <w:b/>
                <w:bCs/>
              </w:rPr>
            </w:pPr>
            <w:r w:rsidRPr="000F70D2">
              <w:rPr>
                <w:b/>
                <w:bCs/>
              </w:rPr>
              <w:t># systemctl stop firewalld.service</w:t>
            </w:r>
          </w:p>
          <w:p w14:paraId="0880BC4E" w14:textId="77777777" w:rsidR="00FA4C59" w:rsidRPr="000F70D2" w:rsidRDefault="00FA4C59" w:rsidP="00FA4C59">
            <w:pPr>
              <w:pStyle w:val="TableListContinue"/>
              <w:rPr>
                <w:b/>
                <w:bCs/>
              </w:rPr>
            </w:pPr>
            <w:r w:rsidRPr="000F70D2">
              <w:rPr>
                <w:b/>
                <w:bCs/>
              </w:rPr>
              <w:t># tuned-adm profile latency-performance</w:t>
            </w:r>
          </w:p>
          <w:p w14:paraId="10233303" w14:textId="71CFE8F2" w:rsidR="00FA4C59" w:rsidRDefault="00FA4C59" w:rsidP="000F70D2">
            <w:pPr>
              <w:pStyle w:val="TableBodyText"/>
              <w:numPr>
                <w:ilvl w:val="0"/>
                <w:numId w:val="17"/>
              </w:numPr>
            </w:pPr>
            <w:r>
              <w:t xml:space="preserve">Run TCP </w:t>
            </w:r>
            <w:r w:rsidRPr="00912DF9">
              <w:rPr>
                <w:highlight w:val="cyan"/>
              </w:rPr>
              <w:t>pinp</w:t>
            </w:r>
            <w:r w:rsidR="00912DF9">
              <w:rPr>
                <w:highlight w:val="cyan"/>
              </w:rPr>
              <w:t xml:space="preserve"> </w:t>
            </w:r>
            <w:r>
              <w:t>latency test with following scripts and command</w:t>
            </w:r>
            <w:r w:rsidR="000F70D2">
              <w:t>:</w:t>
            </w:r>
          </w:p>
          <w:p w14:paraId="7CA2A8E6" w14:textId="586C910A" w:rsidR="00FA4C59" w:rsidRPr="002C333B" w:rsidRDefault="00FA4C59" w:rsidP="00FA4C59">
            <w:pPr>
              <w:pStyle w:val="TableListContinue"/>
            </w:pPr>
            <w:r w:rsidRPr="00FA4C59">
              <w:rPr>
                <w:b/>
                <w:bCs/>
              </w:rPr>
              <w:t># vi runTCPintelMPI.sh</w:t>
            </w:r>
          </w:p>
        </w:tc>
      </w:tr>
      <w:tr w:rsidR="00FA4C59" w:rsidRPr="008118CB" w14:paraId="1C67B48C" w14:textId="77777777" w:rsidTr="00FA4C59">
        <w:tc>
          <w:tcPr>
            <w:tcW w:w="1620" w:type="dxa"/>
          </w:tcPr>
          <w:p w14:paraId="5242D677" w14:textId="77777777" w:rsidR="00FA4C59" w:rsidRPr="007F056A" w:rsidRDefault="00FA4C59" w:rsidP="00FA4C59">
            <w:pPr>
              <w:pStyle w:val="TableBodyText"/>
            </w:pPr>
            <w:r w:rsidRPr="007F056A">
              <w:t>Expected Result</w:t>
            </w:r>
          </w:p>
        </w:tc>
        <w:tc>
          <w:tcPr>
            <w:tcW w:w="7452" w:type="dxa"/>
          </w:tcPr>
          <w:p w14:paraId="692A7216" w14:textId="77777777" w:rsidR="00FA4C59" w:rsidRPr="008118CB" w:rsidRDefault="00FA4C59" w:rsidP="00026789">
            <w:pPr>
              <w:pStyle w:val="TableListNumber"/>
              <w:numPr>
                <w:ilvl w:val="0"/>
                <w:numId w:val="16"/>
              </w:numPr>
            </w:pPr>
            <w:r w:rsidRPr="008118CB">
              <w:t>Verify that the traffic received at Tport1 is always equal from Tport2 and 3, irrespective of the sets of ports are used.</w:t>
            </w:r>
          </w:p>
        </w:tc>
      </w:tr>
      <w:tr w:rsidR="00FA4C59" w:rsidRPr="007F056A" w14:paraId="2531F61E" w14:textId="77777777" w:rsidTr="00FA4C59">
        <w:tc>
          <w:tcPr>
            <w:tcW w:w="1620" w:type="dxa"/>
          </w:tcPr>
          <w:p w14:paraId="518630AE" w14:textId="77777777" w:rsidR="00FA4C59" w:rsidRPr="007F056A" w:rsidRDefault="00FA4C59" w:rsidP="00FA4C59">
            <w:pPr>
              <w:pStyle w:val="TableBodyText"/>
            </w:pPr>
            <w:r w:rsidRPr="007F056A">
              <w:t>Descriptions</w:t>
            </w:r>
          </w:p>
        </w:tc>
        <w:tc>
          <w:tcPr>
            <w:tcW w:w="7452" w:type="dxa"/>
          </w:tcPr>
          <w:p w14:paraId="24066A8A" w14:textId="77777777" w:rsidR="00FA4C59" w:rsidRPr="007F056A" w:rsidRDefault="00FA4C59" w:rsidP="00FA4C59">
            <w:pPr>
              <w:pStyle w:val="TableBodyText"/>
            </w:pPr>
          </w:p>
        </w:tc>
      </w:tr>
      <w:tr w:rsidR="00FA4C59" w:rsidRPr="007F056A" w14:paraId="222DEFBC" w14:textId="77777777" w:rsidTr="00FA4C59">
        <w:tc>
          <w:tcPr>
            <w:tcW w:w="1620" w:type="dxa"/>
          </w:tcPr>
          <w:p w14:paraId="08BBA967" w14:textId="77777777" w:rsidR="00FA4C59" w:rsidRPr="007F056A" w:rsidRDefault="00FA4C59" w:rsidP="00FA4C59">
            <w:pPr>
              <w:pStyle w:val="TableBodyText"/>
            </w:pPr>
            <w:r w:rsidRPr="007F056A">
              <w:t>Results</w:t>
            </w:r>
          </w:p>
        </w:tc>
        <w:tc>
          <w:tcPr>
            <w:tcW w:w="7452" w:type="dxa"/>
          </w:tcPr>
          <w:p w14:paraId="225E995B" w14:textId="77777777" w:rsidR="00FA4C59" w:rsidRPr="007F056A" w:rsidRDefault="00FA4C59" w:rsidP="00FA4C59">
            <w:pPr>
              <w:pStyle w:val="TableBodyText"/>
            </w:pPr>
          </w:p>
        </w:tc>
      </w:tr>
    </w:tbl>
    <w:p w14:paraId="3A03DDD6" w14:textId="77777777" w:rsidR="00FA4C59" w:rsidRDefault="00FA4C59" w:rsidP="0040666D">
      <w:pPr>
        <w:pStyle w:val="BodyText"/>
      </w:pPr>
    </w:p>
    <w:p w14:paraId="3B994809" w14:textId="664F5254" w:rsidR="0040666D" w:rsidRDefault="0040666D" w:rsidP="00A40724">
      <w:pPr>
        <w:pStyle w:val="Heading2"/>
      </w:pPr>
      <w:bookmarkStart w:id="34" w:name="_Toc493355925"/>
      <w:r>
        <w:t xml:space="preserve">Latency </w:t>
      </w:r>
      <w:r w:rsidR="00FA4C59">
        <w:t xml:space="preserve">Test </w:t>
      </w:r>
      <w:r>
        <w:t>using Ixia</w:t>
      </w:r>
      <w:bookmarkEnd w:id="34"/>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FA4C59" w:rsidRPr="007F056A" w14:paraId="21FA588C" w14:textId="77777777" w:rsidTr="00FA4C59">
        <w:tc>
          <w:tcPr>
            <w:tcW w:w="1620" w:type="dxa"/>
          </w:tcPr>
          <w:p w14:paraId="6350E26E" w14:textId="77777777" w:rsidR="00FA4C59" w:rsidRPr="007F056A" w:rsidRDefault="00FA4C59" w:rsidP="00C86EF6">
            <w:pPr>
              <w:pStyle w:val="TableBodyText"/>
              <w:keepNext/>
            </w:pPr>
            <w:r w:rsidRPr="007F056A">
              <w:t>Objectives of Tests</w:t>
            </w:r>
          </w:p>
        </w:tc>
        <w:tc>
          <w:tcPr>
            <w:tcW w:w="7452" w:type="dxa"/>
          </w:tcPr>
          <w:p w14:paraId="310B8502" w14:textId="13EE8F1B" w:rsidR="00FA4C59" w:rsidRPr="007F056A" w:rsidRDefault="00FA4C59" w:rsidP="00C86EF6">
            <w:pPr>
              <w:pStyle w:val="TableBodyText"/>
              <w:keepNext/>
              <w:rPr>
                <w:i/>
                <w:color w:val="000000"/>
              </w:rPr>
            </w:pPr>
            <w:r>
              <w:t xml:space="preserve">Test </w:t>
            </w:r>
            <w:r w:rsidR="00D03054">
              <w:t xml:space="preserve">latency </w:t>
            </w:r>
            <w:r>
              <w:t>using IxScriptmate</w:t>
            </w:r>
          </w:p>
        </w:tc>
      </w:tr>
      <w:tr w:rsidR="00FA4C59" w:rsidRPr="007F056A" w14:paraId="3094257D" w14:textId="77777777" w:rsidTr="00FA4C59">
        <w:tc>
          <w:tcPr>
            <w:tcW w:w="1620" w:type="dxa"/>
          </w:tcPr>
          <w:p w14:paraId="1C23BCE4" w14:textId="77777777" w:rsidR="00FA4C59" w:rsidRPr="007F056A" w:rsidRDefault="00FA4C59" w:rsidP="00FA4C59">
            <w:pPr>
              <w:pStyle w:val="TableBodyText"/>
            </w:pPr>
            <w:r w:rsidRPr="007F056A">
              <w:t>Test configurations and connections (as shown in the figure)</w:t>
            </w:r>
          </w:p>
        </w:tc>
        <w:tc>
          <w:tcPr>
            <w:tcW w:w="7452" w:type="dxa"/>
            <w:vAlign w:val="center"/>
          </w:tcPr>
          <w:p w14:paraId="22123BFD" w14:textId="7DF7CFFF" w:rsidR="00FA4C59" w:rsidRPr="007F056A" w:rsidRDefault="00C86EF6" w:rsidP="00750EA1">
            <w:pPr>
              <w:pStyle w:val="TableBodyTextCentered"/>
            </w:pPr>
            <w:r>
              <w:object w:dxaOrig="6600" w:dyaOrig="3852" w14:anchorId="3E768173">
                <v:shape id="_x0000_i1026" type="#_x0000_t75" style="width:273pt;height:157.2pt" o:ole="">
                  <v:imagedata r:id="rId48" o:title=""/>
                </v:shape>
                <o:OLEObject Type="Embed" ProgID="PBrush" ShapeID="_x0000_i1026" DrawAspect="Content" ObjectID="_1580374089" r:id="rId49"/>
              </w:object>
            </w:r>
          </w:p>
        </w:tc>
      </w:tr>
      <w:tr w:rsidR="00FA4C59" w:rsidRPr="007F056A" w14:paraId="0C881524" w14:textId="77777777" w:rsidTr="00FA4C59">
        <w:tc>
          <w:tcPr>
            <w:tcW w:w="1620" w:type="dxa"/>
          </w:tcPr>
          <w:p w14:paraId="3E6EF850" w14:textId="77777777" w:rsidR="00FA4C59" w:rsidRPr="007F056A" w:rsidRDefault="00FA4C59" w:rsidP="00FA4C59">
            <w:pPr>
              <w:pStyle w:val="TableBodyText"/>
            </w:pPr>
            <w:r w:rsidRPr="007F056A">
              <w:t>Test Procedure</w:t>
            </w:r>
          </w:p>
        </w:tc>
        <w:tc>
          <w:tcPr>
            <w:tcW w:w="7452" w:type="dxa"/>
          </w:tcPr>
          <w:p w14:paraId="4238EEFA" w14:textId="77777777" w:rsidR="00FA4C59" w:rsidRPr="007F056A" w:rsidRDefault="00FA4C59" w:rsidP="00026789">
            <w:pPr>
              <w:pStyle w:val="TableListNumber"/>
              <w:numPr>
                <w:ilvl w:val="0"/>
                <w:numId w:val="20"/>
              </w:numPr>
            </w:pPr>
            <w:r>
              <w:t>Configure RFC 2544 test with Ixia.</w:t>
            </w:r>
          </w:p>
          <w:p w14:paraId="1D34C577" w14:textId="35F62C4B" w:rsidR="00FA4C59" w:rsidRPr="007F056A" w:rsidRDefault="00FA4C59" w:rsidP="00026789">
            <w:pPr>
              <w:pStyle w:val="TableListNumber"/>
              <w:numPr>
                <w:ilvl w:val="0"/>
                <w:numId w:val="20"/>
              </w:numPr>
            </w:pPr>
            <w:r>
              <w:t>Run the test for various packet sizes and record the latency</w:t>
            </w:r>
            <w:r w:rsidR="00C86EF6">
              <w:t>.</w:t>
            </w:r>
          </w:p>
        </w:tc>
      </w:tr>
      <w:tr w:rsidR="00FA4C59" w:rsidRPr="007F056A" w14:paraId="1295CCF6" w14:textId="77777777" w:rsidTr="00FA4C59">
        <w:tc>
          <w:tcPr>
            <w:tcW w:w="1620" w:type="dxa"/>
          </w:tcPr>
          <w:p w14:paraId="5B9FAE50" w14:textId="77777777" w:rsidR="00FA4C59" w:rsidRPr="007F056A" w:rsidRDefault="00FA4C59" w:rsidP="00FA4C59">
            <w:pPr>
              <w:pStyle w:val="TableBodyText"/>
            </w:pPr>
            <w:r w:rsidRPr="007F056A">
              <w:t>Expected Results</w:t>
            </w:r>
          </w:p>
        </w:tc>
        <w:tc>
          <w:tcPr>
            <w:tcW w:w="7452" w:type="dxa"/>
          </w:tcPr>
          <w:p w14:paraId="17EF21A9" w14:textId="1C67B1E9" w:rsidR="00FA4C59" w:rsidRDefault="00FA4C59" w:rsidP="00026789">
            <w:pPr>
              <w:pStyle w:val="TableListNumber"/>
              <w:numPr>
                <w:ilvl w:val="0"/>
                <w:numId w:val="21"/>
              </w:numPr>
            </w:pPr>
            <w:r>
              <w:t>Record the latency numbers</w:t>
            </w:r>
            <w:r w:rsidR="00C86EF6">
              <w:t>.</w:t>
            </w:r>
          </w:p>
          <w:p w14:paraId="4BEB07C4" w14:textId="143EAC95" w:rsidR="00FA4C59" w:rsidRPr="007F056A" w:rsidRDefault="00FA4C59" w:rsidP="00026789">
            <w:pPr>
              <w:pStyle w:val="TableListNumber"/>
              <w:numPr>
                <w:ilvl w:val="0"/>
                <w:numId w:val="21"/>
              </w:numPr>
              <w:rPr>
                <w:rFonts w:cs="Times New Roman"/>
              </w:rPr>
            </w:pPr>
            <w:r>
              <w:t>Plot the graph for various packet size</w:t>
            </w:r>
            <w:r w:rsidR="00C86EF6">
              <w:t>s.</w:t>
            </w:r>
          </w:p>
        </w:tc>
      </w:tr>
      <w:tr w:rsidR="00FA4C59" w:rsidRPr="007F056A" w14:paraId="55CCEFF1" w14:textId="77777777" w:rsidTr="00FA4C59">
        <w:tc>
          <w:tcPr>
            <w:tcW w:w="1620" w:type="dxa"/>
          </w:tcPr>
          <w:p w14:paraId="17E4BC48" w14:textId="77777777" w:rsidR="00FA4C59" w:rsidRPr="007F056A" w:rsidRDefault="00FA4C59" w:rsidP="00FA4C59">
            <w:pPr>
              <w:pStyle w:val="TableBodyText"/>
            </w:pPr>
            <w:r w:rsidRPr="007F056A">
              <w:t>Descriptions</w:t>
            </w:r>
          </w:p>
        </w:tc>
        <w:tc>
          <w:tcPr>
            <w:tcW w:w="7452" w:type="dxa"/>
          </w:tcPr>
          <w:p w14:paraId="3D17D180" w14:textId="77777777" w:rsidR="00FA4C59" w:rsidRPr="007F056A" w:rsidRDefault="00FA4C59" w:rsidP="00FA4C59">
            <w:pPr>
              <w:pStyle w:val="TableBodyText"/>
            </w:pPr>
          </w:p>
        </w:tc>
      </w:tr>
      <w:tr w:rsidR="00FA4C59" w:rsidRPr="007F056A" w14:paraId="00186FB4" w14:textId="77777777" w:rsidTr="00FA4C59">
        <w:tc>
          <w:tcPr>
            <w:tcW w:w="1620" w:type="dxa"/>
          </w:tcPr>
          <w:p w14:paraId="321DE597" w14:textId="77777777" w:rsidR="00FA4C59" w:rsidRPr="007F056A" w:rsidRDefault="00FA4C59" w:rsidP="00FA4C59">
            <w:pPr>
              <w:pStyle w:val="TableBodyText"/>
            </w:pPr>
            <w:r w:rsidRPr="007F056A">
              <w:t>Results</w:t>
            </w:r>
          </w:p>
        </w:tc>
        <w:tc>
          <w:tcPr>
            <w:tcW w:w="7452" w:type="dxa"/>
          </w:tcPr>
          <w:p w14:paraId="3FFDA10E" w14:textId="77777777" w:rsidR="00FA4C59" w:rsidRPr="007F056A" w:rsidRDefault="00FA4C59" w:rsidP="00FA4C59">
            <w:pPr>
              <w:pStyle w:val="TableBodyText"/>
            </w:pPr>
          </w:p>
        </w:tc>
      </w:tr>
    </w:tbl>
    <w:p w14:paraId="26753635" w14:textId="77777777" w:rsidR="00FA4C59" w:rsidRDefault="00FA4C59" w:rsidP="0040666D">
      <w:pPr>
        <w:pStyle w:val="BodyText"/>
      </w:pPr>
    </w:p>
    <w:p w14:paraId="1172E745" w14:textId="511D32EE" w:rsidR="0040666D" w:rsidRDefault="0040666D" w:rsidP="00A40724">
      <w:pPr>
        <w:pStyle w:val="Heading2"/>
      </w:pPr>
      <w:bookmarkStart w:id="35" w:name="_Toc493355926"/>
      <w:r>
        <w:t xml:space="preserve">Line </w:t>
      </w:r>
      <w:r w:rsidR="00FA4C59">
        <w:t>Rate Forwarding Performance</w:t>
      </w:r>
      <w:bookmarkEnd w:id="3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03054" w:rsidRPr="007F056A" w14:paraId="001496A4" w14:textId="77777777" w:rsidTr="00045B0E">
        <w:tc>
          <w:tcPr>
            <w:tcW w:w="1620" w:type="dxa"/>
          </w:tcPr>
          <w:p w14:paraId="65F4F16D" w14:textId="77777777" w:rsidR="00D03054" w:rsidRPr="007F056A" w:rsidRDefault="00D03054" w:rsidP="00130148">
            <w:pPr>
              <w:pStyle w:val="TableBodyText"/>
              <w:keepNext/>
            </w:pPr>
            <w:r w:rsidRPr="007F056A">
              <w:t>Objectives of Tests</w:t>
            </w:r>
          </w:p>
        </w:tc>
        <w:tc>
          <w:tcPr>
            <w:tcW w:w="7452" w:type="dxa"/>
          </w:tcPr>
          <w:p w14:paraId="00DED817" w14:textId="596FA68A" w:rsidR="00D03054" w:rsidRPr="007F056A" w:rsidRDefault="00D03054" w:rsidP="00130148">
            <w:pPr>
              <w:pStyle w:val="TableBodyText"/>
              <w:keepNext/>
              <w:rPr>
                <w:i/>
                <w:color w:val="000000"/>
              </w:rPr>
            </w:pPr>
            <w:r w:rsidRPr="007F056A">
              <w:t xml:space="preserve">Test the </w:t>
            </w:r>
            <w:r>
              <w:t>fully populated switch and calculate</w:t>
            </w:r>
            <w:r w:rsidR="00C86EF6">
              <w:t xml:space="preserve"> the</w:t>
            </w:r>
            <w:r>
              <w:t xml:space="preserve"> total number of packet</w:t>
            </w:r>
            <w:r w:rsidR="00C86EF6">
              <w:t>s that the</w:t>
            </w:r>
            <w:r>
              <w:t xml:space="preserve"> switch can forward</w:t>
            </w:r>
          </w:p>
        </w:tc>
      </w:tr>
      <w:tr w:rsidR="00D03054" w:rsidRPr="007F056A" w14:paraId="498CCC9D" w14:textId="77777777" w:rsidTr="00045B0E">
        <w:tc>
          <w:tcPr>
            <w:tcW w:w="1620" w:type="dxa"/>
          </w:tcPr>
          <w:p w14:paraId="30E3D278" w14:textId="77777777" w:rsidR="00D03054" w:rsidRPr="007F056A" w:rsidRDefault="00D03054" w:rsidP="00D03054">
            <w:pPr>
              <w:pStyle w:val="TableBodyText"/>
            </w:pPr>
            <w:r w:rsidRPr="007F056A">
              <w:t>Test configurations and connections (as shown in the figure)</w:t>
            </w:r>
          </w:p>
        </w:tc>
        <w:tc>
          <w:tcPr>
            <w:tcW w:w="7452" w:type="dxa"/>
            <w:vAlign w:val="center"/>
          </w:tcPr>
          <w:p w14:paraId="2F0E101C" w14:textId="32718C7B" w:rsidR="00D03054" w:rsidRPr="007F056A" w:rsidRDefault="00C86EF6" w:rsidP="00750EA1">
            <w:pPr>
              <w:pStyle w:val="TableBodyTextCentered"/>
            </w:pPr>
            <w:r>
              <w:object w:dxaOrig="6600" w:dyaOrig="3852" w14:anchorId="11A0EEC7">
                <v:shape id="_x0000_i1027" type="#_x0000_t75" style="width:271.2pt;height:154.8pt" o:ole="">
                  <v:imagedata r:id="rId48" o:title=""/>
                </v:shape>
                <o:OLEObject Type="Embed" ProgID="PBrush" ShapeID="_x0000_i1027" DrawAspect="Content" ObjectID="_1580374090" r:id="rId50"/>
              </w:object>
            </w:r>
          </w:p>
        </w:tc>
      </w:tr>
      <w:tr w:rsidR="00D03054" w:rsidRPr="007F056A" w14:paraId="56EF4A9C" w14:textId="77777777" w:rsidTr="00045B0E">
        <w:tc>
          <w:tcPr>
            <w:tcW w:w="1620" w:type="dxa"/>
          </w:tcPr>
          <w:p w14:paraId="39927B57" w14:textId="77777777" w:rsidR="00D03054" w:rsidRPr="007F056A" w:rsidRDefault="00D03054" w:rsidP="00D03054">
            <w:pPr>
              <w:pStyle w:val="TableBodyText"/>
            </w:pPr>
            <w:r w:rsidRPr="007F056A">
              <w:t>Test Procedure</w:t>
            </w:r>
          </w:p>
        </w:tc>
        <w:tc>
          <w:tcPr>
            <w:tcW w:w="7452" w:type="dxa"/>
          </w:tcPr>
          <w:p w14:paraId="439281BC" w14:textId="3A98F9FE" w:rsidR="00D03054" w:rsidRDefault="00D03054" w:rsidP="00026789">
            <w:pPr>
              <w:pStyle w:val="TableListNumber"/>
              <w:numPr>
                <w:ilvl w:val="0"/>
                <w:numId w:val="22"/>
              </w:numPr>
            </w:pPr>
            <w:r>
              <w:t>Connect the pairs of port</w:t>
            </w:r>
            <w:r w:rsidR="00C86EF6">
              <w:t>s</w:t>
            </w:r>
            <w:r>
              <w:t xml:space="preserve"> to </w:t>
            </w:r>
            <w:r w:rsidR="00B33BC5">
              <w:t xml:space="preserve">Tx </w:t>
            </w:r>
            <w:r>
              <w:t xml:space="preserve">and </w:t>
            </w:r>
            <w:r w:rsidR="00B33BC5">
              <w:t xml:space="preserve">Rx </w:t>
            </w:r>
            <w:r>
              <w:t>pair</w:t>
            </w:r>
            <w:r w:rsidR="00C86EF6">
              <w:t>s</w:t>
            </w:r>
            <w:r>
              <w:t xml:space="preserve"> of </w:t>
            </w:r>
            <w:r w:rsidR="00C86EF6">
              <w:t>Ixia</w:t>
            </w:r>
            <w:r>
              <w:t>.</w:t>
            </w:r>
          </w:p>
          <w:p w14:paraId="6687EDEC" w14:textId="3511F9B0" w:rsidR="00D03054" w:rsidRDefault="00D03054" w:rsidP="00026789">
            <w:pPr>
              <w:pStyle w:val="TableListNumber"/>
              <w:numPr>
                <w:ilvl w:val="0"/>
                <w:numId w:val="22"/>
              </w:numPr>
            </w:pPr>
            <w:r>
              <w:t>Configure Ixia to send bi-direction</w:t>
            </w:r>
            <w:r w:rsidR="00C86EF6">
              <w:t>al</w:t>
            </w:r>
            <w:r>
              <w:t xml:space="preserve"> traffic per port pair for various packet sizes.</w:t>
            </w:r>
          </w:p>
          <w:p w14:paraId="07BF74C4" w14:textId="1BEF731A" w:rsidR="00D03054" w:rsidRPr="007F056A" w:rsidRDefault="00D03054" w:rsidP="00026789">
            <w:pPr>
              <w:pStyle w:val="TableListNumber"/>
              <w:numPr>
                <w:ilvl w:val="0"/>
                <w:numId w:val="22"/>
              </w:numPr>
            </w:pPr>
            <w:r>
              <w:t xml:space="preserve">Record the performance in terms of total number of packets </w:t>
            </w:r>
            <w:r w:rsidR="00C86EF6">
              <w:t xml:space="preserve">that the </w:t>
            </w:r>
            <w:r>
              <w:t>switch can forward</w:t>
            </w:r>
            <w:r w:rsidR="00C86EF6">
              <w:t>.</w:t>
            </w:r>
          </w:p>
        </w:tc>
      </w:tr>
      <w:tr w:rsidR="00D03054" w:rsidRPr="008118CB" w14:paraId="387FBCE8" w14:textId="77777777" w:rsidTr="00045B0E">
        <w:tc>
          <w:tcPr>
            <w:tcW w:w="1620" w:type="dxa"/>
          </w:tcPr>
          <w:p w14:paraId="350E207C" w14:textId="77777777" w:rsidR="00D03054" w:rsidRPr="007F056A" w:rsidRDefault="00D03054" w:rsidP="00D03054">
            <w:pPr>
              <w:pStyle w:val="TableBodyText"/>
            </w:pPr>
            <w:r w:rsidRPr="007F056A">
              <w:t>Expected Results</w:t>
            </w:r>
          </w:p>
        </w:tc>
        <w:tc>
          <w:tcPr>
            <w:tcW w:w="7452" w:type="dxa"/>
          </w:tcPr>
          <w:p w14:paraId="7A00F867" w14:textId="5028848C" w:rsidR="00D03054" w:rsidRPr="008118CB" w:rsidRDefault="00D03054" w:rsidP="00026789">
            <w:pPr>
              <w:pStyle w:val="TableListNumber"/>
              <w:numPr>
                <w:ilvl w:val="0"/>
                <w:numId w:val="23"/>
              </w:numPr>
            </w:pPr>
            <w:r w:rsidRPr="008118CB">
              <w:t>Traffic can be forwarded normally for line rate for every packet size.</w:t>
            </w:r>
          </w:p>
          <w:p w14:paraId="124692F0" w14:textId="157CC77B" w:rsidR="00D03054" w:rsidRPr="008118CB" w:rsidRDefault="00D03054" w:rsidP="00026789">
            <w:pPr>
              <w:pStyle w:val="TableListNumber"/>
              <w:numPr>
                <w:ilvl w:val="0"/>
                <w:numId w:val="23"/>
              </w:numPr>
            </w:pPr>
            <w:r w:rsidRPr="008118CB">
              <w:t>Plot the graph for various packet size</w:t>
            </w:r>
            <w:r w:rsidR="00C86EF6">
              <w:t>s</w:t>
            </w:r>
            <w:r w:rsidRPr="008118CB">
              <w:t>.</w:t>
            </w:r>
          </w:p>
        </w:tc>
      </w:tr>
      <w:tr w:rsidR="00D03054" w:rsidRPr="007F056A" w14:paraId="00B9093B" w14:textId="77777777" w:rsidTr="00045B0E">
        <w:tc>
          <w:tcPr>
            <w:tcW w:w="1620" w:type="dxa"/>
          </w:tcPr>
          <w:p w14:paraId="177EE135" w14:textId="77777777" w:rsidR="00D03054" w:rsidRPr="007F056A" w:rsidRDefault="00D03054" w:rsidP="00D03054">
            <w:pPr>
              <w:pStyle w:val="TableBodyText"/>
            </w:pPr>
            <w:r w:rsidRPr="007F056A">
              <w:t>Descriptions</w:t>
            </w:r>
          </w:p>
        </w:tc>
        <w:tc>
          <w:tcPr>
            <w:tcW w:w="7452" w:type="dxa"/>
          </w:tcPr>
          <w:p w14:paraId="79926852" w14:textId="77777777" w:rsidR="00D03054" w:rsidRPr="007F056A" w:rsidRDefault="00D03054" w:rsidP="00D03054">
            <w:pPr>
              <w:pStyle w:val="TableBodyText"/>
            </w:pPr>
          </w:p>
        </w:tc>
      </w:tr>
      <w:tr w:rsidR="00D03054" w:rsidRPr="007F056A" w14:paraId="2A52694E" w14:textId="77777777" w:rsidTr="00045B0E">
        <w:tc>
          <w:tcPr>
            <w:tcW w:w="1620" w:type="dxa"/>
          </w:tcPr>
          <w:p w14:paraId="55A3BE13" w14:textId="77777777" w:rsidR="00D03054" w:rsidRPr="007F056A" w:rsidRDefault="00D03054" w:rsidP="00D03054">
            <w:pPr>
              <w:pStyle w:val="TableBodyText"/>
            </w:pPr>
            <w:r w:rsidRPr="007F056A">
              <w:t>Results</w:t>
            </w:r>
          </w:p>
        </w:tc>
        <w:tc>
          <w:tcPr>
            <w:tcW w:w="7452" w:type="dxa"/>
          </w:tcPr>
          <w:p w14:paraId="05BFCE1A" w14:textId="77777777" w:rsidR="00D03054" w:rsidRPr="007F056A" w:rsidRDefault="00D03054" w:rsidP="00D03054">
            <w:pPr>
              <w:pStyle w:val="TableBodyText"/>
            </w:pPr>
          </w:p>
        </w:tc>
      </w:tr>
    </w:tbl>
    <w:p w14:paraId="7C846E14" w14:textId="77777777" w:rsidR="00D03054" w:rsidRDefault="00D03054" w:rsidP="0040666D">
      <w:pPr>
        <w:pStyle w:val="BodyText"/>
      </w:pPr>
    </w:p>
    <w:p w14:paraId="4FF8EBB7" w14:textId="73173E86" w:rsidR="0040666D" w:rsidRDefault="0040666D" w:rsidP="00A40724">
      <w:pPr>
        <w:pStyle w:val="Heading2"/>
      </w:pPr>
      <w:bookmarkStart w:id="36" w:name="_Toc493355927"/>
      <w:r>
        <w:t xml:space="preserve">Microburst </w:t>
      </w:r>
      <w:r w:rsidR="004C6A5A">
        <w:t>Absorption Test</w:t>
      </w:r>
      <w:bookmarkEnd w:id="36"/>
    </w:p>
    <w:tbl>
      <w:tblPr>
        <w:tblW w:w="0" w:type="auto"/>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000" w:firstRow="0" w:lastRow="0" w:firstColumn="0" w:lastColumn="0" w:noHBand="0" w:noVBand="0"/>
      </w:tblPr>
      <w:tblGrid>
        <w:gridCol w:w="1620"/>
        <w:gridCol w:w="7452"/>
      </w:tblGrid>
      <w:tr w:rsidR="004C6A5A" w:rsidRPr="007F056A" w14:paraId="1138D262" w14:textId="77777777" w:rsidTr="004C6A5A">
        <w:tc>
          <w:tcPr>
            <w:tcW w:w="1620" w:type="dxa"/>
          </w:tcPr>
          <w:p w14:paraId="09AE164C" w14:textId="77777777" w:rsidR="004C6A5A" w:rsidRPr="007F056A" w:rsidRDefault="004C6A5A" w:rsidP="004C6A5A">
            <w:pPr>
              <w:pStyle w:val="TableBodyText"/>
              <w:rPr>
                <w:highlight w:val="yellow"/>
              </w:rPr>
            </w:pPr>
            <w:r w:rsidRPr="007F056A">
              <w:t>Objectives of Tests</w:t>
            </w:r>
          </w:p>
        </w:tc>
        <w:tc>
          <w:tcPr>
            <w:tcW w:w="7452" w:type="dxa"/>
          </w:tcPr>
          <w:p w14:paraId="769A1C33" w14:textId="77777777" w:rsidR="004C6A5A" w:rsidRPr="007F056A" w:rsidRDefault="004C6A5A" w:rsidP="004C6A5A">
            <w:pPr>
              <w:pStyle w:val="TableBodyText"/>
              <w:rPr>
                <w:color w:val="000000"/>
                <w:highlight w:val="yellow"/>
              </w:rPr>
            </w:pPr>
            <w:r>
              <w:rPr>
                <w:color w:val="000000"/>
              </w:rPr>
              <w:t>Microburst test</w:t>
            </w:r>
          </w:p>
        </w:tc>
      </w:tr>
      <w:tr w:rsidR="004C6A5A" w:rsidRPr="007F056A" w14:paraId="1451B59B" w14:textId="77777777" w:rsidTr="004C6A5A">
        <w:tc>
          <w:tcPr>
            <w:tcW w:w="1620" w:type="dxa"/>
          </w:tcPr>
          <w:p w14:paraId="4BEBA4D6" w14:textId="77777777" w:rsidR="004C6A5A" w:rsidRPr="007F056A" w:rsidRDefault="004C6A5A" w:rsidP="004C6A5A">
            <w:pPr>
              <w:pStyle w:val="TableBodyText"/>
            </w:pPr>
            <w:r w:rsidRPr="007F056A">
              <w:t>Test configurations and connections (as shown in the figure)</w:t>
            </w:r>
          </w:p>
        </w:tc>
        <w:tc>
          <w:tcPr>
            <w:tcW w:w="7452" w:type="dxa"/>
            <w:vAlign w:val="center"/>
          </w:tcPr>
          <w:p w14:paraId="2A1F782A" w14:textId="22CBEF7E" w:rsidR="004C6A5A" w:rsidRPr="007F056A" w:rsidRDefault="00C86EF6" w:rsidP="00750EA1">
            <w:pPr>
              <w:pStyle w:val="TableBodyTextCentered"/>
            </w:pPr>
            <w:r>
              <w:object w:dxaOrig="6768" w:dyaOrig="3900" w14:anchorId="54DEFD73">
                <v:shape id="_x0000_i1028" type="#_x0000_t75" style="width:270.6pt;height:154.8pt" o:ole="">
                  <v:imagedata r:id="rId51" o:title=""/>
                </v:shape>
                <o:OLEObject Type="Embed" ProgID="PBrush" ShapeID="_x0000_i1028" DrawAspect="Content" ObjectID="_1580374091" r:id="rId52"/>
              </w:object>
            </w:r>
          </w:p>
        </w:tc>
      </w:tr>
      <w:tr w:rsidR="004C6A5A" w:rsidRPr="00910C08" w14:paraId="2754C03E" w14:textId="77777777" w:rsidTr="004C6A5A">
        <w:tc>
          <w:tcPr>
            <w:tcW w:w="1620" w:type="dxa"/>
          </w:tcPr>
          <w:p w14:paraId="1DB0C6B0" w14:textId="77777777" w:rsidR="004C6A5A" w:rsidRPr="007F056A" w:rsidRDefault="004C6A5A" w:rsidP="004C6A5A">
            <w:pPr>
              <w:pStyle w:val="TableBodyText"/>
            </w:pPr>
            <w:r w:rsidRPr="007F056A">
              <w:t>Test Procedure</w:t>
            </w:r>
          </w:p>
        </w:tc>
        <w:tc>
          <w:tcPr>
            <w:tcW w:w="7452" w:type="dxa"/>
          </w:tcPr>
          <w:p w14:paraId="21C31D70" w14:textId="55351F27" w:rsidR="004C6A5A" w:rsidRPr="007F056A" w:rsidRDefault="004C6A5A" w:rsidP="00026789">
            <w:pPr>
              <w:pStyle w:val="TableListNumber"/>
              <w:numPr>
                <w:ilvl w:val="0"/>
                <w:numId w:val="24"/>
              </w:numPr>
            </w:pPr>
            <w:r>
              <w:t>Send</w:t>
            </w:r>
            <w:r w:rsidRPr="007F056A">
              <w:t xml:space="preserve"> 100% line-rate traffic through DUT from Tport1 to Tport3</w:t>
            </w:r>
            <w:r w:rsidR="000F70D2">
              <w:t>.</w:t>
            </w:r>
          </w:p>
          <w:p w14:paraId="554D20D0" w14:textId="1472F884" w:rsidR="004C6A5A" w:rsidRPr="007F056A" w:rsidRDefault="004C6A5A" w:rsidP="00026789">
            <w:pPr>
              <w:pStyle w:val="TableListNumber"/>
              <w:numPr>
                <w:ilvl w:val="0"/>
                <w:numId w:val="24"/>
              </w:numPr>
            </w:pPr>
            <w:r>
              <w:t>Send</w:t>
            </w:r>
            <w:r w:rsidRPr="007F056A">
              <w:t xml:space="preserve"> burst traffic 100</w:t>
            </w:r>
            <w:r w:rsidR="000F70D2">
              <w:t>,</w:t>
            </w:r>
            <w:r w:rsidRPr="007F056A">
              <w:t xml:space="preserve">000 packets through DUT from Tport2 to Tport3, which makes </w:t>
            </w:r>
            <w:r w:rsidR="000F70D2">
              <w:t>T</w:t>
            </w:r>
            <w:r w:rsidRPr="007F056A">
              <w:t>port3 congested</w:t>
            </w:r>
            <w:r w:rsidR="000F70D2">
              <w:t>.</w:t>
            </w:r>
          </w:p>
          <w:p w14:paraId="0AF09E36" w14:textId="41B65B8B" w:rsidR="004C6A5A" w:rsidRDefault="004C6A5A" w:rsidP="00026789">
            <w:pPr>
              <w:pStyle w:val="TableListNumber"/>
              <w:numPr>
                <w:ilvl w:val="0"/>
                <w:numId w:val="24"/>
              </w:numPr>
            </w:pPr>
            <w:r>
              <w:t>Configure the required buffers per port, and based on that observe the behavior. Various R</w:t>
            </w:r>
            <w:r w:rsidR="000F70D2">
              <w:t>o</w:t>
            </w:r>
            <w:r>
              <w:t>CE profiles can be tested.</w:t>
            </w:r>
          </w:p>
          <w:p w14:paraId="4BF23E81" w14:textId="25D36143" w:rsidR="004C6A5A" w:rsidRPr="00910C08" w:rsidRDefault="00457A8F" w:rsidP="00457A8F">
            <w:pPr>
              <w:pStyle w:val="TableListNumber"/>
              <w:numPr>
                <w:ilvl w:val="0"/>
                <w:numId w:val="24"/>
              </w:numPr>
            </w:pPr>
            <w:r w:rsidRPr="007F056A">
              <w:t>Test 512bytes/1518bytes/9216bytes</w:t>
            </w:r>
            <w:r>
              <w:t xml:space="preserve">, </w:t>
            </w:r>
            <w:r w:rsidRPr="007F056A">
              <w:t>buffer size=(total number of burst packets</w:t>
            </w:r>
            <w:r w:rsidR="007F29D8">
              <w:t xml:space="preserve"> </w:t>
            </w:r>
            <w:r w:rsidRPr="007F056A">
              <w:t xml:space="preserve">- number of packet lost)x packet size, record </w:t>
            </w:r>
            <w:r>
              <w:t>the packet received and calculate the drops.</w:t>
            </w:r>
          </w:p>
        </w:tc>
      </w:tr>
      <w:tr w:rsidR="004C6A5A" w:rsidRPr="007F056A" w14:paraId="2445A26B" w14:textId="77777777" w:rsidTr="004C6A5A">
        <w:tc>
          <w:tcPr>
            <w:tcW w:w="1620" w:type="dxa"/>
          </w:tcPr>
          <w:p w14:paraId="795FDB25" w14:textId="77777777" w:rsidR="004C6A5A" w:rsidRPr="007F056A" w:rsidRDefault="004C6A5A" w:rsidP="004C6A5A">
            <w:pPr>
              <w:pStyle w:val="TableBodyText"/>
            </w:pPr>
            <w:r w:rsidRPr="007F056A">
              <w:t>Expected Result</w:t>
            </w:r>
          </w:p>
        </w:tc>
        <w:tc>
          <w:tcPr>
            <w:tcW w:w="7452" w:type="dxa"/>
          </w:tcPr>
          <w:p w14:paraId="6D67055D" w14:textId="53BCAF36" w:rsidR="004C6A5A" w:rsidRPr="007F056A" w:rsidRDefault="004C6A5A" w:rsidP="007F29D8">
            <w:pPr>
              <w:pStyle w:val="TableBodyText"/>
              <w:numPr>
                <w:ilvl w:val="0"/>
                <w:numId w:val="126"/>
              </w:numPr>
            </w:pPr>
            <w:r w:rsidRPr="007F056A">
              <w:t>Record the size of buffer</w:t>
            </w:r>
            <w:r>
              <w:t xml:space="preserve">, along with real traffic recorded per port. Plot </w:t>
            </w:r>
            <w:r w:rsidR="000E3888">
              <w:t>a</w:t>
            </w:r>
            <w:r>
              <w:t xml:space="preserve"> graph to show microburst absorption.</w:t>
            </w:r>
          </w:p>
        </w:tc>
      </w:tr>
      <w:tr w:rsidR="004C6A5A" w:rsidRPr="007F056A" w14:paraId="237D3FB5" w14:textId="77777777" w:rsidTr="004C6A5A">
        <w:tc>
          <w:tcPr>
            <w:tcW w:w="1620" w:type="dxa"/>
          </w:tcPr>
          <w:p w14:paraId="1E74B06D" w14:textId="77777777" w:rsidR="004C6A5A" w:rsidRPr="007F056A" w:rsidRDefault="004C6A5A" w:rsidP="004C6A5A">
            <w:pPr>
              <w:pStyle w:val="TableBodyText"/>
            </w:pPr>
            <w:r w:rsidRPr="007F056A">
              <w:t>Descriptions</w:t>
            </w:r>
          </w:p>
        </w:tc>
        <w:tc>
          <w:tcPr>
            <w:tcW w:w="7452" w:type="dxa"/>
          </w:tcPr>
          <w:p w14:paraId="7DA0F8FF" w14:textId="77777777" w:rsidR="004C6A5A" w:rsidRPr="007F056A" w:rsidRDefault="004C6A5A" w:rsidP="00D62BF2">
            <w:pPr>
              <w:rPr>
                <w:rFonts w:ascii="Times New Roman" w:hAnsi="Times New Roman" w:cs="Times New Roman"/>
                <w:i/>
              </w:rPr>
            </w:pPr>
          </w:p>
        </w:tc>
      </w:tr>
      <w:tr w:rsidR="004C6A5A" w:rsidRPr="007F056A" w14:paraId="507BDEBB" w14:textId="77777777" w:rsidTr="004C6A5A">
        <w:tc>
          <w:tcPr>
            <w:tcW w:w="1620" w:type="dxa"/>
          </w:tcPr>
          <w:p w14:paraId="1701B9FB" w14:textId="77777777" w:rsidR="004C6A5A" w:rsidRPr="007F056A" w:rsidRDefault="004C6A5A" w:rsidP="004C6A5A">
            <w:pPr>
              <w:pStyle w:val="TableBodyText"/>
            </w:pPr>
            <w:r w:rsidRPr="007F056A">
              <w:t>Results</w:t>
            </w:r>
          </w:p>
        </w:tc>
        <w:tc>
          <w:tcPr>
            <w:tcW w:w="7452" w:type="dxa"/>
          </w:tcPr>
          <w:p w14:paraId="384880A4" w14:textId="77777777" w:rsidR="004C6A5A" w:rsidRPr="007F056A" w:rsidRDefault="004C6A5A" w:rsidP="00D62BF2">
            <w:pPr>
              <w:rPr>
                <w:rFonts w:ascii="Times New Roman" w:hAnsi="Times New Roman" w:cs="Times New Roman"/>
                <w:i/>
              </w:rPr>
            </w:pPr>
          </w:p>
        </w:tc>
      </w:tr>
    </w:tbl>
    <w:p w14:paraId="092E9D4F" w14:textId="77777777" w:rsidR="004C6A5A" w:rsidRDefault="004C6A5A" w:rsidP="0040666D">
      <w:pPr>
        <w:pStyle w:val="BodyText"/>
      </w:pPr>
    </w:p>
    <w:p w14:paraId="03BF2B70" w14:textId="3D703E08" w:rsidR="0040666D" w:rsidRDefault="0040666D" w:rsidP="004C6A5A">
      <w:pPr>
        <w:pStyle w:val="Heading1"/>
      </w:pPr>
      <w:bookmarkStart w:id="37" w:name="_Toc493355928"/>
      <w:r>
        <w:t>Hardware Performance</w:t>
      </w:r>
      <w:bookmarkEnd w:id="37"/>
    </w:p>
    <w:p w14:paraId="46CC7D27" w14:textId="77777777" w:rsidR="00D551F7" w:rsidRPr="00D551F7" w:rsidRDefault="00D551F7" w:rsidP="00D551F7">
      <w:pPr>
        <w:pStyle w:val="Heading2"/>
      </w:pPr>
      <w:bookmarkStart w:id="38" w:name="_Toc483660153"/>
      <w:bookmarkStart w:id="39" w:name="_Toc485726793"/>
      <w:bookmarkStart w:id="40" w:name="_Toc492839783"/>
      <w:bookmarkStart w:id="41" w:name="_Toc493355929"/>
      <w:bookmarkStart w:id="42" w:name="_Toc483660152"/>
      <w:bookmarkStart w:id="43" w:name="_Toc485726792"/>
      <w:r w:rsidRPr="00D551F7">
        <w:t>Buffer</w:t>
      </w:r>
      <w:bookmarkEnd w:id="38"/>
      <w:bookmarkEnd w:id="39"/>
      <w:bookmarkEnd w:id="40"/>
      <w:r w:rsidRPr="00D551F7">
        <w:t>s</w:t>
      </w:r>
      <w:bookmarkEnd w:id="41"/>
    </w:p>
    <w:tbl>
      <w:tblPr>
        <w:tblW w:w="0" w:type="auto"/>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000" w:firstRow="0" w:lastRow="0" w:firstColumn="0" w:lastColumn="0" w:noHBand="0" w:noVBand="0"/>
      </w:tblPr>
      <w:tblGrid>
        <w:gridCol w:w="1620"/>
        <w:gridCol w:w="6602"/>
      </w:tblGrid>
      <w:tr w:rsidR="00D551F7" w:rsidRPr="00E871E2" w14:paraId="551469F3" w14:textId="77777777" w:rsidTr="00CA1789">
        <w:tc>
          <w:tcPr>
            <w:tcW w:w="1620" w:type="dxa"/>
          </w:tcPr>
          <w:p w14:paraId="2DEA26FF" w14:textId="77777777" w:rsidR="00D551F7" w:rsidRPr="00E871E2" w:rsidRDefault="00D551F7" w:rsidP="00CA1789">
            <w:pPr>
              <w:pStyle w:val="a"/>
              <w:rPr>
                <w:rFonts w:asciiTheme="minorHAnsi" w:hAnsiTheme="minorHAnsi" w:cstheme="minorHAnsi"/>
                <w:highlight w:val="yellow"/>
              </w:rPr>
            </w:pPr>
            <w:r w:rsidRPr="00E871E2">
              <w:rPr>
                <w:rFonts w:asciiTheme="minorHAnsi" w:hAnsiTheme="minorHAnsi" w:cstheme="minorHAnsi"/>
              </w:rPr>
              <w:t>Objectives of Tests</w:t>
            </w:r>
          </w:p>
        </w:tc>
        <w:tc>
          <w:tcPr>
            <w:tcW w:w="6602" w:type="dxa"/>
          </w:tcPr>
          <w:p w14:paraId="0AE6D8B6" w14:textId="77777777" w:rsidR="00D551F7" w:rsidRPr="00E871E2" w:rsidRDefault="00D551F7" w:rsidP="00CA1789">
            <w:pPr>
              <w:rPr>
                <w:rFonts w:asciiTheme="minorHAnsi" w:hAnsiTheme="minorHAnsi" w:cstheme="minorHAnsi"/>
                <w:color w:val="000000"/>
                <w:highlight w:val="yellow"/>
              </w:rPr>
            </w:pPr>
            <w:r w:rsidRPr="00E871E2">
              <w:rPr>
                <w:rFonts w:asciiTheme="minorHAnsi" w:hAnsiTheme="minorHAnsi" w:cstheme="minorHAnsi"/>
                <w:color w:val="000000"/>
              </w:rPr>
              <w:t xml:space="preserve">buffer </w:t>
            </w:r>
          </w:p>
        </w:tc>
      </w:tr>
      <w:tr w:rsidR="00D551F7" w:rsidRPr="00E871E2" w14:paraId="68323EE2" w14:textId="77777777" w:rsidTr="00CA1789">
        <w:tc>
          <w:tcPr>
            <w:tcW w:w="1620" w:type="dxa"/>
          </w:tcPr>
          <w:p w14:paraId="0B317316"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6602" w:type="dxa"/>
            <w:vAlign w:val="center"/>
          </w:tcPr>
          <w:p w14:paraId="0318C460" w14:textId="77777777" w:rsidR="00D551F7" w:rsidRPr="00E871E2" w:rsidRDefault="00D551F7" w:rsidP="00CA1789">
            <w:pPr>
              <w:jc w:val="center"/>
              <w:rPr>
                <w:rFonts w:asciiTheme="minorHAnsi" w:hAnsiTheme="minorHAnsi" w:cstheme="minorHAnsi"/>
              </w:rPr>
            </w:pPr>
            <w:r w:rsidRPr="00E871E2">
              <w:rPr>
                <w:rFonts w:asciiTheme="minorHAnsi" w:hAnsiTheme="minorHAnsi"/>
                <w:noProof/>
                <w:lang w:bidi="ar-SA"/>
              </w:rPr>
              <w:drawing>
                <wp:inline distT="0" distB="0" distL="0" distR="0" wp14:anchorId="5E41999E" wp14:editId="15AF2C46">
                  <wp:extent cx="3181350" cy="33623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1350" cy="3362325"/>
                          </a:xfrm>
                          <a:prstGeom prst="rect">
                            <a:avLst/>
                          </a:prstGeom>
                        </pic:spPr>
                      </pic:pic>
                    </a:graphicData>
                  </a:graphic>
                </wp:inline>
              </w:drawing>
            </w:r>
          </w:p>
        </w:tc>
      </w:tr>
      <w:tr w:rsidR="00D551F7" w:rsidRPr="00E871E2" w14:paraId="7162D9AF" w14:textId="77777777" w:rsidTr="00CA1789">
        <w:tc>
          <w:tcPr>
            <w:tcW w:w="1620" w:type="dxa"/>
          </w:tcPr>
          <w:p w14:paraId="6AA36427" w14:textId="77777777" w:rsidR="00D551F7" w:rsidRPr="00E871E2" w:rsidRDefault="00D551F7" w:rsidP="00CA178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6602" w:type="dxa"/>
          </w:tcPr>
          <w:p w14:paraId="19462D46" w14:textId="77777777" w:rsidR="00D551F7" w:rsidRPr="00E871E2" w:rsidRDefault="00D551F7" w:rsidP="00CA1789">
            <w:pPr>
              <w:pStyle w:val="1"/>
              <w:ind w:firstLineChars="0" w:firstLine="0"/>
              <w:rPr>
                <w:rFonts w:asciiTheme="minorHAnsi" w:hAnsiTheme="minorHAnsi" w:cstheme="minorHAnsi"/>
              </w:rPr>
            </w:pPr>
            <w:r w:rsidRPr="00E871E2">
              <w:rPr>
                <w:rFonts w:asciiTheme="minorHAnsi" w:hAnsiTheme="minorHAnsi" w:cstheme="minorHAnsi"/>
              </w:rPr>
              <w:t>Senario1</w:t>
            </w:r>
          </w:p>
          <w:p w14:paraId="344388A2" w14:textId="77777777" w:rsidR="00D551F7" w:rsidRPr="00E871E2" w:rsidRDefault="00D551F7" w:rsidP="00D551F7">
            <w:pPr>
              <w:pStyle w:val="1"/>
              <w:numPr>
                <w:ilvl w:val="0"/>
                <w:numId w:val="142"/>
              </w:numPr>
              <w:ind w:firstLineChars="0"/>
              <w:rPr>
                <w:rFonts w:asciiTheme="minorHAnsi" w:hAnsiTheme="minorHAnsi" w:cstheme="minorHAnsi"/>
              </w:rPr>
            </w:pPr>
            <w:r w:rsidRPr="00E871E2">
              <w:rPr>
                <w:rFonts w:asciiTheme="minorHAnsi" w:hAnsiTheme="minorHAnsi" w:cstheme="minorHAnsi"/>
              </w:rPr>
              <w:t>Tester sends 100% line-rate traffic through DUT from Tport1 to Tport3</w:t>
            </w:r>
          </w:p>
          <w:p w14:paraId="1DDD7D27" w14:textId="77777777" w:rsidR="00D551F7" w:rsidRPr="00E871E2" w:rsidRDefault="00D551F7" w:rsidP="00D551F7">
            <w:pPr>
              <w:pStyle w:val="1"/>
              <w:numPr>
                <w:ilvl w:val="0"/>
                <w:numId w:val="142"/>
              </w:numPr>
              <w:ind w:firstLineChars="0"/>
              <w:rPr>
                <w:rFonts w:asciiTheme="minorHAnsi" w:hAnsiTheme="minorHAnsi" w:cstheme="minorHAnsi"/>
              </w:rPr>
            </w:pPr>
            <w:r w:rsidRPr="00E871E2">
              <w:rPr>
                <w:rFonts w:asciiTheme="minorHAnsi" w:hAnsiTheme="minorHAnsi" w:cstheme="minorHAnsi"/>
              </w:rPr>
              <w:t>tester sends burst traffic 100000 packets through DUT from Tport2 to Tport3, which makes port3 congested</w:t>
            </w:r>
            <w:r w:rsidRPr="00E871E2">
              <w:rPr>
                <w:rFonts w:asciiTheme="minorHAnsi" w:hAnsiTheme="minorHAnsi" w:cstheme="minorHAnsi"/>
              </w:rPr>
              <w:t>。</w:t>
            </w:r>
          </w:p>
          <w:p w14:paraId="551713E3" w14:textId="77777777" w:rsidR="00D551F7" w:rsidRPr="00E871E2" w:rsidRDefault="00D551F7" w:rsidP="00D551F7">
            <w:pPr>
              <w:pStyle w:val="1"/>
              <w:numPr>
                <w:ilvl w:val="0"/>
                <w:numId w:val="142"/>
              </w:numPr>
              <w:ind w:firstLineChars="0"/>
              <w:rPr>
                <w:rFonts w:asciiTheme="minorHAnsi" w:hAnsiTheme="minorHAnsi" w:cstheme="minorHAnsi"/>
              </w:rPr>
            </w:pPr>
            <w:r w:rsidRPr="00E871E2">
              <w:rPr>
                <w:rFonts w:asciiTheme="minorHAnsi" w:hAnsiTheme="minorHAnsi" w:cstheme="minorHAnsi"/>
              </w:rPr>
              <w:t>Test 512bytes/1518bytes/9216bytes</w:t>
            </w:r>
            <w:r w:rsidRPr="00E871E2">
              <w:rPr>
                <w:rFonts w:asciiTheme="minorHAnsi" w:hAnsiTheme="minorHAnsi" w:cstheme="minorHAnsi"/>
              </w:rPr>
              <w:t>，</w:t>
            </w:r>
            <w:r w:rsidRPr="00E871E2">
              <w:rPr>
                <w:rFonts w:asciiTheme="minorHAnsi" w:hAnsiTheme="minorHAnsi" w:cstheme="minorHAnsi"/>
              </w:rPr>
              <w:t>buffer size=(total number of burst packets- number of packet lost)x packet size, record as Result 1.</w:t>
            </w:r>
          </w:p>
        </w:tc>
      </w:tr>
      <w:tr w:rsidR="00D551F7" w:rsidRPr="00E871E2" w14:paraId="7FA4FD17" w14:textId="77777777" w:rsidTr="00CA1789">
        <w:tc>
          <w:tcPr>
            <w:tcW w:w="1620" w:type="dxa"/>
          </w:tcPr>
          <w:p w14:paraId="7845EFD4"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Expected Result</w:t>
            </w:r>
          </w:p>
        </w:tc>
        <w:tc>
          <w:tcPr>
            <w:tcW w:w="6602" w:type="dxa"/>
          </w:tcPr>
          <w:p w14:paraId="2E0E8F87" w14:textId="77777777" w:rsidR="00D551F7" w:rsidRPr="00E871E2" w:rsidRDefault="00D551F7" w:rsidP="00D551F7">
            <w:pPr>
              <w:pStyle w:val="ListParagraph"/>
              <w:numPr>
                <w:ilvl w:val="0"/>
                <w:numId w:val="141"/>
              </w:numPr>
              <w:ind w:firstLineChars="0"/>
              <w:rPr>
                <w:rFonts w:asciiTheme="minorHAnsi" w:hAnsiTheme="minorHAnsi" w:cstheme="minorHAnsi"/>
              </w:rPr>
            </w:pPr>
            <w:r w:rsidRPr="00E871E2">
              <w:rPr>
                <w:rFonts w:asciiTheme="minorHAnsi" w:hAnsiTheme="minorHAnsi" w:cstheme="minorHAnsi"/>
              </w:rPr>
              <w:t>Record the size of buffer</w:t>
            </w:r>
          </w:p>
        </w:tc>
      </w:tr>
      <w:tr w:rsidR="00D551F7" w:rsidRPr="00E871E2" w14:paraId="7EED95A1" w14:textId="77777777" w:rsidTr="00CA1789">
        <w:tc>
          <w:tcPr>
            <w:tcW w:w="1620" w:type="dxa"/>
          </w:tcPr>
          <w:p w14:paraId="778E4D65"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Descriptions</w:t>
            </w:r>
          </w:p>
        </w:tc>
        <w:tc>
          <w:tcPr>
            <w:tcW w:w="6602" w:type="dxa"/>
          </w:tcPr>
          <w:p w14:paraId="293C0737" w14:textId="77777777" w:rsidR="00D551F7" w:rsidRPr="00E871E2" w:rsidRDefault="00D551F7" w:rsidP="00CA1789">
            <w:pPr>
              <w:pStyle w:val="a0"/>
              <w:ind w:firstLine="0"/>
              <w:rPr>
                <w:rFonts w:asciiTheme="minorHAnsi" w:hAnsiTheme="minorHAnsi" w:cstheme="minorHAnsi"/>
                <w:i w:val="0"/>
                <w:color w:val="auto"/>
              </w:rPr>
            </w:pPr>
          </w:p>
        </w:tc>
      </w:tr>
      <w:tr w:rsidR="00D551F7" w:rsidRPr="00E871E2" w14:paraId="3EAA15D5" w14:textId="77777777" w:rsidTr="00CA1789">
        <w:tc>
          <w:tcPr>
            <w:tcW w:w="1620" w:type="dxa"/>
          </w:tcPr>
          <w:p w14:paraId="7B923AB8"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Results</w:t>
            </w:r>
          </w:p>
        </w:tc>
        <w:tc>
          <w:tcPr>
            <w:tcW w:w="6602" w:type="dxa"/>
          </w:tcPr>
          <w:p w14:paraId="33E3A127" w14:textId="77777777" w:rsidR="00D551F7" w:rsidRPr="00E871E2" w:rsidRDefault="00D551F7" w:rsidP="00CA1789">
            <w:pPr>
              <w:pStyle w:val="a0"/>
              <w:ind w:firstLine="0"/>
              <w:rPr>
                <w:rFonts w:asciiTheme="minorHAnsi" w:hAnsiTheme="minorHAnsi" w:cstheme="minorHAnsi"/>
                <w:i w:val="0"/>
                <w:color w:val="auto"/>
              </w:rPr>
            </w:pPr>
          </w:p>
        </w:tc>
      </w:tr>
    </w:tbl>
    <w:p w14:paraId="1E145CDB" w14:textId="77777777" w:rsidR="00D551F7" w:rsidRPr="00E871E2" w:rsidRDefault="00D551F7" w:rsidP="00D551F7">
      <w:pPr>
        <w:rPr>
          <w:rFonts w:asciiTheme="minorHAnsi" w:hAnsiTheme="minorHAnsi" w:cstheme="minorHAnsi"/>
        </w:rPr>
      </w:pPr>
    </w:p>
    <w:p w14:paraId="0E3AF42F" w14:textId="77777777" w:rsidR="00D551F7" w:rsidRPr="00E871E2" w:rsidRDefault="00D551F7" w:rsidP="00D551F7">
      <w:pPr>
        <w:pStyle w:val="Heading2"/>
      </w:pPr>
      <w:bookmarkStart w:id="44" w:name="_Toc492839784"/>
      <w:bookmarkStart w:id="45" w:name="_Toc493355930"/>
      <w:r w:rsidRPr="00E871E2">
        <w:t>VoQ</w:t>
      </w:r>
      <w:bookmarkEnd w:id="42"/>
      <w:bookmarkEnd w:id="43"/>
      <w:bookmarkEnd w:id="44"/>
      <w:bookmarkEnd w:id="45"/>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000" w:firstRow="0" w:lastRow="0" w:firstColumn="0" w:lastColumn="0" w:noHBand="0" w:noVBand="0"/>
      </w:tblPr>
      <w:tblGrid>
        <w:gridCol w:w="1620"/>
        <w:gridCol w:w="6602"/>
      </w:tblGrid>
      <w:tr w:rsidR="00D551F7" w:rsidRPr="00E871E2" w14:paraId="4A93214B" w14:textId="77777777" w:rsidTr="00CA1789">
        <w:tc>
          <w:tcPr>
            <w:tcW w:w="1620" w:type="dxa"/>
          </w:tcPr>
          <w:p w14:paraId="06B67283" w14:textId="77777777" w:rsidR="00D551F7" w:rsidRPr="00E871E2" w:rsidRDefault="00D551F7" w:rsidP="00CA1789">
            <w:pPr>
              <w:pStyle w:val="a"/>
              <w:rPr>
                <w:rFonts w:asciiTheme="minorHAnsi" w:hAnsiTheme="minorHAnsi" w:cstheme="minorHAnsi"/>
                <w:highlight w:val="yellow"/>
              </w:rPr>
            </w:pPr>
            <w:r w:rsidRPr="00E871E2">
              <w:rPr>
                <w:rFonts w:asciiTheme="minorHAnsi" w:hAnsiTheme="minorHAnsi" w:cstheme="minorHAnsi"/>
              </w:rPr>
              <w:t>Objectives of Tests</w:t>
            </w:r>
          </w:p>
        </w:tc>
        <w:tc>
          <w:tcPr>
            <w:tcW w:w="6602" w:type="dxa"/>
          </w:tcPr>
          <w:p w14:paraId="2053D15A" w14:textId="77777777" w:rsidR="00D551F7" w:rsidRPr="00E871E2" w:rsidRDefault="00D551F7" w:rsidP="00CA1789">
            <w:pPr>
              <w:rPr>
                <w:rFonts w:asciiTheme="minorHAnsi" w:hAnsiTheme="minorHAnsi" w:cstheme="minorHAnsi"/>
                <w:color w:val="000000"/>
                <w:highlight w:val="yellow"/>
              </w:rPr>
            </w:pPr>
            <w:r w:rsidRPr="00E871E2">
              <w:rPr>
                <w:rFonts w:asciiTheme="minorHAnsi" w:hAnsiTheme="minorHAnsi" w:cstheme="minorHAnsi"/>
                <w:color w:val="000000"/>
              </w:rPr>
              <w:t>Virtual Output Queue</w:t>
            </w:r>
          </w:p>
        </w:tc>
      </w:tr>
      <w:tr w:rsidR="00D551F7" w:rsidRPr="00E871E2" w14:paraId="0A80689E" w14:textId="77777777" w:rsidTr="00CA1789">
        <w:tc>
          <w:tcPr>
            <w:tcW w:w="1620" w:type="dxa"/>
          </w:tcPr>
          <w:p w14:paraId="09710B8C"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6602" w:type="dxa"/>
            <w:vAlign w:val="center"/>
          </w:tcPr>
          <w:p w14:paraId="50D4B068" w14:textId="77777777" w:rsidR="00D551F7" w:rsidRPr="00E871E2" w:rsidRDefault="00D551F7" w:rsidP="00CA1789">
            <w:pPr>
              <w:jc w:val="center"/>
              <w:rPr>
                <w:rFonts w:asciiTheme="minorHAnsi" w:hAnsiTheme="minorHAnsi" w:cstheme="minorHAnsi"/>
              </w:rPr>
            </w:pPr>
            <w:r w:rsidRPr="00E871E2">
              <w:rPr>
                <w:rFonts w:asciiTheme="minorHAnsi" w:hAnsiTheme="minorHAnsi"/>
                <w:noProof/>
                <w:lang w:bidi="ar-SA"/>
              </w:rPr>
              <w:drawing>
                <wp:inline distT="0" distB="0" distL="0" distR="0" wp14:anchorId="7C424627" wp14:editId="158A4660">
                  <wp:extent cx="3162300" cy="33432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300" cy="3343275"/>
                          </a:xfrm>
                          <a:prstGeom prst="rect">
                            <a:avLst/>
                          </a:prstGeom>
                        </pic:spPr>
                      </pic:pic>
                    </a:graphicData>
                  </a:graphic>
                </wp:inline>
              </w:drawing>
            </w:r>
          </w:p>
        </w:tc>
      </w:tr>
      <w:tr w:rsidR="00D551F7" w:rsidRPr="00E871E2" w14:paraId="04F55B68" w14:textId="77777777" w:rsidTr="00CA1789">
        <w:tc>
          <w:tcPr>
            <w:tcW w:w="1620" w:type="dxa"/>
          </w:tcPr>
          <w:p w14:paraId="7B3A18E9" w14:textId="77777777" w:rsidR="00D551F7" w:rsidRPr="00E871E2" w:rsidRDefault="00D551F7" w:rsidP="00CA178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6602" w:type="dxa"/>
          </w:tcPr>
          <w:p w14:paraId="7EDAA697" w14:textId="77777777" w:rsidR="00D551F7" w:rsidRPr="00E871E2" w:rsidRDefault="00D551F7" w:rsidP="00CA1789">
            <w:pPr>
              <w:pStyle w:val="1"/>
              <w:ind w:firstLineChars="0" w:firstLine="0"/>
              <w:rPr>
                <w:rFonts w:asciiTheme="minorHAnsi" w:hAnsiTheme="minorHAnsi" w:cstheme="minorHAnsi"/>
                <w:b/>
              </w:rPr>
            </w:pPr>
            <w:r w:rsidRPr="00E871E2">
              <w:rPr>
                <w:rFonts w:asciiTheme="minorHAnsi" w:hAnsiTheme="minorHAnsi" w:cstheme="minorHAnsi"/>
                <w:b/>
              </w:rPr>
              <w:t>Scenario 1</w:t>
            </w:r>
          </w:p>
          <w:p w14:paraId="2535EA1D" w14:textId="77777777" w:rsidR="00D551F7" w:rsidRPr="00E871E2" w:rsidRDefault="00D551F7" w:rsidP="00D551F7">
            <w:pPr>
              <w:pStyle w:val="1"/>
              <w:numPr>
                <w:ilvl w:val="0"/>
                <w:numId w:val="144"/>
              </w:numPr>
              <w:ind w:firstLineChars="0"/>
              <w:rPr>
                <w:rFonts w:asciiTheme="minorHAnsi" w:hAnsiTheme="minorHAnsi" w:cstheme="minorHAnsi"/>
              </w:rPr>
            </w:pPr>
            <w:r w:rsidRPr="00E871E2">
              <w:rPr>
                <w:rFonts w:asciiTheme="minorHAnsi" w:hAnsiTheme="minorHAnsi" w:cstheme="minorHAnsi"/>
              </w:rPr>
              <w:t>Tester sends 100% line-rate traffic through DUT from Tport1 to Tport3, and sends 50% line-rate traffic through DUT from Tport2 to Tport3, sends 50% line-rate traffic through DUT from Tport2 and Tport4, which makes port 3 of DUT congested, check at Tport4 to see if there is packet loss, record as Result 1.</w:t>
            </w:r>
          </w:p>
          <w:p w14:paraId="20632CBC" w14:textId="77777777" w:rsidR="00D551F7" w:rsidRPr="00E871E2" w:rsidRDefault="00D551F7" w:rsidP="00CA1789">
            <w:pPr>
              <w:pStyle w:val="1"/>
              <w:ind w:firstLineChars="0" w:firstLine="0"/>
              <w:rPr>
                <w:rFonts w:asciiTheme="minorHAnsi" w:hAnsiTheme="minorHAnsi" w:cstheme="minorHAnsi"/>
                <w:b/>
              </w:rPr>
            </w:pPr>
            <w:r w:rsidRPr="00E871E2">
              <w:rPr>
                <w:rFonts w:asciiTheme="minorHAnsi" w:hAnsiTheme="minorHAnsi" w:cstheme="minorHAnsi"/>
                <w:b/>
              </w:rPr>
              <w:t>Scenario 2</w:t>
            </w:r>
          </w:p>
          <w:p w14:paraId="17B7E5BE" w14:textId="77777777" w:rsidR="00D551F7" w:rsidRPr="00E871E2" w:rsidRDefault="00D551F7" w:rsidP="00D551F7">
            <w:pPr>
              <w:pStyle w:val="1"/>
              <w:numPr>
                <w:ilvl w:val="0"/>
                <w:numId w:val="144"/>
              </w:numPr>
              <w:ind w:firstLineChars="0"/>
              <w:rPr>
                <w:rFonts w:asciiTheme="minorHAnsi" w:hAnsiTheme="minorHAnsi" w:cstheme="minorHAnsi"/>
              </w:rPr>
            </w:pPr>
            <w:r w:rsidRPr="00E871E2">
              <w:rPr>
                <w:rFonts w:asciiTheme="minorHAnsi" w:hAnsiTheme="minorHAnsi" w:cstheme="minorHAnsi"/>
              </w:rPr>
              <w:t xml:space="preserve">Tester sends 50% line-rate traffic through DUT from Tport1 and Tport3, sends 50% line-rate traffic through DUT from Tport1 and Tport4; and tester sends 60% line-rate traffic through DUT from Tport2 to Tport3, sends 40% line-rate traffic through DUT from Tport2 to Tport4, which makes port3 of DUT congested, check at Tport4 to see if there is packet loss, record as Result 2.  </w:t>
            </w:r>
          </w:p>
        </w:tc>
      </w:tr>
      <w:tr w:rsidR="00D551F7" w:rsidRPr="00E871E2" w14:paraId="1BAC95DE" w14:textId="77777777" w:rsidTr="00CA1789">
        <w:tc>
          <w:tcPr>
            <w:tcW w:w="1620" w:type="dxa"/>
          </w:tcPr>
          <w:p w14:paraId="53C04CCB"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Expected Result</w:t>
            </w:r>
          </w:p>
        </w:tc>
        <w:tc>
          <w:tcPr>
            <w:tcW w:w="6602" w:type="dxa"/>
          </w:tcPr>
          <w:p w14:paraId="134EE170" w14:textId="77777777" w:rsidR="00D551F7" w:rsidRPr="00E871E2" w:rsidRDefault="00D551F7" w:rsidP="00D551F7">
            <w:pPr>
              <w:pStyle w:val="ListParagraph"/>
              <w:numPr>
                <w:ilvl w:val="0"/>
                <w:numId w:val="143"/>
              </w:numPr>
              <w:ind w:firstLineChars="0"/>
              <w:rPr>
                <w:rFonts w:asciiTheme="minorHAnsi" w:hAnsiTheme="minorHAnsi" w:cstheme="minorHAnsi"/>
              </w:rPr>
            </w:pPr>
            <w:r w:rsidRPr="00E871E2">
              <w:rPr>
                <w:rFonts w:asciiTheme="minorHAnsi" w:hAnsiTheme="minorHAnsi" w:cstheme="minorHAnsi"/>
              </w:rPr>
              <w:t>No packet loss at designated port</w:t>
            </w:r>
          </w:p>
          <w:p w14:paraId="542B496C" w14:textId="77777777" w:rsidR="00D551F7" w:rsidRPr="00E871E2" w:rsidRDefault="00D551F7" w:rsidP="00D551F7">
            <w:pPr>
              <w:pStyle w:val="ListParagraph"/>
              <w:numPr>
                <w:ilvl w:val="0"/>
                <w:numId w:val="143"/>
              </w:numPr>
              <w:ind w:firstLineChars="0"/>
              <w:rPr>
                <w:rFonts w:asciiTheme="minorHAnsi" w:hAnsiTheme="minorHAnsi" w:cstheme="minorHAnsi"/>
              </w:rPr>
            </w:pPr>
            <w:r w:rsidRPr="00E871E2">
              <w:rPr>
                <w:rFonts w:asciiTheme="minorHAnsi" w:hAnsiTheme="minorHAnsi" w:cstheme="minorHAnsi"/>
              </w:rPr>
              <w:t>No packet loss at designated port</w:t>
            </w:r>
          </w:p>
        </w:tc>
      </w:tr>
      <w:tr w:rsidR="00D551F7" w:rsidRPr="00E871E2" w14:paraId="04346F10" w14:textId="77777777" w:rsidTr="00CA1789">
        <w:tc>
          <w:tcPr>
            <w:tcW w:w="1620" w:type="dxa"/>
          </w:tcPr>
          <w:p w14:paraId="46FE3320"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Descriptions</w:t>
            </w:r>
          </w:p>
        </w:tc>
        <w:tc>
          <w:tcPr>
            <w:tcW w:w="6602" w:type="dxa"/>
          </w:tcPr>
          <w:p w14:paraId="20FC256C" w14:textId="77777777" w:rsidR="00D551F7" w:rsidRPr="00E871E2" w:rsidRDefault="00D551F7" w:rsidP="00CA1789">
            <w:pPr>
              <w:rPr>
                <w:rFonts w:asciiTheme="minorHAnsi" w:hAnsiTheme="minorHAnsi" w:cstheme="minorHAnsi"/>
              </w:rPr>
            </w:pPr>
          </w:p>
        </w:tc>
      </w:tr>
      <w:tr w:rsidR="00D551F7" w:rsidRPr="00E871E2" w14:paraId="0769682B" w14:textId="77777777" w:rsidTr="00CA1789">
        <w:tc>
          <w:tcPr>
            <w:tcW w:w="1620" w:type="dxa"/>
          </w:tcPr>
          <w:p w14:paraId="6A956F95"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Results</w:t>
            </w:r>
          </w:p>
        </w:tc>
        <w:tc>
          <w:tcPr>
            <w:tcW w:w="6602" w:type="dxa"/>
          </w:tcPr>
          <w:p w14:paraId="01E69EDE" w14:textId="77777777" w:rsidR="00D551F7" w:rsidRPr="00E871E2" w:rsidRDefault="00D551F7" w:rsidP="00CA1789">
            <w:pPr>
              <w:rPr>
                <w:rFonts w:asciiTheme="minorHAnsi" w:hAnsiTheme="minorHAnsi" w:cstheme="minorHAnsi"/>
              </w:rPr>
            </w:pPr>
          </w:p>
        </w:tc>
      </w:tr>
    </w:tbl>
    <w:p w14:paraId="71CDF1F8" w14:textId="77777777" w:rsidR="00D551F7" w:rsidRPr="00E871E2" w:rsidRDefault="00D551F7" w:rsidP="00D551F7">
      <w:pPr>
        <w:pStyle w:val="Heading2"/>
      </w:pPr>
      <w:bookmarkStart w:id="46" w:name="_Toc485749164"/>
      <w:bookmarkStart w:id="47" w:name="_Toc492839785"/>
      <w:bookmarkStart w:id="48" w:name="_Toc493355931"/>
      <w:r w:rsidRPr="00E871E2">
        <w:t>Buffer test for 4x25GE-100GE</w:t>
      </w:r>
      <w:bookmarkEnd w:id="46"/>
      <w:bookmarkEnd w:id="47"/>
      <w:bookmarkEnd w:id="48"/>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843"/>
        <w:gridCol w:w="7513"/>
      </w:tblGrid>
      <w:tr w:rsidR="00D551F7" w:rsidRPr="00E871E2" w14:paraId="0F169D42" w14:textId="77777777" w:rsidTr="00CA1789">
        <w:tc>
          <w:tcPr>
            <w:tcW w:w="1843" w:type="dxa"/>
          </w:tcPr>
          <w:p w14:paraId="04C89858"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Objectives of Tests</w:t>
            </w:r>
          </w:p>
        </w:tc>
        <w:tc>
          <w:tcPr>
            <w:tcW w:w="7513" w:type="dxa"/>
          </w:tcPr>
          <w:p w14:paraId="1E8929D5" w14:textId="77777777" w:rsidR="00D551F7" w:rsidRPr="00E871E2" w:rsidRDefault="00D551F7" w:rsidP="00CA1789">
            <w:pPr>
              <w:rPr>
                <w:rFonts w:asciiTheme="minorHAnsi" w:hAnsiTheme="minorHAnsi"/>
                <w:i/>
                <w:color w:val="000000"/>
              </w:rPr>
            </w:pPr>
            <w:r w:rsidRPr="00E871E2">
              <w:rPr>
                <w:rFonts w:asciiTheme="minorHAnsi" w:hAnsiTheme="minorHAnsi"/>
              </w:rPr>
              <w:t>Test 25G，100G interface buffer</w:t>
            </w:r>
          </w:p>
        </w:tc>
      </w:tr>
      <w:tr w:rsidR="00D551F7" w:rsidRPr="00E871E2" w14:paraId="38A043A8" w14:textId="77777777" w:rsidTr="00CA1789">
        <w:trPr>
          <w:trHeight w:val="1285"/>
        </w:trPr>
        <w:tc>
          <w:tcPr>
            <w:tcW w:w="1843" w:type="dxa"/>
          </w:tcPr>
          <w:p w14:paraId="719BAE63" w14:textId="77777777" w:rsidR="00D551F7" w:rsidRPr="00E871E2" w:rsidRDefault="00D551F7" w:rsidP="00CA1789">
            <w:pPr>
              <w:pStyle w:val="a"/>
              <w:rPr>
                <w:rFonts w:asciiTheme="minorHAnsi" w:hAnsiTheme="minorHAnsi" w:cstheme="minorHAnsi"/>
              </w:rPr>
            </w:pPr>
            <w:bookmarkStart w:id="49" w:name="_Hlk491769896"/>
            <w:r w:rsidRPr="00E871E2">
              <w:rPr>
                <w:rFonts w:asciiTheme="minorHAnsi" w:hAnsiTheme="minorHAnsi" w:cstheme="minorHAnsi"/>
              </w:rPr>
              <w:t>Test configurations and connections (as shown in the figure)</w:t>
            </w:r>
          </w:p>
        </w:tc>
        <w:tc>
          <w:tcPr>
            <w:tcW w:w="7513" w:type="dxa"/>
          </w:tcPr>
          <w:p w14:paraId="7C7DFBC1" w14:textId="77777777" w:rsidR="00D551F7" w:rsidRPr="00E871E2" w:rsidRDefault="00D551F7" w:rsidP="00D551F7">
            <w:pPr>
              <w:pStyle w:val="1"/>
              <w:numPr>
                <w:ilvl w:val="3"/>
                <w:numId w:val="140"/>
              </w:numPr>
              <w:tabs>
                <w:tab w:val="clear" w:pos="567"/>
                <w:tab w:val="left" w:pos="311"/>
                <w:tab w:val="num" w:pos="453"/>
              </w:tabs>
              <w:ind w:left="680" w:firstLineChars="0"/>
              <w:rPr>
                <w:rFonts w:asciiTheme="minorHAnsi" w:hAnsiTheme="minorHAnsi"/>
              </w:rPr>
            </w:pPr>
            <w:r w:rsidRPr="00E871E2">
              <w:rPr>
                <w:rFonts w:asciiTheme="minorHAnsi" w:hAnsiTheme="minorHAnsi"/>
              </w:rPr>
              <w:t>4 25GE Interface port1-4 send line rate traffic to 100G interface 5, and the fifth 25G interface send burst traffic to interface 5, write down latency, packet loss and buffer</w:t>
            </w:r>
          </w:p>
          <w:p w14:paraId="08301B9E" w14:textId="77777777" w:rsidR="00D551F7" w:rsidRPr="00E871E2" w:rsidRDefault="00D551F7" w:rsidP="00D551F7">
            <w:pPr>
              <w:pStyle w:val="1"/>
              <w:numPr>
                <w:ilvl w:val="3"/>
                <w:numId w:val="140"/>
              </w:numPr>
              <w:tabs>
                <w:tab w:val="clear" w:pos="567"/>
                <w:tab w:val="left" w:pos="311"/>
                <w:tab w:val="num" w:pos="453"/>
              </w:tabs>
              <w:ind w:left="680" w:firstLineChars="0"/>
              <w:rPr>
                <w:rFonts w:asciiTheme="minorHAnsi" w:hAnsiTheme="minorHAnsi"/>
              </w:rPr>
            </w:pPr>
            <w:r w:rsidRPr="00E871E2">
              <w:rPr>
                <w:rFonts w:asciiTheme="minorHAnsi" w:hAnsiTheme="minorHAnsi"/>
              </w:rPr>
              <w:t>One 100G interface send traffic to 4 25G interface, write down latency, packet loss, buffer, and traffic bandwidth allocation between 25G interfaces</w:t>
            </w:r>
          </w:p>
        </w:tc>
      </w:tr>
      <w:bookmarkEnd w:id="49"/>
      <w:tr w:rsidR="00D551F7" w:rsidRPr="00E871E2" w14:paraId="7307E094" w14:textId="77777777" w:rsidTr="00CA1789">
        <w:tc>
          <w:tcPr>
            <w:tcW w:w="1843" w:type="dxa"/>
          </w:tcPr>
          <w:p w14:paraId="775053E7"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13" w:type="dxa"/>
          </w:tcPr>
          <w:p w14:paraId="5FAFB6E2" w14:textId="77777777" w:rsidR="00D551F7" w:rsidRPr="00E871E2" w:rsidRDefault="00D551F7" w:rsidP="00CA1789">
            <w:pPr>
              <w:pStyle w:val="1"/>
              <w:tabs>
                <w:tab w:val="left" w:pos="311"/>
                <w:tab w:val="left" w:pos="432"/>
              </w:tabs>
              <w:ind w:firstLineChars="0" w:firstLine="0"/>
              <w:rPr>
                <w:rFonts w:asciiTheme="minorHAnsi" w:hAnsiTheme="minorHAnsi"/>
              </w:rPr>
            </w:pPr>
            <w:r w:rsidRPr="00E871E2">
              <w:rPr>
                <w:rFonts w:asciiTheme="minorHAnsi" w:hAnsiTheme="minorHAnsi"/>
                <w:noProof/>
                <w:lang w:eastAsia="en-US"/>
              </w:rPr>
              <w:drawing>
                <wp:inline distT="0" distB="0" distL="0" distR="0" wp14:anchorId="74BA7C41" wp14:editId="313DD056">
                  <wp:extent cx="2819048" cy="3285714"/>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048" cy="3285714"/>
                          </a:xfrm>
                          <a:prstGeom prst="rect">
                            <a:avLst/>
                          </a:prstGeom>
                        </pic:spPr>
                      </pic:pic>
                    </a:graphicData>
                  </a:graphic>
                </wp:inline>
              </w:drawing>
            </w:r>
          </w:p>
        </w:tc>
      </w:tr>
      <w:tr w:rsidR="00D551F7" w:rsidRPr="00E871E2" w14:paraId="2A702E1A" w14:textId="77777777" w:rsidTr="00CA1789">
        <w:tc>
          <w:tcPr>
            <w:tcW w:w="1843" w:type="dxa"/>
          </w:tcPr>
          <w:p w14:paraId="103F7DDD" w14:textId="77777777" w:rsidR="00D551F7" w:rsidRPr="00E871E2" w:rsidRDefault="00D551F7" w:rsidP="00CA178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13" w:type="dxa"/>
          </w:tcPr>
          <w:p w14:paraId="6ECC3091" w14:textId="77777777" w:rsidR="00D551F7" w:rsidRPr="00E871E2" w:rsidRDefault="00D551F7" w:rsidP="00CA1789">
            <w:pPr>
              <w:pStyle w:val="1"/>
              <w:tabs>
                <w:tab w:val="left" w:pos="311"/>
                <w:tab w:val="left" w:pos="432"/>
              </w:tabs>
              <w:ind w:firstLineChars="0" w:firstLine="0"/>
              <w:rPr>
                <w:rFonts w:asciiTheme="minorHAnsi" w:hAnsiTheme="minorHAnsi"/>
              </w:rPr>
            </w:pPr>
          </w:p>
        </w:tc>
      </w:tr>
      <w:tr w:rsidR="00D551F7" w:rsidRPr="00E871E2" w14:paraId="19AF267F" w14:textId="77777777" w:rsidTr="00CA1789">
        <w:tc>
          <w:tcPr>
            <w:tcW w:w="1843" w:type="dxa"/>
          </w:tcPr>
          <w:p w14:paraId="2CA56600"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Expected Result</w:t>
            </w:r>
          </w:p>
        </w:tc>
        <w:tc>
          <w:tcPr>
            <w:tcW w:w="7513" w:type="dxa"/>
          </w:tcPr>
          <w:p w14:paraId="6046DD92" w14:textId="77777777" w:rsidR="00D551F7" w:rsidRPr="00E871E2" w:rsidRDefault="00D551F7" w:rsidP="00CA1789">
            <w:pPr>
              <w:pStyle w:val="a0"/>
              <w:ind w:firstLine="0"/>
              <w:rPr>
                <w:rFonts w:asciiTheme="minorHAnsi" w:hAnsiTheme="minorHAnsi"/>
                <w:i w:val="0"/>
                <w:color w:val="FF0000"/>
              </w:rPr>
            </w:pPr>
            <w:r w:rsidRPr="00E871E2">
              <w:rPr>
                <w:rFonts w:asciiTheme="minorHAnsi" w:hAnsiTheme="minorHAnsi"/>
                <w:i w:val="0"/>
                <w:color w:val="000000"/>
              </w:rPr>
              <w:t xml:space="preserve"> </w:t>
            </w:r>
          </w:p>
        </w:tc>
      </w:tr>
      <w:tr w:rsidR="00D551F7" w:rsidRPr="00E871E2" w14:paraId="43CBD4BF" w14:textId="77777777" w:rsidTr="00CA1789">
        <w:tc>
          <w:tcPr>
            <w:tcW w:w="1843" w:type="dxa"/>
          </w:tcPr>
          <w:p w14:paraId="6F64A4A9"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Descriptions</w:t>
            </w:r>
          </w:p>
        </w:tc>
        <w:tc>
          <w:tcPr>
            <w:tcW w:w="7513" w:type="dxa"/>
          </w:tcPr>
          <w:p w14:paraId="030DCF06" w14:textId="77777777" w:rsidR="00D551F7" w:rsidRPr="00E871E2" w:rsidRDefault="00D551F7" w:rsidP="00CA1789">
            <w:pPr>
              <w:rPr>
                <w:rFonts w:asciiTheme="minorHAnsi" w:hAnsiTheme="minorHAnsi"/>
                <w:i/>
                <w:color w:val="000000"/>
              </w:rPr>
            </w:pPr>
          </w:p>
        </w:tc>
      </w:tr>
      <w:tr w:rsidR="00D551F7" w:rsidRPr="00E871E2" w14:paraId="5727C913" w14:textId="77777777" w:rsidTr="00CA1789">
        <w:tc>
          <w:tcPr>
            <w:tcW w:w="1843" w:type="dxa"/>
          </w:tcPr>
          <w:p w14:paraId="7DAD8CBC"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Results</w:t>
            </w:r>
          </w:p>
        </w:tc>
        <w:tc>
          <w:tcPr>
            <w:tcW w:w="7513" w:type="dxa"/>
          </w:tcPr>
          <w:p w14:paraId="05FD07FB" w14:textId="77777777" w:rsidR="00D551F7" w:rsidRPr="00E871E2" w:rsidRDefault="00D551F7" w:rsidP="00CA1789">
            <w:pPr>
              <w:rPr>
                <w:rFonts w:asciiTheme="minorHAnsi" w:hAnsiTheme="minorHAnsi"/>
                <w:i/>
                <w:color w:val="000000"/>
              </w:rPr>
            </w:pPr>
          </w:p>
        </w:tc>
      </w:tr>
    </w:tbl>
    <w:p w14:paraId="2C59D424" w14:textId="77777777" w:rsidR="00D551F7" w:rsidRPr="00E871E2" w:rsidRDefault="00D551F7" w:rsidP="00D551F7">
      <w:pPr>
        <w:rPr>
          <w:rFonts w:asciiTheme="minorHAnsi" w:hAnsiTheme="minorHAnsi"/>
        </w:rPr>
      </w:pPr>
    </w:p>
    <w:p w14:paraId="0D2C34AF" w14:textId="77777777" w:rsidR="00D551F7" w:rsidRPr="00E871E2" w:rsidRDefault="00D551F7" w:rsidP="00D551F7">
      <w:pPr>
        <w:pStyle w:val="Heading2"/>
      </w:pPr>
      <w:bookmarkStart w:id="50" w:name="_Toc492839786"/>
      <w:bookmarkStart w:id="51" w:name="_Toc493355932"/>
      <w:r w:rsidRPr="00E871E2">
        <w:t>Traffic congestion</w:t>
      </w:r>
      <w:bookmarkEnd w:id="50"/>
      <w:bookmarkEnd w:id="51"/>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D551F7" w:rsidRPr="00E871E2" w14:paraId="655F9BBD" w14:textId="77777777" w:rsidTr="00CA1789">
        <w:tc>
          <w:tcPr>
            <w:tcW w:w="1762" w:type="dxa"/>
          </w:tcPr>
          <w:p w14:paraId="73EDDB9D"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070EFF2A" w14:textId="77777777" w:rsidR="00D551F7" w:rsidRPr="00E871E2" w:rsidRDefault="00D551F7" w:rsidP="00CA1789">
            <w:pPr>
              <w:rPr>
                <w:rFonts w:asciiTheme="minorHAnsi" w:hAnsiTheme="minorHAnsi"/>
                <w:i/>
                <w:color w:val="000000"/>
              </w:rPr>
            </w:pPr>
            <w:r w:rsidRPr="00E871E2">
              <w:rPr>
                <w:rFonts w:asciiTheme="minorHAnsi" w:hAnsiTheme="minorHAnsi"/>
              </w:rPr>
              <w:t>Test Traffic Congestion</w:t>
            </w:r>
          </w:p>
        </w:tc>
      </w:tr>
      <w:tr w:rsidR="00D551F7" w:rsidRPr="00E871E2" w14:paraId="00B6AFAB" w14:textId="77777777" w:rsidTr="00CA1789">
        <w:tc>
          <w:tcPr>
            <w:tcW w:w="1762" w:type="dxa"/>
          </w:tcPr>
          <w:p w14:paraId="1FE68551"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69953E3A" w14:textId="77777777" w:rsidR="00D551F7" w:rsidRPr="00E871E2" w:rsidRDefault="00D551F7" w:rsidP="00CA1789">
            <w:pPr>
              <w:rPr>
                <w:rFonts w:asciiTheme="minorHAnsi" w:hAnsiTheme="minorHAnsi"/>
              </w:rPr>
            </w:pPr>
          </w:p>
          <w:p w14:paraId="1D81340E" w14:textId="77777777" w:rsidR="00D551F7" w:rsidRPr="00E871E2" w:rsidRDefault="00D551F7" w:rsidP="00CA1789">
            <w:pPr>
              <w:rPr>
                <w:rFonts w:asciiTheme="minorHAnsi" w:hAnsiTheme="minorHAnsi"/>
              </w:rPr>
            </w:pPr>
            <w:r w:rsidRPr="00E871E2">
              <w:rPr>
                <w:rFonts w:asciiTheme="minorHAnsi" w:hAnsiTheme="minorHAnsi"/>
                <w:noProof/>
                <w:lang w:bidi="ar-SA"/>
              </w:rPr>
              <w:drawing>
                <wp:inline distT="0" distB="0" distL="0" distR="0" wp14:anchorId="2B6E3D7F" wp14:editId="3F3A0B33">
                  <wp:extent cx="3390476" cy="3390476"/>
                  <wp:effectExtent l="0" t="0" r="63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90476" cy="3390476"/>
                          </a:xfrm>
                          <a:prstGeom prst="rect">
                            <a:avLst/>
                          </a:prstGeom>
                        </pic:spPr>
                      </pic:pic>
                    </a:graphicData>
                  </a:graphic>
                </wp:inline>
              </w:drawing>
            </w:r>
          </w:p>
        </w:tc>
      </w:tr>
      <w:tr w:rsidR="00D551F7" w:rsidRPr="00E871E2" w14:paraId="622AD3E2" w14:textId="77777777" w:rsidTr="00CA1789">
        <w:tc>
          <w:tcPr>
            <w:tcW w:w="1762" w:type="dxa"/>
          </w:tcPr>
          <w:p w14:paraId="7B7DD788" w14:textId="77777777" w:rsidR="00D551F7" w:rsidRPr="00E871E2" w:rsidRDefault="00D551F7" w:rsidP="00CA178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25C28740" w14:textId="77777777" w:rsidR="00D551F7" w:rsidRPr="00E871E2" w:rsidRDefault="00D551F7" w:rsidP="00D551F7">
            <w:pPr>
              <w:pStyle w:val="1"/>
              <w:numPr>
                <w:ilvl w:val="0"/>
                <w:numId w:val="147"/>
              </w:numPr>
              <w:ind w:firstLineChars="0"/>
              <w:rPr>
                <w:rFonts w:asciiTheme="minorHAnsi" w:hAnsiTheme="minorHAnsi"/>
              </w:rPr>
            </w:pPr>
            <w:r w:rsidRPr="00E871E2">
              <w:rPr>
                <w:rFonts w:asciiTheme="minorHAnsi" w:hAnsiTheme="minorHAnsi" w:cs="Arial"/>
                <w:color w:val="212121"/>
                <w:shd w:val="clear" w:color="auto" w:fill="FFFFFF"/>
              </w:rPr>
              <w:t>Configurationn DUT ip address at the interface connected with traffic generator,TC1 is the 100G interface, TC2 and TC3 is the 25G interface</w:t>
            </w:r>
          </w:p>
          <w:p w14:paraId="32CB7798" w14:textId="77777777" w:rsidR="00D551F7" w:rsidRPr="00E871E2" w:rsidRDefault="00D551F7" w:rsidP="00D551F7">
            <w:pPr>
              <w:pStyle w:val="1"/>
              <w:numPr>
                <w:ilvl w:val="0"/>
                <w:numId w:val="147"/>
              </w:numPr>
              <w:ind w:firstLineChars="0"/>
              <w:rPr>
                <w:rFonts w:asciiTheme="minorHAnsi" w:hAnsiTheme="minorHAnsi"/>
              </w:rPr>
            </w:pPr>
            <w:r w:rsidRPr="00E871E2">
              <w:rPr>
                <w:rFonts w:asciiTheme="minorHAnsi" w:hAnsiTheme="minorHAnsi" w:cs="Arial"/>
                <w:color w:val="212121"/>
                <w:shd w:val="clear" w:color="auto" w:fill="FFFFFF"/>
              </w:rPr>
              <w:t xml:space="preserve">Send 25G traffic from TC1 to TC2, with expected results 1 </w:t>
            </w:r>
          </w:p>
          <w:p w14:paraId="42B7D7C9" w14:textId="77777777" w:rsidR="00D551F7" w:rsidRPr="00E871E2" w:rsidRDefault="00D551F7" w:rsidP="00D551F7">
            <w:pPr>
              <w:pStyle w:val="1"/>
              <w:numPr>
                <w:ilvl w:val="0"/>
                <w:numId w:val="147"/>
              </w:numPr>
              <w:ind w:firstLineChars="0"/>
              <w:rPr>
                <w:rFonts w:asciiTheme="minorHAnsi" w:hAnsiTheme="minorHAnsi"/>
              </w:rPr>
            </w:pPr>
            <w:r w:rsidRPr="00E871E2">
              <w:rPr>
                <w:rFonts w:asciiTheme="minorHAnsi" w:hAnsiTheme="minorHAnsi" w:cs="Arial"/>
                <w:color w:val="212121"/>
                <w:shd w:val="clear" w:color="auto" w:fill="FFFFFF"/>
              </w:rPr>
              <w:t xml:space="preserve">Send 25G traffic from TC1 to TC3, with expected results 2 </w:t>
            </w:r>
          </w:p>
          <w:p w14:paraId="21DE247F" w14:textId="77777777" w:rsidR="00D551F7" w:rsidRPr="00E871E2" w:rsidRDefault="00D551F7" w:rsidP="00D551F7">
            <w:pPr>
              <w:pStyle w:val="1"/>
              <w:numPr>
                <w:ilvl w:val="0"/>
                <w:numId w:val="147"/>
              </w:numPr>
              <w:ind w:firstLineChars="0"/>
              <w:rPr>
                <w:rFonts w:asciiTheme="minorHAnsi" w:hAnsiTheme="minorHAnsi"/>
              </w:rPr>
            </w:pPr>
            <w:r w:rsidRPr="00E871E2">
              <w:rPr>
                <w:rFonts w:asciiTheme="minorHAnsi" w:hAnsiTheme="minorHAnsi" w:cs="Arial"/>
                <w:color w:val="212121"/>
                <w:shd w:val="clear" w:color="auto" w:fill="FFFFFF"/>
              </w:rPr>
              <w:t>Increase 2G traafic to TC2, with the expected results 3</w:t>
            </w:r>
          </w:p>
        </w:tc>
      </w:tr>
      <w:tr w:rsidR="00D551F7" w:rsidRPr="00E871E2" w14:paraId="72BFECE7" w14:textId="77777777" w:rsidTr="00CA1789">
        <w:tc>
          <w:tcPr>
            <w:tcW w:w="1762" w:type="dxa"/>
          </w:tcPr>
          <w:p w14:paraId="200F6456"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09890BEA" w14:textId="77777777" w:rsidR="00D551F7" w:rsidRPr="00E871E2" w:rsidRDefault="00D551F7" w:rsidP="00D551F7">
            <w:pPr>
              <w:pStyle w:val="1"/>
              <w:numPr>
                <w:ilvl w:val="0"/>
                <w:numId w:val="148"/>
              </w:numPr>
              <w:ind w:firstLineChars="0"/>
              <w:rPr>
                <w:rFonts w:asciiTheme="minorHAnsi" w:hAnsiTheme="minorHAnsi"/>
              </w:rPr>
            </w:pPr>
            <w:r w:rsidRPr="00E871E2">
              <w:rPr>
                <w:rFonts w:asciiTheme="minorHAnsi" w:hAnsiTheme="minorHAnsi" w:cs="Arial"/>
                <w:color w:val="212121"/>
                <w:shd w:val="clear" w:color="auto" w:fill="FFFFFF"/>
              </w:rPr>
              <w:t>TC2 received traffic forwarding does not lose packets</w:t>
            </w:r>
          </w:p>
          <w:p w14:paraId="699ACD39" w14:textId="77777777" w:rsidR="00D551F7" w:rsidRPr="00E871E2" w:rsidRDefault="00D551F7" w:rsidP="00D551F7">
            <w:pPr>
              <w:pStyle w:val="1"/>
              <w:numPr>
                <w:ilvl w:val="0"/>
                <w:numId w:val="148"/>
              </w:numPr>
              <w:ind w:firstLineChars="0"/>
              <w:rPr>
                <w:rFonts w:asciiTheme="minorHAnsi" w:hAnsiTheme="minorHAnsi"/>
              </w:rPr>
            </w:pPr>
            <w:r w:rsidRPr="00E871E2">
              <w:rPr>
                <w:rFonts w:asciiTheme="minorHAnsi" w:hAnsiTheme="minorHAnsi" w:cs="Arial"/>
                <w:color w:val="212121"/>
                <w:shd w:val="clear" w:color="auto" w:fill="FFFFFF"/>
              </w:rPr>
              <w:t>TC3 receives traffic forwarding without packet loss TC2 received traffic forwarding due to congestion and packet loss, TC3 received traffic forwarding packet loss</w:t>
            </w:r>
          </w:p>
        </w:tc>
      </w:tr>
      <w:tr w:rsidR="00D551F7" w:rsidRPr="00E871E2" w14:paraId="478508C6" w14:textId="77777777" w:rsidTr="00CA1789">
        <w:tc>
          <w:tcPr>
            <w:tcW w:w="1762" w:type="dxa"/>
          </w:tcPr>
          <w:p w14:paraId="47F05B05"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6AE0A774" w14:textId="77777777" w:rsidR="00D551F7" w:rsidRPr="00E871E2" w:rsidRDefault="00D551F7" w:rsidP="00CA1789">
            <w:pPr>
              <w:pStyle w:val="a0"/>
              <w:ind w:firstLine="0"/>
              <w:rPr>
                <w:rFonts w:asciiTheme="minorHAnsi" w:hAnsiTheme="minorHAnsi"/>
                <w:i w:val="0"/>
                <w:color w:val="000000"/>
              </w:rPr>
            </w:pPr>
          </w:p>
        </w:tc>
      </w:tr>
      <w:tr w:rsidR="00D551F7" w:rsidRPr="00E871E2" w14:paraId="6118F5BB" w14:textId="77777777" w:rsidTr="00CA1789">
        <w:tc>
          <w:tcPr>
            <w:tcW w:w="1762" w:type="dxa"/>
          </w:tcPr>
          <w:p w14:paraId="55AE62AE"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Results</w:t>
            </w:r>
          </w:p>
        </w:tc>
        <w:tc>
          <w:tcPr>
            <w:tcW w:w="7594" w:type="dxa"/>
          </w:tcPr>
          <w:p w14:paraId="1E0C8362" w14:textId="77777777" w:rsidR="00D551F7" w:rsidRPr="00E871E2" w:rsidRDefault="00D551F7" w:rsidP="00CA1789">
            <w:pPr>
              <w:pStyle w:val="a0"/>
              <w:ind w:firstLine="0"/>
              <w:rPr>
                <w:rFonts w:asciiTheme="minorHAnsi" w:hAnsiTheme="minorHAnsi"/>
                <w:i w:val="0"/>
                <w:color w:val="000000"/>
              </w:rPr>
            </w:pPr>
          </w:p>
        </w:tc>
      </w:tr>
    </w:tbl>
    <w:p w14:paraId="1597EA71" w14:textId="77777777" w:rsidR="00D551F7" w:rsidRPr="00E871E2" w:rsidRDefault="00D551F7" w:rsidP="00D551F7">
      <w:pPr>
        <w:rPr>
          <w:rFonts w:asciiTheme="minorHAnsi" w:hAnsiTheme="minorHAnsi" w:cstheme="minorHAnsi"/>
        </w:rPr>
      </w:pPr>
    </w:p>
    <w:p w14:paraId="0009ACEC" w14:textId="77777777" w:rsidR="00D551F7" w:rsidRPr="00E871E2" w:rsidRDefault="00D551F7" w:rsidP="00D551F7">
      <w:pPr>
        <w:pStyle w:val="Heading2"/>
      </w:pPr>
      <w:bookmarkStart w:id="52" w:name="_Toc483660167"/>
      <w:bookmarkStart w:id="53" w:name="_Toc485726807"/>
      <w:bookmarkStart w:id="54" w:name="_Toc492839787"/>
      <w:bookmarkStart w:id="55" w:name="_Toc493355933"/>
      <w:r w:rsidRPr="00E871E2">
        <w:t>Mirror the packets marked with TCP port number</w:t>
      </w:r>
      <w:bookmarkEnd w:id="52"/>
      <w:bookmarkEnd w:id="53"/>
      <w:bookmarkEnd w:id="54"/>
      <w:bookmarkEnd w:id="55"/>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3F8F0E9A" w14:textId="77777777" w:rsidTr="00CA1789">
        <w:tc>
          <w:tcPr>
            <w:tcW w:w="1620" w:type="dxa"/>
          </w:tcPr>
          <w:p w14:paraId="0E3B923C"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Objectives of Tests</w:t>
            </w:r>
          </w:p>
        </w:tc>
        <w:tc>
          <w:tcPr>
            <w:tcW w:w="6602" w:type="dxa"/>
          </w:tcPr>
          <w:p w14:paraId="1E65B9A1" w14:textId="77777777" w:rsidR="00D551F7" w:rsidRPr="00E871E2" w:rsidRDefault="00D551F7" w:rsidP="00CA1789">
            <w:pPr>
              <w:rPr>
                <w:rFonts w:asciiTheme="minorHAnsi" w:hAnsiTheme="minorHAnsi" w:cstheme="minorHAnsi"/>
                <w:i/>
                <w:color w:val="000000"/>
              </w:rPr>
            </w:pPr>
            <w:r w:rsidRPr="00E871E2">
              <w:rPr>
                <w:rFonts w:asciiTheme="minorHAnsi" w:hAnsiTheme="minorHAnsi" w:cstheme="minorHAnsi"/>
              </w:rPr>
              <w:t>Packet mirror based on TCP port number</w:t>
            </w:r>
          </w:p>
        </w:tc>
      </w:tr>
      <w:tr w:rsidR="00D551F7" w:rsidRPr="00E871E2" w14:paraId="472B5949" w14:textId="77777777" w:rsidTr="00CA1789">
        <w:tc>
          <w:tcPr>
            <w:tcW w:w="1620" w:type="dxa"/>
          </w:tcPr>
          <w:p w14:paraId="6E300BA6"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6602" w:type="dxa"/>
            <w:vAlign w:val="center"/>
          </w:tcPr>
          <w:p w14:paraId="443BDA1D" w14:textId="77777777" w:rsidR="00D551F7" w:rsidRPr="00E871E2" w:rsidRDefault="00D551F7" w:rsidP="00CA1789">
            <w:pPr>
              <w:jc w:val="center"/>
              <w:rPr>
                <w:rFonts w:asciiTheme="minorHAnsi" w:hAnsiTheme="minorHAnsi" w:cstheme="minorHAnsi"/>
              </w:rPr>
            </w:pPr>
            <w:r w:rsidRPr="00E871E2">
              <w:rPr>
                <w:rFonts w:asciiTheme="minorHAnsi" w:hAnsiTheme="minorHAnsi"/>
                <w:noProof/>
                <w:lang w:bidi="ar-SA"/>
              </w:rPr>
              <w:drawing>
                <wp:inline distT="0" distB="0" distL="0" distR="0" wp14:anchorId="30CC8A1B" wp14:editId="31DAFAD6">
                  <wp:extent cx="3238500" cy="34671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3467100"/>
                          </a:xfrm>
                          <a:prstGeom prst="rect">
                            <a:avLst/>
                          </a:prstGeom>
                        </pic:spPr>
                      </pic:pic>
                    </a:graphicData>
                  </a:graphic>
                </wp:inline>
              </w:drawing>
            </w:r>
          </w:p>
        </w:tc>
      </w:tr>
      <w:tr w:rsidR="00D551F7" w:rsidRPr="00E871E2" w14:paraId="5E819EA1" w14:textId="77777777" w:rsidTr="00CA1789">
        <w:tc>
          <w:tcPr>
            <w:tcW w:w="1620" w:type="dxa"/>
          </w:tcPr>
          <w:p w14:paraId="650D1BAF" w14:textId="77777777" w:rsidR="00D551F7" w:rsidRPr="00E871E2" w:rsidRDefault="00D551F7" w:rsidP="00CA178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6602" w:type="dxa"/>
          </w:tcPr>
          <w:p w14:paraId="42EC046E" w14:textId="77777777" w:rsidR="00D551F7" w:rsidRPr="00E871E2" w:rsidRDefault="00D551F7" w:rsidP="00D551F7">
            <w:pPr>
              <w:pStyle w:val="ListParagraph"/>
              <w:numPr>
                <w:ilvl w:val="0"/>
                <w:numId w:val="145"/>
              </w:numPr>
              <w:ind w:firstLineChars="0"/>
              <w:rPr>
                <w:rFonts w:asciiTheme="minorHAnsi" w:hAnsiTheme="minorHAnsi" w:cstheme="minorHAnsi"/>
              </w:rPr>
            </w:pPr>
            <w:r w:rsidRPr="00E871E2">
              <w:rPr>
                <w:rFonts w:asciiTheme="minorHAnsi" w:hAnsiTheme="minorHAnsi" w:cstheme="minorHAnsi"/>
              </w:rPr>
              <w:t>Port2 is mirrored port, Port3 is port for analyzer, port1 and Port2 are in same vlan</w:t>
            </w:r>
          </w:p>
          <w:p w14:paraId="7372D377" w14:textId="77777777" w:rsidR="00D551F7" w:rsidRPr="00E871E2" w:rsidRDefault="00D551F7" w:rsidP="00D551F7">
            <w:pPr>
              <w:pStyle w:val="ListParagraph"/>
              <w:numPr>
                <w:ilvl w:val="0"/>
                <w:numId w:val="145"/>
              </w:numPr>
              <w:ind w:firstLineChars="0"/>
              <w:rPr>
                <w:rFonts w:asciiTheme="minorHAnsi" w:hAnsiTheme="minorHAnsi" w:cstheme="minorHAnsi"/>
              </w:rPr>
            </w:pPr>
            <w:r w:rsidRPr="00E871E2">
              <w:rPr>
                <w:rFonts w:asciiTheme="minorHAnsi" w:hAnsiTheme="minorHAnsi" w:cstheme="minorHAnsi"/>
              </w:rPr>
              <w:t xml:space="preserve">Apply ACL to match source TCP port and set up the port mirroring at ingress of port 1 </w:t>
            </w:r>
          </w:p>
          <w:p w14:paraId="17275E77" w14:textId="77777777" w:rsidR="00D551F7" w:rsidRPr="00E871E2" w:rsidRDefault="00D551F7" w:rsidP="00D551F7">
            <w:pPr>
              <w:pStyle w:val="ListParagraph"/>
              <w:numPr>
                <w:ilvl w:val="0"/>
                <w:numId w:val="145"/>
              </w:numPr>
              <w:ind w:firstLineChars="0"/>
              <w:rPr>
                <w:rFonts w:asciiTheme="minorHAnsi" w:hAnsiTheme="minorHAnsi" w:cstheme="minorHAnsi"/>
              </w:rPr>
            </w:pPr>
            <w:r w:rsidRPr="00E871E2">
              <w:rPr>
                <w:rFonts w:asciiTheme="minorHAnsi" w:hAnsiTheme="minorHAnsi" w:cstheme="minorHAnsi"/>
              </w:rPr>
              <w:t>Tester send traffic from Tport1 to Tport2, record as Result1.</w:t>
            </w:r>
          </w:p>
          <w:p w14:paraId="5C5FB3CD" w14:textId="77777777" w:rsidR="00D551F7" w:rsidRPr="00E871E2" w:rsidRDefault="00D551F7" w:rsidP="00D551F7">
            <w:pPr>
              <w:pStyle w:val="1"/>
              <w:numPr>
                <w:ilvl w:val="0"/>
                <w:numId w:val="145"/>
              </w:numPr>
              <w:ind w:firstLineChars="0"/>
              <w:rPr>
                <w:rFonts w:asciiTheme="minorHAnsi" w:hAnsiTheme="minorHAnsi" w:cstheme="minorHAnsi"/>
              </w:rPr>
            </w:pPr>
          </w:p>
        </w:tc>
      </w:tr>
      <w:tr w:rsidR="00D551F7" w:rsidRPr="00E871E2" w14:paraId="7595F88E" w14:textId="77777777" w:rsidTr="00CA1789">
        <w:tc>
          <w:tcPr>
            <w:tcW w:w="1620" w:type="dxa"/>
          </w:tcPr>
          <w:p w14:paraId="2DAF7A8E"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Expected Result</w:t>
            </w:r>
          </w:p>
        </w:tc>
        <w:tc>
          <w:tcPr>
            <w:tcW w:w="6602" w:type="dxa"/>
          </w:tcPr>
          <w:p w14:paraId="3FFD5AEC" w14:textId="77777777" w:rsidR="00D551F7" w:rsidRPr="00E871E2" w:rsidRDefault="00D551F7" w:rsidP="00D551F7">
            <w:pPr>
              <w:pStyle w:val="1"/>
              <w:numPr>
                <w:ilvl w:val="0"/>
                <w:numId w:val="146"/>
              </w:numPr>
              <w:ind w:firstLineChars="0"/>
              <w:rPr>
                <w:rFonts w:asciiTheme="minorHAnsi" w:hAnsiTheme="minorHAnsi" w:cstheme="minorHAnsi"/>
                <w:lang w:val="en-GB"/>
              </w:rPr>
            </w:pPr>
            <w:r w:rsidRPr="00E871E2">
              <w:rPr>
                <w:rFonts w:asciiTheme="minorHAnsi" w:hAnsiTheme="minorHAnsi" w:cstheme="minorHAnsi"/>
              </w:rPr>
              <w:t>Tport2 receives traffic normally, Tport3 receives the mirrored traffic normally.</w:t>
            </w:r>
          </w:p>
        </w:tc>
      </w:tr>
      <w:tr w:rsidR="00D551F7" w:rsidRPr="00E871E2" w14:paraId="3C630BC4" w14:textId="77777777" w:rsidTr="00CA1789">
        <w:tc>
          <w:tcPr>
            <w:tcW w:w="1620" w:type="dxa"/>
          </w:tcPr>
          <w:p w14:paraId="156D6436"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Descriptions</w:t>
            </w:r>
          </w:p>
        </w:tc>
        <w:tc>
          <w:tcPr>
            <w:tcW w:w="6602" w:type="dxa"/>
          </w:tcPr>
          <w:p w14:paraId="20AA3294" w14:textId="77777777" w:rsidR="00D551F7" w:rsidRPr="00E871E2" w:rsidRDefault="00D551F7" w:rsidP="00CA1789">
            <w:pPr>
              <w:pStyle w:val="a0"/>
              <w:ind w:firstLine="0"/>
              <w:rPr>
                <w:rFonts w:asciiTheme="minorHAnsi" w:hAnsiTheme="minorHAnsi" w:cstheme="minorHAnsi"/>
                <w:i w:val="0"/>
                <w:color w:val="000000"/>
              </w:rPr>
            </w:pPr>
          </w:p>
        </w:tc>
      </w:tr>
      <w:tr w:rsidR="00D551F7" w:rsidRPr="00E871E2" w14:paraId="2815153B" w14:textId="77777777" w:rsidTr="00CA1789">
        <w:tc>
          <w:tcPr>
            <w:tcW w:w="1620" w:type="dxa"/>
          </w:tcPr>
          <w:p w14:paraId="3EC73A4A" w14:textId="77777777" w:rsidR="00D551F7" w:rsidRPr="00E871E2" w:rsidRDefault="00D551F7" w:rsidP="00CA1789">
            <w:pPr>
              <w:pStyle w:val="a"/>
              <w:rPr>
                <w:rFonts w:asciiTheme="minorHAnsi" w:hAnsiTheme="minorHAnsi" w:cstheme="minorHAnsi"/>
              </w:rPr>
            </w:pPr>
            <w:r w:rsidRPr="00E871E2">
              <w:rPr>
                <w:rFonts w:asciiTheme="minorHAnsi" w:hAnsiTheme="minorHAnsi" w:cstheme="minorHAnsi"/>
              </w:rPr>
              <w:t>Results</w:t>
            </w:r>
          </w:p>
        </w:tc>
        <w:tc>
          <w:tcPr>
            <w:tcW w:w="6602" w:type="dxa"/>
          </w:tcPr>
          <w:p w14:paraId="7C140BC9" w14:textId="77777777" w:rsidR="00D551F7" w:rsidRPr="00E871E2" w:rsidRDefault="00D551F7" w:rsidP="00CA1789">
            <w:pPr>
              <w:pStyle w:val="a0"/>
              <w:ind w:firstLine="0"/>
              <w:rPr>
                <w:rFonts w:asciiTheme="minorHAnsi" w:hAnsiTheme="minorHAnsi" w:cstheme="minorHAnsi"/>
                <w:i w:val="0"/>
                <w:color w:val="000000"/>
              </w:rPr>
            </w:pPr>
          </w:p>
        </w:tc>
      </w:tr>
    </w:tbl>
    <w:p w14:paraId="7471A4CF" w14:textId="77777777" w:rsidR="00D551F7" w:rsidRDefault="00D551F7" w:rsidP="00D551F7">
      <w:pPr>
        <w:pStyle w:val="Heading2"/>
        <w:numPr>
          <w:ilvl w:val="0"/>
          <w:numId w:val="0"/>
        </w:numPr>
      </w:pPr>
    </w:p>
    <w:p w14:paraId="57F21BD6" w14:textId="4869C3A9" w:rsidR="0040666D" w:rsidRDefault="0040666D" w:rsidP="00A40724">
      <w:pPr>
        <w:pStyle w:val="Heading2"/>
      </w:pPr>
      <w:bookmarkStart w:id="56" w:name="_Toc493355934"/>
      <w:r>
        <w:t>Tests on Whole System Reboot</w:t>
      </w:r>
      <w:bookmarkEnd w:id="56"/>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4C6A5A" w:rsidRPr="007F056A" w14:paraId="5E89916C" w14:textId="77777777" w:rsidTr="004C6A5A">
        <w:tc>
          <w:tcPr>
            <w:tcW w:w="1620" w:type="dxa"/>
          </w:tcPr>
          <w:p w14:paraId="4084A85D" w14:textId="77777777" w:rsidR="004C6A5A" w:rsidRPr="007F056A" w:rsidRDefault="004C6A5A" w:rsidP="004C6A5A">
            <w:pPr>
              <w:pStyle w:val="TableBodyText"/>
            </w:pPr>
            <w:r w:rsidRPr="007F056A">
              <w:t>Objectives of Tests</w:t>
            </w:r>
          </w:p>
        </w:tc>
        <w:tc>
          <w:tcPr>
            <w:tcW w:w="7452" w:type="dxa"/>
          </w:tcPr>
          <w:p w14:paraId="3C3BD5E5" w14:textId="089A977E" w:rsidR="004C6A5A" w:rsidRPr="007F056A" w:rsidRDefault="004C6A5A" w:rsidP="000E3888">
            <w:pPr>
              <w:pStyle w:val="TableBodyText"/>
              <w:rPr>
                <w:i/>
                <w:color w:val="000000"/>
              </w:rPr>
            </w:pPr>
            <w:r w:rsidRPr="007F056A">
              <w:t xml:space="preserve">Test the time for rebooting the whole system </w:t>
            </w:r>
            <w:r w:rsidR="000E3888">
              <w:t>with</w:t>
            </w:r>
            <w:r w:rsidRPr="007F056A">
              <w:t xml:space="preserve"> full ports forwarding performance</w:t>
            </w:r>
          </w:p>
        </w:tc>
      </w:tr>
      <w:tr w:rsidR="004C6A5A" w:rsidRPr="007F056A" w14:paraId="5C51C65B" w14:textId="77777777" w:rsidTr="004C6A5A">
        <w:tc>
          <w:tcPr>
            <w:tcW w:w="1620" w:type="dxa"/>
          </w:tcPr>
          <w:p w14:paraId="5E9CD744" w14:textId="77777777" w:rsidR="004C6A5A" w:rsidRPr="007F056A" w:rsidRDefault="004C6A5A" w:rsidP="004C6A5A">
            <w:pPr>
              <w:pStyle w:val="TableBodyText"/>
            </w:pPr>
            <w:r w:rsidRPr="007F056A">
              <w:t>Test configurations and connections (as shown in the figure)</w:t>
            </w:r>
          </w:p>
        </w:tc>
        <w:tc>
          <w:tcPr>
            <w:tcW w:w="7452" w:type="dxa"/>
            <w:vAlign w:val="center"/>
          </w:tcPr>
          <w:p w14:paraId="41FB2F48" w14:textId="07FAB53A" w:rsidR="004C6A5A" w:rsidRPr="007F056A" w:rsidRDefault="000E3888" w:rsidP="00750EA1">
            <w:pPr>
              <w:pStyle w:val="TableBodyTextCentered"/>
            </w:pPr>
            <w:r>
              <w:object w:dxaOrig="6600" w:dyaOrig="3852" w14:anchorId="0BEA8F35">
                <v:shape id="_x0000_i1029" type="#_x0000_t75" style="width:269.4pt;height:154.8pt" o:ole="">
                  <v:imagedata r:id="rId48" o:title=""/>
                </v:shape>
                <o:OLEObject Type="Embed" ProgID="PBrush" ShapeID="_x0000_i1029" DrawAspect="Content" ObjectID="_1580374092" r:id="rId58"/>
              </w:object>
            </w:r>
          </w:p>
        </w:tc>
      </w:tr>
      <w:tr w:rsidR="004C6A5A" w:rsidRPr="007F056A" w14:paraId="58DC60B3" w14:textId="77777777" w:rsidTr="004C6A5A">
        <w:tc>
          <w:tcPr>
            <w:tcW w:w="1620" w:type="dxa"/>
          </w:tcPr>
          <w:p w14:paraId="48336BCC" w14:textId="77777777" w:rsidR="004C6A5A" w:rsidRPr="007F056A" w:rsidRDefault="004C6A5A" w:rsidP="004C6A5A">
            <w:pPr>
              <w:pStyle w:val="TableBodyText"/>
            </w:pPr>
            <w:r w:rsidRPr="007F056A">
              <w:t>Test Procedure</w:t>
            </w:r>
          </w:p>
        </w:tc>
        <w:tc>
          <w:tcPr>
            <w:tcW w:w="7452" w:type="dxa"/>
          </w:tcPr>
          <w:p w14:paraId="77BB49AC" w14:textId="06F7D81A" w:rsidR="004C6A5A" w:rsidRDefault="004C6A5A" w:rsidP="00026789">
            <w:pPr>
              <w:pStyle w:val="TableListNumber"/>
              <w:numPr>
                <w:ilvl w:val="0"/>
                <w:numId w:val="26"/>
              </w:numPr>
            </w:pPr>
            <w:r>
              <w:t xml:space="preserve">With above setup, start </w:t>
            </w:r>
            <w:r w:rsidRPr="007F056A">
              <w:t>bi</w:t>
            </w:r>
            <w:r>
              <w:t xml:space="preserve">-directional traffic with </w:t>
            </w:r>
            <w:r w:rsidR="000E3888">
              <w:t>Ixia</w:t>
            </w:r>
            <w:r>
              <w:t>.</w:t>
            </w:r>
          </w:p>
          <w:p w14:paraId="67064025" w14:textId="77777777" w:rsidR="004C6A5A" w:rsidRPr="007F056A" w:rsidRDefault="004C6A5A" w:rsidP="00026789">
            <w:pPr>
              <w:pStyle w:val="TableListNumber"/>
            </w:pPr>
            <w:r>
              <w:t>Make sure traffic is passing end to end.</w:t>
            </w:r>
          </w:p>
          <w:p w14:paraId="75D7C499" w14:textId="2DB26D54" w:rsidR="004C6A5A" w:rsidRDefault="004C6A5A" w:rsidP="00026789">
            <w:pPr>
              <w:pStyle w:val="TableListNumber"/>
            </w:pPr>
            <w:r w:rsidRPr="007F056A">
              <w:t xml:space="preserve">Cut off the power </w:t>
            </w:r>
            <w:r w:rsidR="000E3888">
              <w:t>to</w:t>
            </w:r>
            <w:r w:rsidRPr="007F056A">
              <w:t xml:space="preserve"> one of the DUT</w:t>
            </w:r>
            <w:r w:rsidR="000E3888">
              <w:t>s</w:t>
            </w:r>
            <w:r w:rsidRPr="007F056A">
              <w:t xml:space="preserve"> then re-p</w:t>
            </w:r>
            <w:r>
              <w:t>ower it.</w:t>
            </w:r>
          </w:p>
          <w:p w14:paraId="719E16C4" w14:textId="26605CA9" w:rsidR="004C6A5A" w:rsidRPr="007F056A" w:rsidRDefault="004C6A5A" w:rsidP="00026789">
            <w:pPr>
              <w:pStyle w:val="TableListNumber"/>
            </w:pPr>
            <w:r>
              <w:t>Measure the time it took to resume the traffic – by measuring the number of packets lost [by total packet lost / rate of traffic]</w:t>
            </w:r>
            <w:r w:rsidR="000E3888">
              <w:t>.</w:t>
            </w:r>
          </w:p>
        </w:tc>
      </w:tr>
      <w:tr w:rsidR="004C6A5A" w:rsidRPr="007F056A" w14:paraId="17908172" w14:textId="77777777" w:rsidTr="004C6A5A">
        <w:tc>
          <w:tcPr>
            <w:tcW w:w="1620" w:type="dxa"/>
          </w:tcPr>
          <w:p w14:paraId="1976AAD7" w14:textId="77777777" w:rsidR="004C6A5A" w:rsidRPr="007F056A" w:rsidRDefault="004C6A5A" w:rsidP="004C6A5A">
            <w:pPr>
              <w:pStyle w:val="TableBodyText"/>
            </w:pPr>
            <w:r w:rsidRPr="007F056A">
              <w:t>Expected Results</w:t>
            </w:r>
          </w:p>
        </w:tc>
        <w:tc>
          <w:tcPr>
            <w:tcW w:w="7452" w:type="dxa"/>
          </w:tcPr>
          <w:p w14:paraId="7884BE96" w14:textId="77777777" w:rsidR="004C6A5A" w:rsidRPr="007F056A" w:rsidRDefault="004C6A5A" w:rsidP="00026789">
            <w:pPr>
              <w:pStyle w:val="TableListNumber"/>
              <w:numPr>
                <w:ilvl w:val="0"/>
                <w:numId w:val="27"/>
              </w:numPr>
            </w:pPr>
            <w:r>
              <w:t>Record the time.</w:t>
            </w:r>
          </w:p>
        </w:tc>
      </w:tr>
      <w:tr w:rsidR="004C6A5A" w:rsidRPr="007F056A" w14:paraId="2A825AFF" w14:textId="77777777" w:rsidTr="004C6A5A">
        <w:tc>
          <w:tcPr>
            <w:tcW w:w="1620" w:type="dxa"/>
          </w:tcPr>
          <w:p w14:paraId="1DC2BD1F" w14:textId="77777777" w:rsidR="004C6A5A" w:rsidRPr="007F056A" w:rsidRDefault="004C6A5A" w:rsidP="004C6A5A">
            <w:pPr>
              <w:pStyle w:val="TableBodyText"/>
            </w:pPr>
            <w:r w:rsidRPr="007F056A">
              <w:t>Descriptions</w:t>
            </w:r>
          </w:p>
        </w:tc>
        <w:tc>
          <w:tcPr>
            <w:tcW w:w="7452" w:type="dxa"/>
          </w:tcPr>
          <w:p w14:paraId="52DE0568" w14:textId="77777777" w:rsidR="004C6A5A" w:rsidRPr="007F056A" w:rsidRDefault="004C6A5A" w:rsidP="004C6A5A">
            <w:pPr>
              <w:pStyle w:val="TableBodyText"/>
              <w:rPr>
                <w:rFonts w:cs="Times New Roman"/>
                <w:i/>
                <w:color w:val="000000"/>
              </w:rPr>
            </w:pPr>
          </w:p>
        </w:tc>
      </w:tr>
      <w:tr w:rsidR="004C6A5A" w:rsidRPr="007F056A" w14:paraId="2D2FFE15" w14:textId="77777777" w:rsidTr="004C6A5A">
        <w:tc>
          <w:tcPr>
            <w:tcW w:w="1620" w:type="dxa"/>
          </w:tcPr>
          <w:p w14:paraId="65E9B7E9" w14:textId="77777777" w:rsidR="004C6A5A" w:rsidRPr="007F056A" w:rsidRDefault="004C6A5A" w:rsidP="004C6A5A">
            <w:pPr>
              <w:pStyle w:val="TableBodyText"/>
            </w:pPr>
            <w:r w:rsidRPr="007F056A">
              <w:t>Results</w:t>
            </w:r>
          </w:p>
        </w:tc>
        <w:tc>
          <w:tcPr>
            <w:tcW w:w="7452" w:type="dxa"/>
          </w:tcPr>
          <w:p w14:paraId="5241463A" w14:textId="77777777" w:rsidR="004C6A5A" w:rsidRPr="007F056A" w:rsidRDefault="004C6A5A" w:rsidP="004C6A5A">
            <w:pPr>
              <w:pStyle w:val="TableBodyText"/>
              <w:rPr>
                <w:rFonts w:cs="Times New Roman"/>
                <w:i/>
                <w:color w:val="000000"/>
              </w:rPr>
            </w:pPr>
          </w:p>
        </w:tc>
      </w:tr>
    </w:tbl>
    <w:p w14:paraId="4FC4F37E" w14:textId="77777777" w:rsidR="004C6A5A" w:rsidRDefault="004C6A5A" w:rsidP="0040666D">
      <w:pPr>
        <w:pStyle w:val="BodyText"/>
      </w:pPr>
    </w:p>
    <w:p w14:paraId="372E9D2F" w14:textId="08B9C666" w:rsidR="0040666D" w:rsidRDefault="0040666D" w:rsidP="00A40724">
      <w:pPr>
        <w:pStyle w:val="Heading2"/>
      </w:pPr>
      <w:bookmarkStart w:id="57" w:name="_Toc493355935"/>
      <w:r>
        <w:t>Tests on Power Supply Redundancy</w:t>
      </w:r>
      <w:bookmarkEnd w:id="57"/>
    </w:p>
    <w:tbl>
      <w:tblPr>
        <w:tblW w:w="907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7452"/>
      </w:tblGrid>
      <w:tr w:rsidR="00683BD9" w:rsidRPr="007F056A" w14:paraId="17880A7C"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63E8070C" w14:textId="77777777" w:rsidR="00683BD9" w:rsidRPr="007F056A" w:rsidRDefault="00683BD9" w:rsidP="00235A0C">
            <w:pPr>
              <w:pStyle w:val="TableBodyText"/>
              <w:keepNext/>
            </w:pPr>
            <w:r w:rsidRPr="007F056A">
              <w:t>Objectives of Tests</w:t>
            </w:r>
          </w:p>
        </w:tc>
        <w:tc>
          <w:tcPr>
            <w:tcW w:w="7452" w:type="dxa"/>
            <w:tcBorders>
              <w:top w:val="single" w:sz="2" w:space="0" w:color="2B9CC4"/>
              <w:left w:val="single" w:sz="2" w:space="0" w:color="2B9CC4"/>
              <w:bottom w:val="single" w:sz="2" w:space="0" w:color="2B9CC4"/>
              <w:right w:val="single" w:sz="2" w:space="0" w:color="2B9CC4"/>
            </w:tcBorders>
          </w:tcPr>
          <w:p w14:paraId="57634CD9" w14:textId="19044256" w:rsidR="00683BD9" w:rsidRPr="007F056A" w:rsidRDefault="00683BD9" w:rsidP="00235A0C">
            <w:pPr>
              <w:pStyle w:val="TableBodyText"/>
              <w:keepNext/>
              <w:rPr>
                <w:color w:val="000000"/>
              </w:rPr>
            </w:pPr>
            <w:r w:rsidRPr="007F056A">
              <w:t>Tests on Power Supply Redundancy</w:t>
            </w:r>
            <w:r>
              <w:t xml:space="preserve"> </w:t>
            </w:r>
            <w:r w:rsidRPr="00683BD9">
              <w:rPr>
                <w:i/>
                <w:iCs/>
              </w:rPr>
              <w:t>**Test not applicable on SN2100</w:t>
            </w:r>
          </w:p>
        </w:tc>
      </w:tr>
      <w:tr w:rsidR="00683BD9" w:rsidRPr="007F056A" w14:paraId="6B559BBE"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5906EEDE" w14:textId="77777777" w:rsidR="00683BD9" w:rsidRPr="007F056A" w:rsidRDefault="00683BD9" w:rsidP="00683BD9">
            <w:pPr>
              <w:pStyle w:val="TableBodyText"/>
            </w:pPr>
            <w:r w:rsidRPr="007F056A">
              <w:t>Test configurations and connections (as shown in the figure)</w:t>
            </w:r>
          </w:p>
        </w:tc>
        <w:tc>
          <w:tcPr>
            <w:tcW w:w="7452" w:type="dxa"/>
            <w:tcBorders>
              <w:top w:val="single" w:sz="2" w:space="0" w:color="2B9CC4"/>
              <w:left w:val="single" w:sz="2" w:space="0" w:color="2B9CC4"/>
              <w:bottom w:val="single" w:sz="2" w:space="0" w:color="2B9CC4"/>
              <w:right w:val="single" w:sz="2" w:space="0" w:color="2B9CC4"/>
            </w:tcBorders>
            <w:vAlign w:val="center"/>
          </w:tcPr>
          <w:p w14:paraId="7A06A0D9" w14:textId="0803FD55" w:rsidR="00683BD9" w:rsidRPr="007F056A" w:rsidRDefault="000E3888" w:rsidP="00750EA1">
            <w:pPr>
              <w:pStyle w:val="TableBodyTextCentered"/>
            </w:pPr>
            <w:r>
              <w:object w:dxaOrig="6600" w:dyaOrig="3852" w14:anchorId="02ADE2F2">
                <v:shape id="_x0000_i1030" type="#_x0000_t75" style="width:274.2pt;height:157.2pt" o:ole="">
                  <v:imagedata r:id="rId48" o:title=""/>
                </v:shape>
                <o:OLEObject Type="Embed" ProgID="PBrush" ShapeID="_x0000_i1030" DrawAspect="Content" ObjectID="_1580374093" r:id="rId59"/>
              </w:object>
            </w:r>
          </w:p>
        </w:tc>
      </w:tr>
      <w:tr w:rsidR="00683BD9" w:rsidRPr="007F056A" w14:paraId="0E5B1983"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4E44AC0D" w14:textId="77777777" w:rsidR="00683BD9" w:rsidRPr="007F056A" w:rsidRDefault="00683BD9" w:rsidP="00683BD9">
            <w:pPr>
              <w:pStyle w:val="TableBodyText"/>
            </w:pPr>
            <w:r w:rsidRPr="007F056A">
              <w:t>Test Procedure</w:t>
            </w:r>
          </w:p>
        </w:tc>
        <w:tc>
          <w:tcPr>
            <w:tcW w:w="7452" w:type="dxa"/>
            <w:tcBorders>
              <w:top w:val="single" w:sz="2" w:space="0" w:color="2B9CC4"/>
              <w:left w:val="single" w:sz="2" w:space="0" w:color="2B9CC4"/>
              <w:bottom w:val="single" w:sz="2" w:space="0" w:color="2B9CC4"/>
              <w:right w:val="single" w:sz="2" w:space="0" w:color="2B9CC4"/>
            </w:tcBorders>
          </w:tcPr>
          <w:p w14:paraId="3B895B72" w14:textId="3B4459D3" w:rsidR="00683BD9" w:rsidRDefault="00683BD9" w:rsidP="00026789">
            <w:pPr>
              <w:pStyle w:val="TableListNumber"/>
              <w:numPr>
                <w:ilvl w:val="0"/>
                <w:numId w:val="28"/>
              </w:numPr>
            </w:pPr>
            <w:r>
              <w:t xml:space="preserve">With above setup, start </w:t>
            </w:r>
            <w:r w:rsidRPr="007F056A">
              <w:t>bi</w:t>
            </w:r>
            <w:r>
              <w:t xml:space="preserve">-directional traffic with </w:t>
            </w:r>
            <w:r w:rsidR="000E3888">
              <w:t>Ixia</w:t>
            </w:r>
            <w:r>
              <w:t>.</w:t>
            </w:r>
          </w:p>
          <w:p w14:paraId="1F85ED66" w14:textId="77777777" w:rsidR="00683BD9" w:rsidRPr="007F056A" w:rsidRDefault="00683BD9" w:rsidP="00026789">
            <w:pPr>
              <w:pStyle w:val="TableListNumber"/>
            </w:pPr>
            <w:r>
              <w:t>Make sure traffic is passing end to end.</w:t>
            </w:r>
          </w:p>
          <w:p w14:paraId="6FF11261" w14:textId="3118FDF7" w:rsidR="00683BD9" w:rsidRPr="007F056A" w:rsidRDefault="00683BD9" w:rsidP="00026789">
            <w:pPr>
              <w:pStyle w:val="TableListNumber"/>
            </w:pPr>
            <w:r>
              <w:t xml:space="preserve">Pull one of the power </w:t>
            </w:r>
            <w:r w:rsidR="000E3888">
              <w:t>supplies</w:t>
            </w:r>
            <w:r>
              <w:t xml:space="preserve"> from </w:t>
            </w:r>
            <w:r w:rsidR="000E3888">
              <w:t xml:space="preserve">the </w:t>
            </w:r>
            <w:r>
              <w:t>switch.</w:t>
            </w:r>
          </w:p>
        </w:tc>
      </w:tr>
      <w:tr w:rsidR="00683BD9" w:rsidRPr="007F056A" w14:paraId="226D453C"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57EE7D3F" w14:textId="77777777" w:rsidR="00683BD9" w:rsidRPr="007F056A" w:rsidRDefault="00683BD9" w:rsidP="00683BD9">
            <w:pPr>
              <w:pStyle w:val="TableBodyText"/>
            </w:pPr>
            <w:r w:rsidRPr="007F056A">
              <w:t>Expected Result</w:t>
            </w:r>
          </w:p>
        </w:tc>
        <w:tc>
          <w:tcPr>
            <w:tcW w:w="7452" w:type="dxa"/>
            <w:tcBorders>
              <w:top w:val="single" w:sz="2" w:space="0" w:color="2B9CC4"/>
              <w:left w:val="single" w:sz="2" w:space="0" w:color="2B9CC4"/>
              <w:bottom w:val="single" w:sz="2" w:space="0" w:color="2B9CC4"/>
              <w:right w:val="single" w:sz="2" w:space="0" w:color="2B9CC4"/>
            </w:tcBorders>
          </w:tcPr>
          <w:p w14:paraId="7347BEBD" w14:textId="663F0521" w:rsidR="00683BD9" w:rsidRPr="007F056A" w:rsidRDefault="00683BD9" w:rsidP="00026789">
            <w:pPr>
              <w:pStyle w:val="TableListNumber"/>
              <w:numPr>
                <w:ilvl w:val="0"/>
                <w:numId w:val="29"/>
              </w:numPr>
            </w:pPr>
            <w:r w:rsidRPr="007F056A">
              <w:t>Traffic can be forwarded normally without packet loss</w:t>
            </w:r>
            <w:r w:rsidR="000E3888">
              <w:t>.</w:t>
            </w:r>
          </w:p>
        </w:tc>
      </w:tr>
      <w:tr w:rsidR="00683BD9" w:rsidRPr="007F056A" w14:paraId="180FF4AF"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5505C9EA" w14:textId="77777777" w:rsidR="00683BD9" w:rsidRPr="007F056A" w:rsidRDefault="00683BD9" w:rsidP="00683BD9">
            <w:pPr>
              <w:pStyle w:val="TableBodyText"/>
            </w:pPr>
            <w:r w:rsidRPr="007F056A">
              <w:t>Descriptions</w:t>
            </w:r>
          </w:p>
        </w:tc>
        <w:tc>
          <w:tcPr>
            <w:tcW w:w="7452" w:type="dxa"/>
            <w:tcBorders>
              <w:top w:val="single" w:sz="2" w:space="0" w:color="2B9CC4"/>
              <w:left w:val="single" w:sz="2" w:space="0" w:color="2B9CC4"/>
              <w:bottom w:val="single" w:sz="2" w:space="0" w:color="2B9CC4"/>
              <w:right w:val="single" w:sz="2" w:space="0" w:color="2B9CC4"/>
            </w:tcBorders>
          </w:tcPr>
          <w:p w14:paraId="5A1FFBE9" w14:textId="77777777" w:rsidR="00683BD9" w:rsidRPr="007F056A" w:rsidRDefault="00683BD9" w:rsidP="00D62BF2">
            <w:pPr>
              <w:rPr>
                <w:rFonts w:ascii="Times New Roman" w:hAnsi="Times New Roman" w:cs="Times New Roman"/>
                <w:i/>
                <w:color w:val="000000"/>
              </w:rPr>
            </w:pPr>
          </w:p>
        </w:tc>
      </w:tr>
      <w:tr w:rsidR="00683BD9" w:rsidRPr="007F056A" w14:paraId="78AEE043" w14:textId="77777777" w:rsidTr="00683BD9">
        <w:tc>
          <w:tcPr>
            <w:tcW w:w="1620" w:type="dxa"/>
            <w:tcBorders>
              <w:top w:val="single" w:sz="2" w:space="0" w:color="2B9CC4"/>
              <w:left w:val="single" w:sz="2" w:space="0" w:color="2B9CC4"/>
              <w:bottom w:val="single" w:sz="2" w:space="0" w:color="2B9CC4"/>
              <w:right w:val="single" w:sz="2" w:space="0" w:color="2B9CC4"/>
            </w:tcBorders>
          </w:tcPr>
          <w:p w14:paraId="372AABA6" w14:textId="77777777" w:rsidR="00683BD9" w:rsidRPr="007F056A" w:rsidRDefault="00683BD9" w:rsidP="00683BD9">
            <w:pPr>
              <w:pStyle w:val="TableBodyText"/>
            </w:pPr>
            <w:r w:rsidRPr="007F056A">
              <w:t>Results</w:t>
            </w:r>
          </w:p>
        </w:tc>
        <w:tc>
          <w:tcPr>
            <w:tcW w:w="7452" w:type="dxa"/>
            <w:tcBorders>
              <w:top w:val="single" w:sz="2" w:space="0" w:color="2B9CC4"/>
              <w:left w:val="single" w:sz="2" w:space="0" w:color="2B9CC4"/>
              <w:bottom w:val="single" w:sz="2" w:space="0" w:color="2B9CC4"/>
              <w:right w:val="single" w:sz="2" w:space="0" w:color="2B9CC4"/>
            </w:tcBorders>
          </w:tcPr>
          <w:p w14:paraId="7B07E37B" w14:textId="77777777" w:rsidR="00683BD9" w:rsidRPr="007F056A" w:rsidRDefault="00683BD9" w:rsidP="00D62BF2">
            <w:pPr>
              <w:rPr>
                <w:rFonts w:ascii="Times New Roman" w:hAnsi="Times New Roman" w:cs="Times New Roman"/>
                <w:i/>
                <w:color w:val="000000"/>
              </w:rPr>
            </w:pPr>
          </w:p>
        </w:tc>
      </w:tr>
    </w:tbl>
    <w:p w14:paraId="01859951" w14:textId="77777777" w:rsidR="004C6A5A" w:rsidRDefault="004C6A5A" w:rsidP="0040666D">
      <w:pPr>
        <w:pStyle w:val="BodyText"/>
      </w:pPr>
    </w:p>
    <w:p w14:paraId="354F2958" w14:textId="2F11B6B1" w:rsidR="0040666D" w:rsidRDefault="0040666D" w:rsidP="00A40724">
      <w:pPr>
        <w:pStyle w:val="Heading2"/>
      </w:pPr>
      <w:bookmarkStart w:id="58" w:name="_Toc493355936"/>
      <w:r>
        <w:t>Tests on Fan Redundancy</w:t>
      </w:r>
      <w:bookmarkEnd w:id="58"/>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683BD9" w:rsidRPr="007F056A" w14:paraId="65E80855" w14:textId="77777777" w:rsidTr="00235A0C">
        <w:tc>
          <w:tcPr>
            <w:tcW w:w="1620" w:type="dxa"/>
          </w:tcPr>
          <w:p w14:paraId="33BB5320" w14:textId="77777777" w:rsidR="00683BD9" w:rsidRPr="007F056A" w:rsidRDefault="00683BD9" w:rsidP="000E3888">
            <w:pPr>
              <w:pStyle w:val="TableBodyText"/>
              <w:keepNext/>
            </w:pPr>
            <w:r w:rsidRPr="007F056A">
              <w:t>Objectives of Tests</w:t>
            </w:r>
          </w:p>
        </w:tc>
        <w:tc>
          <w:tcPr>
            <w:tcW w:w="7452" w:type="dxa"/>
          </w:tcPr>
          <w:p w14:paraId="3470C951" w14:textId="1B25DBA6" w:rsidR="00683BD9" w:rsidRPr="007F056A" w:rsidRDefault="00683BD9" w:rsidP="000E3888">
            <w:pPr>
              <w:pStyle w:val="TableBodyText"/>
              <w:keepNext/>
              <w:rPr>
                <w:color w:val="000000"/>
              </w:rPr>
            </w:pPr>
            <w:r w:rsidRPr="007F056A">
              <w:t xml:space="preserve">Tests on </w:t>
            </w:r>
            <w:r w:rsidR="000E3888" w:rsidRPr="007F056A">
              <w:t>fan re</w:t>
            </w:r>
            <w:r w:rsidRPr="007F056A">
              <w:t>dundancy</w:t>
            </w:r>
            <w:r w:rsidR="000E3888">
              <w:t>.</w:t>
            </w:r>
            <w:r>
              <w:t xml:space="preserve"> </w:t>
            </w:r>
            <w:r w:rsidRPr="00683BD9">
              <w:rPr>
                <w:i/>
                <w:iCs/>
              </w:rPr>
              <w:t>**Test not applicable on SN2100</w:t>
            </w:r>
          </w:p>
        </w:tc>
      </w:tr>
      <w:tr w:rsidR="00683BD9" w:rsidRPr="007F056A" w14:paraId="2EABC75B" w14:textId="77777777" w:rsidTr="00235A0C">
        <w:tc>
          <w:tcPr>
            <w:tcW w:w="1620" w:type="dxa"/>
          </w:tcPr>
          <w:p w14:paraId="119491E7" w14:textId="77777777" w:rsidR="00683BD9" w:rsidRPr="007F056A" w:rsidRDefault="00683BD9" w:rsidP="00683BD9">
            <w:pPr>
              <w:pStyle w:val="TableBodyText"/>
            </w:pPr>
            <w:r w:rsidRPr="007F056A">
              <w:t>Test configurations and connections (as shown in the figure)</w:t>
            </w:r>
          </w:p>
        </w:tc>
        <w:tc>
          <w:tcPr>
            <w:tcW w:w="7452" w:type="dxa"/>
            <w:vAlign w:val="center"/>
          </w:tcPr>
          <w:p w14:paraId="0BAE0969" w14:textId="56F715EA" w:rsidR="00683BD9" w:rsidRPr="007F056A" w:rsidRDefault="000E3888" w:rsidP="00750EA1">
            <w:pPr>
              <w:pStyle w:val="TableBodyTextCentered"/>
            </w:pPr>
            <w:r>
              <w:object w:dxaOrig="6600" w:dyaOrig="3852" w14:anchorId="35D12669">
                <v:shape id="_x0000_i1031" type="#_x0000_t75" style="width:291pt;height:167.4pt" o:ole="">
                  <v:imagedata r:id="rId48" o:title=""/>
                </v:shape>
                <o:OLEObject Type="Embed" ProgID="PBrush" ShapeID="_x0000_i1031" DrawAspect="Content" ObjectID="_1580374094" r:id="rId60"/>
              </w:object>
            </w:r>
          </w:p>
        </w:tc>
      </w:tr>
      <w:tr w:rsidR="00683BD9" w:rsidRPr="007F056A" w14:paraId="01E646E5" w14:textId="77777777" w:rsidTr="00235A0C">
        <w:tc>
          <w:tcPr>
            <w:tcW w:w="1620" w:type="dxa"/>
          </w:tcPr>
          <w:p w14:paraId="0F0BA91B" w14:textId="77777777" w:rsidR="00683BD9" w:rsidRPr="007F056A" w:rsidRDefault="00683BD9" w:rsidP="00683BD9">
            <w:pPr>
              <w:pStyle w:val="TableBodyText"/>
            </w:pPr>
            <w:r w:rsidRPr="007F056A">
              <w:t>Test Procedure</w:t>
            </w:r>
          </w:p>
        </w:tc>
        <w:tc>
          <w:tcPr>
            <w:tcW w:w="7452" w:type="dxa"/>
          </w:tcPr>
          <w:p w14:paraId="4D632961" w14:textId="36BFE529" w:rsidR="00683BD9" w:rsidRDefault="00683BD9" w:rsidP="00026789">
            <w:pPr>
              <w:pStyle w:val="TableListNumber"/>
              <w:numPr>
                <w:ilvl w:val="0"/>
                <w:numId w:val="30"/>
              </w:numPr>
            </w:pPr>
            <w:r>
              <w:t xml:space="preserve">With above setup, start </w:t>
            </w:r>
            <w:r w:rsidRPr="007F056A">
              <w:t>bi</w:t>
            </w:r>
            <w:r>
              <w:t xml:space="preserve">-directional traffic with </w:t>
            </w:r>
            <w:r w:rsidR="000E3888">
              <w:t>Ixia</w:t>
            </w:r>
            <w:r>
              <w:t>.</w:t>
            </w:r>
          </w:p>
          <w:p w14:paraId="70374D65" w14:textId="77777777" w:rsidR="00683BD9" w:rsidRPr="007F056A" w:rsidRDefault="00683BD9" w:rsidP="00026789">
            <w:pPr>
              <w:pStyle w:val="TableListNumber"/>
            </w:pPr>
            <w:r>
              <w:t>Make sure traffic is passing end to end.</w:t>
            </w:r>
          </w:p>
          <w:p w14:paraId="14A10FC2" w14:textId="678BD15F" w:rsidR="00683BD9" w:rsidRPr="007F056A" w:rsidRDefault="00683BD9" w:rsidP="00026789">
            <w:pPr>
              <w:pStyle w:val="TableListNumber"/>
            </w:pPr>
            <w:r>
              <w:t xml:space="preserve">Pull one of the </w:t>
            </w:r>
            <w:r w:rsidR="000E3888">
              <w:t xml:space="preserve">fan </w:t>
            </w:r>
            <w:r>
              <w:t>unit</w:t>
            </w:r>
            <w:r w:rsidR="000E3888">
              <w:t>s</w:t>
            </w:r>
            <w:r>
              <w:t>.</w:t>
            </w:r>
          </w:p>
        </w:tc>
      </w:tr>
      <w:tr w:rsidR="00683BD9" w:rsidRPr="007F056A" w14:paraId="02B95516" w14:textId="77777777" w:rsidTr="00235A0C">
        <w:tc>
          <w:tcPr>
            <w:tcW w:w="1620" w:type="dxa"/>
          </w:tcPr>
          <w:p w14:paraId="7A3A6241" w14:textId="77777777" w:rsidR="00683BD9" w:rsidRPr="007F056A" w:rsidRDefault="00683BD9" w:rsidP="00683BD9">
            <w:pPr>
              <w:pStyle w:val="TableBodyText"/>
            </w:pPr>
            <w:r w:rsidRPr="007F056A">
              <w:t>Expected Result</w:t>
            </w:r>
          </w:p>
        </w:tc>
        <w:tc>
          <w:tcPr>
            <w:tcW w:w="7452" w:type="dxa"/>
          </w:tcPr>
          <w:p w14:paraId="2CD8581E" w14:textId="79EC1687" w:rsidR="00683BD9" w:rsidRPr="007F056A" w:rsidRDefault="00683BD9" w:rsidP="00026789">
            <w:pPr>
              <w:pStyle w:val="TableListNumber"/>
              <w:numPr>
                <w:ilvl w:val="0"/>
                <w:numId w:val="31"/>
              </w:numPr>
            </w:pPr>
            <w:r w:rsidRPr="007F056A">
              <w:t>Traffic can be forwarded normally without packet loss</w:t>
            </w:r>
            <w:r w:rsidR="000E3888">
              <w:t>.</w:t>
            </w:r>
          </w:p>
        </w:tc>
      </w:tr>
      <w:tr w:rsidR="00683BD9" w:rsidRPr="007F056A" w14:paraId="51F0BA0E" w14:textId="77777777" w:rsidTr="00235A0C">
        <w:tc>
          <w:tcPr>
            <w:tcW w:w="1620" w:type="dxa"/>
          </w:tcPr>
          <w:p w14:paraId="1B01ECD5" w14:textId="77777777" w:rsidR="00683BD9" w:rsidRPr="007F056A" w:rsidRDefault="00683BD9" w:rsidP="00683BD9">
            <w:pPr>
              <w:pStyle w:val="TableBodyText"/>
            </w:pPr>
            <w:r w:rsidRPr="007F056A">
              <w:t>Descriptions</w:t>
            </w:r>
          </w:p>
        </w:tc>
        <w:tc>
          <w:tcPr>
            <w:tcW w:w="7452" w:type="dxa"/>
          </w:tcPr>
          <w:p w14:paraId="33E777EE" w14:textId="77777777" w:rsidR="00683BD9" w:rsidRPr="007F056A" w:rsidRDefault="00683BD9" w:rsidP="00683BD9">
            <w:pPr>
              <w:pStyle w:val="TableBodyText"/>
              <w:rPr>
                <w:rFonts w:cs="Times New Roman"/>
                <w:i/>
                <w:color w:val="000000"/>
              </w:rPr>
            </w:pPr>
          </w:p>
        </w:tc>
      </w:tr>
      <w:tr w:rsidR="00683BD9" w:rsidRPr="007F056A" w14:paraId="66EE31E9" w14:textId="77777777" w:rsidTr="00235A0C">
        <w:tc>
          <w:tcPr>
            <w:tcW w:w="1620" w:type="dxa"/>
          </w:tcPr>
          <w:p w14:paraId="1B1E87B3" w14:textId="77777777" w:rsidR="00683BD9" w:rsidRPr="007F056A" w:rsidRDefault="00683BD9" w:rsidP="00683BD9">
            <w:pPr>
              <w:pStyle w:val="TableBodyText"/>
            </w:pPr>
            <w:r w:rsidRPr="007F056A">
              <w:t>Results</w:t>
            </w:r>
          </w:p>
        </w:tc>
        <w:tc>
          <w:tcPr>
            <w:tcW w:w="7452" w:type="dxa"/>
          </w:tcPr>
          <w:p w14:paraId="7D48A4FB" w14:textId="77777777" w:rsidR="00683BD9" w:rsidRPr="007F056A" w:rsidRDefault="00683BD9" w:rsidP="00683BD9">
            <w:pPr>
              <w:pStyle w:val="TableBodyText"/>
              <w:rPr>
                <w:rFonts w:cs="Times New Roman"/>
                <w:i/>
                <w:color w:val="000000"/>
              </w:rPr>
            </w:pPr>
          </w:p>
        </w:tc>
      </w:tr>
    </w:tbl>
    <w:p w14:paraId="653C864F" w14:textId="77777777" w:rsidR="0040666D" w:rsidRDefault="0040666D" w:rsidP="0040666D">
      <w:pPr>
        <w:pStyle w:val="BodyText"/>
      </w:pPr>
    </w:p>
    <w:p w14:paraId="5DF980EE" w14:textId="54144A2C" w:rsidR="0040666D" w:rsidRDefault="0040666D" w:rsidP="00235A0C">
      <w:pPr>
        <w:pStyle w:val="Heading2"/>
      </w:pPr>
      <w:bookmarkStart w:id="59" w:name="_Toc493355937"/>
      <w:r>
        <w:t xml:space="preserve">Power </w:t>
      </w:r>
      <w:r w:rsidR="00E8612C">
        <w:t>Consumption Test</w:t>
      </w:r>
      <w:bookmarkEnd w:id="59"/>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8612C" w:rsidRPr="007F056A" w14:paraId="2FBF5DB2" w14:textId="77777777" w:rsidTr="000E3888">
        <w:tc>
          <w:tcPr>
            <w:tcW w:w="1620" w:type="dxa"/>
          </w:tcPr>
          <w:p w14:paraId="6DFD66A9" w14:textId="77777777" w:rsidR="00E8612C" w:rsidRPr="007F056A" w:rsidRDefault="00E8612C" w:rsidP="000E3888">
            <w:pPr>
              <w:pStyle w:val="TableBodyText"/>
              <w:keepNext/>
            </w:pPr>
            <w:r w:rsidRPr="007F056A">
              <w:t>Objectives of Tests</w:t>
            </w:r>
          </w:p>
        </w:tc>
        <w:tc>
          <w:tcPr>
            <w:tcW w:w="7452" w:type="dxa"/>
          </w:tcPr>
          <w:p w14:paraId="2D584E44" w14:textId="77777777" w:rsidR="00E8612C" w:rsidRPr="007F056A" w:rsidRDefault="00E8612C" w:rsidP="000E3888">
            <w:pPr>
              <w:pStyle w:val="TableBodyText"/>
              <w:keepNext/>
              <w:rPr>
                <w:i/>
                <w:color w:val="000000"/>
              </w:rPr>
            </w:pPr>
            <w:r>
              <w:t>Power consumption test – fully loaded</w:t>
            </w:r>
          </w:p>
        </w:tc>
      </w:tr>
      <w:tr w:rsidR="00E8612C" w:rsidRPr="007F056A" w14:paraId="6193CE9C" w14:textId="77777777" w:rsidTr="000E3888">
        <w:tc>
          <w:tcPr>
            <w:tcW w:w="1620" w:type="dxa"/>
          </w:tcPr>
          <w:p w14:paraId="5B7A4B15" w14:textId="77777777" w:rsidR="00E8612C" w:rsidRPr="007F056A" w:rsidRDefault="00E8612C" w:rsidP="00E8612C">
            <w:pPr>
              <w:pStyle w:val="TableBodyText"/>
            </w:pPr>
            <w:r w:rsidRPr="007F056A">
              <w:t>Test configurations and connections (as shown in the figure)</w:t>
            </w:r>
          </w:p>
        </w:tc>
        <w:tc>
          <w:tcPr>
            <w:tcW w:w="7452" w:type="dxa"/>
            <w:vAlign w:val="center"/>
          </w:tcPr>
          <w:p w14:paraId="7D9F4129" w14:textId="0D4CE7D7" w:rsidR="00E8612C" w:rsidRPr="007F056A" w:rsidRDefault="00235A0C" w:rsidP="00750EA1">
            <w:pPr>
              <w:pStyle w:val="TableBodyTextCentered"/>
            </w:pPr>
            <w:r>
              <w:rPr>
                <w:noProof/>
                <w:color w:val="1F497D"/>
                <w:lang w:bidi="ar-SA"/>
              </w:rPr>
              <w:drawing>
                <wp:inline distT="0" distB="0" distL="0" distR="0" wp14:anchorId="5A66DEE6" wp14:editId="6A46962C">
                  <wp:extent cx="3987259" cy="2409825"/>
                  <wp:effectExtent l="0" t="0" r="0" b="0"/>
                  <wp:docPr id="32" name="Picture 32" descr="cid:image001.png@01D31CC4.5F41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31CC4.5F417750"/>
                          <pic:cNvPicPr>
                            <a:picLocks noChangeAspect="1" noChangeArrowheads="1"/>
                          </pic:cNvPicPr>
                        </pic:nvPicPr>
                        <pic:blipFill>
                          <a:blip r:link="rId61">
                            <a:extLst>
                              <a:ext uri="{28A0092B-C50C-407E-A947-70E740481C1C}">
                                <a14:useLocalDpi xmlns:a14="http://schemas.microsoft.com/office/drawing/2010/main" val="0"/>
                              </a:ext>
                            </a:extLst>
                          </a:blip>
                          <a:srcRect/>
                          <a:stretch>
                            <a:fillRect/>
                          </a:stretch>
                        </pic:blipFill>
                        <pic:spPr bwMode="auto">
                          <a:xfrm>
                            <a:off x="0" y="0"/>
                            <a:ext cx="3988810" cy="2410762"/>
                          </a:xfrm>
                          <a:prstGeom prst="rect">
                            <a:avLst/>
                          </a:prstGeom>
                          <a:noFill/>
                          <a:ln>
                            <a:noFill/>
                          </a:ln>
                        </pic:spPr>
                      </pic:pic>
                    </a:graphicData>
                  </a:graphic>
                </wp:inline>
              </w:drawing>
            </w:r>
          </w:p>
        </w:tc>
      </w:tr>
      <w:tr w:rsidR="00E8612C" w:rsidRPr="007F056A" w14:paraId="3664A787" w14:textId="77777777" w:rsidTr="000E3888">
        <w:tc>
          <w:tcPr>
            <w:tcW w:w="1620" w:type="dxa"/>
          </w:tcPr>
          <w:p w14:paraId="7E6A1527" w14:textId="77777777" w:rsidR="00E8612C" w:rsidRPr="007F056A" w:rsidRDefault="00E8612C" w:rsidP="00E8612C">
            <w:pPr>
              <w:pStyle w:val="TableBodyText"/>
            </w:pPr>
            <w:r w:rsidRPr="007F056A">
              <w:t>Test Procedure</w:t>
            </w:r>
          </w:p>
        </w:tc>
        <w:tc>
          <w:tcPr>
            <w:tcW w:w="7452" w:type="dxa"/>
          </w:tcPr>
          <w:p w14:paraId="46BA7B3E" w14:textId="39E8AEE7" w:rsidR="00E8612C" w:rsidRDefault="00E8612C" w:rsidP="00026789">
            <w:pPr>
              <w:pStyle w:val="TableListNumber"/>
              <w:numPr>
                <w:ilvl w:val="0"/>
                <w:numId w:val="32"/>
              </w:numPr>
            </w:pPr>
            <w:r>
              <w:t xml:space="preserve">In above setup – shut down all </w:t>
            </w:r>
          </w:p>
          <w:p w14:paraId="7B16DFF2" w14:textId="77777777" w:rsidR="00E8612C" w:rsidRPr="007F056A" w:rsidRDefault="00E8612C" w:rsidP="00026789">
            <w:pPr>
              <w:pStyle w:val="TableListNumber"/>
            </w:pPr>
            <w:r>
              <w:t>Make sure traffic is passing end to end.</w:t>
            </w:r>
          </w:p>
          <w:p w14:paraId="379A52BB" w14:textId="330A36DC" w:rsidR="00E8612C" w:rsidRPr="007F056A" w:rsidRDefault="00E8612C" w:rsidP="00026789">
            <w:pPr>
              <w:pStyle w:val="TableListNumber"/>
            </w:pPr>
            <w:r>
              <w:t xml:space="preserve">Pull one of the </w:t>
            </w:r>
            <w:r w:rsidR="000E3888">
              <w:t xml:space="preserve">fan </w:t>
            </w:r>
            <w:r>
              <w:t>unit</w:t>
            </w:r>
            <w:r w:rsidR="000E3888">
              <w:t>s</w:t>
            </w:r>
            <w:r>
              <w:t>.</w:t>
            </w:r>
          </w:p>
        </w:tc>
      </w:tr>
      <w:tr w:rsidR="00E8612C" w:rsidRPr="007F056A" w14:paraId="5E07D662" w14:textId="77777777" w:rsidTr="000E3888">
        <w:tc>
          <w:tcPr>
            <w:tcW w:w="1620" w:type="dxa"/>
          </w:tcPr>
          <w:p w14:paraId="4E7BA67B" w14:textId="77777777" w:rsidR="00E8612C" w:rsidRPr="007F056A" w:rsidRDefault="00E8612C" w:rsidP="00E8612C">
            <w:pPr>
              <w:pStyle w:val="TableBodyText"/>
            </w:pPr>
            <w:r w:rsidRPr="007F056A">
              <w:t>Expected Result</w:t>
            </w:r>
          </w:p>
        </w:tc>
        <w:tc>
          <w:tcPr>
            <w:tcW w:w="7452" w:type="dxa"/>
          </w:tcPr>
          <w:p w14:paraId="78AE9E9D" w14:textId="29E77468" w:rsidR="00E8612C" w:rsidRPr="007F056A" w:rsidRDefault="00E8612C" w:rsidP="00026789">
            <w:pPr>
              <w:pStyle w:val="TableListNumber"/>
              <w:numPr>
                <w:ilvl w:val="0"/>
                <w:numId w:val="33"/>
              </w:numPr>
            </w:pPr>
            <w:r w:rsidRPr="007F056A">
              <w:t>Traffic can be forwarded normally without packet loss</w:t>
            </w:r>
            <w:r w:rsidR="000E3888">
              <w:t>.</w:t>
            </w:r>
          </w:p>
        </w:tc>
      </w:tr>
      <w:tr w:rsidR="00E8612C" w:rsidRPr="007F056A" w14:paraId="5507F7F2" w14:textId="77777777" w:rsidTr="000E3888">
        <w:tc>
          <w:tcPr>
            <w:tcW w:w="1620" w:type="dxa"/>
          </w:tcPr>
          <w:p w14:paraId="6DB85646" w14:textId="77777777" w:rsidR="00E8612C" w:rsidRPr="007F056A" w:rsidRDefault="00E8612C" w:rsidP="00E8612C">
            <w:pPr>
              <w:pStyle w:val="TableBodyText"/>
            </w:pPr>
            <w:r w:rsidRPr="007F056A">
              <w:t>Descriptions</w:t>
            </w:r>
          </w:p>
        </w:tc>
        <w:tc>
          <w:tcPr>
            <w:tcW w:w="7452" w:type="dxa"/>
          </w:tcPr>
          <w:p w14:paraId="53D2B21D" w14:textId="77777777" w:rsidR="00E8612C" w:rsidRPr="007F056A" w:rsidRDefault="00E8612C" w:rsidP="00E8612C">
            <w:pPr>
              <w:pStyle w:val="TableBodyText"/>
              <w:rPr>
                <w:rFonts w:cs="Times New Roman"/>
                <w:i/>
                <w:color w:val="000000"/>
              </w:rPr>
            </w:pPr>
          </w:p>
        </w:tc>
      </w:tr>
      <w:tr w:rsidR="00E8612C" w:rsidRPr="007F056A" w14:paraId="61E5CA61" w14:textId="77777777" w:rsidTr="000E3888">
        <w:tc>
          <w:tcPr>
            <w:tcW w:w="1620" w:type="dxa"/>
          </w:tcPr>
          <w:p w14:paraId="2DBFF0F5" w14:textId="77777777" w:rsidR="00E8612C" w:rsidRPr="007F056A" w:rsidRDefault="00E8612C" w:rsidP="00E8612C">
            <w:pPr>
              <w:pStyle w:val="TableBodyText"/>
            </w:pPr>
            <w:r w:rsidRPr="007F056A">
              <w:t>Results</w:t>
            </w:r>
          </w:p>
        </w:tc>
        <w:tc>
          <w:tcPr>
            <w:tcW w:w="7452" w:type="dxa"/>
          </w:tcPr>
          <w:tbl>
            <w:tblPr>
              <w:tblW w:w="2688"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Look w:val="04A0" w:firstRow="1" w:lastRow="0" w:firstColumn="1" w:lastColumn="0" w:noHBand="0" w:noVBand="1"/>
            </w:tblPr>
            <w:tblGrid>
              <w:gridCol w:w="1260"/>
              <w:gridCol w:w="1428"/>
            </w:tblGrid>
            <w:tr w:rsidR="00E8612C" w:rsidRPr="006349B9" w14:paraId="789F70DC" w14:textId="77777777" w:rsidTr="00401F0E">
              <w:trPr>
                <w:trHeight w:val="300"/>
              </w:trPr>
              <w:tc>
                <w:tcPr>
                  <w:tcW w:w="1260" w:type="dxa"/>
                  <w:vMerge w:val="restart"/>
                  <w:shd w:val="clear" w:color="auto" w:fill="005BAA"/>
                  <w:noWrap/>
                  <w:vAlign w:val="center"/>
                  <w:hideMark/>
                </w:tcPr>
                <w:p w14:paraId="378BAC04" w14:textId="77777777" w:rsidR="00E8612C" w:rsidRPr="006349B9" w:rsidRDefault="00E8612C" w:rsidP="00E8612C">
                  <w:pPr>
                    <w:pStyle w:val="TableHeading"/>
                  </w:pPr>
                  <w:r w:rsidRPr="006349B9">
                    <w:t>Traffic [%]</w:t>
                  </w:r>
                </w:p>
              </w:tc>
              <w:tc>
                <w:tcPr>
                  <w:tcW w:w="1428" w:type="dxa"/>
                  <w:vMerge w:val="restart"/>
                  <w:shd w:val="clear" w:color="auto" w:fill="005BAA"/>
                  <w:noWrap/>
                  <w:vAlign w:val="center"/>
                  <w:hideMark/>
                </w:tcPr>
                <w:p w14:paraId="0452D419" w14:textId="51DCCC3D" w:rsidR="00E8612C" w:rsidRPr="006349B9" w:rsidRDefault="00E8612C" w:rsidP="00E8612C">
                  <w:pPr>
                    <w:pStyle w:val="TableHeading"/>
                  </w:pPr>
                  <w:r w:rsidRPr="006349B9">
                    <w:t>PDU Power</w:t>
                  </w:r>
                </w:p>
              </w:tc>
            </w:tr>
            <w:tr w:rsidR="00E8612C" w:rsidRPr="006349B9" w14:paraId="371F74FC" w14:textId="77777777" w:rsidTr="000E3888">
              <w:trPr>
                <w:trHeight w:val="507"/>
              </w:trPr>
              <w:tc>
                <w:tcPr>
                  <w:tcW w:w="1260" w:type="dxa"/>
                  <w:vMerge/>
                  <w:shd w:val="clear" w:color="auto" w:fill="005BAA"/>
                  <w:vAlign w:val="center"/>
                  <w:hideMark/>
                </w:tcPr>
                <w:p w14:paraId="17B9A774" w14:textId="77777777" w:rsidR="00E8612C" w:rsidRPr="006349B9" w:rsidRDefault="00E8612C" w:rsidP="00D62BF2">
                  <w:pPr>
                    <w:spacing w:line="240" w:lineRule="auto"/>
                    <w:rPr>
                      <w:b/>
                      <w:bCs/>
                      <w:color w:val="0000FF"/>
                      <w:szCs w:val="22"/>
                    </w:rPr>
                  </w:pPr>
                </w:p>
              </w:tc>
              <w:tc>
                <w:tcPr>
                  <w:tcW w:w="1428" w:type="dxa"/>
                  <w:vMerge/>
                  <w:shd w:val="clear" w:color="auto" w:fill="005BAA"/>
                  <w:vAlign w:val="center"/>
                  <w:hideMark/>
                </w:tcPr>
                <w:p w14:paraId="4859C676" w14:textId="77777777" w:rsidR="00E8612C" w:rsidRPr="006349B9" w:rsidRDefault="00E8612C" w:rsidP="00D62BF2">
                  <w:pPr>
                    <w:spacing w:line="240" w:lineRule="auto"/>
                    <w:rPr>
                      <w:b/>
                      <w:bCs/>
                      <w:color w:val="0000FF"/>
                      <w:szCs w:val="22"/>
                    </w:rPr>
                  </w:pPr>
                </w:p>
              </w:tc>
            </w:tr>
            <w:tr w:rsidR="00E8612C" w:rsidRPr="006349B9" w14:paraId="05DBC07A" w14:textId="77777777" w:rsidTr="00E8612C">
              <w:trPr>
                <w:trHeight w:val="288"/>
              </w:trPr>
              <w:tc>
                <w:tcPr>
                  <w:tcW w:w="1260" w:type="dxa"/>
                  <w:shd w:val="clear" w:color="auto" w:fill="auto"/>
                  <w:noWrap/>
                  <w:vAlign w:val="center"/>
                  <w:hideMark/>
                </w:tcPr>
                <w:p w14:paraId="4CD7B266" w14:textId="77777777" w:rsidR="00E8612C" w:rsidRPr="006349B9" w:rsidRDefault="00E8612C" w:rsidP="00E8612C">
                  <w:pPr>
                    <w:pStyle w:val="TableBodyText"/>
                  </w:pPr>
                  <w:r w:rsidRPr="006349B9">
                    <w:t>0</w:t>
                  </w:r>
                </w:p>
              </w:tc>
              <w:tc>
                <w:tcPr>
                  <w:tcW w:w="1428" w:type="dxa"/>
                  <w:shd w:val="clear" w:color="auto" w:fill="auto"/>
                  <w:noWrap/>
                  <w:vAlign w:val="center"/>
                  <w:hideMark/>
                </w:tcPr>
                <w:p w14:paraId="09E3DE81" w14:textId="295BF693" w:rsidR="00E8612C" w:rsidRPr="006349B9" w:rsidRDefault="00B7307E" w:rsidP="00B7307E">
                  <w:pPr>
                    <w:pStyle w:val="TableBodyText"/>
                    <w:rPr>
                      <w:color w:val="000000"/>
                    </w:rPr>
                  </w:pPr>
                  <w:r>
                    <w:rPr>
                      <w:color w:val="000000"/>
                    </w:rPr>
                    <w:t>129</w:t>
                  </w:r>
                </w:p>
              </w:tc>
            </w:tr>
            <w:tr w:rsidR="00E8612C" w:rsidRPr="006349B9" w14:paraId="77846C5E" w14:textId="77777777" w:rsidTr="00E8612C">
              <w:trPr>
                <w:trHeight w:val="288"/>
              </w:trPr>
              <w:tc>
                <w:tcPr>
                  <w:tcW w:w="1260" w:type="dxa"/>
                  <w:shd w:val="clear" w:color="auto" w:fill="auto"/>
                  <w:noWrap/>
                  <w:vAlign w:val="center"/>
                  <w:hideMark/>
                </w:tcPr>
                <w:p w14:paraId="5A73B1FB" w14:textId="77777777" w:rsidR="00E8612C" w:rsidRPr="006349B9" w:rsidRDefault="00E8612C" w:rsidP="00E8612C">
                  <w:pPr>
                    <w:pStyle w:val="TableBodyText"/>
                  </w:pPr>
                  <w:r w:rsidRPr="006349B9">
                    <w:t>10</w:t>
                  </w:r>
                </w:p>
              </w:tc>
              <w:tc>
                <w:tcPr>
                  <w:tcW w:w="1428" w:type="dxa"/>
                  <w:shd w:val="clear" w:color="auto" w:fill="auto"/>
                  <w:noWrap/>
                  <w:vAlign w:val="center"/>
                  <w:hideMark/>
                </w:tcPr>
                <w:p w14:paraId="237FC3BA" w14:textId="77777777" w:rsidR="00E8612C" w:rsidRPr="006349B9" w:rsidRDefault="00E8612C" w:rsidP="00E8612C">
                  <w:pPr>
                    <w:pStyle w:val="TableBodyText"/>
                    <w:rPr>
                      <w:color w:val="000000"/>
                    </w:rPr>
                  </w:pPr>
                  <w:r w:rsidRPr="006349B9">
                    <w:rPr>
                      <w:color w:val="000000"/>
                    </w:rPr>
                    <w:t>130</w:t>
                  </w:r>
                </w:p>
              </w:tc>
            </w:tr>
            <w:tr w:rsidR="00E8612C" w:rsidRPr="006349B9" w14:paraId="7CC143FD" w14:textId="77777777" w:rsidTr="00E8612C">
              <w:trPr>
                <w:trHeight w:val="288"/>
              </w:trPr>
              <w:tc>
                <w:tcPr>
                  <w:tcW w:w="1260" w:type="dxa"/>
                  <w:shd w:val="clear" w:color="auto" w:fill="auto"/>
                  <w:noWrap/>
                  <w:vAlign w:val="center"/>
                  <w:hideMark/>
                </w:tcPr>
                <w:p w14:paraId="2E3E3C06" w14:textId="77777777" w:rsidR="00E8612C" w:rsidRPr="006349B9" w:rsidRDefault="00E8612C" w:rsidP="00E8612C">
                  <w:pPr>
                    <w:pStyle w:val="TableBodyText"/>
                  </w:pPr>
                  <w:r w:rsidRPr="006349B9">
                    <w:t>20</w:t>
                  </w:r>
                </w:p>
              </w:tc>
              <w:tc>
                <w:tcPr>
                  <w:tcW w:w="1428" w:type="dxa"/>
                  <w:shd w:val="clear" w:color="auto" w:fill="auto"/>
                  <w:noWrap/>
                  <w:vAlign w:val="center"/>
                  <w:hideMark/>
                </w:tcPr>
                <w:p w14:paraId="24917EFC" w14:textId="77777777" w:rsidR="00E8612C" w:rsidRPr="006349B9" w:rsidRDefault="00E8612C" w:rsidP="00E8612C">
                  <w:pPr>
                    <w:pStyle w:val="TableBodyText"/>
                    <w:rPr>
                      <w:color w:val="000000"/>
                    </w:rPr>
                  </w:pPr>
                  <w:r w:rsidRPr="006349B9">
                    <w:rPr>
                      <w:color w:val="000000"/>
                    </w:rPr>
                    <w:t>132</w:t>
                  </w:r>
                </w:p>
              </w:tc>
            </w:tr>
            <w:tr w:rsidR="00E8612C" w:rsidRPr="006349B9" w14:paraId="044E1F73" w14:textId="77777777" w:rsidTr="00E8612C">
              <w:trPr>
                <w:trHeight w:val="288"/>
              </w:trPr>
              <w:tc>
                <w:tcPr>
                  <w:tcW w:w="1260" w:type="dxa"/>
                  <w:shd w:val="clear" w:color="auto" w:fill="auto"/>
                  <w:noWrap/>
                  <w:vAlign w:val="center"/>
                  <w:hideMark/>
                </w:tcPr>
                <w:p w14:paraId="1D5A34D4" w14:textId="77777777" w:rsidR="00E8612C" w:rsidRPr="006349B9" w:rsidRDefault="00E8612C" w:rsidP="00E8612C">
                  <w:pPr>
                    <w:pStyle w:val="TableBodyText"/>
                  </w:pPr>
                  <w:r w:rsidRPr="006349B9">
                    <w:t>30</w:t>
                  </w:r>
                </w:p>
              </w:tc>
              <w:tc>
                <w:tcPr>
                  <w:tcW w:w="1428" w:type="dxa"/>
                  <w:shd w:val="clear" w:color="auto" w:fill="auto"/>
                  <w:noWrap/>
                  <w:vAlign w:val="center"/>
                  <w:hideMark/>
                </w:tcPr>
                <w:p w14:paraId="28A95C7E" w14:textId="77777777" w:rsidR="00E8612C" w:rsidRPr="006349B9" w:rsidRDefault="00E8612C" w:rsidP="00E8612C">
                  <w:pPr>
                    <w:pStyle w:val="TableBodyText"/>
                    <w:rPr>
                      <w:color w:val="000000"/>
                    </w:rPr>
                  </w:pPr>
                  <w:r w:rsidRPr="006349B9">
                    <w:rPr>
                      <w:color w:val="000000"/>
                    </w:rPr>
                    <w:t>136</w:t>
                  </w:r>
                </w:p>
              </w:tc>
            </w:tr>
            <w:tr w:rsidR="00E8612C" w:rsidRPr="006349B9" w14:paraId="158F8391" w14:textId="77777777" w:rsidTr="00E8612C">
              <w:trPr>
                <w:trHeight w:val="288"/>
              </w:trPr>
              <w:tc>
                <w:tcPr>
                  <w:tcW w:w="1260" w:type="dxa"/>
                  <w:shd w:val="clear" w:color="auto" w:fill="auto"/>
                  <w:noWrap/>
                  <w:vAlign w:val="center"/>
                  <w:hideMark/>
                </w:tcPr>
                <w:p w14:paraId="441931CE" w14:textId="77777777" w:rsidR="00E8612C" w:rsidRPr="006349B9" w:rsidRDefault="00E8612C" w:rsidP="00E8612C">
                  <w:pPr>
                    <w:pStyle w:val="TableBodyText"/>
                  </w:pPr>
                  <w:r w:rsidRPr="006349B9">
                    <w:t>40</w:t>
                  </w:r>
                </w:p>
              </w:tc>
              <w:tc>
                <w:tcPr>
                  <w:tcW w:w="1428" w:type="dxa"/>
                  <w:shd w:val="clear" w:color="auto" w:fill="auto"/>
                  <w:noWrap/>
                  <w:vAlign w:val="center"/>
                  <w:hideMark/>
                </w:tcPr>
                <w:p w14:paraId="15987A10" w14:textId="77777777" w:rsidR="00E8612C" w:rsidRPr="006349B9" w:rsidRDefault="00E8612C" w:rsidP="00E8612C">
                  <w:pPr>
                    <w:pStyle w:val="TableBodyText"/>
                    <w:rPr>
                      <w:color w:val="000000"/>
                    </w:rPr>
                  </w:pPr>
                  <w:r w:rsidRPr="006349B9">
                    <w:rPr>
                      <w:color w:val="000000"/>
                    </w:rPr>
                    <w:t>138</w:t>
                  </w:r>
                </w:p>
              </w:tc>
            </w:tr>
            <w:tr w:rsidR="00E8612C" w:rsidRPr="006349B9" w14:paraId="605FA5BD" w14:textId="77777777" w:rsidTr="00E8612C">
              <w:trPr>
                <w:trHeight w:val="288"/>
              </w:trPr>
              <w:tc>
                <w:tcPr>
                  <w:tcW w:w="1260" w:type="dxa"/>
                  <w:shd w:val="clear" w:color="auto" w:fill="auto"/>
                  <w:noWrap/>
                  <w:vAlign w:val="center"/>
                  <w:hideMark/>
                </w:tcPr>
                <w:p w14:paraId="3DB71DA7" w14:textId="77777777" w:rsidR="00E8612C" w:rsidRPr="006349B9" w:rsidRDefault="00E8612C" w:rsidP="00E8612C">
                  <w:pPr>
                    <w:pStyle w:val="TableBodyText"/>
                  </w:pPr>
                  <w:r w:rsidRPr="006349B9">
                    <w:t>50</w:t>
                  </w:r>
                </w:p>
              </w:tc>
              <w:tc>
                <w:tcPr>
                  <w:tcW w:w="1428" w:type="dxa"/>
                  <w:shd w:val="clear" w:color="auto" w:fill="auto"/>
                  <w:noWrap/>
                  <w:vAlign w:val="center"/>
                  <w:hideMark/>
                </w:tcPr>
                <w:p w14:paraId="34F9708D" w14:textId="77777777" w:rsidR="00E8612C" w:rsidRPr="006349B9" w:rsidRDefault="00E8612C" w:rsidP="00E8612C">
                  <w:pPr>
                    <w:pStyle w:val="TableBodyText"/>
                    <w:rPr>
                      <w:color w:val="000000"/>
                    </w:rPr>
                  </w:pPr>
                  <w:r w:rsidRPr="006349B9">
                    <w:rPr>
                      <w:color w:val="000000"/>
                    </w:rPr>
                    <w:t>141</w:t>
                  </w:r>
                </w:p>
              </w:tc>
            </w:tr>
            <w:tr w:rsidR="00E8612C" w:rsidRPr="006349B9" w14:paraId="49B5D484" w14:textId="77777777" w:rsidTr="00E8612C">
              <w:trPr>
                <w:trHeight w:val="288"/>
              </w:trPr>
              <w:tc>
                <w:tcPr>
                  <w:tcW w:w="1260" w:type="dxa"/>
                  <w:shd w:val="clear" w:color="auto" w:fill="auto"/>
                  <w:noWrap/>
                  <w:vAlign w:val="center"/>
                  <w:hideMark/>
                </w:tcPr>
                <w:p w14:paraId="50663FAA" w14:textId="77777777" w:rsidR="00E8612C" w:rsidRPr="006349B9" w:rsidRDefault="00E8612C" w:rsidP="00E8612C">
                  <w:pPr>
                    <w:pStyle w:val="TableBodyText"/>
                  </w:pPr>
                  <w:r w:rsidRPr="006349B9">
                    <w:t>60</w:t>
                  </w:r>
                </w:p>
              </w:tc>
              <w:tc>
                <w:tcPr>
                  <w:tcW w:w="1428" w:type="dxa"/>
                  <w:shd w:val="clear" w:color="auto" w:fill="auto"/>
                  <w:noWrap/>
                  <w:vAlign w:val="center"/>
                  <w:hideMark/>
                </w:tcPr>
                <w:p w14:paraId="7DA54E32" w14:textId="77777777" w:rsidR="00E8612C" w:rsidRPr="006349B9" w:rsidRDefault="00E8612C" w:rsidP="00E8612C">
                  <w:pPr>
                    <w:pStyle w:val="TableBodyText"/>
                    <w:rPr>
                      <w:color w:val="000000"/>
                    </w:rPr>
                  </w:pPr>
                  <w:r w:rsidRPr="006349B9">
                    <w:rPr>
                      <w:color w:val="000000"/>
                    </w:rPr>
                    <w:t>144</w:t>
                  </w:r>
                </w:p>
              </w:tc>
            </w:tr>
            <w:tr w:rsidR="00E8612C" w:rsidRPr="006349B9" w14:paraId="3AFCDBBC" w14:textId="77777777" w:rsidTr="00E8612C">
              <w:trPr>
                <w:trHeight w:val="288"/>
              </w:trPr>
              <w:tc>
                <w:tcPr>
                  <w:tcW w:w="1260" w:type="dxa"/>
                  <w:shd w:val="clear" w:color="auto" w:fill="auto"/>
                  <w:noWrap/>
                  <w:vAlign w:val="center"/>
                  <w:hideMark/>
                </w:tcPr>
                <w:p w14:paraId="5FA6ABA3" w14:textId="77777777" w:rsidR="00E8612C" w:rsidRPr="006349B9" w:rsidRDefault="00E8612C" w:rsidP="00E8612C">
                  <w:pPr>
                    <w:pStyle w:val="TableBodyText"/>
                  </w:pPr>
                  <w:r w:rsidRPr="006349B9">
                    <w:t>70</w:t>
                  </w:r>
                </w:p>
              </w:tc>
              <w:tc>
                <w:tcPr>
                  <w:tcW w:w="1428" w:type="dxa"/>
                  <w:shd w:val="clear" w:color="auto" w:fill="auto"/>
                  <w:noWrap/>
                  <w:vAlign w:val="center"/>
                  <w:hideMark/>
                </w:tcPr>
                <w:p w14:paraId="18136455" w14:textId="77777777" w:rsidR="00E8612C" w:rsidRPr="006349B9" w:rsidRDefault="00E8612C" w:rsidP="00E8612C">
                  <w:pPr>
                    <w:pStyle w:val="TableBodyText"/>
                    <w:rPr>
                      <w:color w:val="000000"/>
                    </w:rPr>
                  </w:pPr>
                  <w:r w:rsidRPr="006349B9">
                    <w:rPr>
                      <w:color w:val="000000"/>
                    </w:rPr>
                    <w:t>148</w:t>
                  </w:r>
                </w:p>
              </w:tc>
            </w:tr>
            <w:tr w:rsidR="00E8612C" w:rsidRPr="006349B9" w14:paraId="1686E8A5" w14:textId="77777777" w:rsidTr="00E8612C">
              <w:trPr>
                <w:trHeight w:val="288"/>
              </w:trPr>
              <w:tc>
                <w:tcPr>
                  <w:tcW w:w="1260" w:type="dxa"/>
                  <w:shd w:val="clear" w:color="auto" w:fill="auto"/>
                  <w:noWrap/>
                  <w:vAlign w:val="center"/>
                  <w:hideMark/>
                </w:tcPr>
                <w:p w14:paraId="11868062" w14:textId="77777777" w:rsidR="00E8612C" w:rsidRPr="006349B9" w:rsidRDefault="00E8612C" w:rsidP="00E8612C">
                  <w:pPr>
                    <w:pStyle w:val="TableBodyText"/>
                  </w:pPr>
                  <w:r w:rsidRPr="006349B9">
                    <w:t>80</w:t>
                  </w:r>
                </w:p>
              </w:tc>
              <w:tc>
                <w:tcPr>
                  <w:tcW w:w="1428" w:type="dxa"/>
                  <w:shd w:val="clear" w:color="auto" w:fill="auto"/>
                  <w:noWrap/>
                  <w:vAlign w:val="center"/>
                  <w:hideMark/>
                </w:tcPr>
                <w:p w14:paraId="6FF7F535" w14:textId="77777777" w:rsidR="00E8612C" w:rsidRPr="006349B9" w:rsidRDefault="00E8612C" w:rsidP="00E8612C">
                  <w:pPr>
                    <w:pStyle w:val="TableBodyText"/>
                    <w:rPr>
                      <w:color w:val="000000"/>
                    </w:rPr>
                  </w:pPr>
                  <w:r w:rsidRPr="006349B9">
                    <w:rPr>
                      <w:color w:val="000000"/>
                    </w:rPr>
                    <w:t>150</w:t>
                  </w:r>
                </w:p>
              </w:tc>
            </w:tr>
            <w:tr w:rsidR="00E8612C" w:rsidRPr="006349B9" w14:paraId="569D5552" w14:textId="77777777" w:rsidTr="00E8612C">
              <w:trPr>
                <w:trHeight w:val="288"/>
              </w:trPr>
              <w:tc>
                <w:tcPr>
                  <w:tcW w:w="1260" w:type="dxa"/>
                  <w:shd w:val="clear" w:color="auto" w:fill="auto"/>
                  <w:noWrap/>
                  <w:vAlign w:val="center"/>
                  <w:hideMark/>
                </w:tcPr>
                <w:p w14:paraId="5097B51E" w14:textId="77777777" w:rsidR="00E8612C" w:rsidRPr="006349B9" w:rsidRDefault="00E8612C" w:rsidP="00E8612C">
                  <w:pPr>
                    <w:pStyle w:val="TableBodyText"/>
                  </w:pPr>
                  <w:r w:rsidRPr="006349B9">
                    <w:t>90</w:t>
                  </w:r>
                </w:p>
              </w:tc>
              <w:tc>
                <w:tcPr>
                  <w:tcW w:w="1428" w:type="dxa"/>
                  <w:shd w:val="clear" w:color="auto" w:fill="auto"/>
                  <w:noWrap/>
                  <w:vAlign w:val="center"/>
                  <w:hideMark/>
                </w:tcPr>
                <w:p w14:paraId="670C1C0F" w14:textId="77777777" w:rsidR="00E8612C" w:rsidRPr="006349B9" w:rsidRDefault="00E8612C" w:rsidP="00E8612C">
                  <w:pPr>
                    <w:pStyle w:val="TableBodyText"/>
                    <w:rPr>
                      <w:color w:val="000000"/>
                    </w:rPr>
                  </w:pPr>
                  <w:r w:rsidRPr="006349B9">
                    <w:rPr>
                      <w:color w:val="000000"/>
                    </w:rPr>
                    <w:t>151</w:t>
                  </w:r>
                </w:p>
              </w:tc>
            </w:tr>
            <w:tr w:rsidR="00E8612C" w:rsidRPr="006349B9" w14:paraId="3B2A7183" w14:textId="77777777" w:rsidTr="00E8612C">
              <w:trPr>
                <w:trHeight w:val="288"/>
              </w:trPr>
              <w:tc>
                <w:tcPr>
                  <w:tcW w:w="1260" w:type="dxa"/>
                  <w:shd w:val="clear" w:color="auto" w:fill="auto"/>
                  <w:noWrap/>
                  <w:vAlign w:val="center"/>
                  <w:hideMark/>
                </w:tcPr>
                <w:p w14:paraId="6CDF1DE0" w14:textId="77777777" w:rsidR="00E8612C" w:rsidRPr="006349B9" w:rsidRDefault="00E8612C" w:rsidP="00E8612C">
                  <w:pPr>
                    <w:pStyle w:val="TableBodyText"/>
                  </w:pPr>
                  <w:r w:rsidRPr="006349B9">
                    <w:t>100</w:t>
                  </w:r>
                </w:p>
              </w:tc>
              <w:tc>
                <w:tcPr>
                  <w:tcW w:w="1428" w:type="dxa"/>
                  <w:shd w:val="clear" w:color="auto" w:fill="auto"/>
                  <w:noWrap/>
                  <w:vAlign w:val="center"/>
                  <w:hideMark/>
                </w:tcPr>
                <w:p w14:paraId="468A1A94" w14:textId="77777777" w:rsidR="00E8612C" w:rsidRPr="006349B9" w:rsidRDefault="00E8612C" w:rsidP="00E8612C">
                  <w:pPr>
                    <w:pStyle w:val="TableBodyText"/>
                    <w:rPr>
                      <w:color w:val="000000"/>
                    </w:rPr>
                  </w:pPr>
                  <w:r w:rsidRPr="006349B9">
                    <w:rPr>
                      <w:color w:val="000000"/>
                    </w:rPr>
                    <w:t>155</w:t>
                  </w:r>
                </w:p>
              </w:tc>
            </w:tr>
          </w:tbl>
          <w:p w14:paraId="66518EF2" w14:textId="77777777" w:rsidR="00E8612C" w:rsidRPr="007F056A" w:rsidRDefault="00E8612C" w:rsidP="00D62BF2">
            <w:pPr>
              <w:rPr>
                <w:rFonts w:ascii="Times New Roman" w:hAnsi="Times New Roman" w:cs="Times New Roman"/>
                <w:i/>
                <w:color w:val="000000"/>
              </w:rPr>
            </w:pPr>
          </w:p>
        </w:tc>
      </w:tr>
    </w:tbl>
    <w:p w14:paraId="6E23C8DA" w14:textId="77777777" w:rsidR="00E8612C" w:rsidRDefault="00E8612C" w:rsidP="0040666D">
      <w:pPr>
        <w:pStyle w:val="BodyText"/>
      </w:pPr>
    </w:p>
    <w:p w14:paraId="6E805C75" w14:textId="1EC0F1DE" w:rsidR="0040666D" w:rsidRDefault="0040666D" w:rsidP="00E8612C">
      <w:pPr>
        <w:pStyle w:val="Heading1"/>
      </w:pPr>
      <w:bookmarkStart w:id="60" w:name="_Toc493355938"/>
      <w:r>
        <w:t>Basic Function Test</w:t>
      </w:r>
      <w:bookmarkEnd w:id="60"/>
    </w:p>
    <w:p w14:paraId="4D67D7A2" w14:textId="7DCF3697" w:rsidR="0040666D" w:rsidRDefault="0040666D" w:rsidP="00A40724">
      <w:pPr>
        <w:pStyle w:val="Heading2"/>
      </w:pPr>
      <w:bookmarkStart w:id="61" w:name="_Toc493355939"/>
      <w:r>
        <w:t>Telnet</w:t>
      </w:r>
      <w:bookmarkEnd w:id="6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A1480" w:rsidRPr="007F056A" w14:paraId="1575F6C5" w14:textId="77777777" w:rsidTr="00EA1480">
        <w:tc>
          <w:tcPr>
            <w:tcW w:w="1620" w:type="dxa"/>
          </w:tcPr>
          <w:p w14:paraId="4074781C" w14:textId="77777777" w:rsidR="00EA1480" w:rsidRPr="007F056A" w:rsidRDefault="00EA1480" w:rsidP="00235A0C">
            <w:pPr>
              <w:pStyle w:val="TableBodyText"/>
              <w:keepNext/>
            </w:pPr>
            <w:r w:rsidRPr="007F056A">
              <w:t>Objectives of Tests</w:t>
            </w:r>
          </w:p>
        </w:tc>
        <w:tc>
          <w:tcPr>
            <w:tcW w:w="7452" w:type="dxa"/>
          </w:tcPr>
          <w:p w14:paraId="4F3092A0" w14:textId="4EDB23E7" w:rsidR="00EA1480" w:rsidRPr="007F056A" w:rsidRDefault="00EA1480" w:rsidP="00235A0C">
            <w:pPr>
              <w:pStyle w:val="TableBodyText"/>
              <w:keepNext/>
              <w:rPr>
                <w:i/>
                <w:color w:val="000000"/>
              </w:rPr>
            </w:pPr>
            <w:r>
              <w:t>T</w:t>
            </w:r>
            <w:r w:rsidRPr="007F056A">
              <w:t>elnet function</w:t>
            </w:r>
            <w:r w:rsidR="000E3888">
              <w:t>al</w:t>
            </w:r>
            <w:r w:rsidRPr="007F056A">
              <w:t xml:space="preserve"> test</w:t>
            </w:r>
          </w:p>
        </w:tc>
      </w:tr>
      <w:tr w:rsidR="00EA1480" w:rsidRPr="007F056A" w14:paraId="21243C8B" w14:textId="77777777" w:rsidTr="00EA1480">
        <w:tc>
          <w:tcPr>
            <w:tcW w:w="1620" w:type="dxa"/>
          </w:tcPr>
          <w:p w14:paraId="69889398" w14:textId="77777777" w:rsidR="00EA1480" w:rsidRPr="007F056A" w:rsidRDefault="00EA1480" w:rsidP="00EA1480">
            <w:pPr>
              <w:pStyle w:val="TableBodyText"/>
            </w:pPr>
            <w:r w:rsidRPr="007F056A">
              <w:t>Test configurations and connections (as shown in the figure)</w:t>
            </w:r>
          </w:p>
        </w:tc>
        <w:tc>
          <w:tcPr>
            <w:tcW w:w="7452" w:type="dxa"/>
            <w:vAlign w:val="center"/>
          </w:tcPr>
          <w:p w14:paraId="3793189E" w14:textId="77777777" w:rsidR="00EA1480" w:rsidRPr="007F056A" w:rsidRDefault="00EA1480" w:rsidP="00750EA1">
            <w:pPr>
              <w:pStyle w:val="TableBodyTextCentered"/>
            </w:pPr>
            <w:r>
              <w:object w:dxaOrig="2880" w:dyaOrig="1332" w14:anchorId="544A4636">
                <v:shape id="_x0000_i1032" type="#_x0000_t75" style="width:2in;height:66.6pt" o:ole="">
                  <v:imagedata r:id="rId62" o:title=""/>
                </v:shape>
                <o:OLEObject Type="Embed" ProgID="PBrush" ShapeID="_x0000_i1032" DrawAspect="Content" ObjectID="_1580374095" r:id="rId63"/>
              </w:object>
            </w:r>
          </w:p>
        </w:tc>
      </w:tr>
      <w:tr w:rsidR="00EA1480" w:rsidRPr="007F056A" w14:paraId="746FE3D8" w14:textId="77777777" w:rsidTr="00EA1480">
        <w:tc>
          <w:tcPr>
            <w:tcW w:w="1620" w:type="dxa"/>
          </w:tcPr>
          <w:p w14:paraId="06335D7E" w14:textId="77777777" w:rsidR="00EA1480" w:rsidRPr="007F056A" w:rsidRDefault="00EA1480" w:rsidP="00EA1480">
            <w:pPr>
              <w:pStyle w:val="TableBodyText"/>
            </w:pPr>
            <w:r w:rsidRPr="007F056A">
              <w:t>Test Procedure</w:t>
            </w:r>
          </w:p>
        </w:tc>
        <w:tc>
          <w:tcPr>
            <w:tcW w:w="7452" w:type="dxa"/>
          </w:tcPr>
          <w:p w14:paraId="7B9658B4" w14:textId="08F0DAED" w:rsidR="00EA1480" w:rsidRPr="007F056A" w:rsidRDefault="00EA1480" w:rsidP="00026789">
            <w:pPr>
              <w:pStyle w:val="TableListNumber"/>
              <w:numPr>
                <w:ilvl w:val="0"/>
                <w:numId w:val="34"/>
              </w:numPr>
            </w:pPr>
            <w:r>
              <w:t xml:space="preserve">Enable </w:t>
            </w:r>
            <w:r w:rsidR="000E3888">
              <w:t xml:space="preserve">telnet </w:t>
            </w:r>
            <w:r>
              <w:t>on DUT (if required)</w:t>
            </w:r>
            <w:r w:rsidR="000E3888">
              <w:t>.</w:t>
            </w:r>
          </w:p>
          <w:p w14:paraId="51D5D87E" w14:textId="72FB8F03" w:rsidR="00EA1480" w:rsidRDefault="00EA1480" w:rsidP="00026789">
            <w:pPr>
              <w:pStyle w:val="TableListNumber"/>
            </w:pPr>
            <w:r w:rsidRPr="007F056A">
              <w:t>Initiate a</w:t>
            </w:r>
            <w:r>
              <w:t xml:space="preserve"> telnet request from PC to DUT</w:t>
            </w:r>
            <w:r w:rsidR="000E3888">
              <w:t>.</w:t>
            </w:r>
          </w:p>
          <w:p w14:paraId="13DF3138" w14:textId="77777777" w:rsidR="00EA1480" w:rsidRPr="007F056A" w:rsidRDefault="00EA1480" w:rsidP="00026789">
            <w:pPr>
              <w:pStyle w:val="TableListNumber"/>
            </w:pPr>
            <w:r>
              <w:t>Try multiple simultaneous sessions and record the number.</w:t>
            </w:r>
          </w:p>
        </w:tc>
      </w:tr>
      <w:tr w:rsidR="00EA1480" w:rsidRPr="007F056A" w14:paraId="001A163E" w14:textId="77777777" w:rsidTr="00EA1480">
        <w:tc>
          <w:tcPr>
            <w:tcW w:w="1620" w:type="dxa"/>
          </w:tcPr>
          <w:p w14:paraId="0384BFA5" w14:textId="77777777" w:rsidR="00EA1480" w:rsidRPr="007F056A" w:rsidRDefault="00EA1480" w:rsidP="00EA1480">
            <w:pPr>
              <w:pStyle w:val="TableBodyText"/>
            </w:pPr>
            <w:r w:rsidRPr="007F056A">
              <w:t>Expected Result</w:t>
            </w:r>
          </w:p>
        </w:tc>
        <w:tc>
          <w:tcPr>
            <w:tcW w:w="7452" w:type="dxa"/>
          </w:tcPr>
          <w:p w14:paraId="16B8DF41" w14:textId="77777777" w:rsidR="00EA1480" w:rsidRDefault="00EA1480" w:rsidP="00026789">
            <w:pPr>
              <w:pStyle w:val="TableListNumber"/>
              <w:numPr>
                <w:ilvl w:val="0"/>
                <w:numId w:val="35"/>
              </w:numPr>
            </w:pPr>
            <w:r w:rsidRPr="007F056A">
              <w:t xml:space="preserve">PC can telnet to DUT normally. </w:t>
            </w:r>
          </w:p>
          <w:p w14:paraId="4D5990F0" w14:textId="2E8AB879" w:rsidR="00EA1480" w:rsidRPr="007F056A" w:rsidRDefault="00EA1480" w:rsidP="00026789">
            <w:pPr>
              <w:pStyle w:val="TableListNumber"/>
            </w:pPr>
            <w:r>
              <w:t>Record on how many telnet session</w:t>
            </w:r>
            <w:r w:rsidR="00E20978">
              <w:t>s</w:t>
            </w:r>
            <w:r>
              <w:t xml:space="preserve"> can </w:t>
            </w:r>
            <w:r w:rsidR="000E3888">
              <w:t xml:space="preserve">be running </w:t>
            </w:r>
            <w:r>
              <w:t>in parallel</w:t>
            </w:r>
            <w:r w:rsidR="000E3888">
              <w:t>.</w:t>
            </w:r>
          </w:p>
        </w:tc>
      </w:tr>
      <w:tr w:rsidR="00EA1480" w:rsidRPr="007F056A" w14:paraId="725549E8" w14:textId="77777777" w:rsidTr="00EA1480">
        <w:tc>
          <w:tcPr>
            <w:tcW w:w="1620" w:type="dxa"/>
          </w:tcPr>
          <w:p w14:paraId="03D3EDD7" w14:textId="77777777" w:rsidR="00EA1480" w:rsidRPr="007F056A" w:rsidRDefault="00EA1480" w:rsidP="00EA1480">
            <w:pPr>
              <w:pStyle w:val="TableBodyText"/>
            </w:pPr>
            <w:r w:rsidRPr="007F056A">
              <w:t>Descriptions</w:t>
            </w:r>
          </w:p>
        </w:tc>
        <w:tc>
          <w:tcPr>
            <w:tcW w:w="7452" w:type="dxa"/>
          </w:tcPr>
          <w:p w14:paraId="7458161D" w14:textId="77777777" w:rsidR="00EA1480" w:rsidRPr="007F056A" w:rsidRDefault="00EA1480" w:rsidP="00EA1480">
            <w:pPr>
              <w:pStyle w:val="TableBodyText"/>
              <w:rPr>
                <w:rFonts w:cs="Times New Roman"/>
                <w:i/>
                <w:color w:val="000000"/>
              </w:rPr>
            </w:pPr>
          </w:p>
        </w:tc>
      </w:tr>
      <w:tr w:rsidR="00EA1480" w:rsidRPr="007F056A" w14:paraId="6CC5F7E3" w14:textId="77777777" w:rsidTr="00EA1480">
        <w:tc>
          <w:tcPr>
            <w:tcW w:w="1620" w:type="dxa"/>
          </w:tcPr>
          <w:p w14:paraId="4D014E6E" w14:textId="77777777" w:rsidR="00EA1480" w:rsidRPr="007F056A" w:rsidRDefault="00EA1480" w:rsidP="00EA1480">
            <w:pPr>
              <w:pStyle w:val="TableBodyText"/>
            </w:pPr>
            <w:r w:rsidRPr="007F056A">
              <w:t>Results</w:t>
            </w:r>
          </w:p>
        </w:tc>
        <w:tc>
          <w:tcPr>
            <w:tcW w:w="7452" w:type="dxa"/>
          </w:tcPr>
          <w:p w14:paraId="462AA342" w14:textId="77777777" w:rsidR="00EA1480" w:rsidRPr="007F056A" w:rsidRDefault="00EA1480" w:rsidP="00EA1480">
            <w:pPr>
              <w:pStyle w:val="TableBodyText"/>
              <w:rPr>
                <w:rFonts w:cs="Times New Roman"/>
                <w:i/>
                <w:color w:val="000000"/>
              </w:rPr>
            </w:pPr>
          </w:p>
        </w:tc>
      </w:tr>
    </w:tbl>
    <w:p w14:paraId="687028B4" w14:textId="77777777" w:rsidR="00EA1480" w:rsidRDefault="00EA1480" w:rsidP="0040666D">
      <w:pPr>
        <w:pStyle w:val="BodyText"/>
      </w:pPr>
    </w:p>
    <w:p w14:paraId="129C6A6C" w14:textId="3E262F19" w:rsidR="0040666D" w:rsidRDefault="0040666D" w:rsidP="00A40724">
      <w:pPr>
        <w:pStyle w:val="Heading2"/>
      </w:pPr>
      <w:bookmarkStart w:id="62" w:name="_Toc493355940"/>
      <w:r>
        <w:t>SSH</w:t>
      </w:r>
      <w:bookmarkEnd w:id="62"/>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A1480" w:rsidRPr="007F056A" w14:paraId="40BC46ED" w14:textId="77777777" w:rsidTr="00EA1480">
        <w:tc>
          <w:tcPr>
            <w:tcW w:w="1620" w:type="dxa"/>
          </w:tcPr>
          <w:p w14:paraId="41EA54B2" w14:textId="77777777" w:rsidR="00EA1480" w:rsidRPr="007F056A" w:rsidRDefault="00EA1480" w:rsidP="00235A0C">
            <w:pPr>
              <w:pStyle w:val="TableBodyText"/>
              <w:keepNext/>
            </w:pPr>
            <w:r w:rsidRPr="007F056A">
              <w:t>Objectives of Tests</w:t>
            </w:r>
          </w:p>
        </w:tc>
        <w:tc>
          <w:tcPr>
            <w:tcW w:w="7452" w:type="dxa"/>
          </w:tcPr>
          <w:p w14:paraId="55BFF8E5" w14:textId="5FD4E1FE" w:rsidR="00EA1480" w:rsidRPr="007F056A" w:rsidRDefault="00EA1480" w:rsidP="00235A0C">
            <w:pPr>
              <w:pStyle w:val="TableBodyText"/>
              <w:keepNext/>
              <w:rPr>
                <w:i/>
                <w:color w:val="000000"/>
              </w:rPr>
            </w:pPr>
            <w:r w:rsidRPr="007F056A">
              <w:t>SSH function</w:t>
            </w:r>
            <w:r w:rsidR="000E3888">
              <w:t>al</w:t>
            </w:r>
            <w:r w:rsidRPr="007F056A">
              <w:t xml:space="preserve"> test</w:t>
            </w:r>
          </w:p>
        </w:tc>
      </w:tr>
      <w:tr w:rsidR="00EA1480" w:rsidRPr="007F056A" w14:paraId="7951154C" w14:textId="77777777" w:rsidTr="00EA1480">
        <w:tc>
          <w:tcPr>
            <w:tcW w:w="1620" w:type="dxa"/>
          </w:tcPr>
          <w:p w14:paraId="11F9D4DB" w14:textId="77777777" w:rsidR="00EA1480" w:rsidRPr="007F056A" w:rsidRDefault="00EA1480" w:rsidP="00EA1480">
            <w:pPr>
              <w:pStyle w:val="TableBodyText"/>
            </w:pPr>
            <w:r w:rsidRPr="007F056A">
              <w:t>Test configurations and connections (as shown in the figure)</w:t>
            </w:r>
          </w:p>
        </w:tc>
        <w:tc>
          <w:tcPr>
            <w:tcW w:w="7452" w:type="dxa"/>
            <w:vAlign w:val="center"/>
          </w:tcPr>
          <w:p w14:paraId="38679878" w14:textId="77777777" w:rsidR="00EA1480" w:rsidRPr="007F056A" w:rsidRDefault="00EA1480" w:rsidP="00750EA1">
            <w:pPr>
              <w:pStyle w:val="TableBodyTextCentered"/>
            </w:pPr>
            <w:r>
              <w:object w:dxaOrig="2880" w:dyaOrig="1332" w14:anchorId="11DC0CF9">
                <v:shape id="_x0000_i1033" type="#_x0000_t75" style="width:2in;height:66.6pt" o:ole="">
                  <v:imagedata r:id="rId62" o:title=""/>
                </v:shape>
                <o:OLEObject Type="Embed" ProgID="PBrush" ShapeID="_x0000_i1033" DrawAspect="Content" ObjectID="_1580374096" r:id="rId64"/>
              </w:object>
            </w:r>
          </w:p>
        </w:tc>
      </w:tr>
      <w:tr w:rsidR="00EA1480" w:rsidRPr="007F056A" w14:paraId="38F2AA25" w14:textId="77777777" w:rsidTr="00EA1480">
        <w:tc>
          <w:tcPr>
            <w:tcW w:w="1620" w:type="dxa"/>
          </w:tcPr>
          <w:p w14:paraId="36AAFF6B" w14:textId="77777777" w:rsidR="00EA1480" w:rsidRPr="007F056A" w:rsidRDefault="00EA1480" w:rsidP="00EA1480">
            <w:pPr>
              <w:pStyle w:val="TableBodyText"/>
            </w:pPr>
            <w:r w:rsidRPr="007F056A">
              <w:t>Test Procedure</w:t>
            </w:r>
          </w:p>
        </w:tc>
        <w:tc>
          <w:tcPr>
            <w:tcW w:w="7452" w:type="dxa"/>
          </w:tcPr>
          <w:p w14:paraId="59157A9F" w14:textId="77777777" w:rsidR="00EA1480" w:rsidRPr="007F056A" w:rsidRDefault="00EA1480" w:rsidP="00026789">
            <w:pPr>
              <w:pStyle w:val="TableListNumber"/>
              <w:numPr>
                <w:ilvl w:val="0"/>
                <w:numId w:val="36"/>
              </w:numPr>
            </w:pPr>
            <w:r>
              <w:t>Enable SSH on DUT.</w:t>
            </w:r>
          </w:p>
          <w:p w14:paraId="280DFBEE" w14:textId="77777777" w:rsidR="00EA1480" w:rsidRDefault="00EA1480" w:rsidP="00026789">
            <w:pPr>
              <w:pStyle w:val="TableListNumber"/>
            </w:pPr>
            <w:r w:rsidRPr="007F056A">
              <w:t>Initiate a SSH request fro</w:t>
            </w:r>
            <w:r>
              <w:t>m PC to DUT.</w:t>
            </w:r>
          </w:p>
          <w:p w14:paraId="3B86AEF4" w14:textId="1AD3CAA8" w:rsidR="00EA1480" w:rsidRPr="007F056A" w:rsidRDefault="00EA1480" w:rsidP="00026789">
            <w:pPr>
              <w:pStyle w:val="TableListNumber"/>
            </w:pPr>
            <w:r>
              <w:t>Try SCP to and from PC/DUT.</w:t>
            </w:r>
          </w:p>
        </w:tc>
      </w:tr>
      <w:tr w:rsidR="00EA1480" w:rsidRPr="007F056A" w14:paraId="68E756B7" w14:textId="77777777" w:rsidTr="00EA1480">
        <w:tc>
          <w:tcPr>
            <w:tcW w:w="1620" w:type="dxa"/>
          </w:tcPr>
          <w:p w14:paraId="50762FAC" w14:textId="77777777" w:rsidR="00EA1480" w:rsidRPr="007F056A" w:rsidRDefault="00EA1480" w:rsidP="00EA1480">
            <w:pPr>
              <w:pStyle w:val="TableBodyText"/>
            </w:pPr>
            <w:r w:rsidRPr="007F056A">
              <w:t>Expected Result</w:t>
            </w:r>
          </w:p>
        </w:tc>
        <w:tc>
          <w:tcPr>
            <w:tcW w:w="7452" w:type="dxa"/>
          </w:tcPr>
          <w:p w14:paraId="610FB858" w14:textId="77777777" w:rsidR="00EA1480" w:rsidRPr="007F056A" w:rsidRDefault="00EA1480" w:rsidP="00026789">
            <w:pPr>
              <w:pStyle w:val="TableListNumber"/>
              <w:numPr>
                <w:ilvl w:val="0"/>
                <w:numId w:val="37"/>
              </w:numPr>
            </w:pPr>
            <w:r>
              <w:t>SSH connections are possible.</w:t>
            </w:r>
          </w:p>
          <w:p w14:paraId="331FE029" w14:textId="77777777" w:rsidR="00EA1480" w:rsidRPr="007F056A" w:rsidRDefault="00EA1480" w:rsidP="00026789">
            <w:pPr>
              <w:pStyle w:val="TableListNumber"/>
            </w:pPr>
            <w:r w:rsidRPr="007F056A">
              <w:t>DUT can upload/download files from/to PC through SCP</w:t>
            </w:r>
            <w:r>
              <w:t>.</w:t>
            </w:r>
          </w:p>
        </w:tc>
      </w:tr>
      <w:tr w:rsidR="00EA1480" w:rsidRPr="007F056A" w14:paraId="28C36F94" w14:textId="77777777" w:rsidTr="00EA1480">
        <w:tc>
          <w:tcPr>
            <w:tcW w:w="1620" w:type="dxa"/>
          </w:tcPr>
          <w:p w14:paraId="0DF691CF" w14:textId="77777777" w:rsidR="00EA1480" w:rsidRPr="007F056A" w:rsidRDefault="00EA1480" w:rsidP="00EA1480">
            <w:pPr>
              <w:pStyle w:val="TableBodyText"/>
            </w:pPr>
            <w:r w:rsidRPr="007F056A">
              <w:t>Descriptions</w:t>
            </w:r>
          </w:p>
        </w:tc>
        <w:tc>
          <w:tcPr>
            <w:tcW w:w="7452" w:type="dxa"/>
          </w:tcPr>
          <w:p w14:paraId="4744782F" w14:textId="77777777" w:rsidR="00EA1480" w:rsidRPr="007F056A" w:rsidRDefault="00EA1480" w:rsidP="00EA1480">
            <w:pPr>
              <w:pStyle w:val="TableBodyText"/>
              <w:rPr>
                <w:rFonts w:cs="Times New Roman"/>
                <w:i/>
                <w:color w:val="000000"/>
              </w:rPr>
            </w:pPr>
          </w:p>
        </w:tc>
      </w:tr>
      <w:tr w:rsidR="00EA1480" w:rsidRPr="007F056A" w14:paraId="7D63B826" w14:textId="77777777" w:rsidTr="00EA1480">
        <w:tc>
          <w:tcPr>
            <w:tcW w:w="1620" w:type="dxa"/>
          </w:tcPr>
          <w:p w14:paraId="6C9C45B2" w14:textId="77777777" w:rsidR="00EA1480" w:rsidRPr="007F056A" w:rsidRDefault="00EA1480" w:rsidP="00EA1480">
            <w:pPr>
              <w:pStyle w:val="TableBodyText"/>
            </w:pPr>
            <w:r w:rsidRPr="007F056A">
              <w:t>Results</w:t>
            </w:r>
          </w:p>
        </w:tc>
        <w:tc>
          <w:tcPr>
            <w:tcW w:w="7452" w:type="dxa"/>
          </w:tcPr>
          <w:p w14:paraId="422AC210" w14:textId="77777777" w:rsidR="00EA1480" w:rsidRPr="007F056A" w:rsidRDefault="00EA1480" w:rsidP="00EA1480">
            <w:pPr>
              <w:pStyle w:val="TableBodyText"/>
              <w:rPr>
                <w:rFonts w:cs="Times New Roman"/>
                <w:i/>
                <w:color w:val="000000"/>
              </w:rPr>
            </w:pPr>
          </w:p>
        </w:tc>
      </w:tr>
    </w:tbl>
    <w:p w14:paraId="46A5897D" w14:textId="77777777" w:rsidR="00EA1480" w:rsidRDefault="00EA1480" w:rsidP="0040666D">
      <w:pPr>
        <w:pStyle w:val="BodyText"/>
      </w:pPr>
    </w:p>
    <w:p w14:paraId="5ABFF6D2" w14:textId="52C1BB93" w:rsidR="0040666D" w:rsidRDefault="0040666D" w:rsidP="00A40724">
      <w:pPr>
        <w:pStyle w:val="Heading2"/>
      </w:pPr>
      <w:bookmarkStart w:id="63" w:name="_Toc493355941"/>
      <w:r>
        <w:t>Tacacs+</w:t>
      </w:r>
      <w:bookmarkEnd w:id="63"/>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4065D0" w:rsidRPr="007F056A" w14:paraId="24644724" w14:textId="77777777" w:rsidTr="00337DDC">
        <w:tc>
          <w:tcPr>
            <w:tcW w:w="1620" w:type="dxa"/>
          </w:tcPr>
          <w:p w14:paraId="6D9D96F3" w14:textId="295642DE" w:rsidR="004065D0" w:rsidRPr="007F056A" w:rsidRDefault="004065D0" w:rsidP="00235A0C">
            <w:pPr>
              <w:pStyle w:val="TableBodyText"/>
              <w:keepNext/>
            </w:pPr>
            <w:r w:rsidRPr="007F056A">
              <w:t>Objective</w:t>
            </w:r>
            <w:r w:rsidR="00CA1789">
              <w:t xml:space="preserve"> </w:t>
            </w:r>
            <w:r w:rsidRPr="007F056A">
              <w:t>s of Tests</w:t>
            </w:r>
          </w:p>
        </w:tc>
        <w:tc>
          <w:tcPr>
            <w:tcW w:w="7452" w:type="dxa"/>
          </w:tcPr>
          <w:p w14:paraId="51B4E93A" w14:textId="3FEA8C40" w:rsidR="004065D0" w:rsidRPr="007F056A" w:rsidRDefault="004065D0" w:rsidP="00235A0C">
            <w:pPr>
              <w:pStyle w:val="TableBodyText"/>
              <w:keepNext/>
              <w:rPr>
                <w:i/>
                <w:color w:val="000000"/>
              </w:rPr>
            </w:pPr>
            <w:r>
              <w:t>Tacacs+ function</w:t>
            </w:r>
            <w:r w:rsidR="000E3888">
              <w:t>al</w:t>
            </w:r>
            <w:r>
              <w:t xml:space="preserve"> test</w:t>
            </w:r>
          </w:p>
        </w:tc>
      </w:tr>
      <w:tr w:rsidR="004065D0" w:rsidRPr="007F056A" w14:paraId="39045202" w14:textId="77777777" w:rsidTr="00337DDC">
        <w:tc>
          <w:tcPr>
            <w:tcW w:w="1620" w:type="dxa"/>
          </w:tcPr>
          <w:p w14:paraId="3609E73A" w14:textId="77777777" w:rsidR="004065D0" w:rsidRPr="007F056A" w:rsidRDefault="004065D0" w:rsidP="00337DDC">
            <w:pPr>
              <w:pStyle w:val="TableBodyText"/>
            </w:pPr>
            <w:r w:rsidRPr="007F056A">
              <w:t>Test configurations and connections (as shown in the figure)</w:t>
            </w:r>
          </w:p>
        </w:tc>
        <w:tc>
          <w:tcPr>
            <w:tcW w:w="7452" w:type="dxa"/>
            <w:vAlign w:val="center"/>
          </w:tcPr>
          <w:p w14:paraId="34F869EC" w14:textId="5305B934" w:rsidR="004065D0" w:rsidRPr="007F056A" w:rsidRDefault="000E3888" w:rsidP="00337DDC">
            <w:pPr>
              <w:pStyle w:val="TableBodyTextCentered"/>
            </w:pPr>
            <w:r>
              <w:object w:dxaOrig="4500" w:dyaOrig="1272" w14:anchorId="6DC304D7">
                <v:shape id="_x0000_i1034" type="#_x0000_t75" style="width:207.6pt;height:60pt" o:ole="">
                  <v:imagedata r:id="rId65" o:title=""/>
                </v:shape>
                <o:OLEObject Type="Embed" ProgID="PBrush" ShapeID="_x0000_i1034" DrawAspect="Content" ObjectID="_1580374097" r:id="rId66"/>
              </w:object>
            </w:r>
          </w:p>
        </w:tc>
      </w:tr>
      <w:tr w:rsidR="004065D0" w:rsidRPr="007F056A" w14:paraId="3A68ACE6" w14:textId="77777777" w:rsidTr="00337DDC">
        <w:tc>
          <w:tcPr>
            <w:tcW w:w="1620" w:type="dxa"/>
          </w:tcPr>
          <w:p w14:paraId="75CAF74E" w14:textId="77777777" w:rsidR="004065D0" w:rsidRPr="007F056A" w:rsidRDefault="004065D0" w:rsidP="00337DDC">
            <w:pPr>
              <w:pStyle w:val="TableBodyText"/>
            </w:pPr>
            <w:r w:rsidRPr="007F056A">
              <w:t>Test Procedure</w:t>
            </w:r>
          </w:p>
        </w:tc>
        <w:tc>
          <w:tcPr>
            <w:tcW w:w="7452" w:type="dxa"/>
          </w:tcPr>
          <w:p w14:paraId="067E70B6" w14:textId="4A125A8F" w:rsidR="004065D0" w:rsidRPr="007F056A" w:rsidRDefault="004065D0" w:rsidP="00026789">
            <w:pPr>
              <w:pStyle w:val="TableListNumber"/>
              <w:numPr>
                <w:ilvl w:val="0"/>
                <w:numId w:val="38"/>
              </w:numPr>
            </w:pPr>
            <w:r>
              <w:t>On DUT</w:t>
            </w:r>
            <w:r w:rsidR="000E3888">
              <w:t>,</w:t>
            </w:r>
            <w:r>
              <w:t xml:space="preserve"> enable</w:t>
            </w:r>
            <w:r w:rsidRPr="007F056A">
              <w:t xml:space="preserve"> telnet and </w:t>
            </w:r>
            <w:r>
              <w:t>SSH, deleting all local account</w:t>
            </w:r>
            <w:r w:rsidR="000E3888">
              <w:t>s</w:t>
            </w:r>
            <w:r>
              <w:t xml:space="preserve"> and then enabl</w:t>
            </w:r>
            <w:r w:rsidR="000E3888">
              <w:t>ing</w:t>
            </w:r>
            <w:r w:rsidRPr="007F056A">
              <w:t xml:space="preserve"> authentication as </w:t>
            </w:r>
            <w:r>
              <w:t>TACAS+</w:t>
            </w:r>
            <w:r w:rsidR="000E3888">
              <w:t>.</w:t>
            </w:r>
          </w:p>
          <w:p w14:paraId="3BB6B5E2" w14:textId="3D28FD63" w:rsidR="004065D0" w:rsidRPr="001B227C" w:rsidRDefault="004065D0" w:rsidP="00E20978">
            <w:pPr>
              <w:pStyle w:val="TableListNumber"/>
            </w:pPr>
            <w:r w:rsidRPr="007F056A">
              <w:t>Create</w:t>
            </w:r>
            <w:r w:rsidR="00E20978">
              <w:t xml:space="preserve"> </w:t>
            </w:r>
            <w:r w:rsidR="000E3888">
              <w:t>an</w:t>
            </w:r>
            <w:r w:rsidRPr="007F056A">
              <w:t xml:space="preserve"> account in </w:t>
            </w:r>
            <w:r>
              <w:t>TACAS</w:t>
            </w:r>
            <w:r w:rsidRPr="007F056A">
              <w:t xml:space="preserve"> Server for telnet and SSH, and set the privilege</w:t>
            </w:r>
            <w:r>
              <w:t xml:space="preserve"> for </w:t>
            </w:r>
            <w:r w:rsidRPr="001B227C">
              <w:t>telnet/SSH DUT</w:t>
            </w:r>
            <w:r w:rsidR="000E3888">
              <w:t>.</w:t>
            </w:r>
          </w:p>
          <w:p w14:paraId="38F8C349" w14:textId="1854A93B" w:rsidR="004065D0" w:rsidRPr="007F056A" w:rsidRDefault="004065D0" w:rsidP="00026789">
            <w:pPr>
              <w:pStyle w:val="TableListNumber"/>
              <w:rPr>
                <w:bCs/>
              </w:rPr>
            </w:pPr>
            <w:r>
              <w:t xml:space="preserve">Try </w:t>
            </w:r>
            <w:r w:rsidR="000E3888">
              <w:t xml:space="preserve">running </w:t>
            </w:r>
            <w:r>
              <w:t>telnet/SSH from PC with configured and unconfigured accounts.</w:t>
            </w:r>
          </w:p>
        </w:tc>
      </w:tr>
      <w:tr w:rsidR="004065D0" w:rsidRPr="007F056A" w14:paraId="5EED9DA2" w14:textId="77777777" w:rsidTr="00337DDC">
        <w:tc>
          <w:tcPr>
            <w:tcW w:w="1620" w:type="dxa"/>
          </w:tcPr>
          <w:p w14:paraId="5CBDC42D" w14:textId="77777777" w:rsidR="004065D0" w:rsidRPr="007F056A" w:rsidRDefault="004065D0" w:rsidP="00337DDC">
            <w:pPr>
              <w:pStyle w:val="TableBodyText"/>
            </w:pPr>
            <w:r w:rsidRPr="007F056A">
              <w:t>Expected Result</w:t>
            </w:r>
          </w:p>
        </w:tc>
        <w:tc>
          <w:tcPr>
            <w:tcW w:w="7452" w:type="dxa"/>
          </w:tcPr>
          <w:p w14:paraId="771BDD44" w14:textId="02ECF648" w:rsidR="004065D0" w:rsidRPr="007F056A" w:rsidRDefault="004065D0" w:rsidP="00026789">
            <w:pPr>
              <w:pStyle w:val="TableListNumber"/>
              <w:numPr>
                <w:ilvl w:val="0"/>
                <w:numId w:val="39"/>
              </w:numPr>
            </w:pPr>
            <w:r w:rsidRPr="007F056A">
              <w:t>After checki</w:t>
            </w:r>
            <w:r>
              <w:t xml:space="preserve">ng the Tacacs+ </w:t>
            </w:r>
            <w:r w:rsidRPr="007F056A">
              <w:t xml:space="preserve">authentication, we can login into the device from PC and be authorized </w:t>
            </w:r>
            <w:r w:rsidR="000E3888">
              <w:t>correctly.</w:t>
            </w:r>
          </w:p>
          <w:p w14:paraId="030481A1" w14:textId="38341886" w:rsidR="004065D0" w:rsidRPr="007F056A" w:rsidRDefault="004065D0" w:rsidP="00026789">
            <w:pPr>
              <w:pStyle w:val="TableListNumber"/>
            </w:pPr>
            <w:r w:rsidRPr="007F056A">
              <w:t xml:space="preserve">Verify </w:t>
            </w:r>
            <w:r w:rsidR="000E3888">
              <w:t>that</w:t>
            </w:r>
            <w:r w:rsidRPr="007F056A">
              <w:t xml:space="preserve"> the </w:t>
            </w:r>
            <w:r w:rsidR="000E3888">
              <w:t>correct</w:t>
            </w:r>
            <w:r w:rsidRPr="007F056A">
              <w:t xml:space="preserve"> user </w:t>
            </w:r>
            <w:r>
              <w:t xml:space="preserve">roles are assigned to logged in users (who are </w:t>
            </w:r>
            <w:r w:rsidRPr="007F056A">
              <w:t>authenticated by Tacacs+</w:t>
            </w:r>
            <w:r>
              <w:t>)</w:t>
            </w:r>
            <w:r w:rsidRPr="007F056A">
              <w:t>.</w:t>
            </w:r>
          </w:p>
        </w:tc>
      </w:tr>
      <w:tr w:rsidR="004065D0" w:rsidRPr="007F056A" w14:paraId="03314C69" w14:textId="77777777" w:rsidTr="00337DDC">
        <w:tc>
          <w:tcPr>
            <w:tcW w:w="1620" w:type="dxa"/>
          </w:tcPr>
          <w:p w14:paraId="5CC526C5" w14:textId="77777777" w:rsidR="004065D0" w:rsidRPr="007F056A" w:rsidRDefault="004065D0" w:rsidP="00337DDC">
            <w:pPr>
              <w:pStyle w:val="TableBodyText"/>
            </w:pPr>
            <w:r w:rsidRPr="007F056A">
              <w:t>Descriptions</w:t>
            </w:r>
          </w:p>
        </w:tc>
        <w:tc>
          <w:tcPr>
            <w:tcW w:w="7452" w:type="dxa"/>
          </w:tcPr>
          <w:p w14:paraId="126D3906" w14:textId="77777777" w:rsidR="004065D0" w:rsidRPr="007F056A" w:rsidRDefault="004065D0" w:rsidP="00337DDC">
            <w:pPr>
              <w:pStyle w:val="TableBodyText"/>
              <w:rPr>
                <w:rFonts w:cs="Times New Roman"/>
                <w:i/>
                <w:color w:val="000000"/>
              </w:rPr>
            </w:pPr>
          </w:p>
        </w:tc>
      </w:tr>
      <w:tr w:rsidR="004065D0" w:rsidRPr="007F056A" w14:paraId="3D1DB5CD" w14:textId="77777777" w:rsidTr="00337DDC">
        <w:tc>
          <w:tcPr>
            <w:tcW w:w="1620" w:type="dxa"/>
          </w:tcPr>
          <w:p w14:paraId="154D1896" w14:textId="77777777" w:rsidR="004065D0" w:rsidRPr="007F056A" w:rsidRDefault="004065D0" w:rsidP="00337DDC">
            <w:pPr>
              <w:pStyle w:val="TableBodyText"/>
            </w:pPr>
            <w:r w:rsidRPr="007F056A">
              <w:t>Results</w:t>
            </w:r>
          </w:p>
        </w:tc>
        <w:tc>
          <w:tcPr>
            <w:tcW w:w="7452" w:type="dxa"/>
          </w:tcPr>
          <w:p w14:paraId="49B4EE10" w14:textId="77777777" w:rsidR="004065D0" w:rsidRPr="007F056A" w:rsidRDefault="004065D0" w:rsidP="00337DDC">
            <w:pPr>
              <w:pStyle w:val="TableBodyText"/>
              <w:rPr>
                <w:rFonts w:cs="Times New Roman"/>
                <w:i/>
                <w:color w:val="000000"/>
              </w:rPr>
            </w:pPr>
          </w:p>
        </w:tc>
      </w:tr>
    </w:tbl>
    <w:p w14:paraId="213DFE2B" w14:textId="77777777" w:rsidR="00EA1480" w:rsidRDefault="00EA1480" w:rsidP="0040666D">
      <w:pPr>
        <w:pStyle w:val="BodyText"/>
      </w:pPr>
    </w:p>
    <w:p w14:paraId="00D5ED4F" w14:textId="03FCF6EF" w:rsidR="0040666D" w:rsidRDefault="0040666D" w:rsidP="00235A0C">
      <w:pPr>
        <w:pStyle w:val="Heading2"/>
      </w:pPr>
      <w:bookmarkStart w:id="64" w:name="_Toc493355942"/>
      <w:r>
        <w:t>SNMPv2/v3</w:t>
      </w:r>
      <w:bookmarkEnd w:id="64"/>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3FA4B7C9" w14:textId="77777777" w:rsidTr="00337DDC">
        <w:tc>
          <w:tcPr>
            <w:tcW w:w="1620" w:type="dxa"/>
          </w:tcPr>
          <w:p w14:paraId="2EC7BC84" w14:textId="77777777" w:rsidR="00337DDC" w:rsidRPr="007F056A" w:rsidRDefault="00337DDC" w:rsidP="00235A0C">
            <w:pPr>
              <w:pStyle w:val="TableBodyText"/>
              <w:keepNext/>
            </w:pPr>
            <w:r w:rsidRPr="007F056A">
              <w:t>Objectives of Tests</w:t>
            </w:r>
          </w:p>
        </w:tc>
        <w:tc>
          <w:tcPr>
            <w:tcW w:w="7452" w:type="dxa"/>
          </w:tcPr>
          <w:p w14:paraId="3F97DA76" w14:textId="28A17AE0" w:rsidR="00337DDC" w:rsidRPr="007F056A" w:rsidRDefault="00337DDC" w:rsidP="00235A0C">
            <w:pPr>
              <w:pStyle w:val="TableBodyText"/>
              <w:keepNext/>
              <w:rPr>
                <w:i/>
                <w:color w:val="000000"/>
              </w:rPr>
            </w:pPr>
            <w:r w:rsidRPr="007F056A">
              <w:t>SNMP function</w:t>
            </w:r>
            <w:r w:rsidR="000E3888">
              <w:t>al</w:t>
            </w:r>
            <w:r w:rsidRPr="007F056A">
              <w:t xml:space="preserve"> </w:t>
            </w:r>
            <w:r>
              <w:t>test</w:t>
            </w:r>
          </w:p>
        </w:tc>
      </w:tr>
      <w:tr w:rsidR="00337DDC" w:rsidRPr="007F056A" w14:paraId="24D1113B" w14:textId="77777777" w:rsidTr="00337DDC">
        <w:tc>
          <w:tcPr>
            <w:tcW w:w="1620" w:type="dxa"/>
          </w:tcPr>
          <w:p w14:paraId="2D2B6879"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7553A440" w14:textId="77777777" w:rsidR="00337DDC" w:rsidRPr="007F056A" w:rsidRDefault="00337DDC" w:rsidP="00337DDC">
            <w:pPr>
              <w:pStyle w:val="TableBodyTextCentered"/>
            </w:pPr>
            <w:r>
              <w:object w:dxaOrig="2880" w:dyaOrig="1332" w14:anchorId="112E0D7A">
                <v:shape id="_x0000_i1035" type="#_x0000_t75" style="width:2in;height:66.6pt" o:ole="">
                  <v:imagedata r:id="rId62" o:title=""/>
                </v:shape>
                <o:OLEObject Type="Embed" ProgID="PBrush" ShapeID="_x0000_i1035" DrawAspect="Content" ObjectID="_1580374098" r:id="rId67"/>
              </w:object>
            </w:r>
          </w:p>
        </w:tc>
      </w:tr>
      <w:tr w:rsidR="00337DDC" w:rsidRPr="007F056A" w14:paraId="1693BD83" w14:textId="77777777" w:rsidTr="00337DDC">
        <w:tc>
          <w:tcPr>
            <w:tcW w:w="1620" w:type="dxa"/>
          </w:tcPr>
          <w:p w14:paraId="038EC028" w14:textId="77777777" w:rsidR="00337DDC" w:rsidRPr="007F056A" w:rsidRDefault="00337DDC" w:rsidP="00337DDC">
            <w:pPr>
              <w:pStyle w:val="TableBodyText"/>
            </w:pPr>
            <w:r w:rsidRPr="007F056A">
              <w:t>Test Procedure</w:t>
            </w:r>
          </w:p>
        </w:tc>
        <w:tc>
          <w:tcPr>
            <w:tcW w:w="7452" w:type="dxa"/>
          </w:tcPr>
          <w:p w14:paraId="166E6918" w14:textId="419DAB64" w:rsidR="00337DDC" w:rsidRPr="007F056A" w:rsidRDefault="00337DDC" w:rsidP="00026789">
            <w:pPr>
              <w:pStyle w:val="TableListNumber"/>
              <w:numPr>
                <w:ilvl w:val="0"/>
                <w:numId w:val="40"/>
              </w:numPr>
            </w:pPr>
            <w:r w:rsidRPr="007F056A">
              <w:t>On the DUT, enable snmpv2</w:t>
            </w:r>
            <w:r w:rsidR="000E3888">
              <w:t>.</w:t>
            </w:r>
          </w:p>
          <w:p w14:paraId="24C277CA" w14:textId="77777777" w:rsidR="00337DDC" w:rsidRPr="007F056A" w:rsidRDefault="00337DDC" w:rsidP="00026789">
            <w:pPr>
              <w:pStyle w:val="TableListNumber"/>
            </w:pPr>
            <w:r>
              <w:t>O</w:t>
            </w:r>
            <w:r w:rsidRPr="007F056A">
              <w:t>n the PC, get the sysObjectID information in a form of attachm</w:t>
            </w:r>
            <w:r>
              <w:t>ent in MIB management software.</w:t>
            </w:r>
          </w:p>
          <w:p w14:paraId="537A5174" w14:textId="77777777" w:rsidR="00337DDC" w:rsidRPr="007F056A" w:rsidRDefault="00337DDC" w:rsidP="00026789">
            <w:pPr>
              <w:pStyle w:val="TableListNumber"/>
            </w:pPr>
            <w:r w:rsidRPr="007F056A">
              <w:t>On the DUT, change to enable snmpv3, then configure th</w:t>
            </w:r>
            <w:r>
              <w:t>e authentication; repeat step 1.</w:t>
            </w:r>
          </w:p>
        </w:tc>
      </w:tr>
      <w:tr w:rsidR="00337DDC" w:rsidRPr="007F056A" w14:paraId="34E4C3B9" w14:textId="77777777" w:rsidTr="00337DDC">
        <w:tc>
          <w:tcPr>
            <w:tcW w:w="1620" w:type="dxa"/>
          </w:tcPr>
          <w:p w14:paraId="3CDA136C" w14:textId="77777777" w:rsidR="00337DDC" w:rsidRPr="007F056A" w:rsidRDefault="00337DDC" w:rsidP="00337DDC">
            <w:pPr>
              <w:pStyle w:val="TableBodyText"/>
            </w:pPr>
            <w:r w:rsidRPr="007F056A">
              <w:t>Expected Result</w:t>
            </w:r>
          </w:p>
        </w:tc>
        <w:tc>
          <w:tcPr>
            <w:tcW w:w="7452" w:type="dxa"/>
          </w:tcPr>
          <w:p w14:paraId="1527DEFE" w14:textId="14A85F32" w:rsidR="00337DDC" w:rsidRPr="007F056A" w:rsidRDefault="00337DDC" w:rsidP="00026789">
            <w:pPr>
              <w:pStyle w:val="TableListNumber"/>
              <w:numPr>
                <w:ilvl w:val="0"/>
                <w:numId w:val="41"/>
              </w:numPr>
            </w:pPr>
            <w:r>
              <w:t xml:space="preserve">Verify that </w:t>
            </w:r>
            <w:r w:rsidRPr="007F056A">
              <w:t>DUT supports reading OID information from attachments and confirm that SNMP</w:t>
            </w:r>
            <w:r>
              <w:t>v2</w:t>
            </w:r>
            <w:r w:rsidRPr="007F056A">
              <w:t xml:space="preserve"> can retrieve the version and patch information at the same time</w:t>
            </w:r>
            <w:r w:rsidR="000E3888">
              <w:t>.</w:t>
            </w:r>
          </w:p>
          <w:p w14:paraId="35A27810" w14:textId="59FF7343" w:rsidR="00337DDC" w:rsidRPr="007F056A" w:rsidRDefault="00337DDC" w:rsidP="00026789">
            <w:pPr>
              <w:pStyle w:val="TableListNumber"/>
            </w:pPr>
            <w:r>
              <w:t xml:space="preserve">Verify that </w:t>
            </w:r>
            <w:r w:rsidRPr="007F056A">
              <w:t>DUT supports reading OID information from attachments and confirm that SNMP</w:t>
            </w:r>
            <w:r>
              <w:t>v3</w:t>
            </w:r>
            <w:r w:rsidRPr="007F056A">
              <w:t xml:space="preserve"> can retrieve the version and patch information at the same time</w:t>
            </w:r>
            <w:r w:rsidR="000E3888">
              <w:t>.</w:t>
            </w:r>
          </w:p>
        </w:tc>
      </w:tr>
      <w:tr w:rsidR="00337DDC" w:rsidRPr="007F056A" w14:paraId="4C7993ED" w14:textId="77777777" w:rsidTr="00337DDC">
        <w:tc>
          <w:tcPr>
            <w:tcW w:w="1620" w:type="dxa"/>
          </w:tcPr>
          <w:p w14:paraId="473555BE" w14:textId="77777777" w:rsidR="00337DDC" w:rsidRPr="007F056A" w:rsidRDefault="00337DDC" w:rsidP="00337DDC">
            <w:pPr>
              <w:pStyle w:val="TableBodyText"/>
            </w:pPr>
            <w:r w:rsidRPr="007F056A">
              <w:t>Descriptions</w:t>
            </w:r>
          </w:p>
        </w:tc>
        <w:tc>
          <w:tcPr>
            <w:tcW w:w="7452" w:type="dxa"/>
          </w:tcPr>
          <w:p w14:paraId="64272314" w14:textId="77777777" w:rsidR="00337DDC" w:rsidRPr="007F056A" w:rsidRDefault="00337DDC" w:rsidP="00337DDC">
            <w:pPr>
              <w:pStyle w:val="TableBodyText"/>
              <w:rPr>
                <w:rFonts w:cs="Times New Roman"/>
                <w:i/>
                <w:color w:val="000000"/>
              </w:rPr>
            </w:pPr>
          </w:p>
        </w:tc>
      </w:tr>
      <w:tr w:rsidR="00337DDC" w:rsidRPr="007F056A" w14:paraId="7F971E77" w14:textId="77777777" w:rsidTr="00337DDC">
        <w:tc>
          <w:tcPr>
            <w:tcW w:w="1620" w:type="dxa"/>
          </w:tcPr>
          <w:p w14:paraId="6F2CC6E2" w14:textId="77777777" w:rsidR="00337DDC" w:rsidRPr="007F056A" w:rsidRDefault="00337DDC" w:rsidP="00337DDC">
            <w:pPr>
              <w:pStyle w:val="TableBodyText"/>
            </w:pPr>
            <w:r w:rsidRPr="007F056A">
              <w:t>Results</w:t>
            </w:r>
          </w:p>
        </w:tc>
        <w:tc>
          <w:tcPr>
            <w:tcW w:w="7452" w:type="dxa"/>
          </w:tcPr>
          <w:p w14:paraId="23D6B980" w14:textId="77777777" w:rsidR="00337DDC" w:rsidRPr="007F056A" w:rsidRDefault="00337DDC" w:rsidP="00337DDC">
            <w:pPr>
              <w:pStyle w:val="TableBodyText"/>
              <w:rPr>
                <w:rFonts w:cs="Times New Roman"/>
                <w:i/>
                <w:color w:val="000000"/>
              </w:rPr>
            </w:pPr>
          </w:p>
        </w:tc>
      </w:tr>
    </w:tbl>
    <w:p w14:paraId="795164D6" w14:textId="77777777" w:rsidR="00337DDC" w:rsidRDefault="00337DDC" w:rsidP="0040666D">
      <w:pPr>
        <w:pStyle w:val="BodyText"/>
      </w:pPr>
    </w:p>
    <w:p w14:paraId="4535EDB9" w14:textId="65ECB99E" w:rsidR="0040666D" w:rsidRDefault="0040666D" w:rsidP="00235A0C">
      <w:pPr>
        <w:pStyle w:val="Heading2"/>
      </w:pPr>
      <w:bookmarkStart w:id="65" w:name="_Toc493355943"/>
      <w:r>
        <w:t>LLDP</w:t>
      </w:r>
      <w:bookmarkEnd w:id="6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722EF158" w14:textId="77777777" w:rsidTr="00337DDC">
        <w:tc>
          <w:tcPr>
            <w:tcW w:w="1620" w:type="dxa"/>
          </w:tcPr>
          <w:p w14:paraId="17B10174" w14:textId="77777777" w:rsidR="00337DDC" w:rsidRPr="007F056A" w:rsidRDefault="00337DDC" w:rsidP="00235A0C">
            <w:pPr>
              <w:pStyle w:val="TableBodyText"/>
              <w:keepNext/>
            </w:pPr>
            <w:r w:rsidRPr="007F056A">
              <w:t>Objectives of Tests</w:t>
            </w:r>
          </w:p>
        </w:tc>
        <w:tc>
          <w:tcPr>
            <w:tcW w:w="7452" w:type="dxa"/>
          </w:tcPr>
          <w:p w14:paraId="7C916DD1" w14:textId="678BCDF7" w:rsidR="00337DDC" w:rsidRPr="007F056A" w:rsidRDefault="00337DDC" w:rsidP="00235A0C">
            <w:pPr>
              <w:pStyle w:val="TableBodyText"/>
              <w:keepNext/>
              <w:rPr>
                <w:i/>
                <w:color w:val="000000"/>
              </w:rPr>
            </w:pPr>
            <w:r w:rsidRPr="007F056A">
              <w:t>LLDP function</w:t>
            </w:r>
            <w:r w:rsidR="000E3888">
              <w:t>al</w:t>
            </w:r>
            <w:r w:rsidRPr="007F056A">
              <w:t xml:space="preserve"> </w:t>
            </w:r>
            <w:r>
              <w:t>test</w:t>
            </w:r>
          </w:p>
        </w:tc>
      </w:tr>
      <w:tr w:rsidR="00337DDC" w:rsidRPr="007F056A" w14:paraId="22BD7BF2" w14:textId="77777777" w:rsidTr="00337DDC">
        <w:tc>
          <w:tcPr>
            <w:tcW w:w="1620" w:type="dxa"/>
          </w:tcPr>
          <w:p w14:paraId="0DEDB7EE"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73B5DBC8" w14:textId="77777777" w:rsidR="00337DDC" w:rsidRPr="007F056A" w:rsidRDefault="00337DDC" w:rsidP="00337DDC">
            <w:pPr>
              <w:pStyle w:val="TableBodyTextCentered"/>
            </w:pPr>
            <w:r>
              <w:rPr>
                <w:noProof/>
                <w:lang w:bidi="ar-SA"/>
              </w:rPr>
              <w:drawing>
                <wp:inline distT="0" distB="0" distL="0" distR="0" wp14:anchorId="11398D2C" wp14:editId="02B59B3D">
                  <wp:extent cx="2543175" cy="60452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3175" cy="604525"/>
                          </a:xfrm>
                          <a:prstGeom prst="rect">
                            <a:avLst/>
                          </a:prstGeom>
                        </pic:spPr>
                      </pic:pic>
                    </a:graphicData>
                  </a:graphic>
                </wp:inline>
              </w:drawing>
            </w:r>
          </w:p>
        </w:tc>
      </w:tr>
      <w:tr w:rsidR="00337DDC" w:rsidRPr="007F056A" w14:paraId="2A53F9A3" w14:textId="77777777" w:rsidTr="00337DDC">
        <w:tc>
          <w:tcPr>
            <w:tcW w:w="1620" w:type="dxa"/>
          </w:tcPr>
          <w:p w14:paraId="5A48C928" w14:textId="77777777" w:rsidR="00337DDC" w:rsidRPr="007F056A" w:rsidRDefault="00337DDC" w:rsidP="00337DDC">
            <w:pPr>
              <w:pStyle w:val="TableBodyText"/>
            </w:pPr>
            <w:r w:rsidRPr="007F056A">
              <w:t>Test Procedure</w:t>
            </w:r>
          </w:p>
        </w:tc>
        <w:tc>
          <w:tcPr>
            <w:tcW w:w="7452" w:type="dxa"/>
          </w:tcPr>
          <w:p w14:paraId="3559DFFE" w14:textId="77777777" w:rsidR="00337DDC" w:rsidRDefault="00337DDC" w:rsidP="00026789">
            <w:pPr>
              <w:pStyle w:val="TableListNumber"/>
              <w:numPr>
                <w:ilvl w:val="0"/>
                <w:numId w:val="42"/>
              </w:numPr>
            </w:pPr>
            <w:r>
              <w:t>Setup two links</w:t>
            </w:r>
            <w:r w:rsidRPr="007F056A">
              <w:t xml:space="preserve"> </w:t>
            </w:r>
            <w:r>
              <w:t>between DUTs, then enable LLDP.</w:t>
            </w:r>
          </w:p>
          <w:p w14:paraId="53F2F2A8" w14:textId="77777777" w:rsidR="00337DDC" w:rsidRPr="007F056A" w:rsidRDefault="00337DDC" w:rsidP="00026789">
            <w:pPr>
              <w:pStyle w:val="TableListNumber"/>
            </w:pPr>
            <w:r>
              <w:t>Execute show LLDP commands and record the result.</w:t>
            </w:r>
          </w:p>
        </w:tc>
      </w:tr>
      <w:tr w:rsidR="00337DDC" w:rsidRPr="007F056A" w14:paraId="3BACCFAE" w14:textId="77777777" w:rsidTr="00337DDC">
        <w:tc>
          <w:tcPr>
            <w:tcW w:w="1620" w:type="dxa"/>
          </w:tcPr>
          <w:p w14:paraId="729CBD8D" w14:textId="77777777" w:rsidR="00337DDC" w:rsidRPr="007F056A" w:rsidRDefault="00337DDC" w:rsidP="00337DDC">
            <w:pPr>
              <w:pStyle w:val="TableBodyText"/>
            </w:pPr>
            <w:r w:rsidRPr="007F056A">
              <w:t>Expected Result</w:t>
            </w:r>
          </w:p>
        </w:tc>
        <w:tc>
          <w:tcPr>
            <w:tcW w:w="7452" w:type="dxa"/>
          </w:tcPr>
          <w:p w14:paraId="0220B42D" w14:textId="456C121E" w:rsidR="00337DDC" w:rsidRPr="007F056A" w:rsidRDefault="00337DDC" w:rsidP="00026789">
            <w:pPr>
              <w:pStyle w:val="TableListNumber"/>
              <w:numPr>
                <w:ilvl w:val="0"/>
                <w:numId w:val="43"/>
              </w:numPr>
            </w:pPr>
            <w:r>
              <w:t xml:space="preserve">Verify that </w:t>
            </w:r>
            <w:r w:rsidRPr="007F056A">
              <w:t xml:space="preserve">DUT can read LLDP neighbor </w:t>
            </w:r>
            <w:r>
              <w:t xml:space="preserve">information </w:t>
            </w:r>
            <w:r w:rsidRPr="007F056A">
              <w:t>and record the di</w:t>
            </w:r>
            <w:r>
              <w:t>splay formats for the neighbor</w:t>
            </w:r>
            <w:r w:rsidR="000E3888">
              <w:t>.</w:t>
            </w:r>
          </w:p>
        </w:tc>
      </w:tr>
      <w:tr w:rsidR="00337DDC" w:rsidRPr="007F056A" w14:paraId="1D840865" w14:textId="77777777" w:rsidTr="00337DDC">
        <w:tc>
          <w:tcPr>
            <w:tcW w:w="1620" w:type="dxa"/>
          </w:tcPr>
          <w:p w14:paraId="6FA81BEE" w14:textId="77777777" w:rsidR="00337DDC" w:rsidRPr="007F056A" w:rsidRDefault="00337DDC" w:rsidP="00337DDC">
            <w:pPr>
              <w:pStyle w:val="TableBodyText"/>
            </w:pPr>
            <w:r w:rsidRPr="007F056A">
              <w:t>Descriptions</w:t>
            </w:r>
          </w:p>
        </w:tc>
        <w:tc>
          <w:tcPr>
            <w:tcW w:w="7452" w:type="dxa"/>
          </w:tcPr>
          <w:p w14:paraId="1F446283" w14:textId="77777777" w:rsidR="00337DDC" w:rsidRPr="007F056A" w:rsidRDefault="00337DDC" w:rsidP="00337DDC">
            <w:pPr>
              <w:pStyle w:val="TableBodyText"/>
              <w:rPr>
                <w:rFonts w:cs="Times New Roman"/>
                <w:i/>
                <w:color w:val="000000"/>
              </w:rPr>
            </w:pPr>
          </w:p>
        </w:tc>
      </w:tr>
      <w:tr w:rsidR="00337DDC" w:rsidRPr="007F056A" w14:paraId="2E4B138B" w14:textId="77777777" w:rsidTr="00337DDC">
        <w:tc>
          <w:tcPr>
            <w:tcW w:w="1620" w:type="dxa"/>
          </w:tcPr>
          <w:p w14:paraId="6D42C522" w14:textId="77777777" w:rsidR="00337DDC" w:rsidRPr="007F056A" w:rsidRDefault="00337DDC" w:rsidP="00337DDC">
            <w:pPr>
              <w:pStyle w:val="TableBodyText"/>
            </w:pPr>
            <w:r w:rsidRPr="007F056A">
              <w:t>Results</w:t>
            </w:r>
          </w:p>
        </w:tc>
        <w:tc>
          <w:tcPr>
            <w:tcW w:w="7452" w:type="dxa"/>
          </w:tcPr>
          <w:p w14:paraId="35919D44" w14:textId="77777777" w:rsidR="00337DDC" w:rsidRPr="007F056A" w:rsidRDefault="00337DDC" w:rsidP="00337DDC">
            <w:pPr>
              <w:pStyle w:val="TableBodyText"/>
              <w:rPr>
                <w:rFonts w:cs="Times New Roman"/>
                <w:i/>
                <w:color w:val="000000"/>
              </w:rPr>
            </w:pPr>
          </w:p>
        </w:tc>
      </w:tr>
    </w:tbl>
    <w:p w14:paraId="505BF487" w14:textId="77777777" w:rsidR="0040666D" w:rsidRDefault="0040666D" w:rsidP="0040666D">
      <w:pPr>
        <w:pStyle w:val="BodyText"/>
      </w:pPr>
    </w:p>
    <w:p w14:paraId="72C0B369" w14:textId="0B8CE2DF" w:rsidR="0040666D" w:rsidRDefault="0040666D" w:rsidP="00E96DC3">
      <w:pPr>
        <w:pStyle w:val="Heading2"/>
      </w:pPr>
      <w:bookmarkStart w:id="66" w:name="_Toc493355944"/>
      <w:r>
        <w:t>Syslog</w:t>
      </w:r>
      <w:bookmarkEnd w:id="66"/>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62445E1A" w14:textId="77777777" w:rsidTr="00337DDC">
        <w:tc>
          <w:tcPr>
            <w:tcW w:w="1620" w:type="dxa"/>
          </w:tcPr>
          <w:p w14:paraId="6CBAD1C0" w14:textId="77777777" w:rsidR="00337DDC" w:rsidRPr="007F056A" w:rsidRDefault="00337DDC" w:rsidP="00337DDC">
            <w:pPr>
              <w:pStyle w:val="TableBodyText"/>
            </w:pPr>
            <w:r w:rsidRPr="007F056A">
              <w:t>Objectives of Tests</w:t>
            </w:r>
          </w:p>
        </w:tc>
        <w:tc>
          <w:tcPr>
            <w:tcW w:w="7452" w:type="dxa"/>
          </w:tcPr>
          <w:p w14:paraId="560D961B" w14:textId="3C613FEC" w:rsidR="00337DDC" w:rsidRPr="007F056A" w:rsidRDefault="00337DDC" w:rsidP="00337DDC">
            <w:pPr>
              <w:pStyle w:val="TableBodyText"/>
              <w:rPr>
                <w:i/>
                <w:color w:val="000000"/>
              </w:rPr>
            </w:pPr>
            <w:r w:rsidRPr="007F056A">
              <w:t>Syslog function</w:t>
            </w:r>
            <w:r w:rsidR="000E3888">
              <w:t>al</w:t>
            </w:r>
            <w:r w:rsidRPr="007F056A">
              <w:t xml:space="preserve"> </w:t>
            </w:r>
            <w:r>
              <w:t>test</w:t>
            </w:r>
          </w:p>
        </w:tc>
      </w:tr>
      <w:tr w:rsidR="00337DDC" w:rsidRPr="007F056A" w14:paraId="251FAEEA" w14:textId="77777777" w:rsidTr="00337DDC">
        <w:tc>
          <w:tcPr>
            <w:tcW w:w="1620" w:type="dxa"/>
          </w:tcPr>
          <w:p w14:paraId="73DAF28B"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3197BC4D" w14:textId="77777777" w:rsidR="00337DDC" w:rsidRPr="007F056A" w:rsidRDefault="00337DDC" w:rsidP="00337DDC">
            <w:pPr>
              <w:pStyle w:val="TableBodyTextCentered"/>
            </w:pPr>
            <w:r>
              <w:rPr>
                <w:noProof/>
                <w:lang w:bidi="ar-SA"/>
              </w:rPr>
              <w:drawing>
                <wp:inline distT="0" distB="0" distL="0" distR="0" wp14:anchorId="20312F52" wp14:editId="60E44EC0">
                  <wp:extent cx="3429000" cy="77384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8467" cy="773723"/>
                          </a:xfrm>
                          <a:prstGeom prst="rect">
                            <a:avLst/>
                          </a:prstGeom>
                        </pic:spPr>
                      </pic:pic>
                    </a:graphicData>
                  </a:graphic>
                </wp:inline>
              </w:drawing>
            </w:r>
          </w:p>
        </w:tc>
      </w:tr>
      <w:tr w:rsidR="00337DDC" w:rsidRPr="007F056A" w14:paraId="6B6355B0" w14:textId="77777777" w:rsidTr="00337DDC">
        <w:tc>
          <w:tcPr>
            <w:tcW w:w="1620" w:type="dxa"/>
          </w:tcPr>
          <w:p w14:paraId="4B8611C9" w14:textId="77777777" w:rsidR="00337DDC" w:rsidRPr="007F056A" w:rsidRDefault="00337DDC" w:rsidP="00337DDC">
            <w:pPr>
              <w:pStyle w:val="TableBodyText"/>
            </w:pPr>
            <w:r w:rsidRPr="007F056A">
              <w:t>Test Procedure</w:t>
            </w:r>
          </w:p>
        </w:tc>
        <w:tc>
          <w:tcPr>
            <w:tcW w:w="7452" w:type="dxa"/>
          </w:tcPr>
          <w:p w14:paraId="7165307F" w14:textId="2E46D0CE" w:rsidR="00337DDC" w:rsidRPr="007F056A" w:rsidRDefault="00337DDC" w:rsidP="00026789">
            <w:pPr>
              <w:pStyle w:val="TableListNumber"/>
              <w:numPr>
                <w:ilvl w:val="0"/>
                <w:numId w:val="44"/>
              </w:numPr>
            </w:pPr>
            <w:r w:rsidRPr="007F056A">
              <w:t xml:space="preserve">On the DUT, enable </w:t>
            </w:r>
            <w:r w:rsidR="000E3888" w:rsidRPr="007F056A">
              <w:t>syslog</w:t>
            </w:r>
            <w:r w:rsidRPr="007F056A">
              <w:t>, then specify the syslog server; establish a</w:t>
            </w:r>
            <w:r w:rsidR="000E3888">
              <w:t>n</w:t>
            </w:r>
            <w:r w:rsidRPr="007F056A">
              <w:t xml:space="preserve"> OSPF neighborhood relationship between </w:t>
            </w:r>
            <w:r>
              <w:t>two DUTs</w:t>
            </w:r>
            <w:r w:rsidR="000E3888">
              <w:t>.</w:t>
            </w:r>
          </w:p>
          <w:p w14:paraId="5202683B" w14:textId="37F5C70E" w:rsidR="00337DDC" w:rsidRDefault="00337DDC" w:rsidP="00026789">
            <w:pPr>
              <w:pStyle w:val="TableListNumber"/>
            </w:pPr>
            <w:r w:rsidRPr="007F056A">
              <w:t xml:space="preserve">On the DUT, </w:t>
            </w:r>
            <w:r w:rsidR="000E3888">
              <w:t>flip</w:t>
            </w:r>
            <w:r>
              <w:t xml:space="preserve"> the link between two switches.</w:t>
            </w:r>
          </w:p>
          <w:p w14:paraId="41656F15" w14:textId="77777777" w:rsidR="00337DDC" w:rsidRPr="007F056A" w:rsidRDefault="00337DDC" w:rsidP="00026789">
            <w:pPr>
              <w:pStyle w:val="TableListNumber"/>
            </w:pPr>
            <w:r>
              <w:t>Record the syslog on the syslog server.</w:t>
            </w:r>
          </w:p>
        </w:tc>
      </w:tr>
      <w:tr w:rsidR="00337DDC" w:rsidRPr="007F056A" w14:paraId="2E47F089" w14:textId="77777777" w:rsidTr="00337DDC">
        <w:tc>
          <w:tcPr>
            <w:tcW w:w="1620" w:type="dxa"/>
          </w:tcPr>
          <w:p w14:paraId="5CDB31B4" w14:textId="77777777" w:rsidR="00337DDC" w:rsidRPr="007F056A" w:rsidRDefault="00337DDC" w:rsidP="00337DDC">
            <w:pPr>
              <w:pStyle w:val="TableBodyText"/>
            </w:pPr>
            <w:r w:rsidRPr="007F056A">
              <w:t>Expected Result</w:t>
            </w:r>
          </w:p>
        </w:tc>
        <w:tc>
          <w:tcPr>
            <w:tcW w:w="7452" w:type="dxa"/>
          </w:tcPr>
          <w:p w14:paraId="600EAE77" w14:textId="7CB1FE41" w:rsidR="00337DDC" w:rsidRPr="007F056A" w:rsidRDefault="00337DDC" w:rsidP="00026789">
            <w:pPr>
              <w:pStyle w:val="TableListNumber"/>
              <w:numPr>
                <w:ilvl w:val="0"/>
                <w:numId w:val="45"/>
              </w:numPr>
            </w:pPr>
            <w:r>
              <w:t>Verify that i</w:t>
            </w:r>
            <w:r w:rsidRPr="007F056A">
              <w:t xml:space="preserve">nterface </w:t>
            </w:r>
            <w:r w:rsidR="000E3888" w:rsidRPr="007F056A">
              <w:t>Up/D</w:t>
            </w:r>
            <w:r w:rsidRPr="007F056A">
              <w:t xml:space="preserve">own log and OSPF neighbor </w:t>
            </w:r>
            <w:r w:rsidR="000E3888" w:rsidRPr="007F056A">
              <w:t>Up/Do</w:t>
            </w:r>
            <w:r w:rsidRPr="007F056A">
              <w:t>wn log can be received on the Syslog server</w:t>
            </w:r>
            <w:r>
              <w:t>.</w:t>
            </w:r>
          </w:p>
        </w:tc>
      </w:tr>
      <w:tr w:rsidR="00337DDC" w:rsidRPr="007F056A" w14:paraId="06FCB3FB" w14:textId="77777777" w:rsidTr="00337DDC">
        <w:tc>
          <w:tcPr>
            <w:tcW w:w="1620" w:type="dxa"/>
          </w:tcPr>
          <w:p w14:paraId="18E3816D" w14:textId="77777777" w:rsidR="00337DDC" w:rsidRPr="007F056A" w:rsidRDefault="00337DDC" w:rsidP="00337DDC">
            <w:pPr>
              <w:pStyle w:val="TableBodyText"/>
            </w:pPr>
            <w:r w:rsidRPr="007F056A">
              <w:t>Descriptions</w:t>
            </w:r>
          </w:p>
        </w:tc>
        <w:tc>
          <w:tcPr>
            <w:tcW w:w="7452" w:type="dxa"/>
          </w:tcPr>
          <w:p w14:paraId="6AE8FB47" w14:textId="77777777" w:rsidR="00337DDC" w:rsidRPr="007F056A" w:rsidRDefault="00337DDC" w:rsidP="00337DDC">
            <w:pPr>
              <w:pStyle w:val="TableBodyText"/>
              <w:rPr>
                <w:rFonts w:cs="Times New Roman"/>
                <w:i/>
                <w:color w:val="000000"/>
              </w:rPr>
            </w:pPr>
          </w:p>
        </w:tc>
      </w:tr>
      <w:tr w:rsidR="00337DDC" w:rsidRPr="007F056A" w14:paraId="72FE4886" w14:textId="77777777" w:rsidTr="00337DDC">
        <w:tc>
          <w:tcPr>
            <w:tcW w:w="1620" w:type="dxa"/>
          </w:tcPr>
          <w:p w14:paraId="279147ED" w14:textId="77777777" w:rsidR="00337DDC" w:rsidRPr="007F056A" w:rsidRDefault="00337DDC" w:rsidP="00337DDC">
            <w:pPr>
              <w:pStyle w:val="TableBodyText"/>
            </w:pPr>
            <w:r w:rsidRPr="007F056A">
              <w:t>Results</w:t>
            </w:r>
          </w:p>
        </w:tc>
        <w:tc>
          <w:tcPr>
            <w:tcW w:w="7452" w:type="dxa"/>
          </w:tcPr>
          <w:p w14:paraId="0B811B3A" w14:textId="77777777" w:rsidR="00337DDC" w:rsidRPr="007F056A" w:rsidRDefault="00337DDC" w:rsidP="00337DDC">
            <w:pPr>
              <w:pStyle w:val="TableBodyText"/>
              <w:rPr>
                <w:rFonts w:cs="Times New Roman"/>
                <w:i/>
                <w:color w:val="000000"/>
              </w:rPr>
            </w:pPr>
          </w:p>
        </w:tc>
      </w:tr>
    </w:tbl>
    <w:p w14:paraId="1059566E" w14:textId="77777777" w:rsidR="00337DDC" w:rsidRDefault="00337DDC" w:rsidP="0040666D">
      <w:pPr>
        <w:pStyle w:val="BodyText"/>
      </w:pPr>
    </w:p>
    <w:p w14:paraId="1C1629E2" w14:textId="30B8B7D9" w:rsidR="0040666D" w:rsidRDefault="0040666D" w:rsidP="00E96DC3">
      <w:pPr>
        <w:pStyle w:val="Heading2"/>
      </w:pPr>
      <w:bookmarkStart w:id="67" w:name="_Toc493355945"/>
      <w:r>
        <w:t>NTP</w:t>
      </w:r>
      <w:bookmarkEnd w:id="67"/>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65259E24" w14:textId="77777777" w:rsidTr="00337DDC">
        <w:tc>
          <w:tcPr>
            <w:tcW w:w="1620" w:type="dxa"/>
          </w:tcPr>
          <w:p w14:paraId="7622232B" w14:textId="77777777" w:rsidR="00337DDC" w:rsidRPr="007F056A" w:rsidRDefault="00337DDC" w:rsidP="00337DDC">
            <w:pPr>
              <w:pStyle w:val="TableBodyText"/>
            </w:pPr>
            <w:r w:rsidRPr="007F056A">
              <w:t>Objectives of Tests</w:t>
            </w:r>
          </w:p>
        </w:tc>
        <w:tc>
          <w:tcPr>
            <w:tcW w:w="7452" w:type="dxa"/>
          </w:tcPr>
          <w:p w14:paraId="16AC2574" w14:textId="435BC965" w:rsidR="00337DDC" w:rsidRPr="007F056A" w:rsidRDefault="00337DDC" w:rsidP="00337DDC">
            <w:pPr>
              <w:pStyle w:val="TableBodyText"/>
              <w:rPr>
                <w:i/>
                <w:color w:val="000000"/>
              </w:rPr>
            </w:pPr>
            <w:r w:rsidRPr="007F056A">
              <w:t>NTP function</w:t>
            </w:r>
            <w:r w:rsidR="000E3888">
              <w:t>al</w:t>
            </w:r>
            <w:r w:rsidRPr="007F056A">
              <w:t xml:space="preserve"> </w:t>
            </w:r>
            <w:r>
              <w:t>test</w:t>
            </w:r>
          </w:p>
        </w:tc>
      </w:tr>
      <w:tr w:rsidR="00337DDC" w:rsidRPr="007F056A" w14:paraId="08E8AC6F" w14:textId="77777777" w:rsidTr="00337DDC">
        <w:tc>
          <w:tcPr>
            <w:tcW w:w="1620" w:type="dxa"/>
          </w:tcPr>
          <w:p w14:paraId="6F30C476"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3CEDC699" w14:textId="07EC641C" w:rsidR="00337DDC" w:rsidRPr="007F056A" w:rsidRDefault="000E3888" w:rsidP="00337DDC">
            <w:pPr>
              <w:pStyle w:val="TableBodyTextCentered"/>
            </w:pPr>
            <w:r>
              <w:object w:dxaOrig="3900" w:dyaOrig="960" w14:anchorId="58DECB17">
                <v:shape id="_x0000_i1036" type="#_x0000_t75" style="width:172.2pt;height:42pt" o:ole="">
                  <v:imagedata r:id="rId70" o:title=""/>
                </v:shape>
                <o:OLEObject Type="Embed" ProgID="PBrush" ShapeID="_x0000_i1036" DrawAspect="Content" ObjectID="_1580374099" r:id="rId71"/>
              </w:object>
            </w:r>
          </w:p>
        </w:tc>
      </w:tr>
      <w:tr w:rsidR="00337DDC" w:rsidRPr="007F056A" w14:paraId="4D7FDD37" w14:textId="77777777" w:rsidTr="00337DDC">
        <w:tc>
          <w:tcPr>
            <w:tcW w:w="1620" w:type="dxa"/>
          </w:tcPr>
          <w:p w14:paraId="612BD16C" w14:textId="77777777" w:rsidR="00337DDC" w:rsidRPr="007F056A" w:rsidRDefault="00337DDC" w:rsidP="00337DDC">
            <w:pPr>
              <w:pStyle w:val="TableBodyText"/>
            </w:pPr>
            <w:r w:rsidRPr="007F056A">
              <w:t>Test Procedure</w:t>
            </w:r>
          </w:p>
        </w:tc>
        <w:tc>
          <w:tcPr>
            <w:tcW w:w="7452" w:type="dxa"/>
          </w:tcPr>
          <w:p w14:paraId="690E17CA" w14:textId="6AE22545" w:rsidR="00337DDC" w:rsidRDefault="00337DDC" w:rsidP="00026789">
            <w:pPr>
              <w:pStyle w:val="TableListNumber"/>
              <w:numPr>
                <w:ilvl w:val="0"/>
                <w:numId w:val="46"/>
              </w:numPr>
            </w:pPr>
            <w:r w:rsidRPr="007F056A">
              <w:t>On DUT1, enable NTP server; while on DUT2, enable NTP client</w:t>
            </w:r>
            <w:r w:rsidR="00A77BDA">
              <w:t>.</w:t>
            </w:r>
          </w:p>
          <w:p w14:paraId="5CB38E60" w14:textId="1C8E4C96" w:rsidR="00337DDC" w:rsidRPr="007F056A" w:rsidRDefault="00337DDC" w:rsidP="00026789">
            <w:pPr>
              <w:pStyle w:val="TableListNumber"/>
            </w:pPr>
            <w:r>
              <w:t>Change the system time on DUT1. Record the time on DUT2</w:t>
            </w:r>
            <w:r w:rsidR="00A77BDA">
              <w:t>.</w:t>
            </w:r>
          </w:p>
          <w:p w14:paraId="6F69EB96" w14:textId="77777777" w:rsidR="00337DDC" w:rsidRPr="007F056A" w:rsidRDefault="00337DDC" w:rsidP="00026789">
            <w:pPr>
              <w:pStyle w:val="TableListNumber"/>
            </w:pPr>
            <w:r w:rsidRPr="007F056A">
              <w:t>Change DUT1 into NTP client and specify DUT2 as server</w:t>
            </w:r>
            <w:r>
              <w:t>. Record the time on DUT1.</w:t>
            </w:r>
          </w:p>
        </w:tc>
      </w:tr>
      <w:tr w:rsidR="00337DDC" w:rsidRPr="007F056A" w14:paraId="74597F65" w14:textId="77777777" w:rsidTr="00337DDC">
        <w:tc>
          <w:tcPr>
            <w:tcW w:w="1620" w:type="dxa"/>
          </w:tcPr>
          <w:p w14:paraId="3D566D42" w14:textId="77777777" w:rsidR="00337DDC" w:rsidRPr="007F056A" w:rsidRDefault="00337DDC" w:rsidP="00337DDC">
            <w:pPr>
              <w:pStyle w:val="TableBodyText"/>
            </w:pPr>
            <w:r w:rsidRPr="007F056A">
              <w:t>Expected Result</w:t>
            </w:r>
          </w:p>
        </w:tc>
        <w:tc>
          <w:tcPr>
            <w:tcW w:w="7452" w:type="dxa"/>
          </w:tcPr>
          <w:p w14:paraId="37AA547E" w14:textId="77777777" w:rsidR="00337DDC" w:rsidRPr="007F056A" w:rsidRDefault="00337DDC" w:rsidP="00026789">
            <w:pPr>
              <w:pStyle w:val="TableListNumber"/>
              <w:numPr>
                <w:ilvl w:val="0"/>
                <w:numId w:val="47"/>
              </w:numPr>
            </w:pPr>
            <w:r>
              <w:t>Verify that t</w:t>
            </w:r>
            <w:r w:rsidRPr="007F056A">
              <w:t>he time on DUT2 can be synchronized</w:t>
            </w:r>
            <w:r>
              <w:t xml:space="preserve"> with DUT1 time.</w:t>
            </w:r>
          </w:p>
          <w:p w14:paraId="4D13315C" w14:textId="1D8FDAB2" w:rsidR="00337DDC" w:rsidRPr="007F056A" w:rsidRDefault="00337DDC" w:rsidP="00026789">
            <w:pPr>
              <w:pStyle w:val="TableListNumber"/>
              <w:rPr>
                <w:rFonts w:cs="Times New Roman"/>
              </w:rPr>
            </w:pPr>
            <w:r>
              <w:t>Verify that with changed settings</w:t>
            </w:r>
            <w:r w:rsidR="00A77BDA">
              <w:t>,</w:t>
            </w:r>
            <w:r>
              <w:t xml:space="preserve"> </w:t>
            </w:r>
            <w:r w:rsidRPr="007F056A">
              <w:t>DUT</w:t>
            </w:r>
            <w:r>
              <w:t>1</w:t>
            </w:r>
            <w:r w:rsidRPr="007F056A">
              <w:t xml:space="preserve"> can be synchronized</w:t>
            </w:r>
            <w:r>
              <w:t xml:space="preserve"> with DUT2 time.</w:t>
            </w:r>
          </w:p>
        </w:tc>
      </w:tr>
      <w:tr w:rsidR="00337DDC" w:rsidRPr="007F056A" w14:paraId="41110DDE" w14:textId="77777777" w:rsidTr="00337DDC">
        <w:tc>
          <w:tcPr>
            <w:tcW w:w="1620" w:type="dxa"/>
          </w:tcPr>
          <w:p w14:paraId="287931E4" w14:textId="77777777" w:rsidR="00337DDC" w:rsidRPr="007F056A" w:rsidRDefault="00337DDC" w:rsidP="00337DDC">
            <w:pPr>
              <w:pStyle w:val="TableBodyText"/>
            </w:pPr>
            <w:r w:rsidRPr="007F056A">
              <w:t>Descriptions</w:t>
            </w:r>
          </w:p>
        </w:tc>
        <w:tc>
          <w:tcPr>
            <w:tcW w:w="7452" w:type="dxa"/>
          </w:tcPr>
          <w:p w14:paraId="4C7BB665" w14:textId="77777777" w:rsidR="00337DDC" w:rsidRPr="007F056A" w:rsidRDefault="00337DDC" w:rsidP="00337DDC">
            <w:pPr>
              <w:pStyle w:val="TableBodyText"/>
              <w:rPr>
                <w:rFonts w:cs="Times New Roman"/>
                <w:i/>
                <w:color w:val="000000"/>
              </w:rPr>
            </w:pPr>
          </w:p>
        </w:tc>
      </w:tr>
      <w:tr w:rsidR="00337DDC" w:rsidRPr="007F056A" w14:paraId="08F40DFE" w14:textId="77777777" w:rsidTr="00337DDC">
        <w:tc>
          <w:tcPr>
            <w:tcW w:w="1620" w:type="dxa"/>
          </w:tcPr>
          <w:p w14:paraId="464DDAEF" w14:textId="77777777" w:rsidR="00337DDC" w:rsidRPr="007F056A" w:rsidRDefault="00337DDC" w:rsidP="00337DDC">
            <w:pPr>
              <w:pStyle w:val="TableBodyText"/>
            </w:pPr>
            <w:r w:rsidRPr="007F056A">
              <w:t>Results</w:t>
            </w:r>
          </w:p>
        </w:tc>
        <w:tc>
          <w:tcPr>
            <w:tcW w:w="7452" w:type="dxa"/>
          </w:tcPr>
          <w:p w14:paraId="33D4E222" w14:textId="77777777" w:rsidR="00337DDC" w:rsidRPr="007F056A" w:rsidRDefault="00337DDC" w:rsidP="00337DDC">
            <w:pPr>
              <w:pStyle w:val="TableBodyText"/>
              <w:rPr>
                <w:rFonts w:cs="Times New Roman"/>
                <w:i/>
                <w:color w:val="000000"/>
              </w:rPr>
            </w:pPr>
          </w:p>
        </w:tc>
      </w:tr>
    </w:tbl>
    <w:p w14:paraId="5110ABF3" w14:textId="77777777" w:rsidR="0040666D" w:rsidRDefault="0040666D" w:rsidP="0040666D">
      <w:pPr>
        <w:pStyle w:val="BodyText"/>
      </w:pPr>
    </w:p>
    <w:p w14:paraId="07A17088" w14:textId="0AB40310" w:rsidR="0040666D" w:rsidRDefault="0040666D" w:rsidP="00E96DC3">
      <w:pPr>
        <w:pStyle w:val="Heading2"/>
      </w:pPr>
      <w:bookmarkStart w:id="68" w:name="_Toc493355946"/>
      <w:r>
        <w:t>Port Mirroring</w:t>
      </w:r>
      <w:bookmarkEnd w:id="68"/>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3A0F2C33" w14:textId="77777777" w:rsidTr="00337DDC">
        <w:tc>
          <w:tcPr>
            <w:tcW w:w="1620" w:type="dxa"/>
          </w:tcPr>
          <w:p w14:paraId="2A204B9D" w14:textId="77777777" w:rsidR="00337DDC" w:rsidRPr="007F056A" w:rsidRDefault="00337DDC" w:rsidP="00337DDC">
            <w:pPr>
              <w:pStyle w:val="TableBodyText"/>
            </w:pPr>
            <w:r w:rsidRPr="007F056A">
              <w:t>Objectives of Tests</w:t>
            </w:r>
          </w:p>
        </w:tc>
        <w:tc>
          <w:tcPr>
            <w:tcW w:w="7452" w:type="dxa"/>
          </w:tcPr>
          <w:p w14:paraId="340189C5" w14:textId="7B120FD0" w:rsidR="00337DDC" w:rsidRPr="007F056A" w:rsidRDefault="00337DDC" w:rsidP="00337DDC">
            <w:pPr>
              <w:pStyle w:val="TableBodyText"/>
              <w:rPr>
                <w:i/>
                <w:color w:val="000000"/>
              </w:rPr>
            </w:pPr>
            <w:r w:rsidRPr="007F056A">
              <w:t xml:space="preserve">Port </w:t>
            </w:r>
            <w:r w:rsidR="00A77BDA" w:rsidRPr="007F056A">
              <w:t>mirroring</w:t>
            </w:r>
            <w:r w:rsidR="00A77BDA">
              <w:t xml:space="preserve"> </w:t>
            </w:r>
            <w:r>
              <w:t>function</w:t>
            </w:r>
            <w:r w:rsidR="00A77BDA">
              <w:t>al</w:t>
            </w:r>
            <w:r>
              <w:t xml:space="preserve"> test</w:t>
            </w:r>
          </w:p>
        </w:tc>
      </w:tr>
      <w:tr w:rsidR="00337DDC" w:rsidRPr="007F056A" w14:paraId="05A2C6CC" w14:textId="77777777" w:rsidTr="00337DDC">
        <w:tc>
          <w:tcPr>
            <w:tcW w:w="1620" w:type="dxa"/>
          </w:tcPr>
          <w:p w14:paraId="731F6E00"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17CBEF29" w14:textId="0CE28E2A" w:rsidR="00337DDC" w:rsidRPr="007F056A" w:rsidRDefault="00A77BDA" w:rsidP="00337DDC">
            <w:pPr>
              <w:pStyle w:val="TableBodyTextCentered"/>
            </w:pPr>
            <w:r>
              <w:object w:dxaOrig="6768" w:dyaOrig="3900" w14:anchorId="5B60C2DC">
                <v:shape id="_x0000_i1037" type="#_x0000_t75" style="width:282.6pt;height:162pt" o:ole="">
                  <v:imagedata r:id="rId51" o:title=""/>
                </v:shape>
                <o:OLEObject Type="Embed" ProgID="PBrush" ShapeID="_x0000_i1037" DrawAspect="Content" ObjectID="_1580374100" r:id="rId72"/>
              </w:object>
            </w:r>
          </w:p>
        </w:tc>
      </w:tr>
      <w:tr w:rsidR="00337DDC" w:rsidRPr="007F056A" w14:paraId="269407CA" w14:textId="77777777" w:rsidTr="00337DDC">
        <w:tc>
          <w:tcPr>
            <w:tcW w:w="1620" w:type="dxa"/>
          </w:tcPr>
          <w:p w14:paraId="50B13DD9" w14:textId="77777777" w:rsidR="00337DDC" w:rsidRPr="007F056A" w:rsidRDefault="00337DDC" w:rsidP="00337DDC">
            <w:pPr>
              <w:pStyle w:val="TableBodyText"/>
            </w:pPr>
            <w:r w:rsidRPr="007F056A">
              <w:t>Test Procedure</w:t>
            </w:r>
          </w:p>
        </w:tc>
        <w:tc>
          <w:tcPr>
            <w:tcW w:w="7452" w:type="dxa"/>
          </w:tcPr>
          <w:p w14:paraId="3A9EA172" w14:textId="71183432" w:rsidR="00337DDC" w:rsidRPr="007F056A" w:rsidRDefault="00337DDC" w:rsidP="00026789">
            <w:pPr>
              <w:pStyle w:val="TableListNumber"/>
              <w:numPr>
                <w:ilvl w:val="0"/>
                <w:numId w:val="48"/>
              </w:numPr>
            </w:pPr>
            <w:r w:rsidRPr="007F056A">
              <w:t>Port2 is</w:t>
            </w:r>
            <w:r w:rsidR="00A77BDA">
              <w:t xml:space="preserve"> a</w:t>
            </w:r>
            <w:r w:rsidRPr="007F056A">
              <w:t xml:space="preserve"> mirrored port, Port3 is port for analyzer, </w:t>
            </w:r>
            <w:r w:rsidR="00A77BDA" w:rsidRPr="007F056A">
              <w:t xml:space="preserve">Port1 </w:t>
            </w:r>
            <w:r w:rsidRPr="007F056A">
              <w:t xml:space="preserve">and Port2 are in </w:t>
            </w:r>
            <w:r w:rsidR="00A77BDA">
              <w:t xml:space="preserve">the </w:t>
            </w:r>
            <w:r w:rsidRPr="007F056A">
              <w:t xml:space="preserve">same </w:t>
            </w:r>
            <w:r w:rsidR="00A77BDA" w:rsidRPr="007F056A">
              <w:t>VLAN</w:t>
            </w:r>
            <w:r w:rsidR="00A77BDA">
              <w:t>.</w:t>
            </w:r>
          </w:p>
          <w:p w14:paraId="72A476AA" w14:textId="2E12F6A9" w:rsidR="00337DDC" w:rsidRDefault="00337DDC" w:rsidP="00026789">
            <w:pPr>
              <w:pStyle w:val="TableListNumber"/>
            </w:pPr>
            <w:r>
              <w:t>Ixia</w:t>
            </w:r>
            <w:r w:rsidRPr="007F056A">
              <w:t xml:space="preserve"> send</w:t>
            </w:r>
            <w:r w:rsidR="00A77BDA">
              <w:t>s</w:t>
            </w:r>
            <w:r>
              <w:t xml:space="preserve"> traffic from Tport1 to Tport2.</w:t>
            </w:r>
          </w:p>
          <w:p w14:paraId="2A69594F" w14:textId="209579A4" w:rsidR="00337DDC" w:rsidRPr="007F056A" w:rsidRDefault="00337DDC" w:rsidP="00026789">
            <w:pPr>
              <w:pStyle w:val="TableListNumber"/>
            </w:pPr>
            <w:r>
              <w:t xml:space="preserve">Check the ingress on </w:t>
            </w:r>
            <w:r w:rsidR="00A77BDA">
              <w:t xml:space="preserve">Ixia </w:t>
            </w:r>
            <w:r>
              <w:t>on Tport3</w:t>
            </w:r>
            <w:r w:rsidR="00A77BDA">
              <w:t>.</w:t>
            </w:r>
          </w:p>
        </w:tc>
      </w:tr>
      <w:tr w:rsidR="00337DDC" w:rsidRPr="007F056A" w14:paraId="27148D61" w14:textId="77777777" w:rsidTr="00337DDC">
        <w:tc>
          <w:tcPr>
            <w:tcW w:w="1620" w:type="dxa"/>
          </w:tcPr>
          <w:p w14:paraId="17FB8CED" w14:textId="77777777" w:rsidR="00337DDC" w:rsidRPr="007F056A" w:rsidRDefault="00337DDC" w:rsidP="00337DDC">
            <w:pPr>
              <w:pStyle w:val="TableBodyText"/>
            </w:pPr>
            <w:r w:rsidRPr="007F056A">
              <w:t>Expected Result</w:t>
            </w:r>
          </w:p>
        </w:tc>
        <w:tc>
          <w:tcPr>
            <w:tcW w:w="7452" w:type="dxa"/>
          </w:tcPr>
          <w:p w14:paraId="285A30F2" w14:textId="77777777" w:rsidR="00337DDC" w:rsidRPr="00026789" w:rsidRDefault="00337DDC" w:rsidP="00026789">
            <w:pPr>
              <w:pStyle w:val="TableListNumber"/>
              <w:numPr>
                <w:ilvl w:val="0"/>
                <w:numId w:val="49"/>
              </w:numPr>
              <w:rPr>
                <w:lang w:val="en-GB"/>
              </w:rPr>
            </w:pPr>
            <w:r>
              <w:t xml:space="preserve">Verify that </w:t>
            </w:r>
            <w:r w:rsidRPr="007F056A">
              <w:t xml:space="preserve">Tport2 receives traffic normally, </w:t>
            </w:r>
            <w:r>
              <w:t xml:space="preserve">while </w:t>
            </w:r>
            <w:r w:rsidRPr="007F056A">
              <w:t>Tport3 receives the mirrored traffic normally.</w:t>
            </w:r>
          </w:p>
        </w:tc>
      </w:tr>
      <w:tr w:rsidR="00337DDC" w:rsidRPr="007F056A" w14:paraId="79E8375A" w14:textId="77777777" w:rsidTr="00337DDC">
        <w:tc>
          <w:tcPr>
            <w:tcW w:w="1620" w:type="dxa"/>
          </w:tcPr>
          <w:p w14:paraId="5A80976E" w14:textId="77777777" w:rsidR="00337DDC" w:rsidRPr="007F056A" w:rsidRDefault="00337DDC" w:rsidP="00337DDC">
            <w:pPr>
              <w:pStyle w:val="TableBodyText"/>
            </w:pPr>
            <w:r w:rsidRPr="007F056A">
              <w:t>Descriptions</w:t>
            </w:r>
          </w:p>
        </w:tc>
        <w:tc>
          <w:tcPr>
            <w:tcW w:w="7452" w:type="dxa"/>
          </w:tcPr>
          <w:p w14:paraId="123E44F5" w14:textId="77777777" w:rsidR="00337DDC" w:rsidRPr="007F056A" w:rsidRDefault="00337DDC" w:rsidP="00337DDC">
            <w:pPr>
              <w:pStyle w:val="TableBodyText"/>
              <w:rPr>
                <w:rFonts w:cs="Times New Roman"/>
                <w:i/>
                <w:color w:val="000000"/>
              </w:rPr>
            </w:pPr>
          </w:p>
        </w:tc>
      </w:tr>
      <w:tr w:rsidR="00337DDC" w:rsidRPr="007F056A" w14:paraId="39DEEF52" w14:textId="77777777" w:rsidTr="00337DDC">
        <w:tc>
          <w:tcPr>
            <w:tcW w:w="1620" w:type="dxa"/>
          </w:tcPr>
          <w:p w14:paraId="5CA07B6B" w14:textId="77777777" w:rsidR="00337DDC" w:rsidRPr="007F056A" w:rsidRDefault="00337DDC" w:rsidP="00337DDC">
            <w:pPr>
              <w:pStyle w:val="TableBodyText"/>
            </w:pPr>
            <w:r w:rsidRPr="007F056A">
              <w:t>Results</w:t>
            </w:r>
          </w:p>
        </w:tc>
        <w:tc>
          <w:tcPr>
            <w:tcW w:w="7452" w:type="dxa"/>
          </w:tcPr>
          <w:p w14:paraId="13AB9E27" w14:textId="77777777" w:rsidR="00337DDC" w:rsidRPr="007F056A" w:rsidRDefault="00337DDC" w:rsidP="00337DDC">
            <w:pPr>
              <w:pStyle w:val="TableBodyText"/>
              <w:rPr>
                <w:rFonts w:cs="Times New Roman"/>
                <w:i/>
                <w:color w:val="000000"/>
              </w:rPr>
            </w:pPr>
          </w:p>
        </w:tc>
      </w:tr>
    </w:tbl>
    <w:p w14:paraId="143F8EED" w14:textId="77777777" w:rsidR="0040666D" w:rsidRDefault="0040666D" w:rsidP="0040666D">
      <w:pPr>
        <w:pStyle w:val="BodyText"/>
      </w:pPr>
    </w:p>
    <w:p w14:paraId="655AE463" w14:textId="7BC3FBC7" w:rsidR="0040666D" w:rsidRDefault="0040666D" w:rsidP="00E96DC3">
      <w:pPr>
        <w:pStyle w:val="Heading2"/>
      </w:pPr>
      <w:bookmarkStart w:id="69" w:name="_Toc493355947"/>
      <w:r>
        <w:t>Out-of-Band Management VRF</w:t>
      </w:r>
      <w:bookmarkEnd w:id="69"/>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37DDC" w:rsidRPr="007F056A" w14:paraId="53D498B9" w14:textId="77777777" w:rsidTr="00337DDC">
        <w:tc>
          <w:tcPr>
            <w:tcW w:w="1620" w:type="dxa"/>
          </w:tcPr>
          <w:p w14:paraId="40728C99" w14:textId="77777777" w:rsidR="00337DDC" w:rsidRPr="007F056A" w:rsidRDefault="00337DDC" w:rsidP="00337DDC">
            <w:pPr>
              <w:pStyle w:val="TableBodyText"/>
            </w:pPr>
            <w:r w:rsidRPr="007F056A">
              <w:t>Objectives of Tests</w:t>
            </w:r>
          </w:p>
        </w:tc>
        <w:tc>
          <w:tcPr>
            <w:tcW w:w="7452" w:type="dxa"/>
          </w:tcPr>
          <w:p w14:paraId="6379D45B" w14:textId="533DF05E" w:rsidR="00337DDC" w:rsidRPr="007F056A" w:rsidRDefault="00337DDC" w:rsidP="00A77BDA">
            <w:pPr>
              <w:pStyle w:val="TableBodyText"/>
              <w:rPr>
                <w:i/>
                <w:color w:val="000000"/>
              </w:rPr>
            </w:pPr>
            <w:r w:rsidRPr="007F056A">
              <w:t>Out-of</w:t>
            </w:r>
            <w:r w:rsidR="00A77BDA" w:rsidRPr="007F056A">
              <w:t>-band mana</w:t>
            </w:r>
            <w:r w:rsidRPr="007F056A">
              <w:t xml:space="preserve">gement </w:t>
            </w:r>
            <w:r>
              <w:t>VRF function</w:t>
            </w:r>
            <w:r w:rsidR="00A77BDA">
              <w:t>al</w:t>
            </w:r>
            <w:r>
              <w:t xml:space="preserve"> test</w:t>
            </w:r>
          </w:p>
        </w:tc>
      </w:tr>
      <w:tr w:rsidR="00337DDC" w:rsidRPr="007F056A" w14:paraId="1C651093" w14:textId="77777777" w:rsidTr="00337DDC">
        <w:tc>
          <w:tcPr>
            <w:tcW w:w="1620" w:type="dxa"/>
          </w:tcPr>
          <w:p w14:paraId="1DF3E01A" w14:textId="77777777" w:rsidR="00337DDC" w:rsidRPr="007F056A" w:rsidRDefault="00337DDC" w:rsidP="00337DDC">
            <w:pPr>
              <w:pStyle w:val="TableBodyText"/>
            </w:pPr>
            <w:r w:rsidRPr="007F056A">
              <w:t>Test configurations and connections (as shown in the figure)</w:t>
            </w:r>
          </w:p>
        </w:tc>
        <w:tc>
          <w:tcPr>
            <w:tcW w:w="7452" w:type="dxa"/>
            <w:vAlign w:val="center"/>
          </w:tcPr>
          <w:p w14:paraId="2FE918B1" w14:textId="5B2966FD" w:rsidR="00337DDC" w:rsidRPr="007F056A" w:rsidRDefault="00A77BDA" w:rsidP="00337DDC">
            <w:pPr>
              <w:pStyle w:val="TableBodyTextCentered"/>
            </w:pPr>
            <w:r>
              <w:object w:dxaOrig="2880" w:dyaOrig="1332" w14:anchorId="58F8160B">
                <v:shape id="_x0000_i1038" type="#_x0000_t75" style="width:130.2pt;height:58.8pt" o:ole="">
                  <v:imagedata r:id="rId62" o:title=""/>
                </v:shape>
                <o:OLEObject Type="Embed" ProgID="PBrush" ShapeID="_x0000_i1038" DrawAspect="Content" ObjectID="_1580374101" r:id="rId73"/>
              </w:object>
            </w:r>
          </w:p>
        </w:tc>
      </w:tr>
      <w:tr w:rsidR="00337DDC" w:rsidRPr="007F056A" w14:paraId="60D038A7" w14:textId="77777777" w:rsidTr="00337DDC">
        <w:tc>
          <w:tcPr>
            <w:tcW w:w="1620" w:type="dxa"/>
          </w:tcPr>
          <w:p w14:paraId="6C399BCF" w14:textId="77777777" w:rsidR="00337DDC" w:rsidRPr="007F056A" w:rsidRDefault="00337DDC" w:rsidP="00337DDC">
            <w:pPr>
              <w:pStyle w:val="TableBodyText"/>
            </w:pPr>
            <w:r w:rsidRPr="007F056A">
              <w:t>Test Procedure</w:t>
            </w:r>
          </w:p>
        </w:tc>
        <w:tc>
          <w:tcPr>
            <w:tcW w:w="7452" w:type="dxa"/>
          </w:tcPr>
          <w:p w14:paraId="791B4E2E" w14:textId="00BCC952" w:rsidR="00337DDC" w:rsidRPr="007F056A" w:rsidRDefault="00337DDC" w:rsidP="00026789">
            <w:pPr>
              <w:pStyle w:val="TableListNumber"/>
              <w:numPr>
                <w:ilvl w:val="0"/>
                <w:numId w:val="50"/>
              </w:numPr>
            </w:pPr>
            <w:r w:rsidRPr="007F056A">
              <w:t xml:space="preserve">Setup </w:t>
            </w:r>
            <w:r>
              <w:t>VRF, configure an IP address on</w:t>
            </w:r>
            <w:r w:rsidRPr="007F056A">
              <w:t xml:space="preserve"> management port and combine management port with this </w:t>
            </w:r>
            <w:r>
              <w:t>VRF</w:t>
            </w:r>
            <w:r w:rsidR="00A77BDA">
              <w:t>.</w:t>
            </w:r>
          </w:p>
          <w:p w14:paraId="27932FD3" w14:textId="77777777" w:rsidR="00337DDC" w:rsidRDefault="00337DDC" w:rsidP="00026789">
            <w:pPr>
              <w:pStyle w:val="TableListNumber"/>
            </w:pPr>
            <w:r>
              <w:t xml:space="preserve">Enable telnet on </w:t>
            </w:r>
            <w:r w:rsidRPr="007F056A">
              <w:t>DUT</w:t>
            </w:r>
            <w:r>
              <w:t>.</w:t>
            </w:r>
          </w:p>
          <w:p w14:paraId="549E87E5" w14:textId="0037ED6B" w:rsidR="00337DDC" w:rsidRPr="007F056A" w:rsidRDefault="00337DDC" w:rsidP="00026789">
            <w:pPr>
              <w:pStyle w:val="TableListNumber"/>
            </w:pPr>
            <w:r w:rsidRPr="00912DF9">
              <w:rPr>
                <w:highlight w:val="cyan"/>
              </w:rPr>
              <w:t>Try doing</w:t>
            </w:r>
            <w:r>
              <w:t xml:space="preserve"> </w:t>
            </w:r>
            <w:r w:rsidRPr="005C1330">
              <w:rPr>
                <w:highlight w:val="cyan"/>
              </w:rPr>
              <w:t>enables</w:t>
            </w:r>
            <w:r>
              <w:t xml:space="preserve"> </w:t>
            </w:r>
            <w:r w:rsidRPr="007F056A">
              <w:t>telnet from PC to DUT</w:t>
            </w:r>
            <w:r w:rsidR="00A77BDA">
              <w:t>.</w:t>
            </w:r>
          </w:p>
        </w:tc>
      </w:tr>
      <w:tr w:rsidR="00337DDC" w:rsidRPr="007F056A" w14:paraId="407B80DA" w14:textId="77777777" w:rsidTr="00337DDC">
        <w:tc>
          <w:tcPr>
            <w:tcW w:w="1620" w:type="dxa"/>
          </w:tcPr>
          <w:p w14:paraId="2F1A3E0E" w14:textId="77777777" w:rsidR="00337DDC" w:rsidRPr="007F056A" w:rsidRDefault="00337DDC" w:rsidP="00337DDC">
            <w:pPr>
              <w:pStyle w:val="TableBodyText"/>
            </w:pPr>
            <w:r w:rsidRPr="007F056A">
              <w:t>Expected Result</w:t>
            </w:r>
          </w:p>
        </w:tc>
        <w:tc>
          <w:tcPr>
            <w:tcW w:w="7452" w:type="dxa"/>
          </w:tcPr>
          <w:p w14:paraId="1CCB5B55" w14:textId="77777777" w:rsidR="00337DDC" w:rsidRPr="00026789" w:rsidRDefault="00337DDC" w:rsidP="00026789">
            <w:pPr>
              <w:pStyle w:val="TableListNumber"/>
              <w:numPr>
                <w:ilvl w:val="0"/>
                <w:numId w:val="51"/>
              </w:numPr>
              <w:rPr>
                <w:lang w:val="en-GB"/>
              </w:rPr>
            </w:pPr>
            <w:r>
              <w:t xml:space="preserve">Verify that a telnet based login can be done from PC </w:t>
            </w:r>
            <w:r w:rsidRPr="007F056A">
              <w:t xml:space="preserve">into DUT normally. </w:t>
            </w:r>
          </w:p>
        </w:tc>
      </w:tr>
      <w:tr w:rsidR="00337DDC" w:rsidRPr="007F056A" w14:paraId="120D1470" w14:textId="77777777" w:rsidTr="00337DDC">
        <w:tc>
          <w:tcPr>
            <w:tcW w:w="1620" w:type="dxa"/>
          </w:tcPr>
          <w:p w14:paraId="5D0B1524" w14:textId="77777777" w:rsidR="00337DDC" w:rsidRPr="007F056A" w:rsidRDefault="00337DDC" w:rsidP="00337DDC">
            <w:pPr>
              <w:pStyle w:val="TableBodyText"/>
            </w:pPr>
            <w:r w:rsidRPr="007F056A">
              <w:t>Descriptions</w:t>
            </w:r>
          </w:p>
        </w:tc>
        <w:tc>
          <w:tcPr>
            <w:tcW w:w="7452" w:type="dxa"/>
          </w:tcPr>
          <w:p w14:paraId="0D370024" w14:textId="77777777" w:rsidR="00337DDC" w:rsidRPr="007F056A" w:rsidRDefault="00337DDC" w:rsidP="00337DDC">
            <w:pPr>
              <w:pStyle w:val="TableBodyText"/>
              <w:rPr>
                <w:rFonts w:cs="Times New Roman"/>
                <w:i/>
                <w:color w:val="000000"/>
              </w:rPr>
            </w:pPr>
          </w:p>
        </w:tc>
      </w:tr>
      <w:tr w:rsidR="00337DDC" w:rsidRPr="007F056A" w14:paraId="1B426B39" w14:textId="77777777" w:rsidTr="00337DDC">
        <w:tc>
          <w:tcPr>
            <w:tcW w:w="1620" w:type="dxa"/>
          </w:tcPr>
          <w:p w14:paraId="1AD5B860" w14:textId="77777777" w:rsidR="00337DDC" w:rsidRPr="007F056A" w:rsidRDefault="00337DDC" w:rsidP="00337DDC">
            <w:pPr>
              <w:pStyle w:val="TableBodyText"/>
            </w:pPr>
            <w:r w:rsidRPr="007F056A">
              <w:t>Results</w:t>
            </w:r>
          </w:p>
        </w:tc>
        <w:tc>
          <w:tcPr>
            <w:tcW w:w="7452" w:type="dxa"/>
          </w:tcPr>
          <w:p w14:paraId="140EEA62" w14:textId="77777777" w:rsidR="00337DDC" w:rsidRPr="007F056A" w:rsidRDefault="00337DDC" w:rsidP="00337DDC">
            <w:pPr>
              <w:pStyle w:val="TableBodyText"/>
              <w:rPr>
                <w:rFonts w:cs="Times New Roman"/>
                <w:i/>
                <w:color w:val="000000"/>
              </w:rPr>
            </w:pPr>
          </w:p>
        </w:tc>
      </w:tr>
    </w:tbl>
    <w:p w14:paraId="710DF665" w14:textId="77777777" w:rsidR="0040666D" w:rsidRDefault="0040666D" w:rsidP="0040666D">
      <w:pPr>
        <w:pStyle w:val="BodyText"/>
      </w:pPr>
    </w:p>
    <w:p w14:paraId="3FB281F1" w14:textId="5CDD85EB" w:rsidR="0040666D" w:rsidRDefault="0040666D" w:rsidP="00900C6F">
      <w:pPr>
        <w:pStyle w:val="Heading1"/>
      </w:pPr>
      <w:bookmarkStart w:id="70" w:name="_Toc493355948"/>
      <w:r>
        <w:t>sFlow</w:t>
      </w:r>
      <w:bookmarkEnd w:id="70"/>
    </w:p>
    <w:p w14:paraId="3E2FE121" w14:textId="5E27ABEF" w:rsidR="0040666D" w:rsidRDefault="0040666D" w:rsidP="00A40724">
      <w:pPr>
        <w:pStyle w:val="Heading2"/>
      </w:pPr>
      <w:bookmarkStart w:id="71" w:name="_Toc493355949"/>
      <w:r>
        <w:t>sFlow</w:t>
      </w:r>
      <w:bookmarkEnd w:id="7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900C6F" w:rsidRPr="007F056A" w14:paraId="2ADABC1D" w14:textId="77777777" w:rsidTr="00900C6F">
        <w:tc>
          <w:tcPr>
            <w:tcW w:w="1620" w:type="dxa"/>
          </w:tcPr>
          <w:p w14:paraId="52D4BD0A" w14:textId="77777777" w:rsidR="00900C6F" w:rsidRPr="007F056A" w:rsidRDefault="00900C6F" w:rsidP="00900C6F">
            <w:pPr>
              <w:pStyle w:val="TableBodyText"/>
            </w:pPr>
            <w:r w:rsidRPr="007F056A">
              <w:t>Objectives of Tests</w:t>
            </w:r>
          </w:p>
        </w:tc>
        <w:tc>
          <w:tcPr>
            <w:tcW w:w="7452" w:type="dxa"/>
          </w:tcPr>
          <w:p w14:paraId="4664FA14" w14:textId="043E591F" w:rsidR="00900C6F" w:rsidRPr="007F056A" w:rsidRDefault="00900C6F" w:rsidP="00900C6F">
            <w:pPr>
              <w:pStyle w:val="TableBodyText"/>
              <w:rPr>
                <w:i/>
                <w:color w:val="000000"/>
              </w:rPr>
            </w:pPr>
            <w:r>
              <w:t>sFlow function</w:t>
            </w:r>
            <w:r w:rsidR="00A77BDA">
              <w:t>al</w:t>
            </w:r>
            <w:r>
              <w:t xml:space="preserve"> test</w:t>
            </w:r>
          </w:p>
        </w:tc>
      </w:tr>
      <w:tr w:rsidR="00900C6F" w:rsidRPr="007F056A" w14:paraId="3A0BC928" w14:textId="77777777" w:rsidTr="00900C6F">
        <w:tc>
          <w:tcPr>
            <w:tcW w:w="1620" w:type="dxa"/>
          </w:tcPr>
          <w:p w14:paraId="246F7F20" w14:textId="77777777" w:rsidR="00900C6F" w:rsidRPr="007F056A" w:rsidRDefault="00900C6F" w:rsidP="00900C6F">
            <w:pPr>
              <w:pStyle w:val="TableBodyText"/>
            </w:pPr>
            <w:r w:rsidRPr="007F056A">
              <w:t>Test configurations and connections (as shown in the figure)</w:t>
            </w:r>
          </w:p>
        </w:tc>
        <w:tc>
          <w:tcPr>
            <w:tcW w:w="7452" w:type="dxa"/>
            <w:vAlign w:val="center"/>
          </w:tcPr>
          <w:p w14:paraId="646CB940" w14:textId="7237A0CA" w:rsidR="00900C6F" w:rsidRPr="007F056A" w:rsidRDefault="00A77BDA" w:rsidP="00900C6F">
            <w:pPr>
              <w:pStyle w:val="TableBodyTextCentered"/>
            </w:pPr>
            <w:r>
              <w:object w:dxaOrig="6768" w:dyaOrig="3900" w14:anchorId="40C4A402">
                <v:shape id="_x0000_i1039" type="#_x0000_t75" style="width:274.2pt;height:157.2pt" o:ole="">
                  <v:imagedata r:id="rId51" o:title=""/>
                </v:shape>
                <o:OLEObject Type="Embed" ProgID="PBrush" ShapeID="_x0000_i1039" DrawAspect="Content" ObjectID="_1580374102" r:id="rId74"/>
              </w:object>
            </w:r>
          </w:p>
        </w:tc>
      </w:tr>
      <w:tr w:rsidR="00900C6F" w:rsidRPr="007F056A" w14:paraId="2BFB3646" w14:textId="77777777" w:rsidTr="00900C6F">
        <w:tc>
          <w:tcPr>
            <w:tcW w:w="1620" w:type="dxa"/>
          </w:tcPr>
          <w:p w14:paraId="7130D580" w14:textId="77777777" w:rsidR="00900C6F" w:rsidRPr="007F056A" w:rsidRDefault="00900C6F" w:rsidP="00900C6F">
            <w:pPr>
              <w:pStyle w:val="TableBodyText"/>
            </w:pPr>
            <w:r w:rsidRPr="007F056A">
              <w:t>Test Procedure</w:t>
            </w:r>
          </w:p>
        </w:tc>
        <w:tc>
          <w:tcPr>
            <w:tcW w:w="7452" w:type="dxa"/>
          </w:tcPr>
          <w:p w14:paraId="797B84C2" w14:textId="6E5C1514" w:rsidR="00900C6F" w:rsidRDefault="00900C6F" w:rsidP="00026789">
            <w:pPr>
              <w:pStyle w:val="TableListNumber"/>
              <w:numPr>
                <w:ilvl w:val="0"/>
                <w:numId w:val="52"/>
              </w:numPr>
            </w:pPr>
            <w:r>
              <w:t>Enable</w:t>
            </w:r>
            <w:r w:rsidRPr="007F056A">
              <w:t xml:space="preserve"> </w:t>
            </w:r>
            <w:r>
              <w:t>sFlow on DUT</w:t>
            </w:r>
            <w:r w:rsidRPr="007F056A">
              <w:t>, set collector ID as 1, sampling rate as 4</w:t>
            </w:r>
            <w:r w:rsidR="00B7307E">
              <w:t>096, polling interval as 120</w:t>
            </w:r>
          </w:p>
          <w:p w14:paraId="12A11106" w14:textId="65840F00" w:rsidR="00900C6F" w:rsidRPr="007F056A" w:rsidRDefault="00900C6F" w:rsidP="00026789">
            <w:pPr>
              <w:pStyle w:val="TableListNumber"/>
            </w:pPr>
            <w:r>
              <w:t xml:space="preserve">Configure </w:t>
            </w:r>
            <w:r w:rsidR="00A77BDA">
              <w:t xml:space="preserve">Port </w:t>
            </w:r>
            <w:r>
              <w:t xml:space="preserve">3 </w:t>
            </w:r>
            <w:r w:rsidR="00A77BDA">
              <w:t>as</w:t>
            </w:r>
            <w:r>
              <w:t xml:space="preserve"> sFlow collector port.</w:t>
            </w:r>
          </w:p>
          <w:p w14:paraId="4816C11C" w14:textId="114C7DAC" w:rsidR="00900C6F" w:rsidRPr="007F056A" w:rsidRDefault="00900C6F" w:rsidP="00026789">
            <w:pPr>
              <w:pStyle w:val="TableListNumber"/>
            </w:pPr>
            <w:r>
              <w:t>Send Ixia</w:t>
            </w:r>
            <w:r w:rsidRPr="007F056A">
              <w:t xml:space="preserve"> traffic from Tport1 to Tport2, </w:t>
            </w:r>
            <w:r w:rsidR="00B7307E">
              <w:t>Port3</w:t>
            </w:r>
            <w:r w:rsidRPr="007F056A">
              <w:t xml:space="preserve"> is used for </w:t>
            </w:r>
            <w:r>
              <w:t>sFlow collector.</w:t>
            </w:r>
          </w:p>
        </w:tc>
      </w:tr>
      <w:tr w:rsidR="00900C6F" w:rsidRPr="00A31BE2" w14:paraId="14F5E776" w14:textId="77777777" w:rsidTr="00900C6F">
        <w:tc>
          <w:tcPr>
            <w:tcW w:w="1620" w:type="dxa"/>
          </w:tcPr>
          <w:p w14:paraId="5F5DF2DF" w14:textId="77777777" w:rsidR="00900C6F" w:rsidRPr="007F056A" w:rsidRDefault="00900C6F" w:rsidP="00900C6F">
            <w:pPr>
              <w:pStyle w:val="TableBodyText"/>
            </w:pPr>
            <w:r w:rsidRPr="007F056A">
              <w:t>Expected Result</w:t>
            </w:r>
          </w:p>
        </w:tc>
        <w:tc>
          <w:tcPr>
            <w:tcW w:w="7452" w:type="dxa"/>
          </w:tcPr>
          <w:p w14:paraId="323B2DE1" w14:textId="77777777" w:rsidR="00900C6F" w:rsidRPr="00026789" w:rsidRDefault="00900C6F" w:rsidP="00026789">
            <w:pPr>
              <w:pStyle w:val="TableListNumber"/>
              <w:numPr>
                <w:ilvl w:val="0"/>
                <w:numId w:val="53"/>
              </w:numPr>
              <w:rPr>
                <w:color w:val="333333"/>
              </w:rPr>
            </w:pPr>
            <w:r>
              <w:t>Verify sFlow works.</w:t>
            </w:r>
          </w:p>
          <w:p w14:paraId="235BD48D" w14:textId="77777777" w:rsidR="00900C6F" w:rsidRPr="00A31BE2" w:rsidRDefault="00900C6F" w:rsidP="00026789">
            <w:pPr>
              <w:pStyle w:val="TableListNumber"/>
              <w:rPr>
                <w:color w:val="333333"/>
              </w:rPr>
            </w:pPr>
            <w:r>
              <w:t>sFlow</w:t>
            </w:r>
            <w:r w:rsidRPr="007F056A">
              <w:t xml:space="preserve"> receives traffic normally</w:t>
            </w:r>
            <w:r>
              <w:t xml:space="preserve"> on Tport3.</w:t>
            </w:r>
          </w:p>
        </w:tc>
      </w:tr>
      <w:tr w:rsidR="00900C6F" w:rsidRPr="007F056A" w14:paraId="5989070A" w14:textId="77777777" w:rsidTr="00900C6F">
        <w:tc>
          <w:tcPr>
            <w:tcW w:w="1620" w:type="dxa"/>
          </w:tcPr>
          <w:p w14:paraId="38BD6339" w14:textId="77777777" w:rsidR="00900C6F" w:rsidRPr="007F056A" w:rsidRDefault="00900C6F" w:rsidP="00900C6F">
            <w:pPr>
              <w:pStyle w:val="TableBodyText"/>
            </w:pPr>
            <w:r w:rsidRPr="007F056A">
              <w:t>Descriptions</w:t>
            </w:r>
          </w:p>
        </w:tc>
        <w:tc>
          <w:tcPr>
            <w:tcW w:w="7452" w:type="dxa"/>
          </w:tcPr>
          <w:p w14:paraId="549454E0" w14:textId="77777777" w:rsidR="00900C6F" w:rsidRPr="007F056A" w:rsidRDefault="00900C6F" w:rsidP="00900C6F">
            <w:pPr>
              <w:pStyle w:val="TableBodyText"/>
              <w:rPr>
                <w:rFonts w:cs="Times New Roman"/>
                <w:i/>
                <w:color w:val="000000"/>
              </w:rPr>
            </w:pPr>
          </w:p>
        </w:tc>
      </w:tr>
      <w:tr w:rsidR="00900C6F" w:rsidRPr="007F056A" w14:paraId="67DD803A" w14:textId="77777777" w:rsidTr="00900C6F">
        <w:tc>
          <w:tcPr>
            <w:tcW w:w="1620" w:type="dxa"/>
          </w:tcPr>
          <w:p w14:paraId="78DFF986" w14:textId="77777777" w:rsidR="00900C6F" w:rsidRPr="007F056A" w:rsidRDefault="00900C6F" w:rsidP="00900C6F">
            <w:pPr>
              <w:pStyle w:val="TableBodyText"/>
            </w:pPr>
            <w:r w:rsidRPr="007F056A">
              <w:t>Results</w:t>
            </w:r>
          </w:p>
        </w:tc>
        <w:tc>
          <w:tcPr>
            <w:tcW w:w="7452" w:type="dxa"/>
          </w:tcPr>
          <w:p w14:paraId="4374834A" w14:textId="77777777" w:rsidR="00900C6F" w:rsidRPr="007F056A" w:rsidRDefault="00900C6F" w:rsidP="00900C6F">
            <w:pPr>
              <w:pStyle w:val="TableBodyText"/>
              <w:rPr>
                <w:rFonts w:cs="Times New Roman"/>
                <w:i/>
                <w:color w:val="000000"/>
              </w:rPr>
            </w:pPr>
          </w:p>
        </w:tc>
      </w:tr>
    </w:tbl>
    <w:p w14:paraId="695FE49B" w14:textId="77777777" w:rsidR="0040666D" w:rsidRDefault="0040666D" w:rsidP="0040666D">
      <w:pPr>
        <w:pStyle w:val="BodyText"/>
      </w:pPr>
    </w:p>
    <w:p w14:paraId="7B164E2C" w14:textId="679579C0" w:rsidR="0040666D" w:rsidRDefault="00900C6F" w:rsidP="00900C6F">
      <w:pPr>
        <w:pStyle w:val="Heading1"/>
      </w:pPr>
      <w:bookmarkStart w:id="72" w:name="_Toc493355950"/>
      <w:r>
        <w:t xml:space="preserve">Layer </w:t>
      </w:r>
      <w:r w:rsidR="0040666D">
        <w:t xml:space="preserve">2 </w:t>
      </w:r>
      <w:r>
        <w:t>Basic Test</w:t>
      </w:r>
      <w:bookmarkEnd w:id="72"/>
    </w:p>
    <w:p w14:paraId="21C1F0E3" w14:textId="4D276075" w:rsidR="0040666D" w:rsidRDefault="0040666D" w:rsidP="00A40724">
      <w:pPr>
        <w:pStyle w:val="Heading2"/>
      </w:pPr>
      <w:bookmarkStart w:id="73" w:name="_Toc493355951"/>
      <w:r>
        <w:t>MAC-</w:t>
      </w:r>
      <w:r w:rsidR="00900C6F">
        <w:t>Table Scaling</w:t>
      </w:r>
      <w:bookmarkEnd w:id="73"/>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900C6F" w:rsidRPr="007F056A" w14:paraId="20AA7427" w14:textId="77777777" w:rsidTr="00900C6F">
        <w:tc>
          <w:tcPr>
            <w:tcW w:w="1620" w:type="dxa"/>
          </w:tcPr>
          <w:p w14:paraId="6C4DFEE5" w14:textId="77777777" w:rsidR="00900C6F" w:rsidRPr="007F056A" w:rsidRDefault="00900C6F" w:rsidP="00900C6F">
            <w:pPr>
              <w:pStyle w:val="TableBodyText"/>
            </w:pPr>
            <w:r w:rsidRPr="007F056A">
              <w:t>Objectives of Tests</w:t>
            </w:r>
          </w:p>
        </w:tc>
        <w:tc>
          <w:tcPr>
            <w:tcW w:w="7452" w:type="dxa"/>
          </w:tcPr>
          <w:p w14:paraId="073894A0" w14:textId="77777777" w:rsidR="00900C6F" w:rsidRPr="007F056A" w:rsidRDefault="00900C6F" w:rsidP="00900C6F">
            <w:pPr>
              <w:pStyle w:val="TableBodyText"/>
              <w:rPr>
                <w:i/>
                <w:color w:val="000000"/>
              </w:rPr>
            </w:pPr>
            <w:r w:rsidRPr="007F056A">
              <w:t>Test the size of MAC table</w:t>
            </w:r>
          </w:p>
        </w:tc>
      </w:tr>
      <w:tr w:rsidR="00900C6F" w:rsidRPr="007F056A" w14:paraId="6C526A80" w14:textId="77777777" w:rsidTr="00900C6F">
        <w:tc>
          <w:tcPr>
            <w:tcW w:w="1620" w:type="dxa"/>
          </w:tcPr>
          <w:p w14:paraId="4636AE38" w14:textId="77777777" w:rsidR="00900C6F" w:rsidRPr="007F056A" w:rsidRDefault="00900C6F" w:rsidP="00900C6F">
            <w:pPr>
              <w:pStyle w:val="TableBodyText"/>
            </w:pPr>
            <w:r w:rsidRPr="007F056A">
              <w:t>Test configurations and connections (as shown in the figure)</w:t>
            </w:r>
          </w:p>
        </w:tc>
        <w:tc>
          <w:tcPr>
            <w:tcW w:w="7452" w:type="dxa"/>
            <w:vAlign w:val="center"/>
          </w:tcPr>
          <w:p w14:paraId="3AC68112" w14:textId="1E1A7406" w:rsidR="00900C6F" w:rsidRPr="007F056A" w:rsidRDefault="00A77BDA" w:rsidP="00900C6F">
            <w:pPr>
              <w:pStyle w:val="TableBodyTextCentered"/>
            </w:pPr>
            <w:r>
              <w:object w:dxaOrig="6768" w:dyaOrig="3900" w14:anchorId="53512D91">
                <v:shape id="_x0000_i1040" type="#_x0000_t75" style="width:285pt;height:163.2pt" o:ole="">
                  <v:imagedata r:id="rId51" o:title=""/>
                </v:shape>
                <o:OLEObject Type="Embed" ProgID="PBrush" ShapeID="_x0000_i1040" DrawAspect="Content" ObjectID="_1580374103" r:id="rId75"/>
              </w:object>
            </w:r>
          </w:p>
        </w:tc>
      </w:tr>
      <w:tr w:rsidR="00900C6F" w:rsidRPr="007F056A" w14:paraId="2D42FBAE" w14:textId="77777777" w:rsidTr="00900C6F">
        <w:tc>
          <w:tcPr>
            <w:tcW w:w="1620" w:type="dxa"/>
          </w:tcPr>
          <w:p w14:paraId="30CC9DF9" w14:textId="77777777" w:rsidR="00900C6F" w:rsidRPr="007F056A" w:rsidRDefault="00900C6F" w:rsidP="00900C6F">
            <w:pPr>
              <w:pStyle w:val="TableBodyText"/>
            </w:pPr>
            <w:r w:rsidRPr="007F056A">
              <w:t>Test Procedure</w:t>
            </w:r>
          </w:p>
        </w:tc>
        <w:tc>
          <w:tcPr>
            <w:tcW w:w="7452" w:type="dxa"/>
          </w:tcPr>
          <w:p w14:paraId="34D51B78" w14:textId="77777777" w:rsidR="00900C6F" w:rsidRPr="007F056A" w:rsidRDefault="00900C6F" w:rsidP="00026789">
            <w:pPr>
              <w:pStyle w:val="TableListNumber"/>
              <w:numPr>
                <w:ilvl w:val="0"/>
                <w:numId w:val="54"/>
              </w:numPr>
            </w:pPr>
            <w:r>
              <w:t>In above setup, send</w:t>
            </w:r>
            <w:r w:rsidRPr="007F056A">
              <w:t xml:space="preserve"> various src-mac from Tport1, the number of src-mac i</w:t>
            </w:r>
            <w:r>
              <w:t>s the value DUT claims support. Check the DUT for how many MACs have been learned.</w:t>
            </w:r>
          </w:p>
          <w:p w14:paraId="7E556650" w14:textId="40B95791" w:rsidR="00900C6F" w:rsidRPr="007F056A" w:rsidRDefault="00900C6F" w:rsidP="00026789">
            <w:pPr>
              <w:pStyle w:val="TableListNumber"/>
              <w:rPr>
                <w:rFonts w:cs="Times New Roman"/>
              </w:rPr>
            </w:pPr>
            <w:r>
              <w:t>Send</w:t>
            </w:r>
            <w:r w:rsidRPr="007F056A">
              <w:t xml:space="preserve"> traffic</w:t>
            </w:r>
            <w:r>
              <w:t xml:space="preserve"> from Tport2</w:t>
            </w:r>
            <w:r w:rsidRPr="007F056A">
              <w:t xml:space="preserve"> destined to t</w:t>
            </w:r>
            <w:r>
              <w:t>he exact dst-mac addresses (</w:t>
            </w:r>
            <w:r w:rsidR="00A77BDA">
              <w:t xml:space="preserve">sent </w:t>
            </w:r>
            <w:r>
              <w:t>in step-1).</w:t>
            </w:r>
          </w:p>
        </w:tc>
      </w:tr>
      <w:tr w:rsidR="00900C6F" w:rsidRPr="007F056A" w14:paraId="641C50E0" w14:textId="77777777" w:rsidTr="00900C6F">
        <w:tc>
          <w:tcPr>
            <w:tcW w:w="1620" w:type="dxa"/>
          </w:tcPr>
          <w:p w14:paraId="7DBE1C59" w14:textId="77777777" w:rsidR="00900C6F" w:rsidRPr="007F056A" w:rsidRDefault="00900C6F" w:rsidP="00900C6F">
            <w:pPr>
              <w:pStyle w:val="TableBodyText"/>
            </w:pPr>
            <w:r w:rsidRPr="007F056A">
              <w:t>Expected Result</w:t>
            </w:r>
          </w:p>
        </w:tc>
        <w:tc>
          <w:tcPr>
            <w:tcW w:w="7452" w:type="dxa"/>
          </w:tcPr>
          <w:p w14:paraId="01526FE2" w14:textId="76263C0E" w:rsidR="00900C6F" w:rsidRPr="007F056A" w:rsidRDefault="00900C6F" w:rsidP="00026789">
            <w:pPr>
              <w:pStyle w:val="TableListNumber"/>
              <w:numPr>
                <w:ilvl w:val="0"/>
                <w:numId w:val="55"/>
              </w:numPr>
            </w:pPr>
            <w:r>
              <w:t xml:space="preserve">Verify that </w:t>
            </w:r>
            <w:r w:rsidRPr="007F056A">
              <w:t xml:space="preserve">DUT can learn all the </w:t>
            </w:r>
            <w:r w:rsidR="00A77BDA" w:rsidRPr="007F056A">
              <w:t>MAC</w:t>
            </w:r>
            <w:r w:rsidR="00A77BDA">
              <w:t>s</w:t>
            </w:r>
            <w:r w:rsidR="00A77BDA" w:rsidRPr="007F056A">
              <w:t xml:space="preserve"> </w:t>
            </w:r>
            <w:r>
              <w:t>sent from Ixia from Tport1</w:t>
            </w:r>
            <w:r w:rsidR="00A77BDA">
              <w:t>.</w:t>
            </w:r>
          </w:p>
          <w:p w14:paraId="529AD3A5" w14:textId="77777777" w:rsidR="00900C6F" w:rsidRDefault="00900C6F" w:rsidP="00026789">
            <w:pPr>
              <w:pStyle w:val="TableListNumber"/>
            </w:pPr>
            <w:r>
              <w:t>When the traffic sent from Tport2, verify that o</w:t>
            </w:r>
            <w:r w:rsidRPr="007F056A">
              <w:t xml:space="preserve">nly Tport1 can receive traffic, Tport3 can’t receive any traffic. </w:t>
            </w:r>
          </w:p>
          <w:p w14:paraId="2075D941" w14:textId="08314E93" w:rsidR="00900C6F" w:rsidRPr="007F056A" w:rsidRDefault="00900C6F" w:rsidP="00026789">
            <w:pPr>
              <w:pStyle w:val="TableListNumber"/>
              <w:rPr>
                <w:rFonts w:cs="Times New Roman"/>
              </w:rPr>
            </w:pPr>
            <w:r>
              <w:t xml:space="preserve">Specify the MAC scale learned in </w:t>
            </w:r>
            <w:r w:rsidR="00A77BDA">
              <w:t>step-</w:t>
            </w:r>
            <w:r>
              <w:t>1 of</w:t>
            </w:r>
            <w:r w:rsidR="00A77BDA">
              <w:t xml:space="preserve"> the</w:t>
            </w:r>
            <w:r>
              <w:t xml:space="preserve"> test procedure.</w:t>
            </w:r>
          </w:p>
        </w:tc>
      </w:tr>
      <w:tr w:rsidR="00900C6F" w:rsidRPr="007F056A" w14:paraId="155EAF40" w14:textId="77777777" w:rsidTr="00900C6F">
        <w:tc>
          <w:tcPr>
            <w:tcW w:w="1620" w:type="dxa"/>
          </w:tcPr>
          <w:p w14:paraId="2D579F68" w14:textId="77777777" w:rsidR="00900C6F" w:rsidRPr="007F056A" w:rsidRDefault="00900C6F" w:rsidP="00900C6F">
            <w:pPr>
              <w:pStyle w:val="TableBodyText"/>
            </w:pPr>
            <w:r w:rsidRPr="007F056A">
              <w:t>Descriptions</w:t>
            </w:r>
          </w:p>
        </w:tc>
        <w:tc>
          <w:tcPr>
            <w:tcW w:w="7452" w:type="dxa"/>
          </w:tcPr>
          <w:p w14:paraId="158B2031" w14:textId="77777777" w:rsidR="00900C6F" w:rsidRPr="007F056A" w:rsidRDefault="00900C6F" w:rsidP="00900C6F">
            <w:pPr>
              <w:pStyle w:val="TableBodyText"/>
              <w:rPr>
                <w:rFonts w:cs="Times New Roman"/>
                <w:i/>
                <w:color w:val="000000"/>
              </w:rPr>
            </w:pPr>
          </w:p>
        </w:tc>
      </w:tr>
      <w:tr w:rsidR="00900C6F" w:rsidRPr="007F056A" w14:paraId="6527A6BB" w14:textId="77777777" w:rsidTr="00900C6F">
        <w:tc>
          <w:tcPr>
            <w:tcW w:w="1620" w:type="dxa"/>
          </w:tcPr>
          <w:p w14:paraId="6C75ED9C" w14:textId="77777777" w:rsidR="00900C6F" w:rsidRPr="007F056A" w:rsidRDefault="00900C6F" w:rsidP="00900C6F">
            <w:pPr>
              <w:pStyle w:val="TableBodyText"/>
            </w:pPr>
            <w:r w:rsidRPr="007F056A">
              <w:t>Results</w:t>
            </w:r>
          </w:p>
        </w:tc>
        <w:tc>
          <w:tcPr>
            <w:tcW w:w="7452" w:type="dxa"/>
          </w:tcPr>
          <w:p w14:paraId="03295ED4" w14:textId="77777777" w:rsidR="00900C6F" w:rsidRPr="007F056A" w:rsidRDefault="00900C6F" w:rsidP="00900C6F">
            <w:pPr>
              <w:pStyle w:val="TableBodyText"/>
              <w:rPr>
                <w:rFonts w:cs="Times New Roman"/>
                <w:i/>
                <w:color w:val="000000"/>
              </w:rPr>
            </w:pPr>
          </w:p>
        </w:tc>
      </w:tr>
    </w:tbl>
    <w:p w14:paraId="1A0898B9" w14:textId="77777777" w:rsidR="0040666D" w:rsidRDefault="0040666D" w:rsidP="0040666D">
      <w:pPr>
        <w:pStyle w:val="BodyText"/>
      </w:pPr>
    </w:p>
    <w:p w14:paraId="56D7A07C" w14:textId="5621D49F" w:rsidR="0040666D" w:rsidRDefault="0040666D" w:rsidP="00A40724">
      <w:pPr>
        <w:pStyle w:val="Heading2"/>
      </w:pPr>
      <w:bookmarkStart w:id="74" w:name="_Toc493355952"/>
      <w:r>
        <w:t xml:space="preserve">MAC </w:t>
      </w:r>
      <w:r w:rsidR="00900C6F">
        <w:t>Address Learning Rate</w:t>
      </w:r>
      <w:bookmarkEnd w:id="74"/>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03"/>
        <w:gridCol w:w="7469"/>
      </w:tblGrid>
      <w:tr w:rsidR="00900C6F" w:rsidRPr="007F056A" w14:paraId="343FAE91" w14:textId="77777777" w:rsidTr="00900C6F">
        <w:trPr>
          <w:trHeight w:val="656"/>
        </w:trPr>
        <w:tc>
          <w:tcPr>
            <w:tcW w:w="1603" w:type="dxa"/>
          </w:tcPr>
          <w:p w14:paraId="73C8323B" w14:textId="77777777" w:rsidR="00900C6F" w:rsidRPr="007F056A" w:rsidRDefault="00900C6F" w:rsidP="00E96DC3">
            <w:pPr>
              <w:pStyle w:val="TableBodyText"/>
              <w:keepNext/>
            </w:pPr>
            <w:r w:rsidRPr="007F056A">
              <w:t>Objectives of Tests</w:t>
            </w:r>
          </w:p>
        </w:tc>
        <w:tc>
          <w:tcPr>
            <w:tcW w:w="7469" w:type="dxa"/>
          </w:tcPr>
          <w:p w14:paraId="623C095A" w14:textId="77777777" w:rsidR="00900C6F" w:rsidRPr="007F056A" w:rsidRDefault="00900C6F" w:rsidP="00E96DC3">
            <w:pPr>
              <w:pStyle w:val="TableBodyText"/>
              <w:keepNext/>
              <w:rPr>
                <w:i/>
                <w:color w:val="000000"/>
              </w:rPr>
            </w:pPr>
            <w:r>
              <w:t>MAC address learning rate</w:t>
            </w:r>
          </w:p>
        </w:tc>
      </w:tr>
      <w:tr w:rsidR="00900C6F" w:rsidRPr="007F056A" w14:paraId="7090E0C7" w14:textId="77777777" w:rsidTr="00A77BDA">
        <w:tc>
          <w:tcPr>
            <w:tcW w:w="1603" w:type="dxa"/>
          </w:tcPr>
          <w:p w14:paraId="0A18C799" w14:textId="77777777" w:rsidR="00900C6F" w:rsidRPr="007F056A" w:rsidRDefault="00900C6F" w:rsidP="00900C6F">
            <w:pPr>
              <w:pStyle w:val="TableBodyText"/>
            </w:pPr>
            <w:r w:rsidRPr="007F056A">
              <w:t>Test configurations and connections (as shown in the figure)</w:t>
            </w:r>
          </w:p>
        </w:tc>
        <w:tc>
          <w:tcPr>
            <w:tcW w:w="7469" w:type="dxa"/>
            <w:vAlign w:val="center"/>
          </w:tcPr>
          <w:p w14:paraId="73ADE0AA" w14:textId="37FAC17B" w:rsidR="00900C6F" w:rsidRPr="007F056A" w:rsidRDefault="00A77BDA" w:rsidP="00002AF6">
            <w:pPr>
              <w:pStyle w:val="TableBodyTextCentered"/>
            </w:pPr>
            <w:r>
              <w:object w:dxaOrig="6768" w:dyaOrig="3900" w14:anchorId="351B4F91">
                <v:shape id="_x0000_i1041" type="#_x0000_t75" style="width:273pt;height:157.2pt" o:ole="">
                  <v:imagedata r:id="rId51" o:title=""/>
                </v:shape>
                <o:OLEObject Type="Embed" ProgID="PBrush" ShapeID="_x0000_i1041" DrawAspect="Content" ObjectID="_1580374104" r:id="rId76"/>
              </w:object>
            </w:r>
          </w:p>
        </w:tc>
      </w:tr>
      <w:tr w:rsidR="00900C6F" w:rsidRPr="007F056A" w14:paraId="617B3E77" w14:textId="77777777" w:rsidTr="00900C6F">
        <w:tc>
          <w:tcPr>
            <w:tcW w:w="1603" w:type="dxa"/>
          </w:tcPr>
          <w:p w14:paraId="010C1846" w14:textId="77777777" w:rsidR="00900C6F" w:rsidRPr="007F056A" w:rsidRDefault="00900C6F" w:rsidP="00900C6F">
            <w:pPr>
              <w:pStyle w:val="TableBodyText"/>
            </w:pPr>
            <w:r w:rsidRPr="007F056A">
              <w:t>Test Procedure</w:t>
            </w:r>
          </w:p>
        </w:tc>
        <w:tc>
          <w:tcPr>
            <w:tcW w:w="7469" w:type="dxa"/>
          </w:tcPr>
          <w:p w14:paraId="480BF126" w14:textId="77777777" w:rsidR="00900C6F" w:rsidRPr="007F056A" w:rsidRDefault="00900C6F" w:rsidP="00026789">
            <w:pPr>
              <w:pStyle w:val="TableListNumber"/>
              <w:numPr>
                <w:ilvl w:val="0"/>
                <w:numId w:val="56"/>
              </w:numPr>
            </w:pPr>
            <w:r>
              <w:t>In above setup, Ixia</w:t>
            </w:r>
            <w:r w:rsidRPr="007F056A">
              <w:t xml:space="preserve"> sends </w:t>
            </w:r>
            <w:r>
              <w:t xml:space="preserve">data </w:t>
            </w:r>
            <w:r w:rsidRPr="007F056A">
              <w:t xml:space="preserve">traffic with various dst-mac from Tport1, the number of dst-mac </w:t>
            </w:r>
            <w:r>
              <w:t>is the value DUT claims support</w:t>
            </w:r>
            <w:r w:rsidRPr="007F056A">
              <w:t xml:space="preserve">. </w:t>
            </w:r>
          </w:p>
          <w:p w14:paraId="0D2F0FBB" w14:textId="3FA4E524" w:rsidR="00900C6F" w:rsidRPr="007F056A" w:rsidRDefault="00900C6F" w:rsidP="00026789">
            <w:pPr>
              <w:pStyle w:val="TableListNumber"/>
            </w:pPr>
            <w:r>
              <w:t>Ixia</w:t>
            </w:r>
            <w:r w:rsidRPr="007F056A">
              <w:t xml:space="preserve"> sends traffic from Tport2 with src-mac same as the dst-mac of traffic </w:t>
            </w:r>
            <w:r w:rsidR="00A77BDA">
              <w:t>arriving</w:t>
            </w:r>
            <w:r w:rsidR="00A77BDA" w:rsidRPr="007F056A">
              <w:t xml:space="preserve"> </w:t>
            </w:r>
            <w:r w:rsidRPr="007F056A">
              <w:t>from Tport1</w:t>
            </w:r>
            <w:r>
              <w:t xml:space="preserve"> (in step-1)</w:t>
            </w:r>
            <w:r w:rsidR="00A77BDA">
              <w:t>.</w:t>
            </w:r>
          </w:p>
        </w:tc>
      </w:tr>
      <w:tr w:rsidR="00900C6F" w:rsidRPr="007F056A" w14:paraId="11A42AAB" w14:textId="77777777" w:rsidTr="00900C6F">
        <w:trPr>
          <w:trHeight w:val="1329"/>
        </w:trPr>
        <w:tc>
          <w:tcPr>
            <w:tcW w:w="1603" w:type="dxa"/>
          </w:tcPr>
          <w:p w14:paraId="50184AA6" w14:textId="77777777" w:rsidR="00900C6F" w:rsidRPr="007F056A" w:rsidRDefault="00900C6F" w:rsidP="00900C6F">
            <w:pPr>
              <w:pStyle w:val="TableBodyText"/>
            </w:pPr>
            <w:r w:rsidRPr="007F056A">
              <w:t>Expected Result</w:t>
            </w:r>
          </w:p>
        </w:tc>
        <w:tc>
          <w:tcPr>
            <w:tcW w:w="7469" w:type="dxa"/>
          </w:tcPr>
          <w:p w14:paraId="4EF49FF7" w14:textId="77777777" w:rsidR="00900C6F" w:rsidRPr="007F056A" w:rsidRDefault="00900C6F" w:rsidP="00026789">
            <w:pPr>
              <w:pStyle w:val="TableListNumber"/>
              <w:numPr>
                <w:ilvl w:val="0"/>
                <w:numId w:val="57"/>
              </w:numPr>
            </w:pPr>
            <w:r>
              <w:t>Verify that initially b</w:t>
            </w:r>
            <w:r w:rsidRPr="007F056A">
              <w:t xml:space="preserve">oth Tport2 </w:t>
            </w:r>
            <w:r>
              <w:t>and Tport3 can receive traffic (as initially traffic will flood, being unknown unicast).</w:t>
            </w:r>
          </w:p>
          <w:p w14:paraId="19A9A285" w14:textId="33F7759D" w:rsidR="00900C6F" w:rsidRPr="007F056A" w:rsidRDefault="00900C6F" w:rsidP="00026789">
            <w:pPr>
              <w:pStyle w:val="TableListNumber"/>
            </w:pPr>
            <w:r>
              <w:t>Verify that t</w:t>
            </w:r>
            <w:r w:rsidRPr="007F056A">
              <w:t>raffic to Tport3 decreases by a</w:t>
            </w:r>
            <w:r>
              <w:t>nd by, and becomes 0 finally (as the MAC is learned)</w:t>
            </w:r>
            <w:r w:rsidR="00A77BDA">
              <w:t>.</w:t>
            </w:r>
          </w:p>
          <w:p w14:paraId="1BCC8F5A" w14:textId="77777777" w:rsidR="00900C6F" w:rsidRPr="007F056A" w:rsidRDefault="00900C6F" w:rsidP="00026789">
            <w:pPr>
              <w:pStyle w:val="TableListNumber"/>
            </w:pPr>
            <w:r w:rsidRPr="007F056A">
              <w:t xml:space="preserve">Record the time it takes from traffic deceasing to 0 as t1. MAC-learning rate=MAC table size/t1. </w:t>
            </w:r>
          </w:p>
        </w:tc>
      </w:tr>
      <w:tr w:rsidR="00900C6F" w:rsidRPr="007F056A" w14:paraId="40EF9FBD" w14:textId="77777777" w:rsidTr="00900C6F">
        <w:trPr>
          <w:trHeight w:val="492"/>
        </w:trPr>
        <w:tc>
          <w:tcPr>
            <w:tcW w:w="1603" w:type="dxa"/>
          </w:tcPr>
          <w:p w14:paraId="620593B9" w14:textId="77777777" w:rsidR="00900C6F" w:rsidRPr="007F056A" w:rsidRDefault="00900C6F" w:rsidP="00900C6F">
            <w:pPr>
              <w:pStyle w:val="TableBodyText"/>
            </w:pPr>
            <w:r w:rsidRPr="007F056A">
              <w:t>Descriptions</w:t>
            </w:r>
          </w:p>
        </w:tc>
        <w:tc>
          <w:tcPr>
            <w:tcW w:w="7469" w:type="dxa"/>
          </w:tcPr>
          <w:p w14:paraId="0B01037E" w14:textId="77777777" w:rsidR="00900C6F" w:rsidRPr="007F056A" w:rsidRDefault="00900C6F" w:rsidP="00900C6F">
            <w:pPr>
              <w:pStyle w:val="TableBodyText"/>
              <w:rPr>
                <w:rFonts w:cs="Times New Roman"/>
                <w:i/>
                <w:color w:val="000000"/>
              </w:rPr>
            </w:pPr>
          </w:p>
        </w:tc>
      </w:tr>
      <w:tr w:rsidR="00900C6F" w:rsidRPr="007F056A" w14:paraId="3BC23083" w14:textId="77777777" w:rsidTr="00A77BDA">
        <w:tc>
          <w:tcPr>
            <w:tcW w:w="1603" w:type="dxa"/>
          </w:tcPr>
          <w:p w14:paraId="43CFDA85" w14:textId="77777777" w:rsidR="00900C6F" w:rsidRPr="007F056A" w:rsidRDefault="00900C6F" w:rsidP="00900C6F">
            <w:pPr>
              <w:pStyle w:val="TableBodyText"/>
            </w:pPr>
            <w:r w:rsidRPr="007F056A">
              <w:t>Results</w:t>
            </w:r>
          </w:p>
        </w:tc>
        <w:tc>
          <w:tcPr>
            <w:tcW w:w="7469" w:type="dxa"/>
          </w:tcPr>
          <w:p w14:paraId="17FEF763" w14:textId="77777777" w:rsidR="00900C6F" w:rsidRPr="007F056A" w:rsidRDefault="00900C6F" w:rsidP="00900C6F">
            <w:pPr>
              <w:pStyle w:val="TableBodyText"/>
              <w:rPr>
                <w:rFonts w:cs="Times New Roman"/>
                <w:noProof/>
              </w:rPr>
            </w:pPr>
            <w:r w:rsidRPr="007F056A">
              <w:rPr>
                <w:rFonts w:cs="Times New Roman"/>
                <w:noProof/>
                <w:lang w:bidi="ar-SA"/>
              </w:rPr>
              <w:drawing>
                <wp:inline distT="0" distB="0" distL="0" distR="0" wp14:anchorId="23CBEC68" wp14:editId="61390AF3">
                  <wp:extent cx="4085590" cy="1377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5590" cy="1377315"/>
                          </a:xfrm>
                          <a:prstGeom prst="rect">
                            <a:avLst/>
                          </a:prstGeom>
                        </pic:spPr>
                      </pic:pic>
                    </a:graphicData>
                  </a:graphic>
                </wp:inline>
              </w:drawing>
            </w:r>
          </w:p>
          <w:p w14:paraId="2B6546FD" w14:textId="77777777" w:rsidR="00900C6F" w:rsidRPr="007F056A" w:rsidRDefault="00900C6F" w:rsidP="00900C6F">
            <w:pPr>
              <w:pStyle w:val="TableBodyText"/>
              <w:rPr>
                <w:rFonts w:cs="Times New Roman"/>
                <w:i/>
                <w:color w:val="000000"/>
              </w:rPr>
            </w:pPr>
            <w:r w:rsidRPr="007F056A">
              <w:rPr>
                <w:rFonts w:cs="Times New Roman"/>
                <w:noProof/>
                <w:lang w:bidi="ar-SA"/>
              </w:rPr>
              <w:drawing>
                <wp:inline distT="0" distB="0" distL="0" distR="0" wp14:anchorId="6465FCD1" wp14:editId="37A0D763">
                  <wp:extent cx="4042410" cy="1305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2410" cy="1305560"/>
                          </a:xfrm>
                          <a:prstGeom prst="rect">
                            <a:avLst/>
                          </a:prstGeom>
                        </pic:spPr>
                      </pic:pic>
                    </a:graphicData>
                  </a:graphic>
                </wp:inline>
              </w:drawing>
            </w:r>
          </w:p>
          <w:p w14:paraId="67613053" w14:textId="77777777" w:rsidR="00900C6F" w:rsidRPr="00900C6F" w:rsidRDefault="00900C6F" w:rsidP="00900C6F">
            <w:pPr>
              <w:pStyle w:val="TableBodyText"/>
            </w:pPr>
            <w:r w:rsidRPr="00900C6F">
              <w:t>root@r-csi-sn2410-02:~# net show bridge macs dynamic | wc -l</w:t>
            </w:r>
          </w:p>
          <w:p w14:paraId="1687C6E2" w14:textId="77777777" w:rsidR="00900C6F" w:rsidRPr="00900C6F" w:rsidRDefault="00900C6F" w:rsidP="00900C6F">
            <w:pPr>
              <w:pStyle w:val="TableBodyText"/>
            </w:pPr>
            <w:r w:rsidRPr="00900C6F">
              <w:t>88004</w:t>
            </w:r>
          </w:p>
          <w:p w14:paraId="71E580B3" w14:textId="77777777" w:rsidR="00900C6F" w:rsidRPr="007F056A" w:rsidRDefault="00900C6F" w:rsidP="00900C6F">
            <w:pPr>
              <w:pStyle w:val="TableBodyText"/>
              <w:rPr>
                <w:rFonts w:cs="Times New Roman"/>
                <w:i/>
                <w:color w:val="000000"/>
              </w:rPr>
            </w:pPr>
            <w:r w:rsidRPr="007F056A">
              <w:rPr>
                <w:rFonts w:cs="Times New Roman"/>
                <w:noProof/>
                <w:lang w:bidi="ar-SA"/>
              </w:rPr>
              <w:drawing>
                <wp:inline distT="0" distB="0" distL="0" distR="0" wp14:anchorId="3073B54D" wp14:editId="61FF179F">
                  <wp:extent cx="4042410" cy="2344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2410" cy="2344420"/>
                          </a:xfrm>
                          <a:prstGeom prst="rect">
                            <a:avLst/>
                          </a:prstGeom>
                        </pic:spPr>
                      </pic:pic>
                    </a:graphicData>
                  </a:graphic>
                </wp:inline>
              </w:drawing>
            </w:r>
          </w:p>
          <w:p w14:paraId="0C874080" w14:textId="77777777" w:rsidR="00900C6F" w:rsidRPr="007F056A" w:rsidRDefault="00900C6F" w:rsidP="00900C6F">
            <w:pPr>
              <w:pStyle w:val="TableBodyText"/>
              <w:rPr>
                <w:rFonts w:cs="Times New Roman"/>
                <w:i/>
                <w:color w:val="000000"/>
              </w:rPr>
            </w:pPr>
            <w:r w:rsidRPr="007F056A">
              <w:rPr>
                <w:rFonts w:cs="Times New Roman"/>
                <w:color w:val="000000"/>
              </w:rPr>
              <w:t>76813/2.852= 26933 Macs/sec</w:t>
            </w:r>
          </w:p>
        </w:tc>
      </w:tr>
    </w:tbl>
    <w:p w14:paraId="592E83E8" w14:textId="77777777" w:rsidR="0040666D" w:rsidRDefault="0040666D" w:rsidP="0040666D">
      <w:pPr>
        <w:pStyle w:val="BodyText"/>
      </w:pPr>
    </w:p>
    <w:p w14:paraId="29AE2E2A" w14:textId="414BEB61" w:rsidR="0040666D" w:rsidRDefault="0040666D" w:rsidP="00E7566B">
      <w:pPr>
        <w:pStyle w:val="Heading2"/>
      </w:pPr>
      <w:bookmarkStart w:id="75" w:name="_Toc493355953"/>
      <w:r>
        <w:t xml:space="preserve">LAG with Max </w:t>
      </w:r>
      <w:r w:rsidR="00EA19C2">
        <w:t>Member</w:t>
      </w:r>
      <w:bookmarkEnd w:id="75"/>
    </w:p>
    <w:tbl>
      <w:tblPr>
        <w:tblW w:w="822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6602"/>
      </w:tblGrid>
      <w:tr w:rsidR="00EA19C2" w:rsidRPr="007F056A" w14:paraId="4BC364B2" w14:textId="77777777" w:rsidTr="00EA19C2">
        <w:tc>
          <w:tcPr>
            <w:tcW w:w="1620" w:type="dxa"/>
          </w:tcPr>
          <w:p w14:paraId="56BA79F1" w14:textId="77777777" w:rsidR="00EA19C2" w:rsidRPr="007F056A" w:rsidRDefault="00EA19C2" w:rsidP="00E96DC3">
            <w:pPr>
              <w:pStyle w:val="TableBodyText"/>
              <w:keepNext/>
            </w:pPr>
            <w:r w:rsidRPr="007F056A">
              <w:t>Objectives of Tests</w:t>
            </w:r>
          </w:p>
        </w:tc>
        <w:tc>
          <w:tcPr>
            <w:tcW w:w="6602" w:type="dxa"/>
          </w:tcPr>
          <w:p w14:paraId="4AE4EF76" w14:textId="25EBEDA3" w:rsidR="00EA19C2" w:rsidRPr="007F056A" w:rsidRDefault="00EA19C2" w:rsidP="00E96DC3">
            <w:pPr>
              <w:pStyle w:val="TableBodyText"/>
              <w:keepNext/>
              <w:rPr>
                <w:i/>
                <w:color w:val="000000"/>
              </w:rPr>
            </w:pPr>
            <w:r w:rsidRPr="007F056A">
              <w:t>Test the max number of LAG member</w:t>
            </w:r>
            <w:r w:rsidR="00A77BDA">
              <w:t>s</w:t>
            </w:r>
          </w:p>
        </w:tc>
      </w:tr>
      <w:tr w:rsidR="00EA19C2" w:rsidRPr="007F056A" w14:paraId="0E980678" w14:textId="77777777" w:rsidTr="00EA19C2">
        <w:tc>
          <w:tcPr>
            <w:tcW w:w="1620" w:type="dxa"/>
          </w:tcPr>
          <w:p w14:paraId="21FAF0E9" w14:textId="77777777" w:rsidR="00EA19C2" w:rsidRPr="007F056A" w:rsidRDefault="00EA19C2" w:rsidP="00EA19C2">
            <w:pPr>
              <w:pStyle w:val="TableBodyText"/>
            </w:pPr>
            <w:r w:rsidRPr="007F056A">
              <w:t>Test configurations and connections (as shown in the figure)</w:t>
            </w:r>
          </w:p>
        </w:tc>
        <w:tc>
          <w:tcPr>
            <w:tcW w:w="6602" w:type="dxa"/>
            <w:vAlign w:val="center"/>
          </w:tcPr>
          <w:p w14:paraId="32F8D1DE" w14:textId="397E162D" w:rsidR="00EA19C2" w:rsidRPr="007F056A" w:rsidRDefault="00A77BDA" w:rsidP="00002AF6">
            <w:pPr>
              <w:pStyle w:val="TableBodyTextCentered"/>
            </w:pPr>
            <w:r>
              <w:object w:dxaOrig="4128" w:dyaOrig="2556" w14:anchorId="3FCDD6E9">
                <v:shape id="_x0000_i1042" type="#_x0000_t75" style="width:172.2pt;height:105.6pt" o:ole="">
                  <v:imagedata r:id="rId80" o:title=""/>
                </v:shape>
                <o:OLEObject Type="Embed" ProgID="PBrush" ShapeID="_x0000_i1042" DrawAspect="Content" ObjectID="_1580374105" r:id="rId81"/>
              </w:object>
            </w:r>
          </w:p>
        </w:tc>
      </w:tr>
      <w:tr w:rsidR="00EA19C2" w:rsidRPr="007F056A" w14:paraId="21C0E0FF" w14:textId="77777777" w:rsidTr="00EA19C2">
        <w:tc>
          <w:tcPr>
            <w:tcW w:w="1620" w:type="dxa"/>
          </w:tcPr>
          <w:p w14:paraId="793CF4BE" w14:textId="77777777" w:rsidR="00EA19C2" w:rsidRPr="007F056A" w:rsidRDefault="00EA19C2" w:rsidP="00EA19C2">
            <w:pPr>
              <w:pStyle w:val="TableBodyText"/>
            </w:pPr>
            <w:r w:rsidRPr="007F056A">
              <w:t>Test Procedure</w:t>
            </w:r>
          </w:p>
        </w:tc>
        <w:tc>
          <w:tcPr>
            <w:tcW w:w="6602" w:type="dxa"/>
          </w:tcPr>
          <w:p w14:paraId="32862458" w14:textId="7AC47269" w:rsidR="00EA19C2" w:rsidRPr="007F056A" w:rsidRDefault="00EA19C2" w:rsidP="00026789">
            <w:pPr>
              <w:pStyle w:val="TableListNumber"/>
              <w:numPr>
                <w:ilvl w:val="0"/>
                <w:numId w:val="58"/>
              </w:numPr>
            </w:pPr>
            <w:r w:rsidRPr="007F056A">
              <w:t>Create LAG with max number of member link</w:t>
            </w:r>
            <w:r w:rsidR="00A77BDA">
              <w:t>s</w:t>
            </w:r>
            <w:r>
              <w:t xml:space="preserve"> supported</w:t>
            </w:r>
            <w:r w:rsidRPr="007F056A">
              <w:t>.</w:t>
            </w:r>
          </w:p>
          <w:p w14:paraId="5F2D1F74" w14:textId="77777777" w:rsidR="00EA19C2" w:rsidRDefault="00EA19C2" w:rsidP="00026789">
            <w:pPr>
              <w:pStyle w:val="TableListNumber"/>
            </w:pPr>
            <w:r w:rsidRPr="007F056A">
              <w:t>Make Tport1 a</w:t>
            </w:r>
            <w:r>
              <w:t xml:space="preserve">nd Tport2 within the same VLAN. </w:t>
            </w:r>
          </w:p>
          <w:p w14:paraId="611C9D06" w14:textId="7235CE77" w:rsidR="00EA19C2" w:rsidRPr="007F056A" w:rsidRDefault="00EA19C2" w:rsidP="00026789">
            <w:pPr>
              <w:pStyle w:val="TableListNumber"/>
            </w:pPr>
            <w:r>
              <w:t>S</w:t>
            </w:r>
            <w:r w:rsidRPr="007F056A">
              <w:t>ends traffic with various SIP</w:t>
            </w:r>
            <w:r w:rsidR="00A77BDA">
              <w:t>s</w:t>
            </w:r>
            <w:r w:rsidRPr="007F056A">
              <w:t xml:space="preserve"> from Tport1 </w:t>
            </w:r>
            <w:r>
              <w:t>to Tport2.</w:t>
            </w:r>
          </w:p>
        </w:tc>
      </w:tr>
      <w:tr w:rsidR="00EA19C2" w:rsidRPr="007F056A" w14:paraId="23C984BB" w14:textId="77777777" w:rsidTr="00EA19C2">
        <w:tc>
          <w:tcPr>
            <w:tcW w:w="1620" w:type="dxa"/>
          </w:tcPr>
          <w:p w14:paraId="7F846D1A" w14:textId="77777777" w:rsidR="00EA19C2" w:rsidRPr="007F056A" w:rsidRDefault="00EA19C2" w:rsidP="00EA19C2">
            <w:pPr>
              <w:pStyle w:val="TableBodyText"/>
            </w:pPr>
            <w:r w:rsidRPr="007F056A">
              <w:t>Expected Result</w:t>
            </w:r>
          </w:p>
        </w:tc>
        <w:tc>
          <w:tcPr>
            <w:tcW w:w="6602" w:type="dxa"/>
          </w:tcPr>
          <w:p w14:paraId="165A6FD1" w14:textId="77777777" w:rsidR="00EA19C2" w:rsidRDefault="00EA19C2" w:rsidP="00026789">
            <w:pPr>
              <w:pStyle w:val="TableListNumber"/>
              <w:numPr>
                <w:ilvl w:val="0"/>
                <w:numId w:val="59"/>
              </w:numPr>
            </w:pPr>
            <w:r>
              <w:t>Verify that the t</w:t>
            </w:r>
            <w:r w:rsidRPr="007F056A">
              <w:t xml:space="preserve">raffic </w:t>
            </w:r>
            <w:r>
              <w:t>is forwarding normally.</w:t>
            </w:r>
          </w:p>
          <w:p w14:paraId="268051A9" w14:textId="77777777" w:rsidR="00EA19C2" w:rsidRPr="007F056A" w:rsidRDefault="00EA19C2" w:rsidP="00026789">
            <w:pPr>
              <w:pStyle w:val="TableListNumber"/>
            </w:pPr>
            <w:r>
              <w:t>Check the counters for LAG ports and verify that traffic is</w:t>
            </w:r>
            <w:r w:rsidRPr="007F056A">
              <w:t xml:space="preserve"> load balanced evenly among the member links.</w:t>
            </w:r>
          </w:p>
        </w:tc>
      </w:tr>
      <w:tr w:rsidR="00EA19C2" w:rsidRPr="007F056A" w14:paraId="46823494" w14:textId="77777777" w:rsidTr="00EA19C2">
        <w:tc>
          <w:tcPr>
            <w:tcW w:w="1620" w:type="dxa"/>
          </w:tcPr>
          <w:p w14:paraId="04F5C697" w14:textId="77777777" w:rsidR="00EA19C2" w:rsidRPr="007F056A" w:rsidRDefault="00EA19C2" w:rsidP="00EA19C2">
            <w:pPr>
              <w:pStyle w:val="TableBodyText"/>
            </w:pPr>
            <w:r w:rsidRPr="007F056A">
              <w:t>Descriptions</w:t>
            </w:r>
          </w:p>
        </w:tc>
        <w:tc>
          <w:tcPr>
            <w:tcW w:w="6602" w:type="dxa"/>
          </w:tcPr>
          <w:p w14:paraId="63D03B5C" w14:textId="77777777" w:rsidR="00EA19C2" w:rsidRPr="007F056A" w:rsidRDefault="00EA19C2" w:rsidP="00EA19C2">
            <w:pPr>
              <w:pStyle w:val="TableBodyText"/>
              <w:rPr>
                <w:rFonts w:cs="Times New Roman"/>
                <w:i/>
                <w:color w:val="000000"/>
              </w:rPr>
            </w:pPr>
          </w:p>
        </w:tc>
      </w:tr>
      <w:tr w:rsidR="00EA19C2" w:rsidRPr="007F056A" w14:paraId="6CBC6BC6" w14:textId="77777777" w:rsidTr="00EA19C2">
        <w:tc>
          <w:tcPr>
            <w:tcW w:w="1620" w:type="dxa"/>
          </w:tcPr>
          <w:p w14:paraId="0C27EAC9" w14:textId="77777777" w:rsidR="00EA19C2" w:rsidRPr="007F056A" w:rsidRDefault="00EA19C2" w:rsidP="00EA19C2">
            <w:pPr>
              <w:pStyle w:val="TableBodyText"/>
            </w:pPr>
            <w:r w:rsidRPr="007F056A">
              <w:t>Results</w:t>
            </w:r>
          </w:p>
        </w:tc>
        <w:tc>
          <w:tcPr>
            <w:tcW w:w="6602" w:type="dxa"/>
          </w:tcPr>
          <w:p w14:paraId="7266CC66" w14:textId="77777777" w:rsidR="00EA19C2" w:rsidRPr="007F056A" w:rsidRDefault="00EA19C2" w:rsidP="00EA19C2">
            <w:pPr>
              <w:pStyle w:val="TableBodyText"/>
              <w:rPr>
                <w:rFonts w:cs="Times New Roman"/>
                <w:i/>
                <w:color w:val="000000"/>
              </w:rPr>
            </w:pPr>
          </w:p>
        </w:tc>
      </w:tr>
    </w:tbl>
    <w:p w14:paraId="25C13750" w14:textId="77777777" w:rsidR="0040666D" w:rsidRDefault="0040666D" w:rsidP="0040666D">
      <w:pPr>
        <w:pStyle w:val="BodyText"/>
      </w:pPr>
    </w:p>
    <w:p w14:paraId="0073ADDD" w14:textId="59E82D3A" w:rsidR="0040666D" w:rsidRDefault="0040666D" w:rsidP="00E7566B">
      <w:pPr>
        <w:pStyle w:val="Heading2"/>
      </w:pPr>
      <w:bookmarkStart w:id="76" w:name="_Toc493355954"/>
      <w:r>
        <w:t>STP</w:t>
      </w:r>
      <w:bookmarkEnd w:id="76"/>
    </w:p>
    <w:tbl>
      <w:tblPr>
        <w:tblW w:w="822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6602"/>
      </w:tblGrid>
      <w:tr w:rsidR="00EA19C2" w:rsidRPr="007F056A" w14:paraId="323C1262" w14:textId="77777777" w:rsidTr="00002AF6">
        <w:tc>
          <w:tcPr>
            <w:tcW w:w="1620" w:type="dxa"/>
          </w:tcPr>
          <w:p w14:paraId="205294E3" w14:textId="77777777" w:rsidR="00EA19C2" w:rsidRPr="007F056A" w:rsidRDefault="00EA19C2" w:rsidP="00E96DC3">
            <w:pPr>
              <w:pStyle w:val="TableBodyText"/>
              <w:keepNext/>
            </w:pPr>
            <w:r w:rsidRPr="007F056A">
              <w:t>Objectives of Tests</w:t>
            </w:r>
          </w:p>
        </w:tc>
        <w:tc>
          <w:tcPr>
            <w:tcW w:w="6602" w:type="dxa"/>
          </w:tcPr>
          <w:p w14:paraId="1B269558" w14:textId="6AB50273" w:rsidR="00EA19C2" w:rsidRPr="007F056A" w:rsidRDefault="00EA19C2" w:rsidP="00912DF9">
            <w:pPr>
              <w:pStyle w:val="TableBodyText"/>
              <w:keepNext/>
              <w:rPr>
                <w:i/>
                <w:color w:val="000000"/>
              </w:rPr>
            </w:pPr>
            <w:r w:rsidRPr="007F056A">
              <w:t>Test the function</w:t>
            </w:r>
            <w:r w:rsidR="00A77BDA">
              <w:t>ality</w:t>
            </w:r>
            <w:r w:rsidRPr="007F056A">
              <w:t xml:space="preserve"> of STP</w:t>
            </w:r>
            <w:r w:rsidR="00912DF9">
              <w:t xml:space="preserve"> (RSTP, P</w:t>
            </w:r>
            <w:r>
              <w:t>VST or regular STP)</w:t>
            </w:r>
          </w:p>
        </w:tc>
      </w:tr>
      <w:tr w:rsidR="00EA19C2" w:rsidRPr="007F056A" w14:paraId="1C3AA78B" w14:textId="77777777" w:rsidTr="00002AF6">
        <w:tc>
          <w:tcPr>
            <w:tcW w:w="1620" w:type="dxa"/>
          </w:tcPr>
          <w:p w14:paraId="459A0308" w14:textId="77777777" w:rsidR="00EA19C2" w:rsidRPr="007F056A" w:rsidRDefault="00EA19C2" w:rsidP="00002AF6">
            <w:pPr>
              <w:pStyle w:val="TableBodyText"/>
            </w:pPr>
            <w:r w:rsidRPr="007F056A">
              <w:t>Test configurations and connections (as shown in the figure)</w:t>
            </w:r>
          </w:p>
        </w:tc>
        <w:tc>
          <w:tcPr>
            <w:tcW w:w="6602" w:type="dxa"/>
            <w:vAlign w:val="center"/>
          </w:tcPr>
          <w:p w14:paraId="4073240C" w14:textId="77777777" w:rsidR="00EA19C2" w:rsidRPr="007F056A" w:rsidRDefault="00EA19C2" w:rsidP="00002AF6">
            <w:pPr>
              <w:pStyle w:val="TableBodyTextCentered"/>
            </w:pPr>
            <w:r>
              <w:rPr>
                <w:noProof/>
                <w:lang w:bidi="ar-SA"/>
              </w:rPr>
              <w:drawing>
                <wp:inline distT="0" distB="0" distL="0" distR="0" wp14:anchorId="15216122" wp14:editId="3C980AB3">
                  <wp:extent cx="32004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1952625"/>
                          </a:xfrm>
                          <a:prstGeom prst="rect">
                            <a:avLst/>
                          </a:prstGeom>
                        </pic:spPr>
                      </pic:pic>
                    </a:graphicData>
                  </a:graphic>
                </wp:inline>
              </w:drawing>
            </w:r>
          </w:p>
        </w:tc>
      </w:tr>
      <w:tr w:rsidR="00EA19C2" w:rsidRPr="007F056A" w14:paraId="36AAB684" w14:textId="77777777" w:rsidTr="00002AF6">
        <w:tc>
          <w:tcPr>
            <w:tcW w:w="1620" w:type="dxa"/>
          </w:tcPr>
          <w:p w14:paraId="113A4868" w14:textId="77777777" w:rsidR="00EA19C2" w:rsidRPr="007F056A" w:rsidRDefault="00EA19C2" w:rsidP="00002AF6">
            <w:pPr>
              <w:pStyle w:val="TableBodyText"/>
            </w:pPr>
            <w:r w:rsidRPr="007F056A">
              <w:t>Test Procedure</w:t>
            </w:r>
          </w:p>
        </w:tc>
        <w:tc>
          <w:tcPr>
            <w:tcW w:w="6602" w:type="dxa"/>
          </w:tcPr>
          <w:p w14:paraId="03F86725" w14:textId="31241BED" w:rsidR="00EA19C2" w:rsidRPr="007F056A" w:rsidRDefault="00EA19C2" w:rsidP="00026789">
            <w:pPr>
              <w:pStyle w:val="TableListNumber"/>
              <w:numPr>
                <w:ilvl w:val="0"/>
                <w:numId w:val="60"/>
              </w:numPr>
            </w:pPr>
            <w:r w:rsidRPr="007F056A">
              <w:t>Running STP among 3 DUT</w:t>
            </w:r>
            <w:r w:rsidR="00A77BDA">
              <w:t>s</w:t>
            </w:r>
            <w:r w:rsidRPr="007F056A">
              <w:t>, make DUT1 as</w:t>
            </w:r>
            <w:r w:rsidR="00A77BDA">
              <w:t xml:space="preserve"> a</w:t>
            </w:r>
            <w:r w:rsidRPr="007F056A">
              <w:t xml:space="preserve"> root bridge</w:t>
            </w:r>
            <w:r w:rsidR="00A77BDA">
              <w:t>.</w:t>
            </w:r>
          </w:p>
          <w:p w14:paraId="6B99B41B" w14:textId="0D5B3F9F" w:rsidR="00EA19C2" w:rsidRPr="007F056A" w:rsidRDefault="00EA19C2" w:rsidP="00026789">
            <w:pPr>
              <w:pStyle w:val="TableListNumber"/>
            </w:pPr>
            <w:r w:rsidRPr="007F056A">
              <w:t>Observe if ST</w:t>
            </w:r>
            <w:r>
              <w:t>P works well to break the loop, by selecting right ports to block based on right priority (</w:t>
            </w:r>
            <w:r w:rsidR="00A77BDA">
              <w:t xml:space="preserve">port </w:t>
            </w:r>
            <w:r>
              <w:t>MAC address based)</w:t>
            </w:r>
            <w:r w:rsidR="00A77BDA">
              <w:t>.</w:t>
            </w:r>
          </w:p>
          <w:p w14:paraId="029F5C75" w14:textId="77777777" w:rsidR="00EA19C2" w:rsidRPr="007F056A" w:rsidRDefault="00EA19C2" w:rsidP="00026789">
            <w:pPr>
              <w:pStyle w:val="TableListNumber"/>
            </w:pPr>
            <w:r w:rsidRPr="007F056A">
              <w:t>Unplug cable between DUT1 and DUT3, watch</w:t>
            </w:r>
            <w:r>
              <w:t xml:space="preserve"> the state change of the ports.</w:t>
            </w:r>
          </w:p>
        </w:tc>
      </w:tr>
      <w:tr w:rsidR="00EA19C2" w:rsidRPr="007F056A" w14:paraId="3471A1A3" w14:textId="77777777" w:rsidTr="00002AF6">
        <w:tc>
          <w:tcPr>
            <w:tcW w:w="1620" w:type="dxa"/>
          </w:tcPr>
          <w:p w14:paraId="4E28C0C5" w14:textId="77777777" w:rsidR="00EA19C2" w:rsidRPr="007F056A" w:rsidRDefault="00EA19C2" w:rsidP="00002AF6">
            <w:pPr>
              <w:pStyle w:val="TableBodyText"/>
            </w:pPr>
            <w:r w:rsidRPr="007F056A">
              <w:t>Expected Result</w:t>
            </w:r>
          </w:p>
        </w:tc>
        <w:tc>
          <w:tcPr>
            <w:tcW w:w="6602" w:type="dxa"/>
          </w:tcPr>
          <w:p w14:paraId="0C7815BE" w14:textId="3686FE8D" w:rsidR="00EA19C2" w:rsidRPr="007F056A" w:rsidRDefault="00EA19C2" w:rsidP="00026789">
            <w:pPr>
              <w:pStyle w:val="TableListNumber"/>
              <w:numPr>
                <w:ilvl w:val="0"/>
                <w:numId w:val="61"/>
              </w:numPr>
            </w:pPr>
            <w:r>
              <w:t>Verify that DUT s</w:t>
            </w:r>
            <w:r w:rsidRPr="007F056A">
              <w:t>upport</w:t>
            </w:r>
            <w:r w:rsidR="00A77BDA">
              <w:t>s</w:t>
            </w:r>
            <w:r w:rsidRPr="007F056A">
              <w:t xml:space="preserve"> STP</w:t>
            </w:r>
            <w:r>
              <w:t xml:space="preserve"> and break</w:t>
            </w:r>
            <w:r w:rsidR="00A77BDA">
              <w:t>s</w:t>
            </w:r>
            <w:r>
              <w:t xml:space="preserve"> the loop as expected – verify various/needed flavors of STP</w:t>
            </w:r>
            <w:r w:rsidR="00A77BDA">
              <w:t>.</w:t>
            </w:r>
          </w:p>
          <w:p w14:paraId="75E6DB22" w14:textId="7BAB7F8C" w:rsidR="00EA19C2" w:rsidRPr="007F056A" w:rsidRDefault="00EA19C2" w:rsidP="00026789">
            <w:pPr>
              <w:pStyle w:val="TableListNumber"/>
            </w:pPr>
            <w:r>
              <w:t xml:space="preserve">Verify </w:t>
            </w:r>
            <w:r w:rsidR="00A77BDA">
              <w:t xml:space="preserve">that </w:t>
            </w:r>
            <w:r>
              <w:t>the STP s</w:t>
            </w:r>
            <w:r w:rsidRPr="007F056A">
              <w:t>tate change as expected</w:t>
            </w:r>
            <w:r w:rsidR="00A77BDA">
              <w:t>.</w:t>
            </w:r>
            <w:r w:rsidRPr="007F056A">
              <w:t xml:space="preserve"> </w:t>
            </w:r>
          </w:p>
        </w:tc>
      </w:tr>
      <w:tr w:rsidR="00EA19C2" w:rsidRPr="007F056A" w14:paraId="64C9B15A" w14:textId="77777777" w:rsidTr="00002AF6">
        <w:tc>
          <w:tcPr>
            <w:tcW w:w="1620" w:type="dxa"/>
          </w:tcPr>
          <w:p w14:paraId="0652AE7A" w14:textId="77777777" w:rsidR="00EA19C2" w:rsidRPr="007F056A" w:rsidRDefault="00EA19C2" w:rsidP="00002AF6">
            <w:pPr>
              <w:pStyle w:val="TableBodyText"/>
            </w:pPr>
            <w:r w:rsidRPr="007F056A">
              <w:t>Descriptions</w:t>
            </w:r>
          </w:p>
        </w:tc>
        <w:tc>
          <w:tcPr>
            <w:tcW w:w="6602" w:type="dxa"/>
          </w:tcPr>
          <w:p w14:paraId="2CFC4401" w14:textId="77777777" w:rsidR="00EA19C2" w:rsidRPr="007F056A" w:rsidRDefault="00EA19C2" w:rsidP="00002AF6">
            <w:pPr>
              <w:pStyle w:val="TableBodyText"/>
              <w:rPr>
                <w:rFonts w:cs="Times New Roman"/>
                <w:i/>
                <w:color w:val="000000"/>
              </w:rPr>
            </w:pPr>
          </w:p>
        </w:tc>
      </w:tr>
      <w:tr w:rsidR="00EA19C2" w:rsidRPr="007F056A" w14:paraId="5C6E78E9" w14:textId="77777777" w:rsidTr="00002AF6">
        <w:tc>
          <w:tcPr>
            <w:tcW w:w="1620" w:type="dxa"/>
          </w:tcPr>
          <w:p w14:paraId="28A5C57B" w14:textId="77777777" w:rsidR="00EA19C2" w:rsidRPr="007F056A" w:rsidRDefault="00EA19C2" w:rsidP="00002AF6">
            <w:pPr>
              <w:pStyle w:val="TableBodyText"/>
            </w:pPr>
            <w:r w:rsidRPr="007F056A">
              <w:t>Results</w:t>
            </w:r>
          </w:p>
        </w:tc>
        <w:tc>
          <w:tcPr>
            <w:tcW w:w="6602" w:type="dxa"/>
          </w:tcPr>
          <w:p w14:paraId="7A95B5DA" w14:textId="77777777" w:rsidR="00EA19C2" w:rsidRPr="007F056A" w:rsidRDefault="00EA19C2" w:rsidP="00002AF6">
            <w:pPr>
              <w:pStyle w:val="TableBodyText"/>
              <w:rPr>
                <w:rFonts w:cs="Times New Roman"/>
                <w:i/>
                <w:color w:val="000000"/>
              </w:rPr>
            </w:pPr>
          </w:p>
        </w:tc>
      </w:tr>
    </w:tbl>
    <w:p w14:paraId="486B995C" w14:textId="77777777" w:rsidR="0040666D" w:rsidRDefault="0040666D" w:rsidP="004F3089">
      <w:pPr>
        <w:pStyle w:val="BodyText"/>
        <w:ind w:left="0"/>
      </w:pPr>
    </w:p>
    <w:p w14:paraId="2E8C098D" w14:textId="77777777" w:rsidR="004F3089" w:rsidRPr="00E871E2" w:rsidRDefault="004F3089" w:rsidP="004F3089">
      <w:pPr>
        <w:pStyle w:val="Heading2"/>
        <w:widowControl/>
        <w:tabs>
          <w:tab w:val="clear" w:pos="851"/>
          <w:tab w:val="num" w:pos="576"/>
        </w:tabs>
        <w:spacing w:before="240" w:after="240"/>
        <w:ind w:left="576" w:hanging="576"/>
        <w:jc w:val="both"/>
        <w:rPr>
          <w:rFonts w:cstheme="minorHAnsi"/>
        </w:rPr>
      </w:pPr>
      <w:bookmarkStart w:id="77" w:name="_Toc485726819"/>
      <w:bookmarkStart w:id="78" w:name="_Toc492839810"/>
      <w:bookmarkStart w:id="79" w:name="_Toc493355955"/>
      <w:r w:rsidRPr="00E871E2">
        <w:rPr>
          <w:rFonts w:cstheme="minorHAnsi"/>
        </w:rPr>
        <w:t>Storm Suppression</w:t>
      </w:r>
      <w:bookmarkEnd w:id="77"/>
      <w:bookmarkEnd w:id="78"/>
      <w:bookmarkEnd w:id="79"/>
      <w:r w:rsidRPr="00E871E2">
        <w:rPr>
          <w:rFonts w:cstheme="minorHAnsi"/>
        </w:rPr>
        <w:t xml:space="preserve"> </w:t>
      </w:r>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4F3089" w:rsidRPr="00E871E2" w14:paraId="4F65FFA4" w14:textId="77777777" w:rsidTr="00912DF9">
        <w:tc>
          <w:tcPr>
            <w:tcW w:w="1620" w:type="dxa"/>
          </w:tcPr>
          <w:p w14:paraId="4D57232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6602" w:type="dxa"/>
          </w:tcPr>
          <w:p w14:paraId="22EBE968" w14:textId="77777777" w:rsidR="004F3089" w:rsidRPr="00E871E2" w:rsidRDefault="004F3089" w:rsidP="00912DF9">
            <w:pPr>
              <w:rPr>
                <w:rFonts w:asciiTheme="minorHAnsi" w:hAnsiTheme="minorHAnsi" w:cstheme="minorHAnsi"/>
                <w:i/>
                <w:color w:val="000000"/>
              </w:rPr>
            </w:pPr>
            <w:r w:rsidRPr="00E871E2">
              <w:rPr>
                <w:rFonts w:asciiTheme="minorHAnsi" w:hAnsiTheme="minorHAnsi" w:cstheme="minorHAnsi"/>
              </w:rPr>
              <w:t xml:space="preserve">Test the storm suppression </w:t>
            </w:r>
          </w:p>
        </w:tc>
      </w:tr>
      <w:tr w:rsidR="004F3089" w:rsidRPr="00E871E2" w14:paraId="7ADD21EE" w14:textId="77777777" w:rsidTr="00912DF9">
        <w:tc>
          <w:tcPr>
            <w:tcW w:w="1620" w:type="dxa"/>
          </w:tcPr>
          <w:p w14:paraId="170D0DA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6602" w:type="dxa"/>
            <w:vAlign w:val="center"/>
          </w:tcPr>
          <w:p w14:paraId="6AD14F53" w14:textId="77777777" w:rsidR="004F3089" w:rsidRPr="00E871E2" w:rsidRDefault="004F3089" w:rsidP="00912DF9">
            <w:pPr>
              <w:jc w:val="center"/>
              <w:rPr>
                <w:rFonts w:asciiTheme="minorHAnsi" w:hAnsiTheme="minorHAnsi" w:cstheme="minorHAnsi"/>
              </w:rPr>
            </w:pPr>
            <w:r w:rsidRPr="00E871E2">
              <w:rPr>
                <w:rFonts w:asciiTheme="minorHAnsi" w:hAnsiTheme="minorHAnsi"/>
                <w:noProof/>
                <w:lang w:bidi="ar-SA"/>
              </w:rPr>
              <w:drawing>
                <wp:inline distT="0" distB="0" distL="0" distR="0" wp14:anchorId="750315ED" wp14:editId="126D192A">
                  <wp:extent cx="2038572" cy="20088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7995" cy="2027995"/>
                          </a:xfrm>
                          <a:prstGeom prst="rect">
                            <a:avLst/>
                          </a:prstGeom>
                        </pic:spPr>
                      </pic:pic>
                    </a:graphicData>
                  </a:graphic>
                </wp:inline>
              </w:drawing>
            </w:r>
          </w:p>
        </w:tc>
      </w:tr>
      <w:tr w:rsidR="004F3089" w:rsidRPr="00E871E2" w14:paraId="1E830092" w14:textId="77777777" w:rsidTr="00912DF9">
        <w:tc>
          <w:tcPr>
            <w:tcW w:w="1620" w:type="dxa"/>
          </w:tcPr>
          <w:p w14:paraId="106B8E31"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6602" w:type="dxa"/>
          </w:tcPr>
          <w:p w14:paraId="093AA27B" w14:textId="77777777" w:rsidR="004F3089" w:rsidRPr="00E871E2" w:rsidRDefault="004F3089" w:rsidP="004F3089">
            <w:pPr>
              <w:pStyle w:val="1"/>
              <w:numPr>
                <w:ilvl w:val="0"/>
                <w:numId w:val="150"/>
              </w:numPr>
              <w:ind w:firstLineChars="0"/>
              <w:rPr>
                <w:rFonts w:asciiTheme="minorHAnsi" w:hAnsiTheme="minorHAnsi" w:cstheme="minorHAnsi"/>
              </w:rPr>
            </w:pPr>
            <w:r w:rsidRPr="00E871E2">
              <w:rPr>
                <w:rFonts w:asciiTheme="minorHAnsi" w:hAnsiTheme="minorHAnsi" w:cstheme="minorHAnsi"/>
              </w:rPr>
              <w:t>Make the ports of DUT within the same VLAN, configure broadcast suppression that allows 500Mbps broadcast passed</w:t>
            </w:r>
          </w:p>
          <w:p w14:paraId="2977F066" w14:textId="77777777" w:rsidR="004F3089" w:rsidRPr="00E871E2" w:rsidRDefault="004F3089" w:rsidP="004F3089">
            <w:pPr>
              <w:pStyle w:val="1"/>
              <w:numPr>
                <w:ilvl w:val="0"/>
                <w:numId w:val="150"/>
              </w:numPr>
              <w:ind w:firstLineChars="0"/>
              <w:rPr>
                <w:rFonts w:asciiTheme="minorHAnsi" w:hAnsiTheme="minorHAnsi" w:cstheme="minorHAnsi"/>
              </w:rPr>
            </w:pPr>
            <w:r w:rsidRPr="00E871E2">
              <w:rPr>
                <w:rFonts w:asciiTheme="minorHAnsi" w:hAnsiTheme="minorHAnsi" w:cstheme="minorHAnsi"/>
              </w:rPr>
              <w:t>Tester sends traffic with various src-mac from Tport1, then stop traffic after DUT learns them.</w:t>
            </w:r>
          </w:p>
          <w:p w14:paraId="794E36DE" w14:textId="77777777" w:rsidR="004F3089" w:rsidRPr="00E871E2" w:rsidRDefault="004F3089" w:rsidP="004F3089">
            <w:pPr>
              <w:pStyle w:val="1"/>
              <w:numPr>
                <w:ilvl w:val="0"/>
                <w:numId w:val="150"/>
              </w:numPr>
              <w:ind w:firstLineChars="0"/>
              <w:rPr>
                <w:rFonts w:asciiTheme="minorHAnsi" w:hAnsiTheme="minorHAnsi" w:cstheme="minorHAnsi"/>
              </w:rPr>
            </w:pPr>
            <w:r w:rsidRPr="00E871E2">
              <w:rPr>
                <w:rFonts w:asciiTheme="minorHAnsi" w:hAnsiTheme="minorHAnsi" w:cstheme="minorHAnsi"/>
              </w:rPr>
              <w:t>Tester sends 10% line-rate broadcast traffic, 10% line-rate unicast traffic destined to the MAC learnt by DUT.</w:t>
            </w:r>
          </w:p>
          <w:p w14:paraId="489BDD3B" w14:textId="77777777" w:rsidR="004F3089" w:rsidRPr="00E871E2" w:rsidRDefault="004F3089" w:rsidP="004F3089">
            <w:pPr>
              <w:pStyle w:val="1"/>
              <w:numPr>
                <w:ilvl w:val="0"/>
                <w:numId w:val="150"/>
              </w:numPr>
              <w:ind w:firstLineChars="0"/>
              <w:rPr>
                <w:rFonts w:asciiTheme="minorHAnsi" w:hAnsiTheme="minorHAnsi" w:cstheme="minorHAnsi"/>
              </w:rPr>
            </w:pPr>
            <w:r w:rsidRPr="00E871E2">
              <w:rPr>
                <w:rFonts w:asciiTheme="minorHAnsi" w:hAnsiTheme="minorHAnsi" w:cstheme="minorHAnsi"/>
              </w:rPr>
              <w:t>Observe the rate of broadcast traffic and Unicast traffic at Tport2, record as Result 1.</w:t>
            </w:r>
          </w:p>
        </w:tc>
      </w:tr>
      <w:tr w:rsidR="004F3089" w:rsidRPr="00E871E2" w14:paraId="66FF1FFF" w14:textId="77777777" w:rsidTr="00912DF9">
        <w:tc>
          <w:tcPr>
            <w:tcW w:w="1620" w:type="dxa"/>
          </w:tcPr>
          <w:p w14:paraId="22B9963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6602" w:type="dxa"/>
          </w:tcPr>
          <w:p w14:paraId="44C57AA7" w14:textId="77777777" w:rsidR="004F3089" w:rsidRPr="00E871E2" w:rsidRDefault="004F3089" w:rsidP="004F3089">
            <w:pPr>
              <w:pStyle w:val="1"/>
              <w:numPr>
                <w:ilvl w:val="0"/>
                <w:numId w:val="151"/>
              </w:numPr>
              <w:ind w:firstLineChars="0"/>
              <w:rPr>
                <w:rFonts w:asciiTheme="minorHAnsi" w:hAnsiTheme="minorHAnsi" w:cstheme="minorHAnsi"/>
              </w:rPr>
            </w:pPr>
            <w:r w:rsidRPr="00E871E2">
              <w:rPr>
                <w:rFonts w:asciiTheme="minorHAnsi" w:hAnsiTheme="minorHAnsi" w:cstheme="minorHAnsi"/>
              </w:rPr>
              <w:t>Broadcast traffic is suppressed well, but unicast traffic is not affected.</w:t>
            </w:r>
          </w:p>
        </w:tc>
      </w:tr>
      <w:tr w:rsidR="004F3089" w:rsidRPr="00E871E2" w14:paraId="4323660E" w14:textId="77777777" w:rsidTr="00912DF9">
        <w:tc>
          <w:tcPr>
            <w:tcW w:w="1620" w:type="dxa"/>
          </w:tcPr>
          <w:p w14:paraId="647B76D7"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6602" w:type="dxa"/>
          </w:tcPr>
          <w:p w14:paraId="6F8B03F3" w14:textId="77777777" w:rsidR="004F3089" w:rsidRPr="00E871E2" w:rsidRDefault="004F3089" w:rsidP="00912DF9">
            <w:pPr>
              <w:pStyle w:val="a0"/>
              <w:ind w:firstLine="0"/>
              <w:rPr>
                <w:rFonts w:asciiTheme="minorHAnsi" w:hAnsiTheme="minorHAnsi" w:cstheme="minorHAnsi"/>
                <w:i w:val="0"/>
                <w:color w:val="000000"/>
              </w:rPr>
            </w:pPr>
          </w:p>
        </w:tc>
      </w:tr>
      <w:tr w:rsidR="004F3089" w:rsidRPr="00E871E2" w14:paraId="16939AAF" w14:textId="77777777" w:rsidTr="00912DF9">
        <w:tc>
          <w:tcPr>
            <w:tcW w:w="1620" w:type="dxa"/>
          </w:tcPr>
          <w:p w14:paraId="400F0CC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6602" w:type="dxa"/>
          </w:tcPr>
          <w:p w14:paraId="1C698157" w14:textId="77777777" w:rsidR="004F3089" w:rsidRPr="00E871E2" w:rsidRDefault="004F3089" w:rsidP="00912DF9">
            <w:pPr>
              <w:pStyle w:val="a0"/>
              <w:ind w:firstLine="0"/>
              <w:rPr>
                <w:rFonts w:asciiTheme="minorHAnsi" w:hAnsiTheme="minorHAnsi" w:cstheme="minorHAnsi"/>
                <w:i w:val="0"/>
                <w:color w:val="000000"/>
              </w:rPr>
            </w:pPr>
          </w:p>
        </w:tc>
      </w:tr>
    </w:tbl>
    <w:p w14:paraId="37A1E844" w14:textId="77777777" w:rsidR="004F3089" w:rsidRPr="00E871E2" w:rsidRDefault="004F3089" w:rsidP="004F3089">
      <w:pPr>
        <w:rPr>
          <w:rFonts w:asciiTheme="minorHAnsi" w:hAnsiTheme="minorHAnsi"/>
        </w:rPr>
      </w:pPr>
    </w:p>
    <w:p w14:paraId="5958577C" w14:textId="77777777" w:rsidR="004F3089" w:rsidRPr="00E871E2" w:rsidRDefault="004F3089" w:rsidP="004F3089">
      <w:pPr>
        <w:pStyle w:val="Heading2"/>
        <w:widowControl/>
        <w:tabs>
          <w:tab w:val="clear" w:pos="851"/>
          <w:tab w:val="num" w:pos="576"/>
        </w:tabs>
        <w:spacing w:before="240" w:after="240"/>
        <w:ind w:left="576" w:hanging="576"/>
        <w:jc w:val="both"/>
        <w:rPr>
          <w:rFonts w:cstheme="minorHAnsi"/>
        </w:rPr>
      </w:pPr>
      <w:bookmarkStart w:id="80" w:name="_Toc485726820"/>
      <w:bookmarkStart w:id="81" w:name="_Toc492839811"/>
      <w:bookmarkStart w:id="82" w:name="_Toc493355956"/>
      <w:r w:rsidRPr="00E871E2">
        <w:rPr>
          <w:rFonts w:cstheme="minorHAnsi"/>
        </w:rPr>
        <w:t>Max number of LAG</w:t>
      </w:r>
      <w:bookmarkEnd w:id="80"/>
      <w:r w:rsidRPr="00E871E2">
        <w:rPr>
          <w:rFonts w:cstheme="minorHAnsi"/>
        </w:rPr>
        <w:t>s</w:t>
      </w:r>
      <w:bookmarkEnd w:id="81"/>
      <w:bookmarkEnd w:id="82"/>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4F3089" w:rsidRPr="00E871E2" w14:paraId="7BA11DB2" w14:textId="77777777" w:rsidTr="00912DF9">
        <w:tc>
          <w:tcPr>
            <w:tcW w:w="1620" w:type="dxa"/>
          </w:tcPr>
          <w:p w14:paraId="2D2127A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6602" w:type="dxa"/>
          </w:tcPr>
          <w:p w14:paraId="6BFA47CB" w14:textId="77777777" w:rsidR="004F3089" w:rsidRPr="00E871E2" w:rsidRDefault="004F3089" w:rsidP="00912DF9">
            <w:pPr>
              <w:rPr>
                <w:rFonts w:asciiTheme="minorHAnsi" w:hAnsiTheme="minorHAnsi" w:cstheme="minorHAnsi"/>
                <w:i/>
                <w:color w:val="000000"/>
              </w:rPr>
            </w:pPr>
            <w:r w:rsidRPr="00E871E2">
              <w:rPr>
                <w:rFonts w:asciiTheme="minorHAnsi" w:hAnsiTheme="minorHAnsi" w:cstheme="minorHAnsi"/>
              </w:rPr>
              <w:t>Test the max number of LAG</w:t>
            </w:r>
          </w:p>
        </w:tc>
      </w:tr>
      <w:tr w:rsidR="004F3089" w:rsidRPr="00E871E2" w14:paraId="66A445BD" w14:textId="77777777" w:rsidTr="00912DF9">
        <w:tc>
          <w:tcPr>
            <w:tcW w:w="1620" w:type="dxa"/>
          </w:tcPr>
          <w:p w14:paraId="6EFD25A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6602" w:type="dxa"/>
            <w:vAlign w:val="center"/>
          </w:tcPr>
          <w:p w14:paraId="009B7355" w14:textId="77777777" w:rsidR="004F3089" w:rsidRPr="00E871E2" w:rsidRDefault="004F3089" w:rsidP="00912DF9">
            <w:pPr>
              <w:jc w:val="center"/>
              <w:rPr>
                <w:rFonts w:asciiTheme="minorHAnsi" w:hAnsiTheme="minorHAnsi" w:cstheme="minorHAnsi"/>
              </w:rPr>
            </w:pPr>
            <w:r w:rsidRPr="00E871E2">
              <w:rPr>
                <w:rFonts w:asciiTheme="minorHAnsi" w:hAnsiTheme="minorHAnsi"/>
                <w:noProof/>
                <w:lang w:bidi="ar-SA"/>
              </w:rPr>
              <w:drawing>
                <wp:inline distT="0" distB="0" distL="0" distR="0" wp14:anchorId="7E6B21AB" wp14:editId="6EF78CE9">
                  <wp:extent cx="4085590" cy="21234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5590" cy="2123440"/>
                          </a:xfrm>
                          <a:prstGeom prst="rect">
                            <a:avLst/>
                          </a:prstGeom>
                        </pic:spPr>
                      </pic:pic>
                    </a:graphicData>
                  </a:graphic>
                </wp:inline>
              </w:drawing>
            </w:r>
          </w:p>
        </w:tc>
      </w:tr>
      <w:tr w:rsidR="004F3089" w:rsidRPr="00E871E2" w14:paraId="0041ED30" w14:textId="77777777" w:rsidTr="00912DF9">
        <w:tc>
          <w:tcPr>
            <w:tcW w:w="1620" w:type="dxa"/>
          </w:tcPr>
          <w:p w14:paraId="471456E7"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6602" w:type="dxa"/>
          </w:tcPr>
          <w:p w14:paraId="7256A8CB" w14:textId="77777777" w:rsidR="004F3089" w:rsidRPr="00E871E2" w:rsidRDefault="004F3089" w:rsidP="004F3089">
            <w:pPr>
              <w:pStyle w:val="1"/>
              <w:numPr>
                <w:ilvl w:val="0"/>
                <w:numId w:val="149"/>
              </w:numPr>
              <w:ind w:firstLineChars="0"/>
              <w:rPr>
                <w:rFonts w:asciiTheme="minorHAnsi" w:hAnsiTheme="minorHAnsi" w:cstheme="minorHAnsi"/>
              </w:rPr>
            </w:pPr>
            <w:r w:rsidRPr="00E871E2">
              <w:rPr>
                <w:rFonts w:asciiTheme="minorHAnsi" w:hAnsiTheme="minorHAnsi" w:cstheme="minorHAnsi"/>
              </w:rPr>
              <w:t>Create max number of LAGs as system claims to support, each LAG contains one port.</w:t>
            </w:r>
          </w:p>
          <w:p w14:paraId="01965B87" w14:textId="77777777" w:rsidR="004F3089" w:rsidRPr="00E871E2" w:rsidRDefault="004F3089" w:rsidP="00912DF9">
            <w:pPr>
              <w:pStyle w:val="1"/>
              <w:ind w:firstLineChars="0" w:firstLine="0"/>
              <w:rPr>
                <w:rFonts w:asciiTheme="minorHAnsi" w:hAnsiTheme="minorHAnsi" w:cstheme="minorHAnsi"/>
              </w:rPr>
            </w:pPr>
          </w:p>
        </w:tc>
      </w:tr>
      <w:tr w:rsidR="004F3089" w:rsidRPr="00E871E2" w14:paraId="48E2F306" w14:textId="77777777" w:rsidTr="00912DF9">
        <w:tc>
          <w:tcPr>
            <w:tcW w:w="1620" w:type="dxa"/>
          </w:tcPr>
          <w:p w14:paraId="7C35052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6602" w:type="dxa"/>
          </w:tcPr>
          <w:p w14:paraId="1914AAA3" w14:textId="77777777" w:rsidR="004F3089" w:rsidRPr="00E871E2" w:rsidRDefault="004F3089" w:rsidP="00912DF9">
            <w:pPr>
              <w:pStyle w:val="1"/>
              <w:ind w:left="360" w:firstLineChars="0" w:firstLine="0"/>
              <w:rPr>
                <w:rFonts w:asciiTheme="minorHAnsi" w:hAnsiTheme="minorHAnsi" w:cstheme="minorHAnsi"/>
              </w:rPr>
            </w:pPr>
            <w:r w:rsidRPr="00E871E2">
              <w:rPr>
                <w:rFonts w:asciiTheme="minorHAnsi" w:hAnsiTheme="minorHAnsi" w:cstheme="minorHAnsi"/>
              </w:rPr>
              <w:t>The max number LAGs are same as the number system claims to support.</w:t>
            </w:r>
          </w:p>
        </w:tc>
      </w:tr>
      <w:tr w:rsidR="004F3089" w:rsidRPr="00E871E2" w14:paraId="76953D42" w14:textId="77777777" w:rsidTr="00912DF9">
        <w:tc>
          <w:tcPr>
            <w:tcW w:w="1620" w:type="dxa"/>
          </w:tcPr>
          <w:p w14:paraId="459215C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6602" w:type="dxa"/>
          </w:tcPr>
          <w:p w14:paraId="105A6304" w14:textId="77777777" w:rsidR="004F3089" w:rsidRPr="00E871E2" w:rsidRDefault="004F3089" w:rsidP="00912DF9">
            <w:pPr>
              <w:pStyle w:val="a0"/>
              <w:ind w:firstLine="0"/>
              <w:rPr>
                <w:rFonts w:asciiTheme="minorHAnsi" w:hAnsiTheme="minorHAnsi" w:cstheme="minorHAnsi"/>
                <w:i w:val="0"/>
                <w:color w:val="000000"/>
              </w:rPr>
            </w:pPr>
          </w:p>
        </w:tc>
      </w:tr>
      <w:tr w:rsidR="004F3089" w:rsidRPr="00E871E2" w14:paraId="43CE7D13" w14:textId="77777777" w:rsidTr="00912DF9">
        <w:tc>
          <w:tcPr>
            <w:tcW w:w="1620" w:type="dxa"/>
          </w:tcPr>
          <w:p w14:paraId="565BFEA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6602" w:type="dxa"/>
          </w:tcPr>
          <w:p w14:paraId="2244C88D" w14:textId="77777777" w:rsidR="004F3089" w:rsidRPr="00E871E2" w:rsidRDefault="004F3089" w:rsidP="00912DF9">
            <w:pPr>
              <w:pStyle w:val="a0"/>
              <w:ind w:firstLine="0"/>
              <w:rPr>
                <w:rFonts w:asciiTheme="minorHAnsi" w:hAnsiTheme="minorHAnsi" w:cstheme="minorHAnsi"/>
                <w:i w:val="0"/>
                <w:color w:val="000000"/>
              </w:rPr>
            </w:pPr>
          </w:p>
        </w:tc>
      </w:tr>
    </w:tbl>
    <w:p w14:paraId="63A1100D" w14:textId="77777777" w:rsidR="004F3089" w:rsidRPr="00E871E2" w:rsidRDefault="004F3089" w:rsidP="004F3089">
      <w:pPr>
        <w:rPr>
          <w:rFonts w:asciiTheme="minorHAnsi" w:hAnsiTheme="minorHAnsi"/>
        </w:rPr>
      </w:pPr>
    </w:p>
    <w:p w14:paraId="34F1ADDF"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83" w:name="_Toc370571480"/>
      <w:bookmarkStart w:id="84" w:name="_Toc485749102"/>
      <w:bookmarkStart w:id="85" w:name="_Toc492839812"/>
      <w:bookmarkStart w:id="86" w:name="_Toc493355957"/>
      <w:r w:rsidRPr="00E871E2">
        <w:t>Mac flapping</w:t>
      </w:r>
      <w:bookmarkEnd w:id="83"/>
      <w:bookmarkEnd w:id="84"/>
      <w:bookmarkEnd w:id="85"/>
      <w:bookmarkEnd w:id="86"/>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65C22940" w14:textId="77777777" w:rsidTr="00912DF9">
        <w:tc>
          <w:tcPr>
            <w:tcW w:w="1762" w:type="dxa"/>
          </w:tcPr>
          <w:p w14:paraId="36A8141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691856AD" w14:textId="77777777" w:rsidR="004F3089" w:rsidRPr="00E871E2" w:rsidRDefault="004F3089" w:rsidP="00912DF9">
            <w:pPr>
              <w:rPr>
                <w:rFonts w:asciiTheme="minorHAnsi" w:hAnsiTheme="minorHAnsi"/>
                <w:i/>
                <w:color w:val="000000"/>
              </w:rPr>
            </w:pPr>
            <w:r w:rsidRPr="00E871E2">
              <w:rPr>
                <w:rFonts w:asciiTheme="minorHAnsi" w:hAnsiTheme="minorHAnsi"/>
              </w:rPr>
              <w:t>Verify function of MAC flapping</w:t>
            </w:r>
          </w:p>
        </w:tc>
      </w:tr>
      <w:tr w:rsidR="004F3089" w:rsidRPr="00E871E2" w14:paraId="4D29B5FD" w14:textId="77777777" w:rsidTr="00912DF9">
        <w:tc>
          <w:tcPr>
            <w:tcW w:w="1762" w:type="dxa"/>
          </w:tcPr>
          <w:p w14:paraId="64B5667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1E2A05B5"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29E5C726" wp14:editId="6F15C40F">
                  <wp:extent cx="3324225" cy="3324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24225" cy="3324225"/>
                          </a:xfrm>
                          <a:prstGeom prst="rect">
                            <a:avLst/>
                          </a:prstGeom>
                        </pic:spPr>
                      </pic:pic>
                    </a:graphicData>
                  </a:graphic>
                </wp:inline>
              </w:drawing>
            </w:r>
          </w:p>
        </w:tc>
      </w:tr>
      <w:tr w:rsidR="004F3089" w:rsidRPr="00E871E2" w14:paraId="41775081" w14:textId="77777777" w:rsidTr="00912DF9">
        <w:tc>
          <w:tcPr>
            <w:tcW w:w="1762" w:type="dxa"/>
          </w:tcPr>
          <w:p w14:paraId="54377E74"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6FFB1648" w14:textId="77777777" w:rsidR="004F3089" w:rsidRPr="00E871E2" w:rsidRDefault="004F3089" w:rsidP="004F3089">
            <w:pPr>
              <w:pStyle w:val="1"/>
              <w:numPr>
                <w:ilvl w:val="0"/>
                <w:numId w:val="152"/>
              </w:numPr>
              <w:ind w:firstLineChars="0"/>
              <w:rPr>
                <w:rFonts w:asciiTheme="minorHAnsi" w:hAnsiTheme="minorHAnsi"/>
              </w:rPr>
            </w:pPr>
            <w:r w:rsidRPr="00E871E2">
              <w:rPr>
                <w:rFonts w:asciiTheme="minorHAnsi" w:hAnsiTheme="minorHAnsi"/>
              </w:rPr>
              <w:t>TC1 connects port1 of DUT;TC2 connects to port2 of DUT; TC3 connects to port3 of DUT</w:t>
            </w:r>
          </w:p>
          <w:p w14:paraId="0E92C8D0" w14:textId="77777777" w:rsidR="004F3089" w:rsidRPr="00E871E2" w:rsidRDefault="004F3089" w:rsidP="004F3089">
            <w:pPr>
              <w:pStyle w:val="1"/>
              <w:numPr>
                <w:ilvl w:val="0"/>
                <w:numId w:val="152"/>
              </w:numPr>
              <w:ind w:firstLineChars="0"/>
              <w:rPr>
                <w:rFonts w:asciiTheme="minorHAnsi" w:hAnsiTheme="minorHAnsi"/>
              </w:rPr>
            </w:pPr>
            <w:r w:rsidRPr="00E871E2">
              <w:rPr>
                <w:rFonts w:asciiTheme="minorHAnsi" w:hAnsiTheme="minorHAnsi"/>
              </w:rPr>
              <w:t>Tester injects traffic with dmac=mac1 from TC1 into DUT, record as result-1</w:t>
            </w:r>
            <w:r w:rsidRPr="00E871E2">
              <w:rPr>
                <w:rFonts w:asciiTheme="minorHAnsi" w:hAnsiTheme="minorHAnsi"/>
              </w:rPr>
              <w:t>。</w:t>
            </w:r>
          </w:p>
          <w:p w14:paraId="302E8265" w14:textId="77777777" w:rsidR="004F3089" w:rsidRPr="00E871E2" w:rsidRDefault="004F3089" w:rsidP="004F3089">
            <w:pPr>
              <w:pStyle w:val="1"/>
              <w:numPr>
                <w:ilvl w:val="0"/>
                <w:numId w:val="152"/>
              </w:numPr>
              <w:ind w:firstLineChars="0"/>
              <w:rPr>
                <w:rFonts w:asciiTheme="minorHAnsi" w:hAnsiTheme="minorHAnsi"/>
              </w:rPr>
            </w:pPr>
            <w:r w:rsidRPr="00E871E2">
              <w:rPr>
                <w:rFonts w:asciiTheme="minorHAnsi" w:hAnsiTheme="minorHAnsi"/>
              </w:rPr>
              <w:t>Tester injects traffic with smac=mac1 from bothTC2&amp;TC3, record as result-2</w:t>
            </w:r>
            <w:r w:rsidRPr="00E871E2">
              <w:rPr>
                <w:rFonts w:asciiTheme="minorHAnsi" w:hAnsiTheme="minorHAnsi"/>
              </w:rPr>
              <w:t>。</w:t>
            </w:r>
          </w:p>
          <w:p w14:paraId="034D2454" w14:textId="77777777" w:rsidR="004F3089" w:rsidRPr="00E871E2" w:rsidRDefault="004F3089" w:rsidP="004F3089">
            <w:pPr>
              <w:pStyle w:val="1"/>
              <w:numPr>
                <w:ilvl w:val="0"/>
                <w:numId w:val="152"/>
              </w:numPr>
              <w:ind w:firstLineChars="0"/>
              <w:rPr>
                <w:rFonts w:asciiTheme="minorHAnsi" w:hAnsiTheme="minorHAnsi"/>
              </w:rPr>
            </w:pPr>
            <w:r w:rsidRPr="00E871E2">
              <w:rPr>
                <w:rFonts w:asciiTheme="minorHAnsi" w:hAnsiTheme="minorHAnsi"/>
              </w:rPr>
              <w:t>DUT enable mac flapping, record as result-3</w:t>
            </w:r>
          </w:p>
        </w:tc>
      </w:tr>
      <w:tr w:rsidR="004F3089" w:rsidRPr="00E871E2" w14:paraId="0F25A465" w14:textId="77777777" w:rsidTr="00912DF9">
        <w:tc>
          <w:tcPr>
            <w:tcW w:w="1762" w:type="dxa"/>
          </w:tcPr>
          <w:p w14:paraId="1958423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69F181FC" w14:textId="77777777" w:rsidR="004F3089" w:rsidRPr="00E871E2" w:rsidRDefault="004F3089" w:rsidP="004F3089">
            <w:pPr>
              <w:pStyle w:val="1"/>
              <w:numPr>
                <w:ilvl w:val="0"/>
                <w:numId w:val="153"/>
              </w:numPr>
              <w:ind w:firstLineChars="0"/>
              <w:rPr>
                <w:rFonts w:asciiTheme="minorHAnsi" w:hAnsiTheme="minorHAnsi"/>
              </w:rPr>
            </w:pPr>
            <w:r w:rsidRPr="00E871E2">
              <w:rPr>
                <w:rFonts w:asciiTheme="minorHAnsi" w:hAnsiTheme="minorHAnsi"/>
              </w:rPr>
              <w:t xml:space="preserve">Both TC2&amp;TC3 can receive traffic </w:t>
            </w:r>
          </w:p>
          <w:p w14:paraId="7114955B" w14:textId="77777777" w:rsidR="004F3089" w:rsidRPr="00E871E2" w:rsidRDefault="004F3089" w:rsidP="004F3089">
            <w:pPr>
              <w:pStyle w:val="1"/>
              <w:numPr>
                <w:ilvl w:val="0"/>
                <w:numId w:val="153"/>
              </w:numPr>
              <w:ind w:firstLineChars="0"/>
              <w:rPr>
                <w:rFonts w:asciiTheme="minorHAnsi" w:hAnsiTheme="minorHAnsi"/>
              </w:rPr>
            </w:pPr>
            <w:r w:rsidRPr="00E871E2">
              <w:rPr>
                <w:rFonts w:asciiTheme="minorHAnsi" w:hAnsiTheme="minorHAnsi"/>
              </w:rPr>
              <w:t>mac1 moves from port2 to port 3 back and forth</w:t>
            </w:r>
          </w:p>
          <w:p w14:paraId="3DB2CB14" w14:textId="77777777" w:rsidR="004F3089" w:rsidRPr="00E871E2" w:rsidRDefault="004F3089" w:rsidP="004F3089">
            <w:pPr>
              <w:pStyle w:val="1"/>
              <w:numPr>
                <w:ilvl w:val="0"/>
                <w:numId w:val="153"/>
              </w:numPr>
              <w:ind w:firstLineChars="0"/>
              <w:rPr>
                <w:rFonts w:asciiTheme="minorHAnsi" w:hAnsiTheme="minorHAnsi"/>
              </w:rPr>
            </w:pPr>
            <w:r w:rsidRPr="00E871E2">
              <w:rPr>
                <w:rFonts w:asciiTheme="minorHAnsi" w:hAnsiTheme="minorHAnsi"/>
              </w:rPr>
              <w:t>Verify if DUT can shutdown the ports where mac flapping over , verify if DUT can designate some a port that won’t be shutdown even mac-flapping happens.</w:t>
            </w:r>
          </w:p>
        </w:tc>
      </w:tr>
      <w:tr w:rsidR="004F3089" w:rsidRPr="00E871E2" w14:paraId="3FE2AD62" w14:textId="77777777" w:rsidTr="00912DF9">
        <w:tc>
          <w:tcPr>
            <w:tcW w:w="1762" w:type="dxa"/>
          </w:tcPr>
          <w:p w14:paraId="3220804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23E5BF25" w14:textId="77777777" w:rsidR="004F3089" w:rsidRPr="00E871E2" w:rsidRDefault="004F3089" w:rsidP="00912DF9">
            <w:pPr>
              <w:pStyle w:val="a0"/>
              <w:ind w:firstLine="0"/>
              <w:rPr>
                <w:rFonts w:asciiTheme="minorHAnsi" w:hAnsiTheme="minorHAnsi"/>
                <w:i w:val="0"/>
                <w:color w:val="FF0000"/>
              </w:rPr>
            </w:pPr>
          </w:p>
        </w:tc>
      </w:tr>
      <w:tr w:rsidR="004F3089" w:rsidRPr="00E871E2" w14:paraId="1566EC5E" w14:textId="77777777" w:rsidTr="00912DF9">
        <w:tc>
          <w:tcPr>
            <w:tcW w:w="1762" w:type="dxa"/>
          </w:tcPr>
          <w:p w14:paraId="7622524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1DBA76A9" w14:textId="77777777" w:rsidR="004F3089" w:rsidRPr="00E871E2" w:rsidRDefault="004F3089" w:rsidP="00912DF9">
            <w:pPr>
              <w:pStyle w:val="a0"/>
              <w:ind w:firstLine="0"/>
              <w:rPr>
                <w:rFonts w:asciiTheme="minorHAnsi" w:hAnsiTheme="minorHAnsi"/>
                <w:i w:val="0"/>
                <w:color w:val="000000"/>
              </w:rPr>
            </w:pPr>
          </w:p>
        </w:tc>
      </w:tr>
    </w:tbl>
    <w:p w14:paraId="288683C1" w14:textId="77777777" w:rsidR="004F3089" w:rsidRPr="00E871E2" w:rsidRDefault="004F3089" w:rsidP="004F3089">
      <w:pPr>
        <w:rPr>
          <w:rFonts w:asciiTheme="minorHAnsi" w:hAnsiTheme="minorHAnsi"/>
        </w:rPr>
      </w:pPr>
    </w:p>
    <w:p w14:paraId="4B794008"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87" w:name="_Toc485749110"/>
      <w:bookmarkStart w:id="88" w:name="_Toc492839813"/>
      <w:bookmarkStart w:id="89" w:name="_Toc493355958"/>
      <w:r w:rsidRPr="00E871E2">
        <w:t>STP edge port</w:t>
      </w:r>
      <w:bookmarkEnd w:id="87"/>
      <w:bookmarkEnd w:id="88"/>
      <w:bookmarkEnd w:id="89"/>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3435BE19" w14:textId="77777777" w:rsidTr="00912DF9">
        <w:tc>
          <w:tcPr>
            <w:tcW w:w="1762" w:type="dxa"/>
          </w:tcPr>
          <w:p w14:paraId="059A403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099F02A9" w14:textId="77777777" w:rsidR="004F3089" w:rsidRPr="00E871E2" w:rsidRDefault="004F3089" w:rsidP="00912DF9">
            <w:pPr>
              <w:rPr>
                <w:rFonts w:asciiTheme="minorHAnsi" w:hAnsiTheme="minorHAnsi"/>
                <w:i/>
                <w:color w:val="000000"/>
              </w:rPr>
            </w:pPr>
            <w:r w:rsidRPr="00E871E2">
              <w:rPr>
                <w:rFonts w:asciiTheme="minorHAnsi" w:hAnsiTheme="minorHAnsi"/>
              </w:rPr>
              <w:t>Verify the function of  STP Edge port</w:t>
            </w:r>
          </w:p>
        </w:tc>
      </w:tr>
      <w:tr w:rsidR="004F3089" w:rsidRPr="00E871E2" w14:paraId="5EF15D1A" w14:textId="77777777" w:rsidTr="00912DF9">
        <w:tc>
          <w:tcPr>
            <w:tcW w:w="1762" w:type="dxa"/>
          </w:tcPr>
          <w:p w14:paraId="0CCAA17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54A15102" w14:textId="77777777" w:rsidR="004F3089" w:rsidRPr="00E871E2" w:rsidRDefault="004F3089" w:rsidP="00912DF9">
            <w:pPr>
              <w:rPr>
                <w:rFonts w:asciiTheme="minorHAnsi" w:hAnsiTheme="minorHAnsi"/>
              </w:rPr>
            </w:pPr>
          </w:p>
          <w:p w14:paraId="4BADA074"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310F69B0" wp14:editId="375650B1">
                  <wp:extent cx="3438095" cy="34190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7FF25BF8" w14:textId="77777777" w:rsidTr="00912DF9">
        <w:tc>
          <w:tcPr>
            <w:tcW w:w="1762" w:type="dxa"/>
          </w:tcPr>
          <w:p w14:paraId="6C8D9BEA"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0FA34850" w14:textId="77777777" w:rsidR="004F3089" w:rsidRPr="00E871E2" w:rsidRDefault="004F3089" w:rsidP="004F3089">
            <w:pPr>
              <w:pStyle w:val="1"/>
              <w:numPr>
                <w:ilvl w:val="0"/>
                <w:numId w:val="154"/>
              </w:numPr>
              <w:ind w:firstLineChars="0"/>
              <w:rPr>
                <w:rFonts w:asciiTheme="minorHAnsi" w:hAnsiTheme="minorHAnsi"/>
              </w:rPr>
            </w:pPr>
            <w:r w:rsidRPr="00E871E2">
              <w:rPr>
                <w:rFonts w:asciiTheme="minorHAnsi" w:hAnsiTheme="minorHAnsi"/>
              </w:rPr>
              <w:t>TC1 connects port1 of DUT; TC2 connects to port2 of DUT;</w:t>
            </w:r>
          </w:p>
          <w:p w14:paraId="0619D28C" w14:textId="77777777" w:rsidR="004F3089" w:rsidRPr="00E871E2" w:rsidRDefault="004F3089" w:rsidP="004F3089">
            <w:pPr>
              <w:pStyle w:val="1"/>
              <w:numPr>
                <w:ilvl w:val="0"/>
                <w:numId w:val="154"/>
              </w:numPr>
              <w:ind w:firstLineChars="0"/>
              <w:rPr>
                <w:rFonts w:asciiTheme="minorHAnsi" w:hAnsiTheme="minorHAnsi"/>
              </w:rPr>
            </w:pPr>
            <w:r w:rsidRPr="00E871E2">
              <w:rPr>
                <w:rFonts w:asciiTheme="minorHAnsi" w:hAnsiTheme="minorHAnsi"/>
              </w:rPr>
              <w:t>DUT doesn’t enable stp edge, Inject any kind of L2 traffic from TC 1, change port 2 of DUT from shutdown to “no-shutdown”, record as result-1</w:t>
            </w:r>
          </w:p>
          <w:p w14:paraId="27AF0227" w14:textId="77777777" w:rsidR="004F3089" w:rsidRPr="00E871E2" w:rsidRDefault="004F3089" w:rsidP="004F3089">
            <w:pPr>
              <w:pStyle w:val="1"/>
              <w:numPr>
                <w:ilvl w:val="0"/>
                <w:numId w:val="154"/>
              </w:numPr>
              <w:ind w:firstLineChars="0"/>
              <w:rPr>
                <w:rFonts w:asciiTheme="minorHAnsi" w:hAnsiTheme="minorHAnsi"/>
              </w:rPr>
            </w:pPr>
            <w:r w:rsidRPr="00E871E2">
              <w:rPr>
                <w:rFonts w:asciiTheme="minorHAnsi" w:hAnsiTheme="minorHAnsi"/>
              </w:rPr>
              <w:t>DUT enables stp edge, Inject any kind of L2 traffic from TC 1, change port 2 of DUT from shutdown to “no-shutdown”, record as result-2</w:t>
            </w:r>
          </w:p>
        </w:tc>
      </w:tr>
      <w:tr w:rsidR="004F3089" w:rsidRPr="00E871E2" w14:paraId="457F415E" w14:textId="77777777" w:rsidTr="00912DF9">
        <w:tc>
          <w:tcPr>
            <w:tcW w:w="1762" w:type="dxa"/>
          </w:tcPr>
          <w:p w14:paraId="0FBF361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358A4FD8" w14:textId="77777777" w:rsidR="004F3089" w:rsidRPr="00E871E2" w:rsidRDefault="004F3089" w:rsidP="004F3089">
            <w:pPr>
              <w:pStyle w:val="1"/>
              <w:numPr>
                <w:ilvl w:val="0"/>
                <w:numId w:val="155"/>
              </w:numPr>
              <w:ind w:firstLineChars="0"/>
              <w:rPr>
                <w:rFonts w:asciiTheme="minorHAnsi" w:hAnsiTheme="minorHAnsi"/>
              </w:rPr>
            </w:pPr>
            <w:r w:rsidRPr="00E871E2">
              <w:rPr>
                <w:rFonts w:asciiTheme="minorHAnsi" w:hAnsiTheme="minorHAnsi"/>
              </w:rPr>
              <w:t xml:space="preserve">Port 2 of DUT becomes forwarding until it takes as long as stp delay timer, then TC2 receives packets, record the delay time </w:t>
            </w:r>
          </w:p>
          <w:p w14:paraId="1625DC40" w14:textId="77777777" w:rsidR="004F3089" w:rsidRPr="00E871E2" w:rsidRDefault="004F3089" w:rsidP="004F3089">
            <w:pPr>
              <w:pStyle w:val="1"/>
              <w:numPr>
                <w:ilvl w:val="0"/>
                <w:numId w:val="155"/>
              </w:numPr>
              <w:ind w:firstLineChars="0"/>
              <w:rPr>
                <w:rFonts w:asciiTheme="minorHAnsi" w:hAnsiTheme="minorHAnsi"/>
              </w:rPr>
            </w:pPr>
            <w:r w:rsidRPr="00E871E2">
              <w:rPr>
                <w:rFonts w:asciiTheme="minorHAnsi" w:hAnsiTheme="minorHAnsi"/>
              </w:rPr>
              <w:t>Port 2 of DUT becomes forwarding at once, TC2 receives packets</w:t>
            </w:r>
          </w:p>
        </w:tc>
      </w:tr>
      <w:tr w:rsidR="004F3089" w:rsidRPr="00E871E2" w14:paraId="3C0D1A07" w14:textId="77777777" w:rsidTr="00912DF9">
        <w:tc>
          <w:tcPr>
            <w:tcW w:w="1762" w:type="dxa"/>
          </w:tcPr>
          <w:p w14:paraId="3DFB7CE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73F29362" w14:textId="77777777" w:rsidR="004F3089" w:rsidRPr="00E871E2" w:rsidRDefault="004F3089" w:rsidP="00912DF9">
            <w:pPr>
              <w:pStyle w:val="a0"/>
              <w:ind w:firstLine="0"/>
              <w:rPr>
                <w:rFonts w:asciiTheme="minorHAnsi" w:hAnsiTheme="minorHAnsi"/>
                <w:i w:val="0"/>
                <w:color w:val="FF0000"/>
              </w:rPr>
            </w:pPr>
          </w:p>
        </w:tc>
      </w:tr>
      <w:tr w:rsidR="004F3089" w:rsidRPr="00E871E2" w14:paraId="1A67EA20" w14:textId="77777777" w:rsidTr="00912DF9">
        <w:tc>
          <w:tcPr>
            <w:tcW w:w="1762" w:type="dxa"/>
          </w:tcPr>
          <w:p w14:paraId="5DAC491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357D13A8" w14:textId="77777777" w:rsidR="004F3089" w:rsidRPr="00E871E2" w:rsidRDefault="004F3089" w:rsidP="00912DF9">
            <w:pPr>
              <w:pStyle w:val="a0"/>
              <w:ind w:firstLine="0"/>
              <w:rPr>
                <w:rFonts w:asciiTheme="minorHAnsi" w:hAnsiTheme="minorHAnsi"/>
                <w:i w:val="0"/>
                <w:color w:val="000000"/>
              </w:rPr>
            </w:pPr>
          </w:p>
        </w:tc>
      </w:tr>
    </w:tbl>
    <w:p w14:paraId="1F8D9C27"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90" w:name="_Toc485749111"/>
      <w:bookmarkStart w:id="91" w:name="_Toc492839814"/>
      <w:bookmarkStart w:id="92" w:name="_Toc493355959"/>
      <w:r w:rsidRPr="00E871E2">
        <w:t>STP bpdu-guard</w:t>
      </w:r>
      <w:bookmarkEnd w:id="90"/>
      <w:bookmarkEnd w:id="91"/>
      <w:bookmarkEnd w:id="92"/>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47D82A4E" w14:textId="77777777" w:rsidTr="00912DF9">
        <w:tc>
          <w:tcPr>
            <w:tcW w:w="1762" w:type="dxa"/>
          </w:tcPr>
          <w:p w14:paraId="16AC456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69F06ED1" w14:textId="77777777" w:rsidR="004F3089" w:rsidRPr="00E871E2" w:rsidRDefault="004F3089" w:rsidP="00912DF9">
            <w:pPr>
              <w:rPr>
                <w:rFonts w:asciiTheme="minorHAnsi" w:hAnsiTheme="minorHAnsi"/>
                <w:i/>
                <w:color w:val="000000"/>
              </w:rPr>
            </w:pPr>
            <w:r w:rsidRPr="00E871E2">
              <w:rPr>
                <w:rFonts w:asciiTheme="minorHAnsi" w:hAnsiTheme="minorHAnsi"/>
              </w:rPr>
              <w:t>Verify the function of DUT with STP bpdu-guard</w:t>
            </w:r>
          </w:p>
        </w:tc>
      </w:tr>
      <w:tr w:rsidR="004F3089" w:rsidRPr="00E871E2" w14:paraId="2B7DA3EE" w14:textId="77777777" w:rsidTr="00912DF9">
        <w:tc>
          <w:tcPr>
            <w:tcW w:w="1762" w:type="dxa"/>
          </w:tcPr>
          <w:p w14:paraId="4ADBDF2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700BEB4C" w14:textId="77777777" w:rsidR="004F3089" w:rsidRPr="00E871E2" w:rsidRDefault="004F3089" w:rsidP="00912DF9">
            <w:pPr>
              <w:rPr>
                <w:rFonts w:asciiTheme="minorHAnsi" w:hAnsiTheme="minorHAnsi"/>
              </w:rPr>
            </w:pPr>
          </w:p>
          <w:p w14:paraId="144EBB8C"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05626248" wp14:editId="2A611EAD">
                  <wp:extent cx="3438095" cy="341904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09CCC564" w14:textId="77777777" w:rsidTr="00912DF9">
        <w:tc>
          <w:tcPr>
            <w:tcW w:w="1762" w:type="dxa"/>
          </w:tcPr>
          <w:p w14:paraId="0E06B289"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31FBF9C7" w14:textId="77777777" w:rsidR="004F3089" w:rsidRPr="00E871E2" w:rsidRDefault="004F3089" w:rsidP="004F3089">
            <w:pPr>
              <w:pStyle w:val="1"/>
              <w:numPr>
                <w:ilvl w:val="0"/>
                <w:numId w:val="156"/>
              </w:numPr>
              <w:ind w:firstLineChars="0"/>
              <w:rPr>
                <w:rFonts w:asciiTheme="minorHAnsi" w:hAnsiTheme="minorHAnsi"/>
              </w:rPr>
            </w:pPr>
            <w:r w:rsidRPr="00E871E2">
              <w:rPr>
                <w:rFonts w:asciiTheme="minorHAnsi" w:hAnsiTheme="minorHAnsi"/>
              </w:rPr>
              <w:t>TC1 connects port1 of DUT; TC2 connects to port2 of DUT;</w:t>
            </w:r>
          </w:p>
          <w:p w14:paraId="2AAA1020" w14:textId="77777777" w:rsidR="004F3089" w:rsidRPr="00E871E2" w:rsidRDefault="004F3089" w:rsidP="004F3089">
            <w:pPr>
              <w:pStyle w:val="1"/>
              <w:numPr>
                <w:ilvl w:val="0"/>
                <w:numId w:val="156"/>
              </w:numPr>
              <w:ind w:firstLineChars="0"/>
              <w:rPr>
                <w:rFonts w:asciiTheme="minorHAnsi" w:hAnsiTheme="minorHAnsi"/>
              </w:rPr>
            </w:pPr>
            <w:r w:rsidRPr="00E871E2">
              <w:rPr>
                <w:rFonts w:asciiTheme="minorHAnsi" w:hAnsiTheme="minorHAnsi"/>
              </w:rPr>
              <w:t>DUT doesn’t enable bpdu-guard</w:t>
            </w:r>
            <w:r w:rsidRPr="00E871E2">
              <w:rPr>
                <w:rFonts w:asciiTheme="minorHAnsi" w:hAnsiTheme="minorHAnsi"/>
              </w:rPr>
              <w:t>，</w:t>
            </w:r>
            <w:r w:rsidRPr="00E871E2">
              <w:rPr>
                <w:rFonts w:asciiTheme="minorHAnsi" w:hAnsiTheme="minorHAnsi"/>
              </w:rPr>
              <w:t>set port1 as stp edge port, TC1 sends BPDU packet,record as result-1</w:t>
            </w:r>
          </w:p>
          <w:p w14:paraId="59396461" w14:textId="77777777" w:rsidR="004F3089" w:rsidRPr="00E871E2" w:rsidRDefault="004F3089" w:rsidP="004F3089">
            <w:pPr>
              <w:pStyle w:val="1"/>
              <w:numPr>
                <w:ilvl w:val="0"/>
                <w:numId w:val="156"/>
              </w:numPr>
              <w:ind w:firstLineChars="0"/>
              <w:rPr>
                <w:rFonts w:asciiTheme="minorHAnsi" w:hAnsiTheme="minorHAnsi"/>
              </w:rPr>
            </w:pPr>
            <w:r w:rsidRPr="00E871E2">
              <w:rPr>
                <w:rFonts w:asciiTheme="minorHAnsi" w:hAnsiTheme="minorHAnsi"/>
              </w:rPr>
              <w:t>DUT enables bpdu-guard set port1 as stp edge port, TC1 sends BPDU packet,record as result-2</w:t>
            </w:r>
          </w:p>
        </w:tc>
      </w:tr>
      <w:tr w:rsidR="004F3089" w:rsidRPr="00E871E2" w14:paraId="3C9F8194" w14:textId="77777777" w:rsidTr="00912DF9">
        <w:tc>
          <w:tcPr>
            <w:tcW w:w="1762" w:type="dxa"/>
          </w:tcPr>
          <w:p w14:paraId="0FBD533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6D2F10B1" w14:textId="77777777" w:rsidR="004F3089" w:rsidRPr="00E871E2" w:rsidRDefault="004F3089" w:rsidP="004F3089">
            <w:pPr>
              <w:pStyle w:val="1"/>
              <w:numPr>
                <w:ilvl w:val="0"/>
                <w:numId w:val="157"/>
              </w:numPr>
              <w:ind w:firstLineChars="0"/>
              <w:rPr>
                <w:rFonts w:asciiTheme="minorHAnsi" w:hAnsiTheme="minorHAnsi"/>
              </w:rPr>
            </w:pPr>
            <w:r w:rsidRPr="00E871E2">
              <w:rPr>
                <w:rFonts w:asciiTheme="minorHAnsi" w:hAnsiTheme="minorHAnsi"/>
              </w:rPr>
              <w:t>Port1 is reset to non-edge port, DUT recalculates STP.</w:t>
            </w:r>
          </w:p>
          <w:p w14:paraId="41A045B8" w14:textId="77777777" w:rsidR="004F3089" w:rsidRPr="00E871E2" w:rsidRDefault="004F3089" w:rsidP="004F3089">
            <w:pPr>
              <w:pStyle w:val="1"/>
              <w:numPr>
                <w:ilvl w:val="0"/>
                <w:numId w:val="157"/>
              </w:numPr>
              <w:ind w:firstLineChars="0"/>
              <w:rPr>
                <w:rFonts w:asciiTheme="minorHAnsi" w:hAnsiTheme="minorHAnsi"/>
              </w:rPr>
            </w:pPr>
            <w:r w:rsidRPr="00E871E2">
              <w:rPr>
                <w:rFonts w:asciiTheme="minorHAnsi" w:hAnsiTheme="minorHAnsi"/>
              </w:rPr>
              <w:t>Port1 is shutdown, and no shutdown after some a while.</w:t>
            </w:r>
          </w:p>
        </w:tc>
      </w:tr>
      <w:tr w:rsidR="004F3089" w:rsidRPr="00E871E2" w14:paraId="1638B291" w14:textId="77777777" w:rsidTr="00912DF9">
        <w:tc>
          <w:tcPr>
            <w:tcW w:w="1762" w:type="dxa"/>
          </w:tcPr>
          <w:p w14:paraId="4E3AED8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45B6F097" w14:textId="77777777" w:rsidR="004F3089" w:rsidRPr="00E871E2" w:rsidRDefault="004F3089" w:rsidP="00912DF9">
            <w:pPr>
              <w:pStyle w:val="a0"/>
              <w:ind w:firstLine="0"/>
              <w:rPr>
                <w:rFonts w:asciiTheme="minorHAnsi" w:hAnsiTheme="minorHAnsi"/>
                <w:i w:val="0"/>
                <w:color w:val="FF0000"/>
              </w:rPr>
            </w:pPr>
          </w:p>
        </w:tc>
      </w:tr>
      <w:tr w:rsidR="004F3089" w:rsidRPr="00E871E2" w14:paraId="6DA6865D" w14:textId="77777777" w:rsidTr="00912DF9">
        <w:tc>
          <w:tcPr>
            <w:tcW w:w="1762" w:type="dxa"/>
          </w:tcPr>
          <w:p w14:paraId="182712C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2E076B27" w14:textId="77777777" w:rsidR="004F3089" w:rsidRPr="00E871E2" w:rsidRDefault="004F3089" w:rsidP="00912DF9">
            <w:pPr>
              <w:pStyle w:val="a0"/>
              <w:ind w:firstLine="0"/>
              <w:rPr>
                <w:rFonts w:asciiTheme="minorHAnsi" w:hAnsiTheme="minorHAnsi"/>
                <w:i w:val="0"/>
                <w:color w:val="000000"/>
              </w:rPr>
            </w:pPr>
          </w:p>
        </w:tc>
      </w:tr>
    </w:tbl>
    <w:p w14:paraId="287D9DC4"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93" w:name="_Toc492839815"/>
      <w:bookmarkStart w:id="94" w:name="_Toc493355960"/>
      <w:bookmarkStart w:id="95" w:name="_Toc485749120"/>
      <w:r w:rsidRPr="00E871E2">
        <w:t>Hierarchical HASH</w:t>
      </w:r>
      <w:bookmarkEnd w:id="93"/>
      <w:bookmarkEnd w:id="94"/>
      <w:r w:rsidRPr="00E871E2">
        <w:t xml:space="preserve"> </w:t>
      </w:r>
      <w:bookmarkEnd w:id="95"/>
    </w:p>
    <w:tbl>
      <w:tblPr>
        <w:tblW w:w="53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7"/>
        <w:gridCol w:w="8478"/>
      </w:tblGrid>
      <w:tr w:rsidR="004F3089" w:rsidRPr="00E871E2" w14:paraId="4DB10915"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761A24F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640923D8" w14:textId="77777777" w:rsidR="004F3089" w:rsidRPr="00E871E2" w:rsidRDefault="004F3089" w:rsidP="00912DF9">
            <w:pPr>
              <w:rPr>
                <w:rFonts w:asciiTheme="minorHAnsi" w:hAnsiTheme="minorHAnsi"/>
                <w:color w:val="000000"/>
              </w:rPr>
            </w:pPr>
            <w:r w:rsidRPr="00E871E2">
              <w:rPr>
                <w:rFonts w:asciiTheme="minorHAnsi" w:hAnsiTheme="minorHAnsi"/>
                <w:color w:val="000000"/>
              </w:rPr>
              <w:t>Test if traffic can be load balanced evenly on tier1 ECMP and tier2 ecmp</w:t>
            </w:r>
          </w:p>
        </w:tc>
      </w:tr>
      <w:tr w:rsidR="004F3089" w:rsidRPr="00E871E2" w14:paraId="764065E4"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1BB64EE3"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3BFD0F4A" w14:textId="77777777" w:rsidR="004F3089" w:rsidRPr="00E871E2" w:rsidRDefault="004F3089" w:rsidP="00912DF9">
            <w:pPr>
              <w:jc w:val="center"/>
              <w:rPr>
                <w:rFonts w:asciiTheme="minorHAnsi" w:hAnsiTheme="minorHAnsi"/>
              </w:rPr>
            </w:pPr>
            <w:r w:rsidRPr="00E871E2">
              <w:rPr>
                <w:rFonts w:asciiTheme="minorHAnsi" w:hAnsiTheme="minorHAnsi"/>
                <w:noProof/>
                <w:lang w:bidi="ar-SA"/>
              </w:rPr>
              <w:drawing>
                <wp:inline distT="0" distB="0" distL="0" distR="0" wp14:anchorId="6AE2A75D" wp14:editId="143B96CB">
                  <wp:extent cx="5274310" cy="188404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84045"/>
                          </a:xfrm>
                          <a:prstGeom prst="rect">
                            <a:avLst/>
                          </a:prstGeom>
                        </pic:spPr>
                      </pic:pic>
                    </a:graphicData>
                  </a:graphic>
                </wp:inline>
              </w:drawing>
            </w:r>
          </w:p>
        </w:tc>
      </w:tr>
      <w:tr w:rsidR="004F3089" w:rsidRPr="00E871E2" w14:paraId="17D407C4"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1F91DE21"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3A036D08" w14:textId="77777777" w:rsidR="004F3089" w:rsidRPr="00E871E2" w:rsidRDefault="004F3089" w:rsidP="004F3089">
            <w:pPr>
              <w:pStyle w:val="ListParagraph"/>
              <w:widowControl/>
              <w:numPr>
                <w:ilvl w:val="0"/>
                <w:numId w:val="158"/>
              </w:numPr>
              <w:spacing w:before="240"/>
              <w:ind w:firstLineChars="0"/>
              <w:rPr>
                <w:rFonts w:asciiTheme="minorHAnsi" w:hAnsiTheme="minorHAnsi"/>
              </w:rPr>
            </w:pPr>
            <w:r w:rsidRPr="00E871E2">
              <w:rPr>
                <w:rFonts w:asciiTheme="minorHAnsi" w:hAnsiTheme="minorHAnsi"/>
              </w:rPr>
              <w:t>Inject 4 flows from TC3</w:t>
            </w:r>
          </w:p>
          <w:p w14:paraId="307AABF7" w14:textId="77777777" w:rsidR="004F3089" w:rsidRPr="00E871E2" w:rsidRDefault="004F3089" w:rsidP="004F3089">
            <w:pPr>
              <w:pStyle w:val="ListParagraph"/>
              <w:widowControl/>
              <w:numPr>
                <w:ilvl w:val="0"/>
                <w:numId w:val="158"/>
              </w:numPr>
              <w:spacing w:before="240"/>
              <w:ind w:firstLineChars="0"/>
              <w:rPr>
                <w:rFonts w:asciiTheme="minorHAnsi" w:hAnsiTheme="minorHAnsi"/>
              </w:rPr>
            </w:pPr>
            <w:r w:rsidRPr="00E871E2">
              <w:rPr>
                <w:rFonts w:asciiTheme="minorHAnsi" w:hAnsiTheme="minorHAnsi"/>
              </w:rPr>
              <w:t>Traffic will be hashed and load balance over the 2 links to 2 switches, traffic arrived at the left switch will be hashed and load balanced over the 2 links to TC1 and TC2.</w:t>
            </w:r>
          </w:p>
          <w:p w14:paraId="6D23F752" w14:textId="77777777" w:rsidR="004F3089" w:rsidRPr="00E871E2" w:rsidRDefault="004F3089" w:rsidP="004F3089">
            <w:pPr>
              <w:pStyle w:val="ListParagraph"/>
              <w:widowControl/>
              <w:numPr>
                <w:ilvl w:val="0"/>
                <w:numId w:val="158"/>
              </w:numPr>
              <w:spacing w:before="240"/>
              <w:ind w:firstLineChars="0"/>
              <w:rPr>
                <w:rFonts w:asciiTheme="minorHAnsi" w:hAnsiTheme="minorHAnsi"/>
              </w:rPr>
            </w:pPr>
            <w:r w:rsidRPr="00E871E2">
              <w:rPr>
                <w:rFonts w:asciiTheme="minorHAnsi" w:hAnsiTheme="minorHAnsi"/>
              </w:rPr>
              <w:t>Record the result.</w:t>
            </w:r>
          </w:p>
        </w:tc>
      </w:tr>
      <w:tr w:rsidR="004F3089" w:rsidRPr="00E871E2" w14:paraId="0D8BAAC5"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3C3AB12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32AB4C42" w14:textId="77777777" w:rsidR="004F3089" w:rsidRPr="00E871E2" w:rsidRDefault="004F3089" w:rsidP="00912DF9">
            <w:pPr>
              <w:rPr>
                <w:rFonts w:asciiTheme="minorHAnsi" w:hAnsiTheme="minorHAnsi"/>
              </w:rPr>
            </w:pPr>
            <w:r w:rsidRPr="00E871E2">
              <w:rPr>
                <w:rFonts w:asciiTheme="minorHAnsi" w:hAnsiTheme="minorHAnsi"/>
              </w:rPr>
              <w:t>The traffic from tier1 switch to tier2 switch is even.</w:t>
            </w:r>
          </w:p>
          <w:p w14:paraId="70995C10" w14:textId="77777777" w:rsidR="004F3089" w:rsidRPr="00E871E2" w:rsidRDefault="004F3089" w:rsidP="00912DF9">
            <w:pPr>
              <w:rPr>
                <w:rFonts w:asciiTheme="minorHAnsi" w:hAnsiTheme="minorHAnsi"/>
              </w:rPr>
            </w:pPr>
            <w:r w:rsidRPr="00E871E2">
              <w:rPr>
                <w:rFonts w:asciiTheme="minorHAnsi" w:hAnsiTheme="minorHAnsi"/>
              </w:rPr>
              <w:t>The traffic from tier2 switch to TC2 and TC3 is even.</w:t>
            </w:r>
          </w:p>
          <w:p w14:paraId="466DB4B8" w14:textId="77777777" w:rsidR="004F3089" w:rsidRPr="00E871E2" w:rsidRDefault="004F3089" w:rsidP="00912DF9">
            <w:pPr>
              <w:rPr>
                <w:rFonts w:asciiTheme="minorHAnsi" w:hAnsiTheme="minorHAnsi"/>
              </w:rPr>
            </w:pPr>
          </w:p>
          <w:p w14:paraId="79BAC7B0" w14:textId="77777777" w:rsidR="004F3089" w:rsidRPr="00E871E2" w:rsidRDefault="004F3089" w:rsidP="00912DF9">
            <w:pPr>
              <w:pStyle w:val="a"/>
              <w:rPr>
                <w:rFonts w:asciiTheme="minorHAnsi" w:hAnsiTheme="minorHAnsi"/>
              </w:rPr>
            </w:pPr>
          </w:p>
        </w:tc>
      </w:tr>
      <w:tr w:rsidR="004F3089" w:rsidRPr="00E871E2" w14:paraId="4256F612"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4222F68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52592E6D" w14:textId="77777777" w:rsidR="004F3089" w:rsidRPr="00E871E2" w:rsidRDefault="004F3089" w:rsidP="00912DF9">
            <w:pPr>
              <w:pStyle w:val="a"/>
              <w:rPr>
                <w:rFonts w:asciiTheme="minorHAnsi" w:eastAsia="Microsoft YaHei" w:hAnsiTheme="minorHAnsi"/>
                <w:b/>
                <w:color w:val="3333FF"/>
              </w:rPr>
            </w:pPr>
            <w:r w:rsidRPr="00E871E2">
              <w:rPr>
                <w:rFonts w:asciiTheme="minorHAnsi" w:hAnsiTheme="minorHAnsi"/>
              </w:rPr>
              <w:t>Hash factor can be tuned to avoid traffic polarized at tier2.</w:t>
            </w:r>
          </w:p>
        </w:tc>
      </w:tr>
      <w:tr w:rsidR="004F3089" w:rsidRPr="00E871E2" w14:paraId="3C9CC3CD" w14:textId="77777777" w:rsidTr="00912DF9">
        <w:trPr>
          <w:jc w:val="center"/>
        </w:trPr>
        <w:tc>
          <w:tcPr>
            <w:tcW w:w="700" w:type="pct"/>
            <w:tcBorders>
              <w:top w:val="single" w:sz="4" w:space="0" w:color="auto"/>
              <w:left w:val="single" w:sz="4" w:space="0" w:color="auto"/>
              <w:bottom w:val="single" w:sz="4" w:space="0" w:color="auto"/>
              <w:right w:val="single" w:sz="4" w:space="0" w:color="auto"/>
            </w:tcBorders>
          </w:tcPr>
          <w:p w14:paraId="1D2AEEA7"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300"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1312358B" w14:textId="77777777" w:rsidR="004F3089" w:rsidRPr="00E871E2" w:rsidRDefault="004F3089" w:rsidP="00912DF9">
            <w:pPr>
              <w:rPr>
                <w:rFonts w:asciiTheme="minorHAnsi" w:hAnsiTheme="minorHAnsi"/>
                <w:noProof/>
              </w:rPr>
            </w:pPr>
          </w:p>
        </w:tc>
      </w:tr>
    </w:tbl>
    <w:p w14:paraId="6510730D" w14:textId="77777777" w:rsidR="004F3089" w:rsidRPr="00E871E2" w:rsidRDefault="004F3089" w:rsidP="004F3089">
      <w:pPr>
        <w:rPr>
          <w:rFonts w:asciiTheme="minorHAnsi" w:hAnsiTheme="minorHAnsi"/>
        </w:rPr>
      </w:pPr>
    </w:p>
    <w:p w14:paraId="431AA2EC"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96" w:name="_Toc485749162"/>
      <w:bookmarkStart w:id="97" w:name="_Toc492839816"/>
      <w:bookmarkStart w:id="98" w:name="_Toc493355961"/>
      <w:r w:rsidRPr="00E871E2">
        <w:t>ACL</w:t>
      </w:r>
      <w:bookmarkEnd w:id="96"/>
      <w:r>
        <w:t xml:space="preserve"> </w:t>
      </w:r>
      <w:r w:rsidRPr="00E871E2">
        <w:t>Test</w:t>
      </w:r>
      <w:bookmarkEnd w:id="97"/>
      <w:bookmarkEnd w:id="98"/>
    </w:p>
    <w:tbl>
      <w:tblPr>
        <w:tblpPr w:leftFromText="180" w:rightFromText="180" w:vertAnchor="text" w:tblpY="1"/>
        <w:tblOverlap w:val="never"/>
        <w:tblW w:w="9356"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6CC6D721" w14:textId="77777777" w:rsidTr="00912DF9">
        <w:tc>
          <w:tcPr>
            <w:tcW w:w="1762" w:type="dxa"/>
          </w:tcPr>
          <w:p w14:paraId="6FE9127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5B768485" w14:textId="77777777" w:rsidR="004F3089" w:rsidRPr="00E871E2" w:rsidRDefault="004F3089" w:rsidP="00912DF9">
            <w:pPr>
              <w:rPr>
                <w:rFonts w:asciiTheme="minorHAnsi" w:hAnsiTheme="minorHAnsi"/>
                <w:i/>
                <w:color w:val="000000"/>
              </w:rPr>
            </w:pPr>
            <w:r w:rsidRPr="00E871E2">
              <w:rPr>
                <w:rFonts w:asciiTheme="minorHAnsi" w:hAnsiTheme="minorHAnsi"/>
              </w:rPr>
              <w:t>Test ACL spec</w:t>
            </w:r>
          </w:p>
        </w:tc>
      </w:tr>
      <w:tr w:rsidR="004F3089" w:rsidRPr="00E871E2" w14:paraId="6C03B3F9" w14:textId="77777777" w:rsidTr="00912DF9">
        <w:tc>
          <w:tcPr>
            <w:tcW w:w="1762" w:type="dxa"/>
          </w:tcPr>
          <w:p w14:paraId="2337EDA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33A4B912" w14:textId="77777777" w:rsidR="004F3089" w:rsidRPr="00E871E2" w:rsidRDefault="004F3089" w:rsidP="00912DF9">
            <w:pPr>
              <w:rPr>
                <w:rFonts w:asciiTheme="minorHAnsi" w:hAnsiTheme="minorHAnsi"/>
              </w:rPr>
            </w:pPr>
          </w:p>
          <w:p w14:paraId="515CB11E"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4D14B4E6" wp14:editId="2E6CBC83">
                  <wp:extent cx="3047619" cy="3266667"/>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088CD218" w14:textId="77777777" w:rsidTr="00912DF9">
        <w:tc>
          <w:tcPr>
            <w:tcW w:w="1762" w:type="dxa"/>
          </w:tcPr>
          <w:p w14:paraId="651C3CC2"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0753CE80"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 xml:space="preserve">Configure the number of acl rules on the DUT. The interface connected to TC is a Layer 3 interface </w:t>
            </w:r>
          </w:p>
          <w:p w14:paraId="3525A6D1"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 xml:space="preserve">The DUT is connected to TC1 and the outgoing ACL is configured. The action is deny, TC1 sends the matching acl traffic to TC2, with expected result 1 </w:t>
            </w:r>
          </w:p>
          <w:p w14:paraId="007D811D"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 xml:space="preserve">In step 2, issue the same ACL to the incoming direction of the TC2 interface with expected result 2 </w:t>
            </w:r>
          </w:p>
          <w:p w14:paraId="69CED933"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 xml:space="preserve">In step 2, issue the same ACL to the outbound direction of the TC1 interface. TC2 sends the matching ACL traffic to TC1 with the expected result 3 </w:t>
            </w:r>
          </w:p>
          <w:p w14:paraId="3F6F650D"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 xml:space="preserve">Configure the ACL on the DUT to match the TCP tag bits, respectively, to the outgoing direction and the inbound direction of TC1. The actions are deny, TC1 and TC2 respectively enter the traffic matching the TCP tag bit, and the expected result 4 </w:t>
            </w:r>
          </w:p>
          <w:p w14:paraId="2F847BC4" w14:textId="77777777" w:rsidR="004F3089" w:rsidRPr="00E871E2" w:rsidRDefault="004F3089" w:rsidP="004F3089">
            <w:pPr>
              <w:pStyle w:val="1"/>
              <w:numPr>
                <w:ilvl w:val="0"/>
                <w:numId w:val="159"/>
              </w:numPr>
              <w:ind w:firstLineChars="0"/>
              <w:rPr>
                <w:rFonts w:asciiTheme="minorHAnsi" w:hAnsiTheme="minorHAnsi"/>
              </w:rPr>
            </w:pPr>
            <w:r w:rsidRPr="00E871E2">
              <w:rPr>
                <w:rFonts w:asciiTheme="minorHAnsi" w:hAnsiTheme="minorHAnsi" w:cs="Arial"/>
                <w:color w:val="212121"/>
                <w:shd w:val="clear" w:color="auto" w:fill="FFFFFF"/>
              </w:rPr>
              <w:t>Change the interface to TC to Layer 2 and repeat steps 2 to 5</w:t>
            </w:r>
          </w:p>
        </w:tc>
      </w:tr>
      <w:tr w:rsidR="004F3089" w:rsidRPr="00E871E2" w14:paraId="7115B410" w14:textId="77777777" w:rsidTr="00912DF9">
        <w:tc>
          <w:tcPr>
            <w:tcW w:w="1762" w:type="dxa"/>
          </w:tcPr>
          <w:p w14:paraId="1D648590" w14:textId="77777777" w:rsidR="004F3089" w:rsidRPr="00E871E2" w:rsidRDefault="004F3089" w:rsidP="00912DF9">
            <w:pPr>
              <w:pStyle w:val="a"/>
              <w:rPr>
                <w:rFonts w:asciiTheme="minorHAnsi" w:hAnsiTheme="minorHAnsi" w:cstheme="minorHAnsi"/>
              </w:rPr>
            </w:pPr>
            <w:bookmarkStart w:id="99" w:name="_Hlk491770643"/>
            <w:r w:rsidRPr="00E871E2">
              <w:rPr>
                <w:rFonts w:asciiTheme="minorHAnsi" w:hAnsiTheme="minorHAnsi" w:cstheme="minorHAnsi"/>
              </w:rPr>
              <w:t>Expected Result</w:t>
            </w:r>
          </w:p>
        </w:tc>
        <w:tc>
          <w:tcPr>
            <w:tcW w:w="7594" w:type="dxa"/>
          </w:tcPr>
          <w:p w14:paraId="3464AA8C" w14:textId="77777777" w:rsidR="004F3089" w:rsidRPr="00E871E2" w:rsidRDefault="004F3089" w:rsidP="004F3089">
            <w:pPr>
              <w:pStyle w:val="1"/>
              <w:numPr>
                <w:ilvl w:val="0"/>
                <w:numId w:val="160"/>
              </w:numPr>
              <w:ind w:firstLineChars="0"/>
              <w:rPr>
                <w:rFonts w:asciiTheme="minorHAnsi" w:hAnsiTheme="minorHAnsi"/>
              </w:rPr>
            </w:pPr>
            <w:r w:rsidRPr="00E871E2">
              <w:rPr>
                <w:rFonts w:asciiTheme="minorHAnsi" w:hAnsiTheme="minorHAnsi" w:cs="Arial"/>
                <w:color w:val="212121"/>
                <w:shd w:val="clear" w:color="auto" w:fill="FFFFFF"/>
              </w:rPr>
              <w:t>DUT can be issued on the declared specifications of the acl number, and support to check resource usage, test traffic is discarded by ACL</w:t>
            </w:r>
          </w:p>
          <w:p w14:paraId="14EF9068" w14:textId="77777777" w:rsidR="004F3089" w:rsidRPr="00E871E2" w:rsidRDefault="004F3089" w:rsidP="004F3089">
            <w:pPr>
              <w:pStyle w:val="1"/>
              <w:numPr>
                <w:ilvl w:val="0"/>
                <w:numId w:val="160"/>
              </w:numPr>
              <w:ind w:firstLineChars="0"/>
              <w:rPr>
                <w:rFonts w:asciiTheme="minorHAnsi" w:hAnsiTheme="minorHAnsi"/>
              </w:rPr>
            </w:pPr>
            <w:r w:rsidRPr="00E871E2">
              <w:rPr>
                <w:rFonts w:asciiTheme="minorHAnsi" w:hAnsiTheme="minorHAnsi" w:cs="Arial"/>
                <w:color w:val="212121"/>
                <w:shd w:val="clear" w:color="auto" w:fill="FFFFFF"/>
              </w:rPr>
              <w:t xml:space="preserve">Record acl resource usage </w:t>
            </w:r>
          </w:p>
          <w:p w14:paraId="4583AD90" w14:textId="77777777" w:rsidR="004F3089" w:rsidRPr="00E871E2" w:rsidRDefault="004F3089" w:rsidP="004F3089">
            <w:pPr>
              <w:pStyle w:val="1"/>
              <w:numPr>
                <w:ilvl w:val="0"/>
                <w:numId w:val="160"/>
              </w:numPr>
              <w:ind w:firstLineChars="0"/>
              <w:rPr>
                <w:rFonts w:asciiTheme="minorHAnsi" w:hAnsiTheme="minorHAnsi"/>
              </w:rPr>
            </w:pPr>
            <w:r w:rsidRPr="00E871E2">
              <w:rPr>
                <w:rFonts w:asciiTheme="minorHAnsi" w:hAnsiTheme="minorHAnsi" w:cs="Arial"/>
                <w:color w:val="212121"/>
                <w:shd w:val="clear" w:color="auto" w:fill="FFFFFF"/>
              </w:rPr>
              <w:t xml:space="preserve">Record acl resource usage, test traffic is discarded by ACL </w:t>
            </w:r>
          </w:p>
          <w:p w14:paraId="67A64799" w14:textId="77777777" w:rsidR="004F3089" w:rsidRPr="00E871E2" w:rsidRDefault="004F3089" w:rsidP="004F3089">
            <w:pPr>
              <w:pStyle w:val="1"/>
              <w:numPr>
                <w:ilvl w:val="0"/>
                <w:numId w:val="160"/>
              </w:numPr>
              <w:ind w:firstLineChars="0"/>
              <w:rPr>
                <w:rFonts w:asciiTheme="minorHAnsi" w:hAnsiTheme="minorHAnsi"/>
              </w:rPr>
            </w:pPr>
            <w:r w:rsidRPr="00E871E2">
              <w:rPr>
                <w:rFonts w:asciiTheme="minorHAnsi" w:hAnsiTheme="minorHAnsi" w:cs="Arial"/>
                <w:color w:val="212121"/>
                <w:shd w:val="clear" w:color="auto" w:fill="FFFFFF"/>
              </w:rPr>
              <w:t>The ACL can be correctly configured to the interface. The traffic can be correctly matched and discarded</w:t>
            </w:r>
          </w:p>
        </w:tc>
      </w:tr>
      <w:bookmarkEnd w:id="99"/>
      <w:tr w:rsidR="004F3089" w:rsidRPr="00E871E2" w14:paraId="6DDD029F" w14:textId="77777777" w:rsidTr="00912DF9">
        <w:tc>
          <w:tcPr>
            <w:tcW w:w="1762" w:type="dxa"/>
          </w:tcPr>
          <w:p w14:paraId="68A9B0D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50F1F8A7" w14:textId="77777777" w:rsidR="004F3089" w:rsidRPr="00E871E2" w:rsidRDefault="004F3089" w:rsidP="00912DF9">
            <w:pPr>
              <w:pStyle w:val="a0"/>
              <w:ind w:firstLine="0"/>
              <w:rPr>
                <w:rFonts w:asciiTheme="minorHAnsi" w:hAnsiTheme="minorHAnsi"/>
                <w:i w:val="0"/>
                <w:color w:val="000000"/>
              </w:rPr>
            </w:pPr>
          </w:p>
        </w:tc>
      </w:tr>
      <w:tr w:rsidR="004F3089" w:rsidRPr="00E871E2" w14:paraId="460AD162" w14:textId="77777777" w:rsidTr="00912DF9">
        <w:tc>
          <w:tcPr>
            <w:tcW w:w="1762" w:type="dxa"/>
          </w:tcPr>
          <w:p w14:paraId="52BA7370"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55EB7C42" w14:textId="77777777" w:rsidR="004F3089" w:rsidRPr="00E871E2" w:rsidRDefault="004F3089" w:rsidP="00912DF9">
            <w:pPr>
              <w:pStyle w:val="a0"/>
              <w:ind w:firstLine="0"/>
              <w:rPr>
                <w:rFonts w:asciiTheme="minorHAnsi" w:hAnsiTheme="minorHAnsi"/>
                <w:i w:val="0"/>
                <w:color w:val="000000"/>
              </w:rPr>
            </w:pPr>
          </w:p>
        </w:tc>
      </w:tr>
    </w:tbl>
    <w:p w14:paraId="280F7B8A" w14:textId="77777777" w:rsidR="004F3089" w:rsidRPr="00E871E2" w:rsidRDefault="004F3089" w:rsidP="004F3089">
      <w:pPr>
        <w:spacing w:after="160" w:line="259" w:lineRule="auto"/>
        <w:rPr>
          <w:rFonts w:asciiTheme="minorHAnsi" w:eastAsia="SimHei" w:hAnsiTheme="minorHAnsi"/>
          <w:b/>
          <w:sz w:val="32"/>
          <w:szCs w:val="32"/>
        </w:rPr>
      </w:pPr>
      <w:r w:rsidRPr="00E871E2">
        <w:rPr>
          <w:rFonts w:asciiTheme="minorHAnsi" w:hAnsiTheme="minorHAnsi"/>
        </w:rPr>
        <w:br w:type="textWrapping" w:clear="all"/>
      </w:r>
      <w:r w:rsidRPr="00E871E2">
        <w:rPr>
          <w:rFonts w:asciiTheme="minorHAnsi" w:hAnsiTheme="minorHAnsi"/>
        </w:rPr>
        <w:br w:type="page"/>
      </w:r>
    </w:p>
    <w:p w14:paraId="6EF4978C" w14:textId="77777777" w:rsidR="004F3089" w:rsidRDefault="004F3089" w:rsidP="004F3089">
      <w:pPr>
        <w:pStyle w:val="BodyText"/>
        <w:ind w:left="0"/>
      </w:pPr>
    </w:p>
    <w:p w14:paraId="599A48B4" w14:textId="0E8E6FCB" w:rsidR="0040666D" w:rsidRDefault="0040666D" w:rsidP="00002AF6">
      <w:pPr>
        <w:pStyle w:val="Heading1"/>
      </w:pPr>
      <w:bookmarkStart w:id="100" w:name="_Toc493355962"/>
      <w:r>
        <w:t>MLAG</w:t>
      </w:r>
      <w:bookmarkEnd w:id="100"/>
    </w:p>
    <w:p w14:paraId="0EE401FA" w14:textId="49FA8BA2" w:rsidR="0040666D" w:rsidRDefault="0040666D" w:rsidP="00A40724">
      <w:pPr>
        <w:pStyle w:val="Heading2"/>
      </w:pPr>
      <w:bookmarkStart w:id="101" w:name="_Toc493355963"/>
      <w:r>
        <w:t xml:space="preserve">MLAG </w:t>
      </w:r>
      <w:r w:rsidR="00002AF6">
        <w:t>Basic Test</w:t>
      </w:r>
      <w:bookmarkEnd w:id="10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002AF6" w:rsidRPr="007F056A" w14:paraId="5A1D3B43" w14:textId="77777777" w:rsidTr="00FE786D">
        <w:tc>
          <w:tcPr>
            <w:tcW w:w="1620" w:type="dxa"/>
          </w:tcPr>
          <w:p w14:paraId="0363D643" w14:textId="77777777" w:rsidR="00002AF6" w:rsidRPr="007F056A" w:rsidRDefault="00002AF6" w:rsidP="00E96DC3">
            <w:pPr>
              <w:pStyle w:val="TableBodyText"/>
              <w:keepNext/>
            </w:pPr>
            <w:r w:rsidRPr="007F056A">
              <w:t>Objectives of Tests</w:t>
            </w:r>
          </w:p>
        </w:tc>
        <w:tc>
          <w:tcPr>
            <w:tcW w:w="7452" w:type="dxa"/>
          </w:tcPr>
          <w:p w14:paraId="281F76CC" w14:textId="66D4F53D" w:rsidR="00002AF6" w:rsidRPr="007F056A" w:rsidRDefault="00002AF6" w:rsidP="00E96DC3">
            <w:pPr>
              <w:pStyle w:val="TableBodyText"/>
              <w:keepNext/>
              <w:rPr>
                <w:i/>
                <w:color w:val="000000"/>
              </w:rPr>
            </w:pPr>
            <w:r w:rsidRPr="007F056A">
              <w:t>Multi-chassis LAG</w:t>
            </w:r>
            <w:r>
              <w:t xml:space="preserve"> function</w:t>
            </w:r>
            <w:r w:rsidR="00A77BDA">
              <w:t>al</w:t>
            </w:r>
            <w:r>
              <w:t xml:space="preserve"> test</w:t>
            </w:r>
          </w:p>
        </w:tc>
      </w:tr>
      <w:tr w:rsidR="00002AF6" w:rsidRPr="007F056A" w14:paraId="4B611D9B" w14:textId="77777777" w:rsidTr="00FE786D">
        <w:tc>
          <w:tcPr>
            <w:tcW w:w="1620" w:type="dxa"/>
          </w:tcPr>
          <w:p w14:paraId="2E775A4C" w14:textId="77777777" w:rsidR="00002AF6" w:rsidRPr="007F056A" w:rsidRDefault="00002AF6" w:rsidP="00002AF6">
            <w:pPr>
              <w:pStyle w:val="TableBodyText"/>
            </w:pPr>
            <w:r w:rsidRPr="007F056A">
              <w:t>Test configurations and connections (as shown in the figure)</w:t>
            </w:r>
          </w:p>
        </w:tc>
        <w:tc>
          <w:tcPr>
            <w:tcW w:w="7452" w:type="dxa"/>
            <w:vAlign w:val="center"/>
          </w:tcPr>
          <w:p w14:paraId="33CFF119" w14:textId="77777777" w:rsidR="00002AF6" w:rsidRPr="007F056A" w:rsidRDefault="00002AF6" w:rsidP="00002AF6">
            <w:pPr>
              <w:pStyle w:val="TableBodyTextCentered"/>
            </w:pPr>
            <w:r>
              <w:rPr>
                <w:noProof/>
                <w:lang w:bidi="ar-SA"/>
              </w:rPr>
              <w:drawing>
                <wp:inline distT="0" distB="0" distL="0" distR="0" wp14:anchorId="7F57A456" wp14:editId="26692C4C">
                  <wp:extent cx="2591025" cy="3676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1025" cy="3676650"/>
                          </a:xfrm>
                          <a:prstGeom prst="rect">
                            <a:avLst/>
                          </a:prstGeom>
                        </pic:spPr>
                      </pic:pic>
                    </a:graphicData>
                  </a:graphic>
                </wp:inline>
              </w:drawing>
            </w:r>
          </w:p>
        </w:tc>
      </w:tr>
      <w:tr w:rsidR="00002AF6" w:rsidRPr="007F056A" w14:paraId="39D0234D" w14:textId="77777777" w:rsidTr="00FE786D">
        <w:tc>
          <w:tcPr>
            <w:tcW w:w="1620" w:type="dxa"/>
          </w:tcPr>
          <w:p w14:paraId="67B98EC2" w14:textId="77777777" w:rsidR="00002AF6" w:rsidRPr="007F056A" w:rsidRDefault="00002AF6" w:rsidP="00002AF6">
            <w:pPr>
              <w:pStyle w:val="TableBodyText"/>
            </w:pPr>
            <w:r w:rsidRPr="007F056A">
              <w:t>Test Procedure</w:t>
            </w:r>
          </w:p>
        </w:tc>
        <w:tc>
          <w:tcPr>
            <w:tcW w:w="7452" w:type="dxa"/>
          </w:tcPr>
          <w:p w14:paraId="54A6A54E" w14:textId="3F22A15E" w:rsidR="00002AF6" w:rsidRPr="007F056A" w:rsidRDefault="00002AF6" w:rsidP="00026789">
            <w:pPr>
              <w:pStyle w:val="TableListNumber"/>
              <w:numPr>
                <w:ilvl w:val="0"/>
                <w:numId w:val="62"/>
              </w:numPr>
            </w:pPr>
            <w:r w:rsidRPr="007F056A">
              <w:t>Setup MLAG between DUT1 and DUT2</w:t>
            </w:r>
            <w:r w:rsidR="00A77BDA">
              <w:t>.</w:t>
            </w:r>
            <w:r w:rsidRPr="007F056A">
              <w:t xml:space="preserve"> </w:t>
            </w:r>
          </w:p>
          <w:p w14:paraId="182092B5" w14:textId="2F9BB6C5" w:rsidR="00002AF6" w:rsidRPr="007F056A" w:rsidRDefault="00002AF6" w:rsidP="00026789">
            <w:pPr>
              <w:pStyle w:val="TableListNumber"/>
            </w:pPr>
            <w:r w:rsidRPr="007F056A">
              <w:t xml:space="preserve">Setup LAG on </w:t>
            </w:r>
            <w:r>
              <w:t>access switch</w:t>
            </w:r>
            <w:r w:rsidRPr="007F056A">
              <w:t>, and connect to DUT1 and DUT2</w:t>
            </w:r>
            <w:r w:rsidR="00436440">
              <w:t>.</w:t>
            </w:r>
          </w:p>
          <w:p w14:paraId="34A8D66A" w14:textId="04C9D1F2" w:rsidR="00002AF6" w:rsidRPr="00F62A90" w:rsidRDefault="00002AF6" w:rsidP="00026789">
            <w:pPr>
              <w:pStyle w:val="TableListNumber"/>
            </w:pPr>
            <w:r w:rsidRPr="007F056A">
              <w:t>Test sends traffic with various src-mac/dst-mac and src-i</w:t>
            </w:r>
            <w:r>
              <w:t xml:space="preserve">p/dst/ip from </w:t>
            </w:r>
            <w:r w:rsidR="0064067F">
              <w:t>Port-</w:t>
            </w:r>
            <w:r>
              <w:t xml:space="preserve">A to </w:t>
            </w:r>
            <w:r w:rsidR="0064067F">
              <w:t>Port-</w:t>
            </w:r>
            <w:r>
              <w:t>B end to end.</w:t>
            </w:r>
          </w:p>
          <w:p w14:paraId="4C365DE0" w14:textId="77777777" w:rsidR="00002AF6" w:rsidRPr="000132ED" w:rsidRDefault="00002AF6" w:rsidP="00026789">
            <w:pPr>
              <w:pStyle w:val="TableListNumber"/>
            </w:pPr>
            <w:r>
              <w:t>Try same settings with and without STP.</w:t>
            </w:r>
          </w:p>
          <w:p w14:paraId="5CBC2B25" w14:textId="528D6032" w:rsidR="00002AF6" w:rsidRPr="007F056A" w:rsidRDefault="00002AF6" w:rsidP="00026789">
            <w:pPr>
              <w:pStyle w:val="TableListNumber"/>
            </w:pPr>
            <w:r>
              <w:t>Check M</w:t>
            </w:r>
            <w:r w:rsidR="0064067F">
              <w:t xml:space="preserve">AC </w:t>
            </w:r>
            <w:r>
              <w:t>address tables on DUT1 and DUT2</w:t>
            </w:r>
          </w:p>
        </w:tc>
      </w:tr>
      <w:tr w:rsidR="00002AF6" w:rsidRPr="00F62A90" w14:paraId="29FD1BB5" w14:textId="77777777" w:rsidTr="00FE786D">
        <w:tc>
          <w:tcPr>
            <w:tcW w:w="1620" w:type="dxa"/>
          </w:tcPr>
          <w:p w14:paraId="00E71A4B" w14:textId="77777777" w:rsidR="00002AF6" w:rsidRPr="007F056A" w:rsidRDefault="00002AF6" w:rsidP="00002AF6">
            <w:pPr>
              <w:pStyle w:val="TableBodyText"/>
            </w:pPr>
            <w:r w:rsidRPr="007F056A">
              <w:t>Expected Result</w:t>
            </w:r>
          </w:p>
        </w:tc>
        <w:tc>
          <w:tcPr>
            <w:tcW w:w="7452" w:type="dxa"/>
          </w:tcPr>
          <w:p w14:paraId="3CE85024" w14:textId="77777777" w:rsidR="00002AF6" w:rsidRDefault="00002AF6" w:rsidP="00026789">
            <w:pPr>
              <w:pStyle w:val="TableListNumber"/>
              <w:numPr>
                <w:ilvl w:val="0"/>
                <w:numId w:val="63"/>
              </w:numPr>
            </w:pPr>
            <w:r>
              <w:t>Verify that traffic f</w:t>
            </w:r>
            <w:r w:rsidRPr="007F056A">
              <w:t>orwarding</w:t>
            </w:r>
            <w:r>
              <w:t xml:space="preserve"> is normal</w:t>
            </w:r>
            <w:r w:rsidRPr="007F056A">
              <w:t xml:space="preserve"> without packet loss and lo</w:t>
            </w:r>
            <w:r>
              <w:t>ad balanced evenly on uplinks with or without STP.</w:t>
            </w:r>
          </w:p>
          <w:p w14:paraId="375744F4" w14:textId="669AE013" w:rsidR="00002AF6" w:rsidRPr="00F62A90" w:rsidRDefault="00002AF6" w:rsidP="00026789">
            <w:pPr>
              <w:pStyle w:val="TableListNumber"/>
            </w:pPr>
            <w:r>
              <w:t>Verify</w:t>
            </w:r>
            <w:r w:rsidR="0064067F">
              <w:t xml:space="preserve"> that</w:t>
            </w:r>
            <w:r>
              <w:t xml:space="preserve"> the MAC address</w:t>
            </w:r>
            <w:r w:rsidR="0064067F">
              <w:t>es</w:t>
            </w:r>
            <w:r>
              <w:t xml:space="preserve"> are synced</w:t>
            </w:r>
            <w:r w:rsidR="0064067F">
              <w:t>.</w:t>
            </w:r>
          </w:p>
        </w:tc>
      </w:tr>
      <w:tr w:rsidR="00002AF6" w:rsidRPr="007F056A" w14:paraId="51485480" w14:textId="77777777" w:rsidTr="00FE786D">
        <w:tc>
          <w:tcPr>
            <w:tcW w:w="1620" w:type="dxa"/>
          </w:tcPr>
          <w:p w14:paraId="6E1CCB23" w14:textId="77777777" w:rsidR="00002AF6" w:rsidRPr="007F056A" w:rsidRDefault="00002AF6" w:rsidP="00002AF6">
            <w:pPr>
              <w:pStyle w:val="TableBodyText"/>
            </w:pPr>
            <w:r w:rsidRPr="007F056A">
              <w:t>Descriptions</w:t>
            </w:r>
          </w:p>
        </w:tc>
        <w:tc>
          <w:tcPr>
            <w:tcW w:w="7452" w:type="dxa"/>
          </w:tcPr>
          <w:p w14:paraId="61A9FC7E" w14:textId="77777777" w:rsidR="00002AF6" w:rsidRPr="007F056A" w:rsidRDefault="00002AF6" w:rsidP="00002AF6">
            <w:pPr>
              <w:pStyle w:val="TableBodyText"/>
              <w:rPr>
                <w:rFonts w:cs="Times New Roman"/>
                <w:i/>
                <w:color w:val="000000"/>
              </w:rPr>
            </w:pPr>
          </w:p>
        </w:tc>
      </w:tr>
      <w:tr w:rsidR="00002AF6" w:rsidRPr="007F056A" w14:paraId="7E362C8A" w14:textId="77777777" w:rsidTr="00FE786D">
        <w:tc>
          <w:tcPr>
            <w:tcW w:w="1620" w:type="dxa"/>
          </w:tcPr>
          <w:p w14:paraId="5EDE8D76" w14:textId="77777777" w:rsidR="00002AF6" w:rsidRPr="007F056A" w:rsidRDefault="00002AF6" w:rsidP="00002AF6">
            <w:pPr>
              <w:pStyle w:val="TableBodyText"/>
            </w:pPr>
            <w:r w:rsidRPr="007F056A">
              <w:t>Results</w:t>
            </w:r>
          </w:p>
        </w:tc>
        <w:tc>
          <w:tcPr>
            <w:tcW w:w="7452" w:type="dxa"/>
          </w:tcPr>
          <w:p w14:paraId="1AE5D557" w14:textId="77777777" w:rsidR="00002AF6" w:rsidRPr="007F056A" w:rsidRDefault="00002AF6" w:rsidP="00002AF6">
            <w:pPr>
              <w:pStyle w:val="TableBodyText"/>
              <w:rPr>
                <w:rFonts w:cs="Times New Roman"/>
                <w:i/>
                <w:color w:val="000000"/>
              </w:rPr>
            </w:pPr>
          </w:p>
        </w:tc>
      </w:tr>
    </w:tbl>
    <w:p w14:paraId="3A10703A" w14:textId="77777777" w:rsidR="0040666D" w:rsidRDefault="0040666D" w:rsidP="0040666D">
      <w:pPr>
        <w:pStyle w:val="BodyText"/>
      </w:pPr>
    </w:p>
    <w:p w14:paraId="23AE3AFC" w14:textId="0732EC6C" w:rsidR="0040666D" w:rsidRDefault="0040666D" w:rsidP="00A40724">
      <w:pPr>
        <w:pStyle w:val="Heading2"/>
      </w:pPr>
      <w:bookmarkStart w:id="102" w:name="_Toc493355964"/>
      <w:r>
        <w:t xml:space="preserve">MLAG </w:t>
      </w:r>
      <w:r w:rsidR="00002AF6">
        <w:t xml:space="preserve">Basic Test </w:t>
      </w:r>
      <w:r>
        <w:t>with IGMP</w:t>
      </w:r>
      <w:bookmarkEnd w:id="102"/>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002AF6" w:rsidRPr="007F056A" w14:paraId="1D790900" w14:textId="77777777" w:rsidTr="00FE786D">
        <w:tc>
          <w:tcPr>
            <w:tcW w:w="1620" w:type="dxa"/>
          </w:tcPr>
          <w:p w14:paraId="3D5DFC1F" w14:textId="77777777" w:rsidR="00002AF6" w:rsidRPr="007F056A" w:rsidRDefault="00002AF6" w:rsidP="00E96DC3">
            <w:pPr>
              <w:pStyle w:val="TableBodyText"/>
              <w:keepNext/>
            </w:pPr>
            <w:r w:rsidRPr="007F056A">
              <w:t>Objectives of Tests</w:t>
            </w:r>
          </w:p>
        </w:tc>
        <w:tc>
          <w:tcPr>
            <w:tcW w:w="7452" w:type="dxa"/>
          </w:tcPr>
          <w:p w14:paraId="599E0029" w14:textId="0901D7CD" w:rsidR="00002AF6" w:rsidRPr="007F056A" w:rsidRDefault="00002AF6" w:rsidP="00E96DC3">
            <w:pPr>
              <w:pStyle w:val="TableBodyText"/>
              <w:keepNext/>
              <w:rPr>
                <w:i/>
                <w:color w:val="000000"/>
              </w:rPr>
            </w:pPr>
            <w:r w:rsidRPr="007F056A">
              <w:t>Multi-chassis LAG</w:t>
            </w:r>
            <w:r>
              <w:t xml:space="preserve"> function</w:t>
            </w:r>
            <w:r w:rsidR="0064067F">
              <w:t>al</w:t>
            </w:r>
            <w:r>
              <w:t xml:space="preserve"> test with IGMP</w:t>
            </w:r>
          </w:p>
        </w:tc>
      </w:tr>
      <w:tr w:rsidR="00002AF6" w:rsidRPr="007F056A" w14:paraId="7958010C" w14:textId="77777777" w:rsidTr="00FE786D">
        <w:tc>
          <w:tcPr>
            <w:tcW w:w="1620" w:type="dxa"/>
          </w:tcPr>
          <w:p w14:paraId="475B1240" w14:textId="77777777" w:rsidR="00002AF6" w:rsidRPr="007F056A" w:rsidRDefault="00002AF6" w:rsidP="00002AF6">
            <w:pPr>
              <w:pStyle w:val="TableBodyText"/>
            </w:pPr>
            <w:r w:rsidRPr="007F056A">
              <w:t>Test configurations and connections (as shown in the figure)</w:t>
            </w:r>
          </w:p>
        </w:tc>
        <w:tc>
          <w:tcPr>
            <w:tcW w:w="7452" w:type="dxa"/>
            <w:vAlign w:val="center"/>
          </w:tcPr>
          <w:p w14:paraId="0BD80582" w14:textId="77777777" w:rsidR="00002AF6" w:rsidRPr="007F056A" w:rsidRDefault="00002AF6" w:rsidP="00FE786D">
            <w:pPr>
              <w:pStyle w:val="TableBodyTextCentered"/>
            </w:pPr>
            <w:r>
              <w:rPr>
                <w:noProof/>
                <w:lang w:bidi="ar-SA"/>
              </w:rPr>
              <w:drawing>
                <wp:inline distT="0" distB="0" distL="0" distR="0" wp14:anchorId="72FC71F8" wp14:editId="4B02E5A6">
                  <wp:extent cx="2926650" cy="41529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6650" cy="4152900"/>
                          </a:xfrm>
                          <a:prstGeom prst="rect">
                            <a:avLst/>
                          </a:prstGeom>
                        </pic:spPr>
                      </pic:pic>
                    </a:graphicData>
                  </a:graphic>
                </wp:inline>
              </w:drawing>
            </w:r>
          </w:p>
        </w:tc>
      </w:tr>
      <w:tr w:rsidR="00002AF6" w:rsidRPr="007F056A" w14:paraId="6B2ADBDC" w14:textId="77777777" w:rsidTr="00FE786D">
        <w:tc>
          <w:tcPr>
            <w:tcW w:w="1620" w:type="dxa"/>
          </w:tcPr>
          <w:p w14:paraId="402D2BBC" w14:textId="77777777" w:rsidR="00002AF6" w:rsidRPr="007F056A" w:rsidRDefault="00002AF6" w:rsidP="00002AF6">
            <w:pPr>
              <w:pStyle w:val="TableBodyText"/>
            </w:pPr>
            <w:r w:rsidRPr="007F056A">
              <w:t>Test Procedure</w:t>
            </w:r>
          </w:p>
        </w:tc>
        <w:tc>
          <w:tcPr>
            <w:tcW w:w="7452" w:type="dxa"/>
          </w:tcPr>
          <w:p w14:paraId="1FF3A73C" w14:textId="62D83407" w:rsidR="00002AF6" w:rsidRPr="007F056A" w:rsidRDefault="00002AF6" w:rsidP="00026789">
            <w:pPr>
              <w:pStyle w:val="TableListNumber"/>
              <w:numPr>
                <w:ilvl w:val="0"/>
                <w:numId w:val="64"/>
              </w:numPr>
            </w:pPr>
            <w:r w:rsidRPr="007F056A">
              <w:t>Setup MLAG between DUT1 and DUT2</w:t>
            </w:r>
            <w:r w:rsidR="0064067F">
              <w:t>.</w:t>
            </w:r>
            <w:r w:rsidRPr="007F056A">
              <w:t xml:space="preserve"> </w:t>
            </w:r>
          </w:p>
          <w:p w14:paraId="61637DC4" w14:textId="3A5662E4" w:rsidR="00002AF6" w:rsidRPr="007F056A" w:rsidRDefault="00002AF6" w:rsidP="00026789">
            <w:pPr>
              <w:pStyle w:val="TableListNumber"/>
            </w:pPr>
            <w:r w:rsidRPr="007F056A">
              <w:t xml:space="preserve">Setup LAG on </w:t>
            </w:r>
            <w:r>
              <w:t>access switch</w:t>
            </w:r>
            <w:r w:rsidRPr="007F056A">
              <w:t>, and connect to DUT1 and DUT2</w:t>
            </w:r>
            <w:r w:rsidR="0064067F">
              <w:t>.</w:t>
            </w:r>
          </w:p>
          <w:p w14:paraId="40DCA14B" w14:textId="249F00E5" w:rsidR="00002AF6" w:rsidRPr="004456E9" w:rsidRDefault="00002AF6" w:rsidP="00026789">
            <w:pPr>
              <w:pStyle w:val="TableListNumber"/>
            </w:pPr>
            <w:r>
              <w:t>Send IGMP reports from Port</w:t>
            </w:r>
            <w:r w:rsidR="0064067F">
              <w:t>-</w:t>
            </w:r>
            <w:r>
              <w:t>A and send L2 MCAST traffic from Port</w:t>
            </w:r>
            <w:r w:rsidR="0064067F">
              <w:t>-</w:t>
            </w:r>
            <w:r>
              <w:t>B.</w:t>
            </w:r>
          </w:p>
          <w:p w14:paraId="6B2492F5" w14:textId="77777777" w:rsidR="00002AF6" w:rsidRPr="000132ED" w:rsidRDefault="00002AF6" w:rsidP="00026789">
            <w:pPr>
              <w:pStyle w:val="TableListNumber"/>
            </w:pPr>
            <w:r>
              <w:t>Try same settings with and without STP.</w:t>
            </w:r>
          </w:p>
          <w:p w14:paraId="7526C39A" w14:textId="797B0605" w:rsidR="00002AF6" w:rsidRPr="007F056A" w:rsidRDefault="00002AF6" w:rsidP="00026789">
            <w:pPr>
              <w:pStyle w:val="TableListNumber"/>
            </w:pPr>
            <w:r>
              <w:t>Check IGMP table on DUT1 and DUT2</w:t>
            </w:r>
            <w:r w:rsidR="0064067F">
              <w:t>.</w:t>
            </w:r>
          </w:p>
        </w:tc>
      </w:tr>
      <w:tr w:rsidR="00002AF6" w:rsidRPr="00F62A90" w14:paraId="1421AD8B" w14:textId="77777777" w:rsidTr="00FE786D">
        <w:tc>
          <w:tcPr>
            <w:tcW w:w="1620" w:type="dxa"/>
          </w:tcPr>
          <w:p w14:paraId="66417CEF" w14:textId="77777777" w:rsidR="00002AF6" w:rsidRPr="007F056A" w:rsidRDefault="00002AF6" w:rsidP="00002AF6">
            <w:pPr>
              <w:pStyle w:val="TableBodyText"/>
            </w:pPr>
            <w:r w:rsidRPr="007F056A">
              <w:t>Expected Result</w:t>
            </w:r>
          </w:p>
        </w:tc>
        <w:tc>
          <w:tcPr>
            <w:tcW w:w="7452" w:type="dxa"/>
          </w:tcPr>
          <w:p w14:paraId="7962B9F5" w14:textId="77777777" w:rsidR="00002AF6" w:rsidRDefault="00002AF6" w:rsidP="00026789">
            <w:pPr>
              <w:pStyle w:val="TableListNumber"/>
              <w:numPr>
                <w:ilvl w:val="0"/>
                <w:numId w:val="65"/>
              </w:numPr>
            </w:pPr>
            <w:r>
              <w:t>Verify that traffic f</w:t>
            </w:r>
            <w:r w:rsidRPr="007F056A">
              <w:t>orwarding</w:t>
            </w:r>
            <w:r>
              <w:t xml:space="preserve"> is normal</w:t>
            </w:r>
            <w:r w:rsidRPr="007F056A">
              <w:t xml:space="preserve"> without packet loss and lo</w:t>
            </w:r>
            <w:r>
              <w:t>ad balanced evenly on uplinks with or without STP.</w:t>
            </w:r>
          </w:p>
          <w:p w14:paraId="5B84E3BD" w14:textId="76BE69CB" w:rsidR="00002AF6" w:rsidRPr="00F62A90" w:rsidRDefault="00002AF6" w:rsidP="00026789">
            <w:pPr>
              <w:pStyle w:val="TableListNumber"/>
            </w:pPr>
            <w:r>
              <w:t>Verify</w:t>
            </w:r>
            <w:r w:rsidR="0064067F">
              <w:t xml:space="preserve"> that</w:t>
            </w:r>
            <w:r>
              <w:t xml:space="preserve"> the IGMP table is synced</w:t>
            </w:r>
            <w:r w:rsidR="0064067F">
              <w:t>.</w:t>
            </w:r>
          </w:p>
        </w:tc>
      </w:tr>
      <w:tr w:rsidR="00002AF6" w:rsidRPr="007F056A" w14:paraId="7F036858" w14:textId="77777777" w:rsidTr="00FE786D">
        <w:tc>
          <w:tcPr>
            <w:tcW w:w="1620" w:type="dxa"/>
          </w:tcPr>
          <w:p w14:paraId="6B0B65D7" w14:textId="77777777" w:rsidR="00002AF6" w:rsidRPr="007F056A" w:rsidRDefault="00002AF6" w:rsidP="00002AF6">
            <w:pPr>
              <w:pStyle w:val="TableBodyText"/>
            </w:pPr>
            <w:r w:rsidRPr="007F056A">
              <w:t>Descriptions</w:t>
            </w:r>
          </w:p>
        </w:tc>
        <w:tc>
          <w:tcPr>
            <w:tcW w:w="7452" w:type="dxa"/>
          </w:tcPr>
          <w:p w14:paraId="2F4ED9B9" w14:textId="77777777" w:rsidR="00002AF6" w:rsidRPr="007F056A" w:rsidRDefault="00002AF6" w:rsidP="00002AF6">
            <w:pPr>
              <w:pStyle w:val="TableBodyText"/>
              <w:rPr>
                <w:rFonts w:cs="Times New Roman"/>
                <w:i/>
                <w:color w:val="000000"/>
              </w:rPr>
            </w:pPr>
          </w:p>
        </w:tc>
      </w:tr>
      <w:tr w:rsidR="00002AF6" w:rsidRPr="007F056A" w14:paraId="599CE4A5" w14:textId="77777777" w:rsidTr="00FE786D">
        <w:tc>
          <w:tcPr>
            <w:tcW w:w="1620" w:type="dxa"/>
          </w:tcPr>
          <w:p w14:paraId="40C6E584" w14:textId="77777777" w:rsidR="00002AF6" w:rsidRPr="007F056A" w:rsidRDefault="00002AF6" w:rsidP="00002AF6">
            <w:pPr>
              <w:pStyle w:val="TableBodyText"/>
            </w:pPr>
            <w:r w:rsidRPr="007F056A">
              <w:t>Results</w:t>
            </w:r>
          </w:p>
        </w:tc>
        <w:tc>
          <w:tcPr>
            <w:tcW w:w="7452" w:type="dxa"/>
          </w:tcPr>
          <w:p w14:paraId="295FC1DC" w14:textId="77777777" w:rsidR="00002AF6" w:rsidRPr="007F056A" w:rsidRDefault="00002AF6" w:rsidP="00002AF6">
            <w:pPr>
              <w:pStyle w:val="TableBodyText"/>
              <w:rPr>
                <w:rFonts w:cs="Times New Roman"/>
                <w:i/>
                <w:color w:val="000000"/>
              </w:rPr>
            </w:pPr>
          </w:p>
        </w:tc>
      </w:tr>
    </w:tbl>
    <w:p w14:paraId="63ECBA2A" w14:textId="77777777" w:rsidR="0040666D" w:rsidRDefault="0040666D" w:rsidP="0040666D">
      <w:pPr>
        <w:pStyle w:val="BodyText"/>
      </w:pPr>
    </w:p>
    <w:p w14:paraId="0BAEC4E3" w14:textId="12D05563" w:rsidR="0040666D" w:rsidRDefault="0040666D" w:rsidP="00A40724">
      <w:pPr>
        <w:pStyle w:val="Heading2"/>
      </w:pPr>
      <w:bookmarkStart w:id="103" w:name="_Toc493355965"/>
      <w:r>
        <w:t xml:space="preserve">MLAG </w:t>
      </w:r>
      <w:r w:rsidR="00002AF6">
        <w:t>Split</w:t>
      </w:r>
      <w:bookmarkEnd w:id="103"/>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002AF6" w:rsidRPr="007F056A" w14:paraId="5F356142" w14:textId="77777777" w:rsidTr="00FE786D">
        <w:tc>
          <w:tcPr>
            <w:tcW w:w="1620" w:type="dxa"/>
          </w:tcPr>
          <w:p w14:paraId="38F33BFF" w14:textId="77777777" w:rsidR="00002AF6" w:rsidRPr="007F056A" w:rsidRDefault="00002AF6" w:rsidP="00E96DC3">
            <w:pPr>
              <w:pStyle w:val="TableBodyText"/>
              <w:keepNext/>
            </w:pPr>
            <w:r w:rsidRPr="007F056A">
              <w:t>Objectives of Tests</w:t>
            </w:r>
          </w:p>
        </w:tc>
        <w:tc>
          <w:tcPr>
            <w:tcW w:w="7452" w:type="dxa"/>
          </w:tcPr>
          <w:p w14:paraId="66517D00" w14:textId="09FD8550" w:rsidR="00002AF6" w:rsidRPr="007F056A" w:rsidRDefault="00002AF6" w:rsidP="00E96DC3">
            <w:pPr>
              <w:pStyle w:val="TableBodyText"/>
              <w:keepNext/>
              <w:rPr>
                <w:i/>
                <w:color w:val="000000"/>
              </w:rPr>
            </w:pPr>
            <w:r w:rsidRPr="007F056A">
              <w:t xml:space="preserve">MLAG split </w:t>
            </w:r>
            <w:r>
              <w:t>function</w:t>
            </w:r>
            <w:r w:rsidR="0064067F">
              <w:t>al</w:t>
            </w:r>
            <w:r>
              <w:t xml:space="preserve"> test</w:t>
            </w:r>
            <w:r w:rsidR="0064067F">
              <w:t>.</w:t>
            </w:r>
            <w:r>
              <w:t xml:space="preserve"> </w:t>
            </w:r>
            <w:r w:rsidRPr="004456E9">
              <w:rPr>
                <w:i/>
              </w:rPr>
              <w:t>**Mellanox-OS only</w:t>
            </w:r>
          </w:p>
        </w:tc>
      </w:tr>
      <w:tr w:rsidR="00002AF6" w:rsidRPr="007F056A" w14:paraId="34ABB420" w14:textId="77777777" w:rsidTr="00FE786D">
        <w:tc>
          <w:tcPr>
            <w:tcW w:w="1620" w:type="dxa"/>
          </w:tcPr>
          <w:p w14:paraId="1DE10F46" w14:textId="77777777" w:rsidR="00002AF6" w:rsidRPr="007F056A" w:rsidRDefault="00002AF6" w:rsidP="00A40724">
            <w:pPr>
              <w:pStyle w:val="TableBodyText"/>
            </w:pPr>
            <w:r w:rsidRPr="007F056A">
              <w:t>Test configurations and connections (as shown in the figure)</w:t>
            </w:r>
          </w:p>
        </w:tc>
        <w:tc>
          <w:tcPr>
            <w:tcW w:w="7452" w:type="dxa"/>
            <w:vAlign w:val="center"/>
          </w:tcPr>
          <w:p w14:paraId="5E13B24A" w14:textId="77777777" w:rsidR="00002AF6" w:rsidRPr="007F056A" w:rsidRDefault="00002AF6" w:rsidP="00FE786D">
            <w:pPr>
              <w:pStyle w:val="TableBodyTextCentered"/>
            </w:pPr>
            <w:r>
              <w:rPr>
                <w:noProof/>
                <w:lang w:bidi="ar-SA"/>
              </w:rPr>
              <w:drawing>
                <wp:inline distT="0" distB="0" distL="0" distR="0" wp14:anchorId="00E6CC14" wp14:editId="0BCE3A04">
                  <wp:extent cx="2678288" cy="38004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8288" cy="3800475"/>
                          </a:xfrm>
                          <a:prstGeom prst="rect">
                            <a:avLst/>
                          </a:prstGeom>
                        </pic:spPr>
                      </pic:pic>
                    </a:graphicData>
                  </a:graphic>
                </wp:inline>
              </w:drawing>
            </w:r>
          </w:p>
        </w:tc>
      </w:tr>
      <w:tr w:rsidR="00002AF6" w:rsidRPr="007F056A" w14:paraId="759A8C7A" w14:textId="77777777" w:rsidTr="00FE786D">
        <w:tc>
          <w:tcPr>
            <w:tcW w:w="1620" w:type="dxa"/>
          </w:tcPr>
          <w:p w14:paraId="3A29F10A" w14:textId="77777777" w:rsidR="00002AF6" w:rsidRPr="007F056A" w:rsidRDefault="00002AF6" w:rsidP="00A40724">
            <w:pPr>
              <w:pStyle w:val="TableBodyText"/>
            </w:pPr>
            <w:r w:rsidRPr="007F056A">
              <w:t>Test Procedure</w:t>
            </w:r>
          </w:p>
        </w:tc>
        <w:tc>
          <w:tcPr>
            <w:tcW w:w="7452" w:type="dxa"/>
          </w:tcPr>
          <w:p w14:paraId="7610D60F" w14:textId="319B946B" w:rsidR="00002AF6" w:rsidRDefault="00002AF6" w:rsidP="00026789">
            <w:pPr>
              <w:pStyle w:val="TableListNumber"/>
              <w:numPr>
                <w:ilvl w:val="0"/>
                <w:numId w:val="66"/>
              </w:numPr>
            </w:pPr>
            <w:r w:rsidRPr="007F056A">
              <w:t>Setup MLAG between DUT1 and DUT2</w:t>
            </w:r>
            <w:r w:rsidR="0064067F">
              <w:t>.</w:t>
            </w:r>
            <w:r w:rsidRPr="007F056A">
              <w:t xml:space="preserve"> </w:t>
            </w:r>
          </w:p>
          <w:p w14:paraId="7EF0FDF3" w14:textId="6DCE397B" w:rsidR="00002AF6" w:rsidRPr="00A40724" w:rsidRDefault="00002AF6" w:rsidP="00026789">
            <w:pPr>
              <w:pStyle w:val="TableListNumber"/>
              <w:rPr>
                <w:iCs/>
              </w:rPr>
            </w:pPr>
            <w:r>
              <w:t>Setup a Keep</w:t>
            </w:r>
            <w:r w:rsidR="0064067F">
              <w:t>A</w:t>
            </w:r>
            <w:r>
              <w:t xml:space="preserve">live link between DUT1 and DUT2. </w:t>
            </w:r>
            <w:r w:rsidRPr="000132ED">
              <w:rPr>
                <w:i/>
              </w:rPr>
              <w:t>In CL the backup link is optional</w:t>
            </w:r>
            <w:r>
              <w:rPr>
                <w:i/>
              </w:rPr>
              <w:t>.</w:t>
            </w:r>
          </w:p>
          <w:p w14:paraId="7E4B40E5" w14:textId="2D25C5DE" w:rsidR="00002AF6" w:rsidRPr="007F056A" w:rsidRDefault="00002AF6" w:rsidP="00026789">
            <w:pPr>
              <w:pStyle w:val="TableListNumber"/>
            </w:pPr>
            <w:r w:rsidRPr="007F056A">
              <w:t xml:space="preserve">Setup LAG on </w:t>
            </w:r>
            <w:r>
              <w:t>access switch</w:t>
            </w:r>
            <w:r w:rsidRPr="007F056A">
              <w:t>, and connect to DUT1 and DUT2</w:t>
            </w:r>
            <w:r w:rsidR="0064067F">
              <w:t>.</w:t>
            </w:r>
          </w:p>
          <w:p w14:paraId="28058781" w14:textId="59ED36D6" w:rsidR="00002AF6" w:rsidRPr="007F056A" w:rsidRDefault="0064067F" w:rsidP="00026789">
            <w:pPr>
              <w:pStyle w:val="TableListNumber"/>
            </w:pPr>
            <w:r>
              <w:t>S</w:t>
            </w:r>
            <w:r w:rsidR="00002AF6" w:rsidRPr="007F056A">
              <w:t>end traffic with various src-mac/dst-mac and src-i</w:t>
            </w:r>
            <w:r w:rsidR="00002AF6">
              <w:t xml:space="preserve">p/dst/ip from </w:t>
            </w:r>
            <w:r>
              <w:t>Port-</w:t>
            </w:r>
            <w:r w:rsidR="00002AF6">
              <w:t xml:space="preserve">A to </w:t>
            </w:r>
            <w:r>
              <w:t>Port-</w:t>
            </w:r>
            <w:r w:rsidR="00002AF6">
              <w:t>B.</w:t>
            </w:r>
          </w:p>
          <w:p w14:paraId="772C3282" w14:textId="4B03B171" w:rsidR="00002AF6" w:rsidRPr="007F056A" w:rsidRDefault="00002AF6" w:rsidP="00026789">
            <w:pPr>
              <w:pStyle w:val="TableListNumber"/>
            </w:pPr>
            <w:r w:rsidRPr="00912DF9">
              <w:rPr>
                <w:highlight w:val="cyan"/>
              </w:rPr>
              <w:t>Unplug keep</w:t>
            </w:r>
            <w:r w:rsidR="0064067F">
              <w:t>.</w:t>
            </w:r>
          </w:p>
        </w:tc>
      </w:tr>
      <w:tr w:rsidR="00002AF6" w:rsidRPr="007F056A" w14:paraId="5FF2E384" w14:textId="77777777" w:rsidTr="00FE786D">
        <w:tc>
          <w:tcPr>
            <w:tcW w:w="1620" w:type="dxa"/>
          </w:tcPr>
          <w:p w14:paraId="450C09B3" w14:textId="77777777" w:rsidR="00002AF6" w:rsidRPr="007F056A" w:rsidRDefault="00002AF6" w:rsidP="00A40724">
            <w:pPr>
              <w:pStyle w:val="TableBodyText"/>
            </w:pPr>
            <w:r w:rsidRPr="007F056A">
              <w:t>Expected Result</w:t>
            </w:r>
          </w:p>
        </w:tc>
        <w:tc>
          <w:tcPr>
            <w:tcW w:w="7452" w:type="dxa"/>
          </w:tcPr>
          <w:p w14:paraId="79DCE8B9" w14:textId="77777777" w:rsidR="00002AF6" w:rsidRPr="007F056A" w:rsidRDefault="00002AF6" w:rsidP="00026789">
            <w:pPr>
              <w:pStyle w:val="TableListNumber"/>
              <w:numPr>
                <w:ilvl w:val="0"/>
                <w:numId w:val="67"/>
              </w:numPr>
            </w:pPr>
            <w:r w:rsidRPr="007F056A">
              <w:t>Forwarding normally without packet loss and load balanced evenly.</w:t>
            </w:r>
          </w:p>
          <w:p w14:paraId="2AD8F31A" w14:textId="19C1B4F5" w:rsidR="00002AF6" w:rsidRPr="007F056A" w:rsidRDefault="00002AF6" w:rsidP="00026789">
            <w:pPr>
              <w:pStyle w:val="TableListNumber"/>
            </w:pPr>
            <w:r w:rsidRPr="007F056A">
              <w:t>When MLAG splits, the MLAG port in standby unit status change</w:t>
            </w:r>
            <w:r w:rsidR="0064067F">
              <w:t>s</w:t>
            </w:r>
            <w:r w:rsidRPr="007F056A">
              <w:t>, traffic converges well.</w:t>
            </w:r>
          </w:p>
        </w:tc>
      </w:tr>
      <w:tr w:rsidR="00002AF6" w:rsidRPr="007F056A" w14:paraId="32AF04F2" w14:textId="77777777" w:rsidTr="00FE786D">
        <w:tc>
          <w:tcPr>
            <w:tcW w:w="1620" w:type="dxa"/>
          </w:tcPr>
          <w:p w14:paraId="040F2C34" w14:textId="77777777" w:rsidR="00002AF6" w:rsidRPr="007F056A" w:rsidRDefault="00002AF6" w:rsidP="00A40724">
            <w:pPr>
              <w:pStyle w:val="TableBodyText"/>
            </w:pPr>
            <w:r w:rsidRPr="007F056A">
              <w:t>Descriptions</w:t>
            </w:r>
          </w:p>
        </w:tc>
        <w:tc>
          <w:tcPr>
            <w:tcW w:w="7452" w:type="dxa"/>
          </w:tcPr>
          <w:p w14:paraId="551F73EC" w14:textId="77777777" w:rsidR="00002AF6" w:rsidRPr="007F056A" w:rsidRDefault="00002AF6" w:rsidP="00A40724">
            <w:pPr>
              <w:pStyle w:val="TableBodyText"/>
              <w:rPr>
                <w:rFonts w:cs="Times New Roman"/>
                <w:i/>
                <w:color w:val="000000"/>
              </w:rPr>
            </w:pPr>
          </w:p>
        </w:tc>
      </w:tr>
      <w:tr w:rsidR="00002AF6" w:rsidRPr="007F056A" w14:paraId="59FAADB5" w14:textId="77777777" w:rsidTr="00FE786D">
        <w:tc>
          <w:tcPr>
            <w:tcW w:w="1620" w:type="dxa"/>
          </w:tcPr>
          <w:p w14:paraId="7F5D7414" w14:textId="77777777" w:rsidR="00002AF6" w:rsidRPr="007F056A" w:rsidRDefault="00002AF6" w:rsidP="00A40724">
            <w:pPr>
              <w:pStyle w:val="TableBodyText"/>
            </w:pPr>
            <w:r w:rsidRPr="007F056A">
              <w:t>Results</w:t>
            </w:r>
          </w:p>
        </w:tc>
        <w:tc>
          <w:tcPr>
            <w:tcW w:w="7452" w:type="dxa"/>
          </w:tcPr>
          <w:p w14:paraId="3F3B1E00" w14:textId="77777777" w:rsidR="00002AF6" w:rsidRPr="007F056A" w:rsidRDefault="00002AF6" w:rsidP="00A40724">
            <w:pPr>
              <w:pStyle w:val="TableBodyText"/>
              <w:rPr>
                <w:rFonts w:cs="Times New Roman"/>
                <w:i/>
                <w:color w:val="000000"/>
              </w:rPr>
            </w:pPr>
          </w:p>
        </w:tc>
      </w:tr>
    </w:tbl>
    <w:p w14:paraId="7953016E" w14:textId="77777777" w:rsidR="00002AF6" w:rsidRDefault="00002AF6" w:rsidP="0040666D">
      <w:pPr>
        <w:pStyle w:val="BodyText"/>
      </w:pPr>
    </w:p>
    <w:p w14:paraId="42DB79D1" w14:textId="6704AF42" w:rsidR="0040666D" w:rsidRDefault="0040666D" w:rsidP="00A40724">
      <w:pPr>
        <w:pStyle w:val="Heading2"/>
      </w:pPr>
      <w:bookmarkStart w:id="104" w:name="_Toc493355966"/>
      <w:r>
        <w:t>MLAG with MAGP</w:t>
      </w:r>
      <w:bookmarkEnd w:id="104"/>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002AF6" w:rsidRPr="007F056A" w14:paraId="5F683FBC" w14:textId="77777777" w:rsidTr="00FE786D">
        <w:tc>
          <w:tcPr>
            <w:tcW w:w="1620" w:type="dxa"/>
          </w:tcPr>
          <w:p w14:paraId="07334C68" w14:textId="77777777" w:rsidR="00002AF6" w:rsidRPr="007F056A" w:rsidRDefault="00002AF6" w:rsidP="00E96DC3">
            <w:pPr>
              <w:pStyle w:val="TableBodyText"/>
              <w:keepNext/>
            </w:pPr>
            <w:r w:rsidRPr="007F056A">
              <w:t>Objectives of Tests</w:t>
            </w:r>
          </w:p>
        </w:tc>
        <w:tc>
          <w:tcPr>
            <w:tcW w:w="7452" w:type="dxa"/>
          </w:tcPr>
          <w:p w14:paraId="5606D6B8" w14:textId="77777777" w:rsidR="00002AF6" w:rsidRPr="007F056A" w:rsidRDefault="00002AF6" w:rsidP="00E96DC3">
            <w:pPr>
              <w:pStyle w:val="TableBodyText"/>
              <w:keepNext/>
              <w:rPr>
                <w:i/>
                <w:color w:val="000000"/>
              </w:rPr>
            </w:pPr>
            <w:r w:rsidRPr="007F056A">
              <w:t xml:space="preserve">Test </w:t>
            </w:r>
            <w:r>
              <w:t>MLAG with MAGP with failover</w:t>
            </w:r>
          </w:p>
        </w:tc>
      </w:tr>
      <w:tr w:rsidR="00002AF6" w:rsidRPr="007F056A" w14:paraId="158FD200" w14:textId="77777777" w:rsidTr="00FE786D">
        <w:tc>
          <w:tcPr>
            <w:tcW w:w="1620" w:type="dxa"/>
          </w:tcPr>
          <w:p w14:paraId="3D6208E8" w14:textId="77777777" w:rsidR="00002AF6" w:rsidRPr="007F056A" w:rsidRDefault="00002AF6" w:rsidP="00FE786D">
            <w:pPr>
              <w:pStyle w:val="TableBodyText"/>
            </w:pPr>
            <w:r w:rsidRPr="007F056A">
              <w:t>Test configurations and connections (as shown in the figure)</w:t>
            </w:r>
          </w:p>
        </w:tc>
        <w:tc>
          <w:tcPr>
            <w:tcW w:w="7452" w:type="dxa"/>
            <w:vAlign w:val="center"/>
          </w:tcPr>
          <w:p w14:paraId="74FC7E8D" w14:textId="77777777" w:rsidR="00002AF6" w:rsidRPr="007F056A" w:rsidRDefault="00002AF6" w:rsidP="00FE786D">
            <w:pPr>
              <w:pStyle w:val="TableBodyTextCentered"/>
            </w:pPr>
            <w:r>
              <w:rPr>
                <w:noProof/>
                <w:lang w:bidi="ar-SA"/>
              </w:rPr>
              <w:drawing>
                <wp:inline distT="0" distB="0" distL="0" distR="0" wp14:anchorId="4CB2F9F4" wp14:editId="08D02433">
                  <wp:extent cx="2805375" cy="388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5375" cy="3886200"/>
                          </a:xfrm>
                          <a:prstGeom prst="rect">
                            <a:avLst/>
                          </a:prstGeom>
                        </pic:spPr>
                      </pic:pic>
                    </a:graphicData>
                  </a:graphic>
                </wp:inline>
              </w:drawing>
            </w:r>
          </w:p>
        </w:tc>
      </w:tr>
      <w:tr w:rsidR="00002AF6" w:rsidRPr="00241D2F" w14:paraId="523A5C7E" w14:textId="77777777" w:rsidTr="00FE786D">
        <w:tc>
          <w:tcPr>
            <w:tcW w:w="1620" w:type="dxa"/>
          </w:tcPr>
          <w:p w14:paraId="4977F755" w14:textId="77777777" w:rsidR="00002AF6" w:rsidRPr="007F056A" w:rsidRDefault="00002AF6" w:rsidP="00FE786D">
            <w:pPr>
              <w:pStyle w:val="TableBodyText"/>
            </w:pPr>
            <w:r w:rsidRPr="007F056A">
              <w:t>Test Procedure</w:t>
            </w:r>
          </w:p>
        </w:tc>
        <w:tc>
          <w:tcPr>
            <w:tcW w:w="7452" w:type="dxa"/>
          </w:tcPr>
          <w:p w14:paraId="1A584D99" w14:textId="4C2AC9E7" w:rsidR="00002AF6" w:rsidRPr="007F056A" w:rsidRDefault="00002AF6" w:rsidP="00026789">
            <w:pPr>
              <w:pStyle w:val="TableListNumber"/>
              <w:numPr>
                <w:ilvl w:val="0"/>
                <w:numId w:val="68"/>
              </w:numPr>
            </w:pPr>
            <w:r w:rsidRPr="007F056A">
              <w:t>Setup MLAG between DUT1 and DUT2</w:t>
            </w:r>
            <w:r w:rsidR="0064067F">
              <w:t>.</w:t>
            </w:r>
            <w:r w:rsidRPr="007F056A">
              <w:t xml:space="preserve"> </w:t>
            </w:r>
          </w:p>
          <w:p w14:paraId="48A5B8A1" w14:textId="43597663" w:rsidR="00002AF6" w:rsidRPr="00241D2F" w:rsidRDefault="00002AF6" w:rsidP="00026789">
            <w:pPr>
              <w:pStyle w:val="TableListNumber"/>
            </w:pPr>
            <w:r w:rsidRPr="007F056A">
              <w:t xml:space="preserve">Setup LAG on </w:t>
            </w:r>
            <w:r>
              <w:t>access switch</w:t>
            </w:r>
            <w:r w:rsidRPr="007F056A">
              <w:t>, and connect to DUT1 and DUT2</w:t>
            </w:r>
            <w:r w:rsidR="0064067F">
              <w:t>.</w:t>
            </w:r>
          </w:p>
          <w:p w14:paraId="18A8CE5C" w14:textId="319DCE39" w:rsidR="00002AF6" w:rsidRPr="007F056A" w:rsidRDefault="00002AF6" w:rsidP="00026789">
            <w:pPr>
              <w:pStyle w:val="TableListNumber"/>
            </w:pPr>
            <w:r>
              <w:t>Configure MAGP on DUT1 and DUT2 towards uplink (spine)</w:t>
            </w:r>
            <w:r w:rsidR="0064067F">
              <w:t>.</w:t>
            </w:r>
          </w:p>
          <w:p w14:paraId="1F01590B" w14:textId="6DC0A52B" w:rsidR="00002AF6" w:rsidRPr="001932AC" w:rsidRDefault="0064067F" w:rsidP="00026789">
            <w:pPr>
              <w:pStyle w:val="TableListNumber"/>
            </w:pPr>
            <w:r>
              <w:t>S</w:t>
            </w:r>
            <w:r w:rsidR="00002AF6" w:rsidRPr="007F056A">
              <w:t xml:space="preserve">end traffic with various src-mac/dst-mac and src-ip/dst/ip from </w:t>
            </w:r>
            <w:r>
              <w:t>Port-</w:t>
            </w:r>
            <w:r w:rsidR="00002AF6">
              <w:t xml:space="preserve">A to </w:t>
            </w:r>
            <w:r>
              <w:t>Port-</w:t>
            </w:r>
            <w:r w:rsidR="00002AF6">
              <w:t xml:space="preserve">B, record as </w:t>
            </w:r>
            <w:r>
              <w:t>r</w:t>
            </w:r>
            <w:r w:rsidR="00002AF6">
              <w:t>esults for following failover timings</w:t>
            </w:r>
            <w:r>
              <w:t>.</w:t>
            </w:r>
          </w:p>
          <w:p w14:paraId="11C1C8A0" w14:textId="128D4933" w:rsidR="00002AF6" w:rsidRPr="00241D2F" w:rsidRDefault="00002AF6" w:rsidP="00E20978">
            <w:pPr>
              <w:pStyle w:val="TableListNumber"/>
            </w:pPr>
            <w:r>
              <w:t>Unplug the link between access switch and DUT1 and spine</w:t>
            </w:r>
            <w:r w:rsidR="0064067F">
              <w:t>,</w:t>
            </w:r>
            <w:r>
              <w:t xml:space="preserve"> see that the flow which got impacted due to link down has migrated </w:t>
            </w:r>
            <w:r w:rsidR="00E20978">
              <w:t>to a</w:t>
            </w:r>
            <w:r>
              <w:t xml:space="preserve"> second uplink. Test this for bi-directional traffic.</w:t>
            </w:r>
          </w:p>
        </w:tc>
      </w:tr>
      <w:tr w:rsidR="00002AF6" w:rsidRPr="001932AC" w14:paraId="0C728D60" w14:textId="77777777" w:rsidTr="00FE786D">
        <w:tc>
          <w:tcPr>
            <w:tcW w:w="1620" w:type="dxa"/>
          </w:tcPr>
          <w:p w14:paraId="23FB3AB9" w14:textId="77777777" w:rsidR="00002AF6" w:rsidRPr="007F056A" w:rsidRDefault="00002AF6" w:rsidP="00FE786D">
            <w:pPr>
              <w:pStyle w:val="TableBodyText"/>
            </w:pPr>
            <w:r w:rsidRPr="007F056A">
              <w:t>Expected Result</w:t>
            </w:r>
          </w:p>
        </w:tc>
        <w:tc>
          <w:tcPr>
            <w:tcW w:w="7452" w:type="dxa"/>
          </w:tcPr>
          <w:p w14:paraId="798C0A42" w14:textId="33C65174" w:rsidR="00002AF6" w:rsidRPr="00003C9D" w:rsidRDefault="00002AF6" w:rsidP="00003C9D">
            <w:pPr>
              <w:pStyle w:val="TableBodyText"/>
            </w:pPr>
            <w:r w:rsidRPr="00003C9D">
              <w:t>Record the packet drops in ms</w:t>
            </w:r>
            <w:r w:rsidR="0064067F" w:rsidRPr="00003C9D">
              <w:t>.</w:t>
            </w:r>
          </w:p>
        </w:tc>
      </w:tr>
      <w:tr w:rsidR="00002AF6" w:rsidRPr="007F056A" w14:paraId="780C47DA" w14:textId="77777777" w:rsidTr="00FE786D">
        <w:tc>
          <w:tcPr>
            <w:tcW w:w="1620" w:type="dxa"/>
          </w:tcPr>
          <w:p w14:paraId="21A6580B" w14:textId="77777777" w:rsidR="00002AF6" w:rsidRPr="007F056A" w:rsidRDefault="00002AF6" w:rsidP="00FE786D">
            <w:pPr>
              <w:pStyle w:val="TableBodyText"/>
            </w:pPr>
            <w:r w:rsidRPr="007F056A">
              <w:t>Descriptions</w:t>
            </w:r>
          </w:p>
        </w:tc>
        <w:tc>
          <w:tcPr>
            <w:tcW w:w="7452" w:type="dxa"/>
          </w:tcPr>
          <w:p w14:paraId="058C725F" w14:textId="77777777" w:rsidR="00002AF6" w:rsidRPr="007F056A" w:rsidRDefault="00002AF6" w:rsidP="00FE786D">
            <w:pPr>
              <w:pStyle w:val="TableBodyText"/>
              <w:rPr>
                <w:rFonts w:cs="Times New Roman"/>
                <w:i/>
                <w:color w:val="000000"/>
              </w:rPr>
            </w:pPr>
          </w:p>
        </w:tc>
      </w:tr>
      <w:tr w:rsidR="00002AF6" w:rsidRPr="007F056A" w14:paraId="3E1BD479" w14:textId="77777777" w:rsidTr="00FE786D">
        <w:tc>
          <w:tcPr>
            <w:tcW w:w="1620" w:type="dxa"/>
          </w:tcPr>
          <w:p w14:paraId="0A2D6FE2" w14:textId="77777777" w:rsidR="00002AF6" w:rsidRPr="007F056A" w:rsidRDefault="00002AF6" w:rsidP="00FE786D">
            <w:pPr>
              <w:pStyle w:val="TableBodyText"/>
            </w:pPr>
            <w:r w:rsidRPr="007F056A">
              <w:t>Results</w:t>
            </w:r>
          </w:p>
        </w:tc>
        <w:tc>
          <w:tcPr>
            <w:tcW w:w="7452" w:type="dxa"/>
          </w:tcPr>
          <w:p w14:paraId="0C29E3FB" w14:textId="77777777" w:rsidR="00002AF6" w:rsidRPr="007F056A" w:rsidRDefault="00002AF6" w:rsidP="00FE786D">
            <w:pPr>
              <w:pStyle w:val="TableBodyText"/>
              <w:rPr>
                <w:rFonts w:cs="Times New Roman"/>
                <w:i/>
                <w:color w:val="000000"/>
              </w:rPr>
            </w:pPr>
          </w:p>
        </w:tc>
      </w:tr>
    </w:tbl>
    <w:p w14:paraId="50C9FCD6" w14:textId="77777777" w:rsidR="0040666D" w:rsidRDefault="0040666D" w:rsidP="0040666D">
      <w:pPr>
        <w:pStyle w:val="BodyText"/>
      </w:pPr>
    </w:p>
    <w:p w14:paraId="6FF57315" w14:textId="5901D8F5" w:rsidR="0040666D" w:rsidRDefault="0040666D" w:rsidP="00A40724">
      <w:pPr>
        <w:pStyle w:val="Heading2"/>
      </w:pPr>
      <w:bookmarkStart w:id="105" w:name="_Toc493355967"/>
      <w:r>
        <w:t xml:space="preserve">MLAG </w:t>
      </w:r>
      <w:r w:rsidR="00002AF6">
        <w:t xml:space="preserve">Convergence </w:t>
      </w:r>
      <w:r>
        <w:t xml:space="preserve">– MLAG </w:t>
      </w:r>
      <w:r w:rsidR="00002AF6">
        <w:t>Link Failover</w:t>
      </w:r>
      <w:bookmarkEnd w:id="10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002AF6" w:rsidRPr="007F056A" w14:paraId="2DA032A7" w14:textId="77777777" w:rsidTr="00FE786D">
        <w:tc>
          <w:tcPr>
            <w:tcW w:w="1620" w:type="dxa"/>
          </w:tcPr>
          <w:p w14:paraId="4E67A83F" w14:textId="77777777" w:rsidR="00002AF6" w:rsidRPr="007F056A" w:rsidRDefault="00002AF6" w:rsidP="00E96DC3">
            <w:pPr>
              <w:pStyle w:val="TableBodyText"/>
              <w:keepNext/>
            </w:pPr>
            <w:r w:rsidRPr="007F056A">
              <w:t>Objectives of Tests</w:t>
            </w:r>
          </w:p>
        </w:tc>
        <w:tc>
          <w:tcPr>
            <w:tcW w:w="7452" w:type="dxa"/>
          </w:tcPr>
          <w:p w14:paraId="79AE4529" w14:textId="77777777" w:rsidR="00002AF6" w:rsidRPr="007F056A" w:rsidRDefault="00002AF6" w:rsidP="00E96DC3">
            <w:pPr>
              <w:pStyle w:val="TableBodyText"/>
              <w:keepNext/>
              <w:rPr>
                <w:i/>
                <w:color w:val="000000"/>
              </w:rPr>
            </w:pPr>
            <w:r w:rsidRPr="007F056A">
              <w:t xml:space="preserve">Test MLAG </w:t>
            </w:r>
            <w:r>
              <w:t>failover numbers</w:t>
            </w:r>
          </w:p>
        </w:tc>
      </w:tr>
      <w:tr w:rsidR="00002AF6" w:rsidRPr="007F056A" w14:paraId="7DBCD2A6" w14:textId="77777777" w:rsidTr="00FE786D">
        <w:tc>
          <w:tcPr>
            <w:tcW w:w="1620" w:type="dxa"/>
          </w:tcPr>
          <w:p w14:paraId="75C3F4C6" w14:textId="77777777" w:rsidR="00002AF6" w:rsidRPr="007F056A" w:rsidRDefault="00002AF6" w:rsidP="00FE786D">
            <w:pPr>
              <w:pStyle w:val="TableBodyText"/>
            </w:pPr>
            <w:r w:rsidRPr="007F056A">
              <w:t>Test configurations and connections (as shown in the figure)</w:t>
            </w:r>
          </w:p>
        </w:tc>
        <w:tc>
          <w:tcPr>
            <w:tcW w:w="7452" w:type="dxa"/>
            <w:vAlign w:val="center"/>
          </w:tcPr>
          <w:p w14:paraId="79925466" w14:textId="77777777" w:rsidR="00002AF6" w:rsidRPr="007F056A" w:rsidRDefault="00002AF6" w:rsidP="00FE786D">
            <w:pPr>
              <w:pStyle w:val="TableBodyTextCentered"/>
            </w:pPr>
            <w:r>
              <w:rPr>
                <w:noProof/>
                <w:lang w:bidi="ar-SA"/>
              </w:rPr>
              <w:drawing>
                <wp:inline distT="0" distB="0" distL="0" distR="0" wp14:anchorId="15EB8440" wp14:editId="539AC71B">
                  <wp:extent cx="2576945"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76945" cy="3543300"/>
                          </a:xfrm>
                          <a:prstGeom prst="rect">
                            <a:avLst/>
                          </a:prstGeom>
                        </pic:spPr>
                      </pic:pic>
                    </a:graphicData>
                  </a:graphic>
                </wp:inline>
              </w:drawing>
            </w:r>
          </w:p>
        </w:tc>
      </w:tr>
      <w:tr w:rsidR="00002AF6" w:rsidRPr="007F056A" w14:paraId="4C7AE9A8" w14:textId="77777777" w:rsidTr="00FE786D">
        <w:tc>
          <w:tcPr>
            <w:tcW w:w="1620" w:type="dxa"/>
          </w:tcPr>
          <w:p w14:paraId="4FEA2569" w14:textId="77777777" w:rsidR="00002AF6" w:rsidRPr="007F056A" w:rsidRDefault="00002AF6" w:rsidP="00FE786D">
            <w:pPr>
              <w:pStyle w:val="TableBodyText"/>
            </w:pPr>
            <w:r w:rsidRPr="007F056A">
              <w:t>Test Procedure</w:t>
            </w:r>
          </w:p>
        </w:tc>
        <w:tc>
          <w:tcPr>
            <w:tcW w:w="7452" w:type="dxa"/>
          </w:tcPr>
          <w:p w14:paraId="64AA17C4" w14:textId="36ED0DF0" w:rsidR="00002AF6" w:rsidRPr="007F056A" w:rsidRDefault="00002AF6" w:rsidP="00026789">
            <w:pPr>
              <w:pStyle w:val="TableListNumber"/>
              <w:numPr>
                <w:ilvl w:val="0"/>
                <w:numId w:val="128"/>
              </w:numPr>
            </w:pPr>
            <w:r w:rsidRPr="007F056A">
              <w:t>Setup MLAG between DUT1 and DUT2</w:t>
            </w:r>
            <w:r w:rsidR="00026789">
              <w:t>.</w:t>
            </w:r>
            <w:r w:rsidRPr="007F056A">
              <w:t xml:space="preserve"> </w:t>
            </w:r>
          </w:p>
          <w:p w14:paraId="6C5EA63F" w14:textId="3F3C8F59" w:rsidR="00002AF6" w:rsidRPr="007F056A" w:rsidRDefault="00002AF6" w:rsidP="00026789">
            <w:pPr>
              <w:pStyle w:val="TableListNumber"/>
            </w:pPr>
            <w:r w:rsidRPr="007F056A">
              <w:t xml:space="preserve">Setup LAG on </w:t>
            </w:r>
            <w:r>
              <w:t>access switch</w:t>
            </w:r>
            <w:r w:rsidRPr="007F056A">
              <w:t>, and connect to DUT1 and DUT2</w:t>
            </w:r>
            <w:r w:rsidR="00026789">
              <w:t>.</w:t>
            </w:r>
          </w:p>
          <w:p w14:paraId="061CBC3F" w14:textId="5CD179F7" w:rsidR="00002AF6" w:rsidRPr="001932AC" w:rsidRDefault="00026789" w:rsidP="00026789">
            <w:pPr>
              <w:pStyle w:val="TableListNumber"/>
            </w:pPr>
            <w:r>
              <w:t>S</w:t>
            </w:r>
            <w:r w:rsidR="00002AF6" w:rsidRPr="007F056A">
              <w:t xml:space="preserve">end traffic with various src-mac/dst-mac and src-ip/dst/ip from </w:t>
            </w:r>
            <w:r w:rsidRPr="007F056A">
              <w:t>Port</w:t>
            </w:r>
            <w:r>
              <w:t>-</w:t>
            </w:r>
            <w:r w:rsidR="00002AF6">
              <w:t xml:space="preserve">A to </w:t>
            </w:r>
            <w:r>
              <w:t>Port-</w:t>
            </w:r>
            <w:r w:rsidR="00002AF6">
              <w:t>B, record as Results for following failover timings:</w:t>
            </w:r>
          </w:p>
          <w:p w14:paraId="176E6C05" w14:textId="77777777" w:rsidR="00002AF6" w:rsidRDefault="00002AF6" w:rsidP="00912DF9">
            <w:pPr>
              <w:pStyle w:val="TableListNumber"/>
              <w:numPr>
                <w:ilvl w:val="1"/>
                <w:numId w:val="25"/>
              </w:numPr>
              <w:ind w:left="706"/>
            </w:pPr>
            <w:r>
              <w:t>Unplug the link between access switch and DUT – 1 and measure the packet loss for the stream to switch from Access – DUT1 link to Access – DUT2 link.</w:t>
            </w:r>
          </w:p>
          <w:p w14:paraId="0232B8F6" w14:textId="77777777" w:rsidR="00002AF6" w:rsidRPr="007F056A" w:rsidRDefault="00002AF6" w:rsidP="00912DF9">
            <w:pPr>
              <w:pStyle w:val="TableListNumber"/>
              <w:numPr>
                <w:ilvl w:val="1"/>
                <w:numId w:val="25"/>
              </w:numPr>
              <w:ind w:left="706"/>
            </w:pPr>
            <w:r>
              <w:t>Plug the link back and measure the timing again.</w:t>
            </w:r>
          </w:p>
          <w:p w14:paraId="6EEE713B" w14:textId="21ECCD72" w:rsidR="00002AF6" w:rsidRPr="007F056A" w:rsidRDefault="00002AF6" w:rsidP="00026789">
            <w:pPr>
              <w:pStyle w:val="TableListNumber"/>
            </w:pPr>
            <w:r w:rsidRPr="007F056A">
              <w:t>Unplug cables of keepalive, record as Result 2</w:t>
            </w:r>
            <w:r w:rsidR="00026789">
              <w:t>.</w:t>
            </w:r>
          </w:p>
        </w:tc>
      </w:tr>
      <w:tr w:rsidR="00002AF6" w:rsidRPr="001932AC" w14:paraId="5DD6C88A" w14:textId="77777777" w:rsidTr="00FE786D">
        <w:tc>
          <w:tcPr>
            <w:tcW w:w="1620" w:type="dxa"/>
          </w:tcPr>
          <w:p w14:paraId="2262C127" w14:textId="77777777" w:rsidR="00002AF6" w:rsidRPr="007F056A" w:rsidRDefault="00002AF6" w:rsidP="00FE786D">
            <w:pPr>
              <w:pStyle w:val="TableBodyText"/>
            </w:pPr>
            <w:r w:rsidRPr="007F056A">
              <w:t>Expected Result</w:t>
            </w:r>
          </w:p>
        </w:tc>
        <w:tc>
          <w:tcPr>
            <w:tcW w:w="7452" w:type="dxa"/>
          </w:tcPr>
          <w:p w14:paraId="1AAF9AEA" w14:textId="149257D9" w:rsidR="00002AF6" w:rsidRPr="001932AC" w:rsidRDefault="00002AF6" w:rsidP="00026789">
            <w:pPr>
              <w:pStyle w:val="TableListNumber"/>
              <w:numPr>
                <w:ilvl w:val="0"/>
                <w:numId w:val="129"/>
              </w:numPr>
            </w:pPr>
            <w:r w:rsidRPr="001932AC">
              <w:t>Record the packet drops in ms</w:t>
            </w:r>
            <w:r w:rsidR="00026789">
              <w:t>.</w:t>
            </w:r>
          </w:p>
        </w:tc>
      </w:tr>
      <w:tr w:rsidR="00002AF6" w:rsidRPr="007F056A" w14:paraId="3CFB2CE4" w14:textId="77777777" w:rsidTr="00FE786D">
        <w:tc>
          <w:tcPr>
            <w:tcW w:w="1620" w:type="dxa"/>
          </w:tcPr>
          <w:p w14:paraId="13D8458E" w14:textId="77777777" w:rsidR="00002AF6" w:rsidRPr="007F056A" w:rsidRDefault="00002AF6" w:rsidP="00FE786D">
            <w:pPr>
              <w:pStyle w:val="TableBodyText"/>
            </w:pPr>
            <w:r w:rsidRPr="007F056A">
              <w:t>Descriptions</w:t>
            </w:r>
          </w:p>
        </w:tc>
        <w:tc>
          <w:tcPr>
            <w:tcW w:w="7452" w:type="dxa"/>
          </w:tcPr>
          <w:p w14:paraId="6AF10FE1" w14:textId="77777777" w:rsidR="00002AF6" w:rsidRPr="007F056A" w:rsidRDefault="00002AF6" w:rsidP="00FE786D">
            <w:pPr>
              <w:pStyle w:val="TableBodyText"/>
              <w:rPr>
                <w:rFonts w:cs="Times New Roman"/>
                <w:i/>
                <w:color w:val="000000"/>
              </w:rPr>
            </w:pPr>
          </w:p>
        </w:tc>
      </w:tr>
      <w:tr w:rsidR="00002AF6" w:rsidRPr="007F056A" w14:paraId="354AE979" w14:textId="77777777" w:rsidTr="00FE786D">
        <w:tc>
          <w:tcPr>
            <w:tcW w:w="1620" w:type="dxa"/>
          </w:tcPr>
          <w:p w14:paraId="0AF5EDF0" w14:textId="77777777" w:rsidR="00002AF6" w:rsidRPr="007F056A" w:rsidRDefault="00002AF6" w:rsidP="00FE786D">
            <w:pPr>
              <w:pStyle w:val="TableBodyText"/>
            </w:pPr>
            <w:r w:rsidRPr="007F056A">
              <w:t>Results</w:t>
            </w:r>
          </w:p>
        </w:tc>
        <w:tc>
          <w:tcPr>
            <w:tcW w:w="7452" w:type="dxa"/>
          </w:tcPr>
          <w:p w14:paraId="17B5D221" w14:textId="77777777" w:rsidR="00002AF6" w:rsidRPr="007F056A" w:rsidRDefault="00002AF6" w:rsidP="00FE786D">
            <w:pPr>
              <w:pStyle w:val="TableBodyText"/>
              <w:rPr>
                <w:rFonts w:cs="Times New Roman"/>
                <w:i/>
                <w:color w:val="000000"/>
              </w:rPr>
            </w:pPr>
          </w:p>
        </w:tc>
      </w:tr>
    </w:tbl>
    <w:p w14:paraId="2EB5BE23" w14:textId="77777777" w:rsidR="0040666D" w:rsidRDefault="0040666D" w:rsidP="0040666D">
      <w:pPr>
        <w:pStyle w:val="BodyText"/>
      </w:pPr>
    </w:p>
    <w:p w14:paraId="0D4C041C" w14:textId="1ABC9BBF" w:rsidR="0040666D" w:rsidRDefault="0040666D" w:rsidP="00A40724">
      <w:pPr>
        <w:pStyle w:val="Heading2"/>
      </w:pPr>
      <w:bookmarkStart w:id="106" w:name="_Toc493355968"/>
      <w:r>
        <w:t xml:space="preserve">MLAG </w:t>
      </w:r>
      <w:r w:rsidR="00002AF6">
        <w:t xml:space="preserve">Convergence </w:t>
      </w:r>
      <w:r>
        <w:t>– Reboot</w:t>
      </w:r>
      <w:bookmarkEnd w:id="106"/>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240655" w:rsidRPr="007F056A" w14:paraId="2BCDF793" w14:textId="77777777" w:rsidTr="00240655">
        <w:tc>
          <w:tcPr>
            <w:tcW w:w="1620" w:type="dxa"/>
          </w:tcPr>
          <w:p w14:paraId="5419AAB3" w14:textId="77777777" w:rsidR="00240655" w:rsidRPr="007F056A" w:rsidRDefault="00240655" w:rsidP="00240655">
            <w:pPr>
              <w:pStyle w:val="TableBodyText"/>
              <w:keepNext/>
            </w:pPr>
            <w:r w:rsidRPr="007F056A">
              <w:t>Objectives of Tests</w:t>
            </w:r>
          </w:p>
        </w:tc>
        <w:tc>
          <w:tcPr>
            <w:tcW w:w="7452" w:type="dxa"/>
          </w:tcPr>
          <w:p w14:paraId="77B66858" w14:textId="77777777" w:rsidR="00240655" w:rsidRPr="007F056A" w:rsidRDefault="00240655" w:rsidP="00240655">
            <w:pPr>
              <w:pStyle w:val="TableBodyText"/>
              <w:keepNext/>
              <w:rPr>
                <w:i/>
                <w:color w:val="000000"/>
              </w:rPr>
            </w:pPr>
            <w:r w:rsidRPr="007F056A">
              <w:t xml:space="preserve">Test MLAG </w:t>
            </w:r>
            <w:r>
              <w:t>failover numbers</w:t>
            </w:r>
          </w:p>
        </w:tc>
      </w:tr>
      <w:tr w:rsidR="00240655" w:rsidRPr="007F056A" w14:paraId="0B3D5CBB" w14:textId="77777777" w:rsidTr="00240655">
        <w:tc>
          <w:tcPr>
            <w:tcW w:w="1620" w:type="dxa"/>
          </w:tcPr>
          <w:p w14:paraId="179F82C5" w14:textId="77777777" w:rsidR="00240655" w:rsidRPr="007F056A" w:rsidRDefault="00240655" w:rsidP="00240655">
            <w:pPr>
              <w:pStyle w:val="TableBodyText"/>
            </w:pPr>
            <w:r w:rsidRPr="007F056A">
              <w:t>Test configurations and connections (as shown in the figure)</w:t>
            </w:r>
          </w:p>
        </w:tc>
        <w:tc>
          <w:tcPr>
            <w:tcW w:w="7452" w:type="dxa"/>
            <w:vAlign w:val="center"/>
          </w:tcPr>
          <w:p w14:paraId="5D68742A" w14:textId="77777777" w:rsidR="00240655" w:rsidRPr="007F056A" w:rsidRDefault="00240655" w:rsidP="00240655">
            <w:pPr>
              <w:pStyle w:val="TableBodyTextCentered"/>
            </w:pPr>
            <w:r>
              <w:rPr>
                <w:noProof/>
                <w:lang w:bidi="ar-SA"/>
              </w:rPr>
              <w:drawing>
                <wp:inline distT="0" distB="0" distL="0" distR="0" wp14:anchorId="1F441D5A" wp14:editId="45C67077">
                  <wp:extent cx="2581275" cy="36630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1275" cy="3663023"/>
                          </a:xfrm>
                          <a:prstGeom prst="rect">
                            <a:avLst/>
                          </a:prstGeom>
                        </pic:spPr>
                      </pic:pic>
                    </a:graphicData>
                  </a:graphic>
                </wp:inline>
              </w:drawing>
            </w:r>
          </w:p>
        </w:tc>
      </w:tr>
      <w:tr w:rsidR="00240655" w:rsidRPr="007F056A" w14:paraId="1507042E" w14:textId="77777777" w:rsidTr="00240655">
        <w:tc>
          <w:tcPr>
            <w:tcW w:w="1620" w:type="dxa"/>
          </w:tcPr>
          <w:p w14:paraId="4C1B33DF" w14:textId="77777777" w:rsidR="00240655" w:rsidRPr="007F056A" w:rsidRDefault="00240655" w:rsidP="00240655">
            <w:pPr>
              <w:pStyle w:val="TableBodyText"/>
            </w:pPr>
            <w:r w:rsidRPr="007F056A">
              <w:t>Test Procedure</w:t>
            </w:r>
          </w:p>
        </w:tc>
        <w:tc>
          <w:tcPr>
            <w:tcW w:w="7452" w:type="dxa"/>
          </w:tcPr>
          <w:p w14:paraId="4AA1C5DB" w14:textId="68D554F4" w:rsidR="00240655" w:rsidRPr="007F056A" w:rsidRDefault="00240655" w:rsidP="00026789">
            <w:pPr>
              <w:pStyle w:val="TableListNumber"/>
              <w:numPr>
                <w:ilvl w:val="0"/>
                <w:numId w:val="69"/>
              </w:numPr>
            </w:pPr>
            <w:r w:rsidRPr="007F056A">
              <w:t>Setup MLAG between DUT1 and DUT2</w:t>
            </w:r>
            <w:r w:rsidR="00026789">
              <w:t>.</w:t>
            </w:r>
            <w:r w:rsidRPr="007F056A">
              <w:t xml:space="preserve"> </w:t>
            </w:r>
          </w:p>
          <w:p w14:paraId="3B304637" w14:textId="5B28F8AB" w:rsidR="00240655" w:rsidRPr="007F056A" w:rsidRDefault="00240655" w:rsidP="00026789">
            <w:pPr>
              <w:pStyle w:val="TableListNumber"/>
            </w:pPr>
            <w:r w:rsidRPr="007F056A">
              <w:t xml:space="preserve">Setup LAG on </w:t>
            </w:r>
            <w:r>
              <w:t>access switch</w:t>
            </w:r>
            <w:r w:rsidRPr="007F056A">
              <w:t>, and connect to DUT1 and DUT2</w:t>
            </w:r>
            <w:r w:rsidR="00026789">
              <w:t>.</w:t>
            </w:r>
          </w:p>
          <w:p w14:paraId="460275C9" w14:textId="3239ACEF" w:rsidR="00240655" w:rsidRPr="001932AC" w:rsidRDefault="00240655" w:rsidP="00026789">
            <w:pPr>
              <w:pStyle w:val="TableListNumber"/>
            </w:pPr>
            <w:r w:rsidRPr="007F056A">
              <w:t xml:space="preserve">Test sends traffic with various src-mac/dst-mac and src-ip/dst/ip from </w:t>
            </w:r>
            <w:r w:rsidR="00026789" w:rsidRPr="007F056A">
              <w:t>Port</w:t>
            </w:r>
            <w:r w:rsidR="00026789">
              <w:t>-</w:t>
            </w:r>
            <w:r>
              <w:t xml:space="preserve">A to </w:t>
            </w:r>
            <w:r w:rsidR="00026789">
              <w:t>Port-</w:t>
            </w:r>
            <w:r>
              <w:t>B, record as Results for following failover timings:</w:t>
            </w:r>
          </w:p>
          <w:p w14:paraId="676D76A2" w14:textId="69AC222A" w:rsidR="00240655" w:rsidRPr="004934F1" w:rsidRDefault="00240655" w:rsidP="004934F1">
            <w:pPr>
              <w:pStyle w:val="TableListNumber"/>
              <w:numPr>
                <w:ilvl w:val="1"/>
                <w:numId w:val="25"/>
              </w:numPr>
              <w:ind w:left="848"/>
            </w:pPr>
            <w:r w:rsidRPr="004934F1">
              <w:t>Power down DUT1 and measure the packet loss for the stream to switch from Access – DUT1 link to Access – DUT2 link.</w:t>
            </w:r>
          </w:p>
          <w:p w14:paraId="6D6D2427" w14:textId="38DF98E9" w:rsidR="00240655" w:rsidRPr="004934F1" w:rsidRDefault="00240655" w:rsidP="004934F1">
            <w:pPr>
              <w:pStyle w:val="TableListNumber"/>
              <w:numPr>
                <w:ilvl w:val="1"/>
                <w:numId w:val="25"/>
              </w:numPr>
              <w:ind w:left="848"/>
            </w:pPr>
            <w:r w:rsidRPr="004934F1">
              <w:t>Bring up the DUT1 back and measure the timing again.</w:t>
            </w:r>
          </w:p>
          <w:p w14:paraId="0F10DD50" w14:textId="3A9D7429" w:rsidR="00240655" w:rsidRPr="007F056A" w:rsidRDefault="00240655" w:rsidP="00026789">
            <w:pPr>
              <w:pStyle w:val="TableListNumber"/>
            </w:pPr>
            <w:r w:rsidRPr="007F056A">
              <w:t>Unplug cables of keepalive, record as Result 2</w:t>
            </w:r>
            <w:r w:rsidR="00026789">
              <w:t>.</w:t>
            </w:r>
          </w:p>
        </w:tc>
      </w:tr>
      <w:tr w:rsidR="00240655" w:rsidRPr="001932AC" w14:paraId="2CE404C3" w14:textId="77777777" w:rsidTr="00240655">
        <w:tc>
          <w:tcPr>
            <w:tcW w:w="1620" w:type="dxa"/>
          </w:tcPr>
          <w:p w14:paraId="49382271" w14:textId="77777777" w:rsidR="00240655" w:rsidRPr="007F056A" w:rsidRDefault="00240655" w:rsidP="00240655">
            <w:pPr>
              <w:pStyle w:val="TableBodyText"/>
            </w:pPr>
            <w:r w:rsidRPr="007F056A">
              <w:t>Expected Result</w:t>
            </w:r>
          </w:p>
        </w:tc>
        <w:tc>
          <w:tcPr>
            <w:tcW w:w="7452" w:type="dxa"/>
          </w:tcPr>
          <w:p w14:paraId="2B566817" w14:textId="457E2C2D" w:rsidR="00240655" w:rsidRPr="001932AC" w:rsidRDefault="00240655" w:rsidP="00026789">
            <w:pPr>
              <w:pStyle w:val="TableListNumber"/>
              <w:numPr>
                <w:ilvl w:val="0"/>
                <w:numId w:val="70"/>
              </w:numPr>
            </w:pPr>
            <w:r w:rsidRPr="001932AC">
              <w:t>Record the packet drops in ms</w:t>
            </w:r>
            <w:r w:rsidR="00026789">
              <w:t>.</w:t>
            </w:r>
          </w:p>
        </w:tc>
      </w:tr>
      <w:tr w:rsidR="00240655" w:rsidRPr="007F056A" w14:paraId="3C3626CF" w14:textId="77777777" w:rsidTr="00240655">
        <w:tc>
          <w:tcPr>
            <w:tcW w:w="1620" w:type="dxa"/>
          </w:tcPr>
          <w:p w14:paraId="42976E7A" w14:textId="77777777" w:rsidR="00240655" w:rsidRPr="007F056A" w:rsidRDefault="00240655" w:rsidP="00240655">
            <w:pPr>
              <w:pStyle w:val="TableBodyText"/>
            </w:pPr>
            <w:r w:rsidRPr="007F056A">
              <w:t>Descriptions</w:t>
            </w:r>
          </w:p>
        </w:tc>
        <w:tc>
          <w:tcPr>
            <w:tcW w:w="7452" w:type="dxa"/>
          </w:tcPr>
          <w:p w14:paraId="46761CA8" w14:textId="77777777" w:rsidR="00240655" w:rsidRPr="007F056A" w:rsidRDefault="00240655" w:rsidP="00240655">
            <w:pPr>
              <w:pStyle w:val="TableBodyText"/>
              <w:rPr>
                <w:rFonts w:cs="Times New Roman"/>
                <w:i/>
                <w:color w:val="000000"/>
              </w:rPr>
            </w:pPr>
          </w:p>
        </w:tc>
      </w:tr>
      <w:tr w:rsidR="00240655" w:rsidRPr="007F056A" w14:paraId="29C90150" w14:textId="77777777" w:rsidTr="00240655">
        <w:tc>
          <w:tcPr>
            <w:tcW w:w="1620" w:type="dxa"/>
          </w:tcPr>
          <w:p w14:paraId="047B9B82" w14:textId="77777777" w:rsidR="00240655" w:rsidRPr="007F056A" w:rsidRDefault="00240655" w:rsidP="00240655">
            <w:pPr>
              <w:pStyle w:val="TableBodyText"/>
            </w:pPr>
            <w:r w:rsidRPr="007F056A">
              <w:t>Results</w:t>
            </w:r>
          </w:p>
        </w:tc>
        <w:tc>
          <w:tcPr>
            <w:tcW w:w="7452" w:type="dxa"/>
          </w:tcPr>
          <w:p w14:paraId="15098892" w14:textId="77777777" w:rsidR="00240655" w:rsidRPr="007F056A" w:rsidRDefault="00240655" w:rsidP="00240655">
            <w:pPr>
              <w:pStyle w:val="TableBodyText"/>
              <w:rPr>
                <w:rFonts w:cs="Times New Roman"/>
                <w:i/>
                <w:color w:val="000000"/>
              </w:rPr>
            </w:pPr>
          </w:p>
        </w:tc>
      </w:tr>
    </w:tbl>
    <w:p w14:paraId="0BD62F35" w14:textId="77777777" w:rsidR="0040666D" w:rsidRDefault="0040666D" w:rsidP="0040666D">
      <w:pPr>
        <w:pStyle w:val="BodyText"/>
      </w:pPr>
    </w:p>
    <w:p w14:paraId="32DDCD89" w14:textId="7EE78E56" w:rsidR="0040666D" w:rsidRDefault="0040666D" w:rsidP="00A40724">
      <w:pPr>
        <w:pStyle w:val="Heading2"/>
      </w:pPr>
      <w:bookmarkStart w:id="107" w:name="_Toc493355969"/>
      <w:r>
        <w:t xml:space="preserve">MLAG </w:t>
      </w:r>
      <w:r w:rsidR="00002AF6">
        <w:t xml:space="preserve">Convergence </w:t>
      </w:r>
      <w:r>
        <w:t>– IPL</w:t>
      </w:r>
      <w:bookmarkEnd w:id="107"/>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240655" w:rsidRPr="007F056A" w14:paraId="08CAD13E" w14:textId="77777777" w:rsidTr="00240655">
        <w:tc>
          <w:tcPr>
            <w:tcW w:w="1620" w:type="dxa"/>
          </w:tcPr>
          <w:p w14:paraId="7AD026E9" w14:textId="77777777" w:rsidR="00240655" w:rsidRPr="007F056A" w:rsidRDefault="00240655" w:rsidP="00240655">
            <w:pPr>
              <w:pStyle w:val="TableBodyText"/>
              <w:keepNext/>
            </w:pPr>
            <w:r w:rsidRPr="007F056A">
              <w:t>Objectives of Tests</w:t>
            </w:r>
          </w:p>
        </w:tc>
        <w:tc>
          <w:tcPr>
            <w:tcW w:w="7452" w:type="dxa"/>
          </w:tcPr>
          <w:p w14:paraId="1E71A4C5" w14:textId="77777777" w:rsidR="00240655" w:rsidRPr="007F056A" w:rsidRDefault="00240655" w:rsidP="00240655">
            <w:pPr>
              <w:pStyle w:val="TableBodyText"/>
              <w:keepNext/>
              <w:rPr>
                <w:i/>
                <w:color w:val="000000"/>
              </w:rPr>
            </w:pPr>
            <w:r w:rsidRPr="007F056A">
              <w:t xml:space="preserve">Test MLAG </w:t>
            </w:r>
            <w:r>
              <w:t>failover numbers</w:t>
            </w:r>
          </w:p>
        </w:tc>
      </w:tr>
      <w:tr w:rsidR="00240655" w:rsidRPr="007F056A" w14:paraId="2F16602C" w14:textId="77777777" w:rsidTr="00240655">
        <w:tc>
          <w:tcPr>
            <w:tcW w:w="1620" w:type="dxa"/>
          </w:tcPr>
          <w:p w14:paraId="67C9E96C" w14:textId="77777777" w:rsidR="00240655" w:rsidRPr="007F056A" w:rsidRDefault="00240655" w:rsidP="00240655">
            <w:pPr>
              <w:pStyle w:val="TableBodyText"/>
            </w:pPr>
            <w:r w:rsidRPr="007F056A">
              <w:t>Test configurations and connections (as shown in the figure)</w:t>
            </w:r>
          </w:p>
        </w:tc>
        <w:tc>
          <w:tcPr>
            <w:tcW w:w="7452" w:type="dxa"/>
            <w:vAlign w:val="center"/>
          </w:tcPr>
          <w:p w14:paraId="480CD363" w14:textId="77777777" w:rsidR="00240655" w:rsidRPr="007F056A" w:rsidRDefault="00240655" w:rsidP="00240655">
            <w:pPr>
              <w:pStyle w:val="TableBodyTextCentered"/>
            </w:pPr>
            <w:r>
              <w:rPr>
                <w:noProof/>
                <w:lang w:bidi="ar-SA"/>
              </w:rPr>
              <w:drawing>
                <wp:inline distT="0" distB="0" distL="0" distR="0" wp14:anchorId="7430AD72" wp14:editId="156D03AC">
                  <wp:extent cx="2736487" cy="381708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9240" cy="3820928"/>
                          </a:xfrm>
                          <a:prstGeom prst="rect">
                            <a:avLst/>
                          </a:prstGeom>
                        </pic:spPr>
                      </pic:pic>
                    </a:graphicData>
                  </a:graphic>
                </wp:inline>
              </w:drawing>
            </w:r>
          </w:p>
        </w:tc>
      </w:tr>
      <w:tr w:rsidR="00240655" w:rsidRPr="007F056A" w14:paraId="2A829DE6" w14:textId="77777777" w:rsidTr="00240655">
        <w:tc>
          <w:tcPr>
            <w:tcW w:w="1620" w:type="dxa"/>
          </w:tcPr>
          <w:p w14:paraId="08743E59" w14:textId="77777777" w:rsidR="00240655" w:rsidRPr="007F056A" w:rsidRDefault="00240655" w:rsidP="00240655">
            <w:pPr>
              <w:pStyle w:val="TableBodyText"/>
            </w:pPr>
            <w:r w:rsidRPr="007F056A">
              <w:t>Test Procedure</w:t>
            </w:r>
          </w:p>
        </w:tc>
        <w:tc>
          <w:tcPr>
            <w:tcW w:w="7452" w:type="dxa"/>
          </w:tcPr>
          <w:p w14:paraId="6E887EF2" w14:textId="001BC864" w:rsidR="00240655" w:rsidRPr="007F056A" w:rsidRDefault="00240655" w:rsidP="00026789">
            <w:pPr>
              <w:pStyle w:val="TableListNumber"/>
              <w:numPr>
                <w:ilvl w:val="0"/>
                <w:numId w:val="71"/>
              </w:numPr>
            </w:pPr>
            <w:r w:rsidRPr="007F056A">
              <w:t>Setup MLAG between DUT1 and DUT2</w:t>
            </w:r>
            <w:r w:rsidR="004934F1">
              <w:t>.</w:t>
            </w:r>
            <w:r w:rsidRPr="007F056A">
              <w:t xml:space="preserve"> </w:t>
            </w:r>
          </w:p>
          <w:p w14:paraId="057B06F9" w14:textId="44E344FF" w:rsidR="00240655" w:rsidRPr="00701F81" w:rsidRDefault="00240655" w:rsidP="00026789">
            <w:pPr>
              <w:pStyle w:val="TableListNumber"/>
            </w:pPr>
            <w:r w:rsidRPr="007F056A">
              <w:t xml:space="preserve">Setup LAG on </w:t>
            </w:r>
            <w:r>
              <w:t>access switch</w:t>
            </w:r>
            <w:r w:rsidRPr="007F056A">
              <w:t>, and connect to DUT1 and DUT2</w:t>
            </w:r>
            <w:r w:rsidR="004934F1">
              <w:t>.</w:t>
            </w:r>
          </w:p>
          <w:p w14:paraId="5BC73813" w14:textId="1284C574" w:rsidR="00240655" w:rsidRPr="001932AC" w:rsidRDefault="004934F1" w:rsidP="004934F1">
            <w:pPr>
              <w:pStyle w:val="TableListNumber"/>
            </w:pPr>
            <w:r>
              <w:t>S</w:t>
            </w:r>
            <w:r w:rsidR="00240655" w:rsidRPr="007F056A">
              <w:t xml:space="preserve">end traffic with various src-mac/dst-mac and src-ip/dst/ip from </w:t>
            </w:r>
            <w:r w:rsidRPr="007F056A">
              <w:t>Port</w:t>
            </w:r>
            <w:r>
              <w:t>-</w:t>
            </w:r>
            <w:r w:rsidR="00240655">
              <w:t xml:space="preserve">A to </w:t>
            </w:r>
            <w:r>
              <w:t>Port-</w:t>
            </w:r>
            <w:r w:rsidR="00240655">
              <w:t>B, make sure there is no traffic on IPL:</w:t>
            </w:r>
          </w:p>
          <w:p w14:paraId="33F71F90" w14:textId="47BB8371" w:rsidR="00240655" w:rsidRPr="007F056A" w:rsidRDefault="00240655" w:rsidP="00026789">
            <w:pPr>
              <w:pStyle w:val="TableListNumber"/>
              <w:rPr>
                <w:rFonts w:cs="Times New Roman"/>
              </w:rPr>
            </w:pPr>
            <w:r>
              <w:t>Kill IPL link and measure the packet loss if any.</w:t>
            </w:r>
          </w:p>
        </w:tc>
      </w:tr>
      <w:tr w:rsidR="00240655" w:rsidRPr="001932AC" w14:paraId="23356AC8" w14:textId="77777777" w:rsidTr="00240655">
        <w:tc>
          <w:tcPr>
            <w:tcW w:w="1620" w:type="dxa"/>
          </w:tcPr>
          <w:p w14:paraId="6FF03813" w14:textId="77777777" w:rsidR="00240655" w:rsidRPr="007F056A" w:rsidRDefault="00240655" w:rsidP="00240655">
            <w:pPr>
              <w:pStyle w:val="TableBodyText"/>
            </w:pPr>
            <w:r w:rsidRPr="007F056A">
              <w:t>Expected Result</w:t>
            </w:r>
          </w:p>
        </w:tc>
        <w:tc>
          <w:tcPr>
            <w:tcW w:w="7452" w:type="dxa"/>
          </w:tcPr>
          <w:p w14:paraId="4CA9A540" w14:textId="44FD3DE3" w:rsidR="00240655" w:rsidRPr="001932AC" w:rsidRDefault="00240655" w:rsidP="00026789">
            <w:pPr>
              <w:pStyle w:val="TableListNumber"/>
              <w:numPr>
                <w:ilvl w:val="0"/>
                <w:numId w:val="76"/>
              </w:numPr>
            </w:pPr>
            <w:r>
              <w:t>Verify no packet loss.</w:t>
            </w:r>
          </w:p>
        </w:tc>
      </w:tr>
      <w:tr w:rsidR="00240655" w:rsidRPr="007F056A" w14:paraId="26637592" w14:textId="77777777" w:rsidTr="00240655">
        <w:tc>
          <w:tcPr>
            <w:tcW w:w="1620" w:type="dxa"/>
          </w:tcPr>
          <w:p w14:paraId="534E4F06" w14:textId="77777777" w:rsidR="00240655" w:rsidRPr="007F056A" w:rsidRDefault="00240655" w:rsidP="00240655">
            <w:pPr>
              <w:pStyle w:val="TableBodyText"/>
            </w:pPr>
            <w:r w:rsidRPr="007F056A">
              <w:t>Descriptions</w:t>
            </w:r>
          </w:p>
        </w:tc>
        <w:tc>
          <w:tcPr>
            <w:tcW w:w="7452" w:type="dxa"/>
          </w:tcPr>
          <w:p w14:paraId="7E3A873F" w14:textId="77777777" w:rsidR="00240655" w:rsidRPr="007F056A" w:rsidRDefault="00240655" w:rsidP="00240655">
            <w:pPr>
              <w:pStyle w:val="TableBodyText"/>
              <w:rPr>
                <w:rFonts w:cs="Times New Roman"/>
                <w:i/>
                <w:color w:val="000000"/>
              </w:rPr>
            </w:pPr>
          </w:p>
        </w:tc>
      </w:tr>
      <w:tr w:rsidR="00240655" w:rsidRPr="007F056A" w14:paraId="0B165E6A" w14:textId="77777777" w:rsidTr="00240655">
        <w:tc>
          <w:tcPr>
            <w:tcW w:w="1620" w:type="dxa"/>
          </w:tcPr>
          <w:p w14:paraId="50A23B47" w14:textId="77777777" w:rsidR="00240655" w:rsidRPr="007F056A" w:rsidRDefault="00240655" w:rsidP="00240655">
            <w:pPr>
              <w:pStyle w:val="TableBodyText"/>
            </w:pPr>
            <w:r w:rsidRPr="007F056A">
              <w:t>Results</w:t>
            </w:r>
          </w:p>
        </w:tc>
        <w:tc>
          <w:tcPr>
            <w:tcW w:w="7452" w:type="dxa"/>
          </w:tcPr>
          <w:p w14:paraId="7AC8F971" w14:textId="77777777" w:rsidR="00240655" w:rsidRPr="007F056A" w:rsidRDefault="00240655" w:rsidP="00240655">
            <w:pPr>
              <w:pStyle w:val="TableBodyText"/>
              <w:rPr>
                <w:rFonts w:cs="Times New Roman"/>
                <w:i/>
                <w:color w:val="000000"/>
              </w:rPr>
            </w:pPr>
          </w:p>
        </w:tc>
      </w:tr>
    </w:tbl>
    <w:p w14:paraId="5BE72393" w14:textId="77777777" w:rsidR="0040666D" w:rsidRDefault="0040666D" w:rsidP="0040666D">
      <w:pPr>
        <w:pStyle w:val="BodyText"/>
      </w:pPr>
    </w:p>
    <w:p w14:paraId="3D7801DD" w14:textId="3E329EC5" w:rsidR="0040666D" w:rsidRDefault="00A40724" w:rsidP="00002AF6">
      <w:pPr>
        <w:pStyle w:val="Heading1"/>
      </w:pPr>
      <w:bookmarkStart w:id="108" w:name="_Toc493355970"/>
      <w:r>
        <w:t xml:space="preserve">Layer </w:t>
      </w:r>
      <w:r w:rsidR="0040666D">
        <w:t xml:space="preserve">3 &amp; </w:t>
      </w:r>
      <w:r>
        <w:t>Routing</w:t>
      </w:r>
      <w:bookmarkEnd w:id="108"/>
    </w:p>
    <w:p w14:paraId="3FEC5E6A" w14:textId="25A18264" w:rsidR="0040666D" w:rsidRDefault="0040666D" w:rsidP="00A40724">
      <w:pPr>
        <w:pStyle w:val="Heading2"/>
      </w:pPr>
      <w:bookmarkStart w:id="109" w:name="_Toc493355971"/>
      <w:r>
        <w:t>ARP-</w:t>
      </w:r>
      <w:r w:rsidR="00A40724">
        <w:t>Table Scaling</w:t>
      </w:r>
      <w:bookmarkEnd w:id="109"/>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E7230" w:rsidRPr="007F056A" w14:paraId="5F6E7A50" w14:textId="77777777" w:rsidTr="00DE7230">
        <w:tc>
          <w:tcPr>
            <w:tcW w:w="1620" w:type="dxa"/>
          </w:tcPr>
          <w:p w14:paraId="465866DC" w14:textId="77777777" w:rsidR="00DE7230" w:rsidRPr="00DE7230" w:rsidRDefault="00DE7230" w:rsidP="00DE7230">
            <w:pPr>
              <w:pStyle w:val="TableBodyText"/>
            </w:pPr>
            <w:r w:rsidRPr="00DE7230">
              <w:t>Objectives of Tests</w:t>
            </w:r>
          </w:p>
        </w:tc>
        <w:tc>
          <w:tcPr>
            <w:tcW w:w="7452" w:type="dxa"/>
          </w:tcPr>
          <w:p w14:paraId="486ED858" w14:textId="77777777" w:rsidR="00DE7230" w:rsidRPr="00DE7230" w:rsidRDefault="00DE7230" w:rsidP="00DE7230">
            <w:pPr>
              <w:pStyle w:val="TableBodyText"/>
            </w:pPr>
            <w:r w:rsidRPr="00DE7230">
              <w:t>Test the size of ARP table.</w:t>
            </w:r>
          </w:p>
        </w:tc>
      </w:tr>
      <w:tr w:rsidR="00DE7230" w:rsidRPr="007F056A" w14:paraId="708D285D" w14:textId="77777777" w:rsidTr="00DE7230">
        <w:tc>
          <w:tcPr>
            <w:tcW w:w="1620" w:type="dxa"/>
          </w:tcPr>
          <w:p w14:paraId="2C5740CE" w14:textId="77777777" w:rsidR="00DE7230" w:rsidRPr="00DE7230" w:rsidRDefault="00DE7230" w:rsidP="00DE7230">
            <w:pPr>
              <w:pStyle w:val="TableBodyText"/>
            </w:pPr>
            <w:r w:rsidRPr="00DE7230">
              <w:t>Test configurations and connections (as shown in the figure)</w:t>
            </w:r>
          </w:p>
        </w:tc>
        <w:tc>
          <w:tcPr>
            <w:tcW w:w="7452" w:type="dxa"/>
            <w:vAlign w:val="center"/>
          </w:tcPr>
          <w:p w14:paraId="2A5DEE56" w14:textId="23497B47" w:rsidR="00DE7230" w:rsidRPr="00DE7230" w:rsidRDefault="005C1330" w:rsidP="00DE7230">
            <w:pPr>
              <w:pStyle w:val="TableBodyTextCentered"/>
            </w:pPr>
            <w:r w:rsidRPr="00DE7230">
              <w:object w:dxaOrig="6600" w:dyaOrig="3852" w14:anchorId="1813B01F">
                <v:shape id="_x0000_i1043" type="#_x0000_t75" style="width:274.2pt;height:157.2pt" o:ole="">
                  <v:imagedata r:id="rId48" o:title=""/>
                </v:shape>
                <o:OLEObject Type="Embed" ProgID="PBrush" ShapeID="_x0000_i1043" DrawAspect="Content" ObjectID="_1580374106" r:id="rId94"/>
              </w:object>
            </w:r>
          </w:p>
        </w:tc>
      </w:tr>
      <w:tr w:rsidR="00DE7230" w:rsidRPr="007F056A" w14:paraId="4F5105EB" w14:textId="77777777" w:rsidTr="00DE7230">
        <w:tc>
          <w:tcPr>
            <w:tcW w:w="1620" w:type="dxa"/>
          </w:tcPr>
          <w:p w14:paraId="725270CB" w14:textId="77777777" w:rsidR="00DE7230" w:rsidRPr="00DE7230" w:rsidRDefault="00DE7230" w:rsidP="00DE7230">
            <w:pPr>
              <w:pStyle w:val="TableBodyText"/>
            </w:pPr>
            <w:r w:rsidRPr="00DE7230">
              <w:t>Test Procedure</w:t>
            </w:r>
          </w:p>
        </w:tc>
        <w:tc>
          <w:tcPr>
            <w:tcW w:w="7452" w:type="dxa"/>
          </w:tcPr>
          <w:p w14:paraId="5FBE0312" w14:textId="003FB708" w:rsidR="00DE7230" w:rsidRPr="00DE7230" w:rsidRDefault="00DE7230" w:rsidP="00026789">
            <w:pPr>
              <w:pStyle w:val="TableListNumber"/>
              <w:numPr>
                <w:ilvl w:val="0"/>
                <w:numId w:val="74"/>
              </w:numPr>
            </w:pPr>
            <w:r w:rsidRPr="00DE7230">
              <w:t>In above setup, Ixia sends max number of 128byte ARP-reply packets that advertise ARP entries that DUT claims support from Tport1</w:t>
            </w:r>
            <w:r w:rsidR="004934F1">
              <w:t>.</w:t>
            </w:r>
          </w:p>
          <w:p w14:paraId="1788B5F7" w14:textId="77777777" w:rsidR="00DE7230" w:rsidRPr="00DE7230" w:rsidRDefault="00DE7230" w:rsidP="00026789">
            <w:pPr>
              <w:pStyle w:val="TableListNumber"/>
            </w:pPr>
            <w:r w:rsidRPr="00DE7230">
              <w:t>Ixia sends traffic from Tport2 destined to the exact ARP entries.</w:t>
            </w:r>
          </w:p>
          <w:p w14:paraId="72B971D6" w14:textId="3934E4C4" w:rsidR="00DE7230" w:rsidRPr="00DE7230" w:rsidRDefault="00DE7230" w:rsidP="00026789">
            <w:pPr>
              <w:pStyle w:val="TableListNumber"/>
            </w:pPr>
            <w:r w:rsidRPr="00DE7230">
              <w:t>Measure the size of ARP table</w:t>
            </w:r>
            <w:r w:rsidR="00BE0DD9">
              <w:t>.</w:t>
            </w:r>
          </w:p>
        </w:tc>
      </w:tr>
      <w:tr w:rsidR="00DE7230" w:rsidRPr="007F056A" w14:paraId="69E3BF88" w14:textId="77777777" w:rsidTr="00DE7230">
        <w:tc>
          <w:tcPr>
            <w:tcW w:w="1620" w:type="dxa"/>
          </w:tcPr>
          <w:p w14:paraId="725CE6DA" w14:textId="77777777" w:rsidR="00DE7230" w:rsidRPr="00DE7230" w:rsidRDefault="00DE7230" w:rsidP="00DE7230">
            <w:pPr>
              <w:pStyle w:val="TableBodyText"/>
            </w:pPr>
            <w:r w:rsidRPr="00DE7230">
              <w:t>Expected Result</w:t>
            </w:r>
          </w:p>
        </w:tc>
        <w:tc>
          <w:tcPr>
            <w:tcW w:w="7452" w:type="dxa"/>
          </w:tcPr>
          <w:p w14:paraId="71113B45" w14:textId="5EA45E8D" w:rsidR="00DE7230" w:rsidRPr="00DE7230" w:rsidRDefault="00DE7230" w:rsidP="00026789">
            <w:pPr>
              <w:pStyle w:val="TableListNumber"/>
              <w:numPr>
                <w:ilvl w:val="0"/>
                <w:numId w:val="75"/>
              </w:numPr>
            </w:pPr>
            <w:r w:rsidRPr="00DE7230">
              <w:t>Verify that DUT learns all the ARPs</w:t>
            </w:r>
            <w:r w:rsidR="00BE0DD9">
              <w:t>.</w:t>
            </w:r>
          </w:p>
          <w:p w14:paraId="3D1BAC7E" w14:textId="2BD9FDBF" w:rsidR="00DE7230" w:rsidRPr="00DE7230" w:rsidRDefault="00DE7230" w:rsidP="00026789">
            <w:pPr>
              <w:pStyle w:val="TableListNumber"/>
            </w:pPr>
            <w:r w:rsidRPr="00DE7230">
              <w:t>Verify that traffic forwarding works well for all ARP entries</w:t>
            </w:r>
            <w:r w:rsidR="00BE0DD9">
              <w:t>.</w:t>
            </w:r>
          </w:p>
          <w:p w14:paraId="69B5434D" w14:textId="77777777" w:rsidR="00DE7230" w:rsidRPr="00DE7230" w:rsidRDefault="00DE7230" w:rsidP="00026789">
            <w:pPr>
              <w:pStyle w:val="TableListNumber"/>
            </w:pPr>
            <w:r w:rsidRPr="00DE7230">
              <w:t>Measure the ARP table size.</w:t>
            </w:r>
          </w:p>
        </w:tc>
      </w:tr>
      <w:tr w:rsidR="00DE7230" w:rsidRPr="007F056A" w14:paraId="5ACA1E70" w14:textId="77777777" w:rsidTr="00DE7230">
        <w:tc>
          <w:tcPr>
            <w:tcW w:w="1620" w:type="dxa"/>
          </w:tcPr>
          <w:p w14:paraId="6137A716" w14:textId="77777777" w:rsidR="00DE7230" w:rsidRPr="00DE7230" w:rsidRDefault="00DE7230" w:rsidP="00DE7230">
            <w:pPr>
              <w:pStyle w:val="TableBodyText"/>
            </w:pPr>
            <w:r w:rsidRPr="00DE7230">
              <w:t>Descriptions</w:t>
            </w:r>
          </w:p>
        </w:tc>
        <w:tc>
          <w:tcPr>
            <w:tcW w:w="7452" w:type="dxa"/>
          </w:tcPr>
          <w:p w14:paraId="2F11D94D" w14:textId="77777777" w:rsidR="00DE7230" w:rsidRPr="00DE7230" w:rsidRDefault="00DE7230" w:rsidP="00DE7230">
            <w:pPr>
              <w:pStyle w:val="TableBodyText"/>
            </w:pPr>
          </w:p>
        </w:tc>
      </w:tr>
      <w:tr w:rsidR="00DE7230" w:rsidRPr="007F056A" w14:paraId="2304904A" w14:textId="77777777" w:rsidTr="00DE7230">
        <w:tc>
          <w:tcPr>
            <w:tcW w:w="1620" w:type="dxa"/>
          </w:tcPr>
          <w:p w14:paraId="16FE82C3" w14:textId="77777777" w:rsidR="00DE7230" w:rsidRPr="00DE7230" w:rsidRDefault="00DE7230" w:rsidP="00DE7230">
            <w:pPr>
              <w:pStyle w:val="TableBodyText"/>
            </w:pPr>
            <w:r w:rsidRPr="00DE7230">
              <w:t>Results</w:t>
            </w:r>
          </w:p>
        </w:tc>
        <w:tc>
          <w:tcPr>
            <w:tcW w:w="7452" w:type="dxa"/>
          </w:tcPr>
          <w:p w14:paraId="3CEB1EAC" w14:textId="77777777" w:rsidR="00DE7230" w:rsidRPr="00DE7230" w:rsidRDefault="00DE7230" w:rsidP="00DE7230">
            <w:pPr>
              <w:pStyle w:val="TableBodyText"/>
            </w:pPr>
          </w:p>
        </w:tc>
      </w:tr>
    </w:tbl>
    <w:p w14:paraId="6A0170AF" w14:textId="77777777" w:rsidR="0040666D" w:rsidRDefault="0040666D" w:rsidP="0040666D">
      <w:pPr>
        <w:pStyle w:val="BodyText"/>
      </w:pPr>
    </w:p>
    <w:p w14:paraId="544CCCDA" w14:textId="4200B68D" w:rsidR="0040666D" w:rsidRDefault="0040666D" w:rsidP="00A40724">
      <w:pPr>
        <w:pStyle w:val="Heading2"/>
      </w:pPr>
      <w:bookmarkStart w:id="110" w:name="_Toc493355972"/>
      <w:r>
        <w:t xml:space="preserve">ARP </w:t>
      </w:r>
      <w:r w:rsidR="00A40724">
        <w:t>Learning Rate</w:t>
      </w:r>
      <w:bookmarkEnd w:id="110"/>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E7230" w:rsidRPr="007F056A" w14:paraId="3BFD85B9" w14:textId="77777777" w:rsidTr="00DE7230">
        <w:tc>
          <w:tcPr>
            <w:tcW w:w="1620" w:type="dxa"/>
          </w:tcPr>
          <w:p w14:paraId="02259F94" w14:textId="77777777" w:rsidR="00DE7230" w:rsidRPr="007F056A" w:rsidRDefault="00DE7230" w:rsidP="00E74137">
            <w:pPr>
              <w:pStyle w:val="TableBodyText"/>
              <w:keepNext/>
            </w:pPr>
            <w:r w:rsidRPr="007F056A">
              <w:t>Objectives of Tests</w:t>
            </w:r>
          </w:p>
        </w:tc>
        <w:tc>
          <w:tcPr>
            <w:tcW w:w="7452" w:type="dxa"/>
          </w:tcPr>
          <w:p w14:paraId="7867AA4F" w14:textId="77777777" w:rsidR="00DE7230" w:rsidRPr="007F056A" w:rsidRDefault="00DE7230" w:rsidP="00E74137">
            <w:pPr>
              <w:pStyle w:val="TableBodyText"/>
              <w:keepNext/>
              <w:rPr>
                <w:i/>
                <w:color w:val="000000"/>
              </w:rPr>
            </w:pPr>
            <w:r w:rsidRPr="007F056A">
              <w:t>Test the learning rate of ARP</w:t>
            </w:r>
          </w:p>
        </w:tc>
      </w:tr>
      <w:tr w:rsidR="00DE7230" w:rsidRPr="007F056A" w14:paraId="6E1B78A2" w14:textId="77777777" w:rsidTr="00DE7230">
        <w:tc>
          <w:tcPr>
            <w:tcW w:w="1620" w:type="dxa"/>
          </w:tcPr>
          <w:p w14:paraId="07FFDFB4" w14:textId="77777777" w:rsidR="00DE7230" w:rsidRPr="007F056A" w:rsidRDefault="00DE7230" w:rsidP="00E74137">
            <w:pPr>
              <w:pStyle w:val="TableBodyText"/>
            </w:pPr>
            <w:r w:rsidRPr="007F056A">
              <w:t>Test configurations and connections (as shown in the figure)</w:t>
            </w:r>
          </w:p>
        </w:tc>
        <w:tc>
          <w:tcPr>
            <w:tcW w:w="7452" w:type="dxa"/>
            <w:vAlign w:val="center"/>
          </w:tcPr>
          <w:p w14:paraId="7E35B987" w14:textId="42AD5273" w:rsidR="00DE7230" w:rsidRPr="007F056A" w:rsidRDefault="004934F1" w:rsidP="00DE7230">
            <w:pPr>
              <w:pStyle w:val="TableBodyTextCentered"/>
            </w:pPr>
            <w:r>
              <w:object w:dxaOrig="6600" w:dyaOrig="3852" w14:anchorId="64C55A49">
                <v:shape id="_x0000_i1044" type="#_x0000_t75" style="width:287.4pt;height:164.4pt" o:ole="">
                  <v:imagedata r:id="rId48" o:title=""/>
                </v:shape>
                <o:OLEObject Type="Embed" ProgID="PBrush" ShapeID="_x0000_i1044" DrawAspect="Content" ObjectID="_1580374107" r:id="rId95"/>
              </w:object>
            </w:r>
          </w:p>
        </w:tc>
      </w:tr>
      <w:tr w:rsidR="00DE7230" w:rsidRPr="007F056A" w14:paraId="76353E8D" w14:textId="77777777" w:rsidTr="00DE7230">
        <w:tc>
          <w:tcPr>
            <w:tcW w:w="1620" w:type="dxa"/>
          </w:tcPr>
          <w:p w14:paraId="2EEFE426" w14:textId="77777777" w:rsidR="00DE7230" w:rsidRPr="007F056A" w:rsidRDefault="00DE7230" w:rsidP="00E74137">
            <w:pPr>
              <w:pStyle w:val="TableBodyText"/>
            </w:pPr>
            <w:r w:rsidRPr="007F056A">
              <w:t>Test Procedure</w:t>
            </w:r>
          </w:p>
        </w:tc>
        <w:tc>
          <w:tcPr>
            <w:tcW w:w="7452" w:type="dxa"/>
          </w:tcPr>
          <w:p w14:paraId="4410650A" w14:textId="77777777" w:rsidR="00DE7230" w:rsidRPr="007F056A" w:rsidRDefault="00DE7230" w:rsidP="00026789">
            <w:pPr>
              <w:pStyle w:val="TableListNumber"/>
              <w:numPr>
                <w:ilvl w:val="0"/>
                <w:numId w:val="72"/>
              </w:numPr>
            </w:pPr>
            <w:r>
              <w:t>In above setup, Ixia sends</w:t>
            </w:r>
            <w:r w:rsidRPr="007F056A">
              <w:t xml:space="preserve"> traffic destined to max number of ARP the DUT</w:t>
            </w:r>
            <w:r>
              <w:t xml:space="preserve"> claims support from Tport2.</w:t>
            </w:r>
          </w:p>
          <w:p w14:paraId="4401054D" w14:textId="0DCB6B27" w:rsidR="00DE7230" w:rsidRPr="007F056A" w:rsidRDefault="00DE7230" w:rsidP="00026789">
            <w:pPr>
              <w:pStyle w:val="TableListNumber"/>
            </w:pPr>
            <w:r>
              <w:t>Ixia</w:t>
            </w:r>
            <w:r w:rsidRPr="007F056A">
              <w:t xml:space="preserve"> sends 128byte line-rate traffic of ARP reply packets from Tport1</w:t>
            </w:r>
            <w:r w:rsidR="004934F1">
              <w:t>.</w:t>
            </w:r>
            <w:r w:rsidRPr="007F056A">
              <w:t xml:space="preserve"> </w:t>
            </w:r>
          </w:p>
        </w:tc>
      </w:tr>
      <w:tr w:rsidR="00DE7230" w:rsidRPr="007F056A" w14:paraId="46FAFD4C" w14:textId="77777777" w:rsidTr="00DE7230">
        <w:tc>
          <w:tcPr>
            <w:tcW w:w="1620" w:type="dxa"/>
          </w:tcPr>
          <w:p w14:paraId="73AD906B" w14:textId="77777777" w:rsidR="00DE7230" w:rsidRPr="007F056A" w:rsidRDefault="00DE7230" w:rsidP="00E74137">
            <w:pPr>
              <w:pStyle w:val="TableBodyText"/>
            </w:pPr>
            <w:r w:rsidRPr="007F056A">
              <w:t>Expected Result</w:t>
            </w:r>
          </w:p>
        </w:tc>
        <w:tc>
          <w:tcPr>
            <w:tcW w:w="7452" w:type="dxa"/>
          </w:tcPr>
          <w:p w14:paraId="648A59F8" w14:textId="77777777" w:rsidR="00DE7230" w:rsidRPr="007F056A" w:rsidRDefault="00DE7230" w:rsidP="00026789">
            <w:pPr>
              <w:pStyle w:val="TableListNumber"/>
              <w:numPr>
                <w:ilvl w:val="0"/>
                <w:numId w:val="73"/>
              </w:numPr>
            </w:pPr>
            <w:r w:rsidRPr="007F056A">
              <w:t>Traffic is dropped 100% without ARP entries.</w:t>
            </w:r>
          </w:p>
          <w:p w14:paraId="2AAA7E19" w14:textId="77777777" w:rsidR="00DE7230" w:rsidRPr="007F056A" w:rsidRDefault="00DE7230" w:rsidP="00026789">
            <w:pPr>
              <w:pStyle w:val="TableListNumber"/>
            </w:pPr>
            <w:r w:rsidRPr="007F056A">
              <w:t>Tr</w:t>
            </w:r>
            <w:r>
              <w:t>affic can be received as</w:t>
            </w:r>
            <w:r w:rsidRPr="007F056A">
              <w:t xml:space="preserve"> the DUT</w:t>
            </w:r>
            <w:r>
              <w:t xml:space="preserve"> starts learning</w:t>
            </w:r>
            <w:r w:rsidRPr="007F056A">
              <w:t xml:space="preserve"> ARPs, record the time it takes since the traffic can be received to fully received, record as t1.</w:t>
            </w:r>
          </w:p>
          <w:p w14:paraId="69B45A59" w14:textId="77777777" w:rsidR="00DE7230" w:rsidRPr="007F056A" w:rsidRDefault="00DE7230" w:rsidP="00026789">
            <w:pPr>
              <w:pStyle w:val="TableListNumber"/>
            </w:pPr>
            <w:r w:rsidRPr="007F056A">
              <w:t>ARP learning-rate= Number of ARPs/t1.</w:t>
            </w:r>
          </w:p>
        </w:tc>
      </w:tr>
      <w:tr w:rsidR="00DE7230" w:rsidRPr="007F056A" w14:paraId="5DF36FDC" w14:textId="77777777" w:rsidTr="00DE7230">
        <w:tc>
          <w:tcPr>
            <w:tcW w:w="1620" w:type="dxa"/>
          </w:tcPr>
          <w:p w14:paraId="25D414D8" w14:textId="77777777" w:rsidR="00DE7230" w:rsidRPr="007F056A" w:rsidRDefault="00DE7230" w:rsidP="00E74137">
            <w:pPr>
              <w:pStyle w:val="TableBodyText"/>
            </w:pPr>
            <w:r w:rsidRPr="007F056A">
              <w:t>Descriptions</w:t>
            </w:r>
          </w:p>
        </w:tc>
        <w:tc>
          <w:tcPr>
            <w:tcW w:w="7452" w:type="dxa"/>
          </w:tcPr>
          <w:p w14:paraId="543059D7" w14:textId="77777777" w:rsidR="00DE7230" w:rsidRPr="007F056A" w:rsidRDefault="00DE7230" w:rsidP="00387B4C">
            <w:pPr>
              <w:rPr>
                <w:rFonts w:ascii="Times New Roman" w:hAnsi="Times New Roman" w:cs="Times New Roman"/>
                <w:i/>
                <w:color w:val="000000"/>
              </w:rPr>
            </w:pPr>
          </w:p>
        </w:tc>
      </w:tr>
      <w:tr w:rsidR="00DE7230" w:rsidRPr="007F056A" w14:paraId="46BE99D3" w14:textId="77777777" w:rsidTr="00DE7230">
        <w:tc>
          <w:tcPr>
            <w:tcW w:w="1620" w:type="dxa"/>
          </w:tcPr>
          <w:p w14:paraId="5F173432" w14:textId="77777777" w:rsidR="00DE7230" w:rsidRPr="007F056A" w:rsidRDefault="00DE7230" w:rsidP="00E74137">
            <w:pPr>
              <w:pStyle w:val="TableBodyText"/>
            </w:pPr>
            <w:r w:rsidRPr="007F056A">
              <w:t>Results</w:t>
            </w:r>
          </w:p>
        </w:tc>
        <w:tc>
          <w:tcPr>
            <w:tcW w:w="7452" w:type="dxa"/>
          </w:tcPr>
          <w:p w14:paraId="183A43E0" w14:textId="77777777" w:rsidR="00DE7230" w:rsidRPr="007F056A" w:rsidRDefault="00DE7230" w:rsidP="00E74137">
            <w:pPr>
              <w:pStyle w:val="TableBodyText"/>
              <w:rPr>
                <w:color w:val="000000"/>
              </w:rPr>
            </w:pPr>
            <w:r w:rsidRPr="007F056A">
              <w:rPr>
                <w:noProof/>
                <w:lang w:bidi="ar-SA"/>
              </w:rPr>
              <w:drawing>
                <wp:inline distT="0" distB="0" distL="0" distR="0" wp14:anchorId="19201716" wp14:editId="7F225BE3">
                  <wp:extent cx="4085590" cy="29076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5590" cy="2907665"/>
                          </a:xfrm>
                          <a:prstGeom prst="rect">
                            <a:avLst/>
                          </a:prstGeom>
                        </pic:spPr>
                      </pic:pic>
                    </a:graphicData>
                  </a:graphic>
                </wp:inline>
              </w:drawing>
            </w:r>
          </w:p>
          <w:p w14:paraId="0E4A9676" w14:textId="77777777" w:rsidR="00DE7230" w:rsidRPr="007F056A" w:rsidRDefault="00DE7230" w:rsidP="00DE7230">
            <w:pPr>
              <w:pStyle w:val="TableBodyText"/>
              <w:rPr>
                <w:i/>
              </w:rPr>
            </w:pPr>
            <w:r w:rsidRPr="007F056A">
              <w:t xml:space="preserve">root@r-csi-sn2410-02:~# cl-resource-query </w:t>
            </w:r>
          </w:p>
          <w:p w14:paraId="5E7AD52D" w14:textId="77777777" w:rsidR="00DE7230" w:rsidRPr="007F056A" w:rsidRDefault="00DE7230" w:rsidP="00DE7230">
            <w:pPr>
              <w:pStyle w:val="TableBodyText"/>
              <w:rPr>
                <w:i/>
              </w:rPr>
            </w:pPr>
            <w:r w:rsidRPr="007F056A">
              <w:t>IPv4 host entries:      24001,  97% of maximum value  24576</w:t>
            </w:r>
          </w:p>
          <w:p w14:paraId="295114E9" w14:textId="77777777" w:rsidR="00DE7230" w:rsidRPr="007F056A" w:rsidRDefault="00DE7230" w:rsidP="00DE7230">
            <w:pPr>
              <w:pStyle w:val="TableBodyText"/>
              <w:rPr>
                <w:i/>
              </w:rPr>
            </w:pPr>
            <w:r w:rsidRPr="007F056A">
              <w:t>IPv6 host entries:          0,   0% of maximum value  20480</w:t>
            </w:r>
          </w:p>
          <w:p w14:paraId="269C0843" w14:textId="77777777" w:rsidR="00DE7230" w:rsidRPr="007F056A" w:rsidRDefault="00DE7230" w:rsidP="00DE7230">
            <w:pPr>
              <w:pStyle w:val="TableBodyText"/>
              <w:rPr>
                <w:i/>
              </w:rPr>
            </w:pPr>
            <w:r w:rsidRPr="007F056A">
              <w:t>IPv4 neighbors:         24001</w:t>
            </w:r>
          </w:p>
          <w:p w14:paraId="4AF5AF1B" w14:textId="77777777" w:rsidR="00DE7230" w:rsidRPr="007F056A" w:rsidRDefault="00DE7230" w:rsidP="00DE7230">
            <w:pPr>
              <w:pStyle w:val="TableBodyText"/>
              <w:rPr>
                <w:i/>
              </w:rPr>
            </w:pPr>
            <w:r w:rsidRPr="007F056A">
              <w:t>IPv6 neighbors:             0</w:t>
            </w:r>
          </w:p>
          <w:p w14:paraId="4E4B8490" w14:textId="77777777" w:rsidR="00DE7230" w:rsidRPr="007F056A" w:rsidRDefault="00DE7230" w:rsidP="00E74137">
            <w:pPr>
              <w:pStyle w:val="TableBodyText"/>
              <w:rPr>
                <w:color w:val="000000"/>
              </w:rPr>
            </w:pPr>
            <w:r w:rsidRPr="007F056A">
              <w:rPr>
                <w:noProof/>
                <w:lang w:bidi="ar-SA"/>
              </w:rPr>
              <w:drawing>
                <wp:inline distT="0" distB="0" distL="0" distR="0" wp14:anchorId="642C1CCE" wp14:editId="0B5A0918">
                  <wp:extent cx="4085590" cy="2653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5590" cy="2653665"/>
                          </a:xfrm>
                          <a:prstGeom prst="rect">
                            <a:avLst/>
                          </a:prstGeom>
                        </pic:spPr>
                      </pic:pic>
                    </a:graphicData>
                  </a:graphic>
                </wp:inline>
              </w:drawing>
            </w:r>
          </w:p>
          <w:p w14:paraId="4229556A" w14:textId="77777777" w:rsidR="00DE7230" w:rsidRPr="007F056A" w:rsidRDefault="00DE7230" w:rsidP="00E74137">
            <w:pPr>
              <w:pStyle w:val="TableBodyText"/>
              <w:rPr>
                <w:i/>
              </w:rPr>
            </w:pPr>
            <w:r w:rsidRPr="007F056A">
              <w:t>24000 ARPs/10 sec = 2400 ARPs/sec</w:t>
            </w:r>
          </w:p>
        </w:tc>
      </w:tr>
    </w:tbl>
    <w:p w14:paraId="3B395448" w14:textId="77777777" w:rsidR="0040666D" w:rsidRDefault="0040666D" w:rsidP="0040666D">
      <w:pPr>
        <w:pStyle w:val="BodyText"/>
      </w:pPr>
    </w:p>
    <w:p w14:paraId="21631DCF" w14:textId="4CF3423D" w:rsidR="0040666D" w:rsidRDefault="0040666D" w:rsidP="00A40724">
      <w:pPr>
        <w:pStyle w:val="Heading2"/>
      </w:pPr>
      <w:bookmarkStart w:id="111" w:name="_Toc493355973"/>
      <w:r>
        <w:t>ECMP</w:t>
      </w:r>
      <w:bookmarkEnd w:id="11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BE0DD9" w:rsidRPr="007F056A" w14:paraId="26BB7246" w14:textId="77777777" w:rsidTr="00BE0DD9">
        <w:tc>
          <w:tcPr>
            <w:tcW w:w="1620" w:type="dxa"/>
          </w:tcPr>
          <w:p w14:paraId="5278DBDC" w14:textId="77777777" w:rsidR="00BE0DD9" w:rsidRPr="007F056A" w:rsidRDefault="00BE0DD9" w:rsidP="00BE0DD9">
            <w:pPr>
              <w:pStyle w:val="TableBodyText"/>
              <w:keepNext/>
            </w:pPr>
            <w:r w:rsidRPr="007F056A">
              <w:t>Objectives of Tests</w:t>
            </w:r>
          </w:p>
        </w:tc>
        <w:tc>
          <w:tcPr>
            <w:tcW w:w="7452" w:type="dxa"/>
          </w:tcPr>
          <w:p w14:paraId="01975C45" w14:textId="77777777" w:rsidR="00BE0DD9" w:rsidRPr="007F056A" w:rsidRDefault="00BE0DD9" w:rsidP="00BE0DD9">
            <w:pPr>
              <w:pStyle w:val="TableBodyText"/>
              <w:keepNext/>
              <w:rPr>
                <w:i/>
                <w:color w:val="000000"/>
              </w:rPr>
            </w:pPr>
            <w:r w:rsidRPr="007F056A">
              <w:t xml:space="preserve">Test ECMP </w:t>
            </w:r>
          </w:p>
        </w:tc>
      </w:tr>
      <w:tr w:rsidR="00BE0DD9" w:rsidRPr="007F056A" w14:paraId="0ABF84E9" w14:textId="77777777" w:rsidTr="00BE0DD9">
        <w:tc>
          <w:tcPr>
            <w:tcW w:w="1620" w:type="dxa"/>
          </w:tcPr>
          <w:p w14:paraId="001BAB8B" w14:textId="77777777" w:rsidR="00BE0DD9" w:rsidRPr="007F056A" w:rsidRDefault="00BE0DD9" w:rsidP="00BE0DD9">
            <w:pPr>
              <w:pStyle w:val="TableBodyText"/>
            </w:pPr>
            <w:r w:rsidRPr="007F056A">
              <w:t>Test configurations and connections (as shown in the figure)</w:t>
            </w:r>
          </w:p>
        </w:tc>
        <w:tc>
          <w:tcPr>
            <w:tcW w:w="7452" w:type="dxa"/>
            <w:vAlign w:val="center"/>
          </w:tcPr>
          <w:p w14:paraId="4090B6BF" w14:textId="0AF79992" w:rsidR="00BE0DD9" w:rsidRPr="007F056A" w:rsidRDefault="004934F1" w:rsidP="00BE0DD9">
            <w:pPr>
              <w:pStyle w:val="TableBodyTextCentered"/>
            </w:pPr>
            <w:r>
              <w:object w:dxaOrig="4128" w:dyaOrig="2556" w14:anchorId="68885D86">
                <v:shape id="_x0000_i1045" type="#_x0000_t75" style="width:171pt;height:105.6pt" o:ole="">
                  <v:imagedata r:id="rId80" o:title=""/>
                </v:shape>
                <o:OLEObject Type="Embed" ProgID="PBrush" ShapeID="_x0000_i1045" DrawAspect="Content" ObjectID="_1580374108" r:id="rId98"/>
              </w:object>
            </w:r>
          </w:p>
        </w:tc>
      </w:tr>
      <w:tr w:rsidR="00BE0DD9" w:rsidRPr="007F056A" w14:paraId="47B773BA" w14:textId="77777777" w:rsidTr="00BE0DD9">
        <w:tc>
          <w:tcPr>
            <w:tcW w:w="1620" w:type="dxa"/>
          </w:tcPr>
          <w:p w14:paraId="705A9BB5" w14:textId="77777777" w:rsidR="00BE0DD9" w:rsidRPr="007F056A" w:rsidRDefault="00BE0DD9" w:rsidP="00BE0DD9">
            <w:pPr>
              <w:pStyle w:val="TableBodyText"/>
            </w:pPr>
            <w:r w:rsidRPr="007F056A">
              <w:t>Test Procedure</w:t>
            </w:r>
          </w:p>
        </w:tc>
        <w:tc>
          <w:tcPr>
            <w:tcW w:w="7452" w:type="dxa"/>
          </w:tcPr>
          <w:p w14:paraId="5F147061" w14:textId="57CB367A" w:rsidR="00BE0DD9" w:rsidRPr="007F056A" w:rsidRDefault="00BE0DD9" w:rsidP="00026789">
            <w:pPr>
              <w:pStyle w:val="TableListNumber"/>
              <w:numPr>
                <w:ilvl w:val="0"/>
                <w:numId w:val="77"/>
              </w:numPr>
            </w:pPr>
            <w:r w:rsidRPr="007F056A">
              <w:t>Connects max number of ECMP links that DUT claims support</w:t>
            </w:r>
            <w:r w:rsidR="004934F1">
              <w:t>.</w:t>
            </w:r>
            <w:r w:rsidRPr="007F056A">
              <w:t xml:space="preserve"> </w:t>
            </w:r>
          </w:p>
          <w:p w14:paraId="2E281C38" w14:textId="77777777" w:rsidR="00BE0DD9" w:rsidRDefault="00BE0DD9" w:rsidP="00026789">
            <w:pPr>
              <w:pStyle w:val="TableListNumber"/>
            </w:pPr>
            <w:r>
              <w:t xml:space="preserve">Establish </w:t>
            </w:r>
            <w:r w:rsidRPr="007F056A">
              <w:t xml:space="preserve">EBGP </w:t>
            </w:r>
            <w:r>
              <w:t>neighbor</w:t>
            </w:r>
            <w:r w:rsidRPr="007F056A">
              <w:t xml:space="preserve"> between DUT1 and DUT2</w:t>
            </w:r>
            <w:r>
              <w:t xml:space="preserve"> for each ECMP link</w:t>
            </w:r>
            <w:r w:rsidRPr="007F056A">
              <w:t>.</w:t>
            </w:r>
          </w:p>
          <w:p w14:paraId="53CF6829" w14:textId="75926FED" w:rsidR="00BE0DD9" w:rsidRPr="007F056A" w:rsidRDefault="00BE0DD9" w:rsidP="00026789">
            <w:pPr>
              <w:pStyle w:val="TableListNumber"/>
            </w:pPr>
            <w:r>
              <w:t>Verify the IXIA networks are learned via multiple ECMP next</w:t>
            </w:r>
            <w:r w:rsidR="00E20978">
              <w:t xml:space="preserve"> </w:t>
            </w:r>
            <w:r>
              <w:t>hops.</w:t>
            </w:r>
          </w:p>
          <w:p w14:paraId="56DBC23D" w14:textId="29F5C841" w:rsidR="00BE0DD9" w:rsidRPr="007F056A" w:rsidRDefault="00BE0DD9" w:rsidP="00026789">
            <w:pPr>
              <w:pStyle w:val="TableListNumber"/>
            </w:pPr>
            <w:r>
              <w:t>Use Ixia to send</w:t>
            </w:r>
            <w:r w:rsidRPr="007F056A">
              <w:t xml:space="preserve"> L3 traffic with various SIP</w:t>
            </w:r>
            <w:r w:rsidR="004934F1">
              <w:t>s</w:t>
            </w:r>
            <w:r w:rsidRPr="007F056A">
              <w:t xml:space="preserve"> from Tport</w:t>
            </w:r>
            <w:r>
              <w:t>1 to Tport2.</w:t>
            </w:r>
          </w:p>
        </w:tc>
      </w:tr>
      <w:tr w:rsidR="00BE0DD9" w:rsidRPr="007F056A" w14:paraId="3E84B80B" w14:textId="77777777" w:rsidTr="00BE0DD9">
        <w:tc>
          <w:tcPr>
            <w:tcW w:w="1620" w:type="dxa"/>
          </w:tcPr>
          <w:p w14:paraId="63DF910B" w14:textId="77777777" w:rsidR="00BE0DD9" w:rsidRPr="007F056A" w:rsidRDefault="00BE0DD9" w:rsidP="00BE0DD9">
            <w:pPr>
              <w:pStyle w:val="TableBodyText"/>
            </w:pPr>
            <w:r w:rsidRPr="007F056A">
              <w:t>Expected Result</w:t>
            </w:r>
          </w:p>
        </w:tc>
        <w:tc>
          <w:tcPr>
            <w:tcW w:w="7452" w:type="dxa"/>
          </w:tcPr>
          <w:p w14:paraId="12CC311C" w14:textId="77777777" w:rsidR="00BE0DD9" w:rsidRPr="007F056A" w:rsidRDefault="00BE0DD9" w:rsidP="00026789">
            <w:pPr>
              <w:pStyle w:val="TableListNumber"/>
              <w:numPr>
                <w:ilvl w:val="0"/>
                <w:numId w:val="78"/>
              </w:numPr>
            </w:pPr>
            <w:r w:rsidRPr="007F056A">
              <w:t>Traffic forwarding works well and load balanced evenly among links.</w:t>
            </w:r>
          </w:p>
        </w:tc>
      </w:tr>
      <w:tr w:rsidR="00BE0DD9" w:rsidRPr="007F056A" w14:paraId="2E9EF771" w14:textId="77777777" w:rsidTr="00BE0DD9">
        <w:tc>
          <w:tcPr>
            <w:tcW w:w="1620" w:type="dxa"/>
          </w:tcPr>
          <w:p w14:paraId="049552AB" w14:textId="77777777" w:rsidR="00BE0DD9" w:rsidRPr="007F056A" w:rsidRDefault="00BE0DD9" w:rsidP="00BE0DD9">
            <w:pPr>
              <w:pStyle w:val="TableBodyText"/>
            </w:pPr>
            <w:r w:rsidRPr="007F056A">
              <w:t>Descriptions</w:t>
            </w:r>
          </w:p>
        </w:tc>
        <w:tc>
          <w:tcPr>
            <w:tcW w:w="7452" w:type="dxa"/>
          </w:tcPr>
          <w:p w14:paraId="6F912756" w14:textId="77777777" w:rsidR="00BE0DD9" w:rsidRPr="007F056A" w:rsidRDefault="00BE0DD9" w:rsidP="00BE0DD9">
            <w:pPr>
              <w:pStyle w:val="TableBodyText"/>
              <w:rPr>
                <w:rFonts w:cs="Times New Roman"/>
                <w:i/>
                <w:color w:val="000000"/>
              </w:rPr>
            </w:pPr>
          </w:p>
        </w:tc>
      </w:tr>
      <w:tr w:rsidR="00BE0DD9" w:rsidRPr="007F056A" w14:paraId="4E036594" w14:textId="77777777" w:rsidTr="00BE0DD9">
        <w:tc>
          <w:tcPr>
            <w:tcW w:w="1620" w:type="dxa"/>
          </w:tcPr>
          <w:p w14:paraId="238784CA" w14:textId="77777777" w:rsidR="00BE0DD9" w:rsidRPr="007F056A" w:rsidRDefault="00BE0DD9" w:rsidP="00BE0DD9">
            <w:pPr>
              <w:pStyle w:val="TableBodyText"/>
            </w:pPr>
            <w:r w:rsidRPr="007F056A">
              <w:t>Results</w:t>
            </w:r>
          </w:p>
        </w:tc>
        <w:tc>
          <w:tcPr>
            <w:tcW w:w="7452" w:type="dxa"/>
          </w:tcPr>
          <w:p w14:paraId="20FE11F3" w14:textId="77777777" w:rsidR="00BE0DD9" w:rsidRPr="007F056A" w:rsidRDefault="00BE0DD9" w:rsidP="00BE0DD9">
            <w:pPr>
              <w:pStyle w:val="TableBodyText"/>
              <w:rPr>
                <w:rFonts w:cs="Times New Roman"/>
                <w:i/>
                <w:color w:val="000000"/>
              </w:rPr>
            </w:pPr>
          </w:p>
        </w:tc>
      </w:tr>
    </w:tbl>
    <w:p w14:paraId="2BD733DF" w14:textId="77777777" w:rsidR="0040666D" w:rsidRDefault="0040666D" w:rsidP="004F3089">
      <w:pPr>
        <w:pStyle w:val="BodyText"/>
        <w:ind w:left="0"/>
      </w:pPr>
    </w:p>
    <w:p w14:paraId="12179679" w14:textId="77777777" w:rsidR="004F3089" w:rsidRPr="00E871E2" w:rsidRDefault="004F3089" w:rsidP="004F3089">
      <w:pPr>
        <w:pStyle w:val="Heading2"/>
        <w:widowControl/>
        <w:tabs>
          <w:tab w:val="clear" w:pos="851"/>
          <w:tab w:val="num" w:pos="576"/>
        </w:tabs>
        <w:spacing w:before="240" w:after="240"/>
        <w:ind w:left="576" w:hanging="576"/>
        <w:jc w:val="both"/>
      </w:pPr>
      <w:bookmarkStart w:id="112" w:name="_Toc492839828"/>
      <w:bookmarkStart w:id="113" w:name="_Toc493355974"/>
      <w:bookmarkStart w:id="114" w:name="_Toc485749108"/>
      <w:r w:rsidRPr="00E871E2">
        <w:t>ND-table scaling</w:t>
      </w:r>
      <w:bookmarkEnd w:id="112"/>
      <w:bookmarkEnd w:id="113"/>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48CD9823" w14:textId="77777777" w:rsidTr="00912DF9">
        <w:tc>
          <w:tcPr>
            <w:tcW w:w="1762" w:type="dxa"/>
          </w:tcPr>
          <w:p w14:paraId="2DF4535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112EBB21" w14:textId="77777777" w:rsidR="004F3089" w:rsidRPr="00E871E2" w:rsidRDefault="004F3089" w:rsidP="00912DF9">
            <w:pPr>
              <w:rPr>
                <w:rFonts w:asciiTheme="minorHAnsi" w:hAnsiTheme="minorHAnsi"/>
                <w:i/>
                <w:color w:val="000000"/>
              </w:rPr>
            </w:pPr>
            <w:r w:rsidRPr="00E871E2">
              <w:rPr>
                <w:rFonts w:asciiTheme="minorHAnsi" w:hAnsiTheme="minorHAnsi"/>
              </w:rPr>
              <w:t>Test the capacity of IPv6 Neighbor capacity</w:t>
            </w:r>
          </w:p>
        </w:tc>
      </w:tr>
      <w:tr w:rsidR="004F3089" w:rsidRPr="00E871E2" w14:paraId="7E0F9E01" w14:textId="77777777" w:rsidTr="00912DF9">
        <w:tc>
          <w:tcPr>
            <w:tcW w:w="1762" w:type="dxa"/>
          </w:tcPr>
          <w:p w14:paraId="1252449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791D3DF2" w14:textId="77777777" w:rsidR="004F3089" w:rsidRPr="00E871E2" w:rsidRDefault="004F3089" w:rsidP="00912DF9">
            <w:pPr>
              <w:rPr>
                <w:rFonts w:asciiTheme="minorHAnsi" w:hAnsiTheme="minorHAnsi"/>
              </w:rPr>
            </w:pPr>
          </w:p>
          <w:p w14:paraId="71DE73DB"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4523E159" wp14:editId="0C88F903">
                  <wp:extent cx="3438095" cy="34190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0714A1FE" w14:textId="77777777" w:rsidTr="00912DF9">
        <w:tc>
          <w:tcPr>
            <w:tcW w:w="1762" w:type="dxa"/>
          </w:tcPr>
          <w:p w14:paraId="382D7989"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439C4945"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TC1 connects port1 of DUT; TC2 connects to port2 of DUT;</w:t>
            </w:r>
          </w:p>
          <w:p w14:paraId="5DB3C75D"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Configure IPv4&amp; IPv6 addressess over port1 and port2.</w:t>
            </w:r>
          </w:p>
          <w:p w14:paraId="54F418D2"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TC1 injects line-rate traffic of 128byte ARP reply, record as result-1</w:t>
            </w:r>
          </w:p>
          <w:p w14:paraId="3369088E"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TC2 injects traffic destined to the IP addresses same as ARP replied, record as result-2</w:t>
            </w:r>
          </w:p>
          <w:p w14:paraId="5F7A0860"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TC1 injects line-rate traffic of 128byte ND RA, record as result-3</w:t>
            </w:r>
          </w:p>
          <w:p w14:paraId="67A02E14" w14:textId="77777777" w:rsidR="004F3089" w:rsidRPr="00E871E2" w:rsidRDefault="004F3089" w:rsidP="004F3089">
            <w:pPr>
              <w:pStyle w:val="1"/>
              <w:numPr>
                <w:ilvl w:val="0"/>
                <w:numId w:val="181"/>
              </w:numPr>
              <w:ind w:firstLineChars="0"/>
              <w:rPr>
                <w:rFonts w:asciiTheme="minorHAnsi" w:hAnsiTheme="minorHAnsi"/>
              </w:rPr>
            </w:pPr>
            <w:r w:rsidRPr="00E871E2">
              <w:rPr>
                <w:rFonts w:asciiTheme="minorHAnsi" w:hAnsiTheme="minorHAnsi"/>
              </w:rPr>
              <w:t>TC2 injects traffic destined to the IPv6 addresses same as ND RA, record as result-4</w:t>
            </w:r>
          </w:p>
        </w:tc>
      </w:tr>
      <w:tr w:rsidR="004F3089" w:rsidRPr="00E871E2" w14:paraId="1691F8AE" w14:textId="77777777" w:rsidTr="00912DF9">
        <w:tc>
          <w:tcPr>
            <w:tcW w:w="1762" w:type="dxa"/>
          </w:tcPr>
          <w:p w14:paraId="3D972FE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6C151485" w14:textId="77777777" w:rsidR="004F3089" w:rsidRPr="00E871E2" w:rsidRDefault="004F3089" w:rsidP="004F3089">
            <w:pPr>
              <w:pStyle w:val="1"/>
              <w:numPr>
                <w:ilvl w:val="0"/>
                <w:numId w:val="190"/>
              </w:numPr>
              <w:ind w:firstLineChars="0"/>
              <w:rPr>
                <w:rFonts w:asciiTheme="minorHAnsi" w:hAnsiTheme="minorHAnsi"/>
              </w:rPr>
            </w:pPr>
            <w:r w:rsidRPr="00E871E2">
              <w:rPr>
                <w:rFonts w:asciiTheme="minorHAnsi" w:hAnsiTheme="minorHAnsi"/>
              </w:rPr>
              <w:t xml:space="preserve">DUT can learn ARP entries, and the capacity of ARP table is same as the number that system claims to support.  </w:t>
            </w:r>
          </w:p>
          <w:p w14:paraId="7FC11239" w14:textId="77777777" w:rsidR="004F3089" w:rsidRPr="00E871E2" w:rsidRDefault="004F3089" w:rsidP="004F3089">
            <w:pPr>
              <w:pStyle w:val="1"/>
              <w:numPr>
                <w:ilvl w:val="0"/>
                <w:numId w:val="190"/>
              </w:numPr>
              <w:ind w:firstLineChars="0"/>
              <w:rPr>
                <w:rFonts w:asciiTheme="minorHAnsi" w:hAnsiTheme="minorHAnsi"/>
              </w:rPr>
            </w:pPr>
            <w:r w:rsidRPr="00E871E2">
              <w:rPr>
                <w:rFonts w:asciiTheme="minorHAnsi" w:hAnsiTheme="minorHAnsi"/>
              </w:rPr>
              <w:t xml:space="preserve">Packet forwarding works well for all entries. </w:t>
            </w:r>
          </w:p>
          <w:p w14:paraId="2CE501BB" w14:textId="77777777" w:rsidR="004F3089" w:rsidRPr="00E871E2" w:rsidRDefault="004F3089" w:rsidP="004F3089">
            <w:pPr>
              <w:pStyle w:val="1"/>
              <w:numPr>
                <w:ilvl w:val="0"/>
                <w:numId w:val="190"/>
              </w:numPr>
              <w:ind w:firstLineChars="0"/>
              <w:rPr>
                <w:rFonts w:asciiTheme="minorHAnsi" w:hAnsiTheme="minorHAnsi"/>
              </w:rPr>
            </w:pPr>
            <w:r w:rsidRPr="00E871E2">
              <w:rPr>
                <w:rFonts w:asciiTheme="minorHAnsi" w:hAnsiTheme="minorHAnsi"/>
              </w:rPr>
              <w:t xml:space="preserve">DUT can learn IPv6 neighbor entries, and the capacity of ND table is same as the number that system claims to support.  </w:t>
            </w:r>
          </w:p>
          <w:p w14:paraId="6880217F" w14:textId="77777777" w:rsidR="004F3089" w:rsidRPr="00E871E2" w:rsidRDefault="004F3089" w:rsidP="004F3089">
            <w:pPr>
              <w:pStyle w:val="1"/>
              <w:numPr>
                <w:ilvl w:val="0"/>
                <w:numId w:val="190"/>
              </w:numPr>
              <w:ind w:firstLineChars="0"/>
              <w:rPr>
                <w:rFonts w:asciiTheme="minorHAnsi" w:hAnsiTheme="minorHAnsi"/>
              </w:rPr>
            </w:pPr>
            <w:r w:rsidRPr="00E871E2">
              <w:rPr>
                <w:rFonts w:asciiTheme="minorHAnsi" w:hAnsiTheme="minorHAnsi"/>
              </w:rPr>
              <w:t>Packet forwarding works well for all entries.</w:t>
            </w:r>
          </w:p>
        </w:tc>
      </w:tr>
      <w:tr w:rsidR="004F3089" w:rsidRPr="00E871E2" w14:paraId="28875C09" w14:textId="77777777" w:rsidTr="00912DF9">
        <w:tc>
          <w:tcPr>
            <w:tcW w:w="1762" w:type="dxa"/>
          </w:tcPr>
          <w:p w14:paraId="78FDE22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3ED911A9" w14:textId="77777777" w:rsidR="004F3089" w:rsidRPr="00E871E2" w:rsidRDefault="004F3089" w:rsidP="00912DF9">
            <w:pPr>
              <w:pStyle w:val="a0"/>
              <w:ind w:firstLine="0"/>
              <w:rPr>
                <w:rFonts w:asciiTheme="minorHAnsi" w:hAnsiTheme="minorHAnsi"/>
                <w:i w:val="0"/>
                <w:color w:val="000000"/>
              </w:rPr>
            </w:pPr>
          </w:p>
        </w:tc>
      </w:tr>
      <w:tr w:rsidR="004F3089" w:rsidRPr="00E871E2" w14:paraId="5DEC63B6" w14:textId="77777777" w:rsidTr="00912DF9">
        <w:tc>
          <w:tcPr>
            <w:tcW w:w="1762" w:type="dxa"/>
          </w:tcPr>
          <w:p w14:paraId="6BE27E5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6B169F5B" w14:textId="77777777" w:rsidR="004F3089" w:rsidRPr="00E871E2" w:rsidRDefault="004F3089" w:rsidP="00912DF9">
            <w:pPr>
              <w:pStyle w:val="a0"/>
              <w:ind w:firstLine="0"/>
              <w:rPr>
                <w:rFonts w:asciiTheme="minorHAnsi" w:hAnsiTheme="minorHAnsi"/>
                <w:i w:val="0"/>
                <w:color w:val="000000"/>
              </w:rPr>
            </w:pPr>
          </w:p>
        </w:tc>
      </w:tr>
    </w:tbl>
    <w:p w14:paraId="50BA2E7C" w14:textId="77777777" w:rsidR="004F3089" w:rsidRPr="00E871E2" w:rsidRDefault="004F3089" w:rsidP="004F3089">
      <w:pPr>
        <w:rPr>
          <w:rFonts w:asciiTheme="minorHAnsi" w:hAnsiTheme="minorHAnsi"/>
        </w:rPr>
      </w:pPr>
    </w:p>
    <w:p w14:paraId="11961E12" w14:textId="77777777" w:rsidR="004F3089" w:rsidRPr="00E871E2" w:rsidRDefault="004F3089" w:rsidP="004F3089">
      <w:pPr>
        <w:pStyle w:val="Heading2"/>
        <w:widowControl/>
        <w:tabs>
          <w:tab w:val="clear" w:pos="851"/>
          <w:tab w:val="num" w:pos="576"/>
        </w:tabs>
        <w:spacing w:before="240" w:after="240"/>
        <w:ind w:left="576" w:hanging="576"/>
        <w:jc w:val="both"/>
      </w:pPr>
      <w:bookmarkStart w:id="115" w:name="_Toc492839829"/>
      <w:bookmarkStart w:id="116" w:name="_Toc493355975"/>
      <w:r w:rsidRPr="00E871E2">
        <w:t>ND learning rate</w:t>
      </w:r>
      <w:bookmarkEnd w:id="115"/>
      <w:bookmarkEnd w:id="116"/>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59E5C995" w14:textId="77777777" w:rsidTr="00912DF9">
        <w:tc>
          <w:tcPr>
            <w:tcW w:w="1762" w:type="dxa"/>
          </w:tcPr>
          <w:p w14:paraId="470C55E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3F48760E" w14:textId="77777777" w:rsidR="004F3089" w:rsidRPr="00E871E2" w:rsidRDefault="004F3089" w:rsidP="00912DF9">
            <w:pPr>
              <w:rPr>
                <w:rFonts w:asciiTheme="minorHAnsi" w:hAnsiTheme="minorHAnsi"/>
              </w:rPr>
            </w:pPr>
            <w:r w:rsidRPr="00E871E2">
              <w:rPr>
                <w:rFonts w:asciiTheme="minorHAnsi" w:hAnsiTheme="minorHAnsi"/>
              </w:rPr>
              <w:t>Test ND learning rate</w:t>
            </w:r>
          </w:p>
        </w:tc>
      </w:tr>
      <w:tr w:rsidR="004F3089" w:rsidRPr="00E871E2" w14:paraId="3E90C906" w14:textId="77777777" w:rsidTr="00912DF9">
        <w:tc>
          <w:tcPr>
            <w:tcW w:w="1762" w:type="dxa"/>
          </w:tcPr>
          <w:p w14:paraId="5F73327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616306AB" w14:textId="77777777" w:rsidR="004F3089" w:rsidRPr="00E871E2" w:rsidRDefault="004F3089" w:rsidP="00912DF9">
            <w:pPr>
              <w:rPr>
                <w:rFonts w:asciiTheme="minorHAnsi" w:hAnsiTheme="minorHAnsi"/>
              </w:rPr>
            </w:pPr>
          </w:p>
          <w:p w14:paraId="2F03C45C"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7DC5AE38" wp14:editId="23B99B26">
                  <wp:extent cx="3438095" cy="341904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685CCEB6" w14:textId="77777777" w:rsidTr="00912DF9">
        <w:tc>
          <w:tcPr>
            <w:tcW w:w="1762" w:type="dxa"/>
          </w:tcPr>
          <w:p w14:paraId="537CCF95"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76347040"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TC1 connects port1 of DUT; TC2 connects to port2 of DUT;</w:t>
            </w:r>
          </w:p>
          <w:p w14:paraId="54C34162"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Configure IPv4&amp; IPv6 addressess over port1 and port2.</w:t>
            </w:r>
          </w:p>
          <w:p w14:paraId="61B02970"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TC1 injects line-rate traffic of 128byte ARP reply, record as result-1</w:t>
            </w:r>
          </w:p>
          <w:p w14:paraId="3E32898D"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TC2 injects traffic destined to the IP addresses same as ARP replied, record as result-2</w:t>
            </w:r>
          </w:p>
          <w:p w14:paraId="33D3B439"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TC1 injects line-rate traffic of 128byte ND RA, record as result-3</w:t>
            </w:r>
          </w:p>
          <w:p w14:paraId="5BB5CBEB" w14:textId="77777777" w:rsidR="004F3089" w:rsidRPr="00E871E2" w:rsidRDefault="004F3089" w:rsidP="004F3089">
            <w:pPr>
              <w:pStyle w:val="1"/>
              <w:numPr>
                <w:ilvl w:val="0"/>
                <w:numId w:val="182"/>
              </w:numPr>
              <w:ind w:firstLineChars="0"/>
              <w:rPr>
                <w:rFonts w:asciiTheme="minorHAnsi" w:hAnsiTheme="minorHAnsi"/>
              </w:rPr>
            </w:pPr>
            <w:r w:rsidRPr="00E871E2">
              <w:rPr>
                <w:rFonts w:asciiTheme="minorHAnsi" w:hAnsiTheme="minorHAnsi"/>
              </w:rPr>
              <w:t>TC2 injects traffic destined to the IPv6 addresses same as ND RA, record as result-4</w:t>
            </w:r>
          </w:p>
        </w:tc>
      </w:tr>
      <w:tr w:rsidR="004F3089" w:rsidRPr="00E871E2" w14:paraId="5C7E3A6E" w14:textId="77777777" w:rsidTr="00912DF9">
        <w:tc>
          <w:tcPr>
            <w:tcW w:w="1762" w:type="dxa"/>
          </w:tcPr>
          <w:p w14:paraId="4B72FBE0"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15359F76" w14:textId="77777777" w:rsidR="004F3089" w:rsidRPr="00E871E2" w:rsidRDefault="004F3089" w:rsidP="004F3089">
            <w:pPr>
              <w:pStyle w:val="1"/>
              <w:numPr>
                <w:ilvl w:val="0"/>
                <w:numId w:val="183"/>
              </w:numPr>
              <w:ind w:firstLineChars="0"/>
              <w:rPr>
                <w:rFonts w:asciiTheme="minorHAnsi" w:hAnsiTheme="minorHAnsi"/>
              </w:rPr>
            </w:pPr>
            <w:r w:rsidRPr="00E871E2">
              <w:rPr>
                <w:rFonts w:asciiTheme="minorHAnsi" w:hAnsiTheme="minorHAnsi"/>
              </w:rPr>
              <w:t xml:space="preserve">Packet dropped due to no ARP at the beginning. </w:t>
            </w:r>
          </w:p>
          <w:p w14:paraId="45333899" w14:textId="77777777" w:rsidR="004F3089" w:rsidRPr="00E871E2" w:rsidRDefault="004F3089" w:rsidP="004F3089">
            <w:pPr>
              <w:pStyle w:val="1"/>
              <w:numPr>
                <w:ilvl w:val="0"/>
                <w:numId w:val="183"/>
              </w:numPr>
              <w:ind w:firstLineChars="0"/>
              <w:rPr>
                <w:rFonts w:asciiTheme="minorHAnsi" w:hAnsiTheme="minorHAnsi"/>
              </w:rPr>
            </w:pPr>
            <w:r w:rsidRPr="00E871E2">
              <w:rPr>
                <w:rFonts w:asciiTheme="minorHAnsi" w:hAnsiTheme="minorHAnsi"/>
              </w:rPr>
              <w:t>Traffic forwarding starts by and by along with the ARP learning, record the interval as t1 since  traffic starts forwarding to all ARP are learnt , arp learning-rate= number of arp/t1</w:t>
            </w:r>
          </w:p>
          <w:p w14:paraId="590F3167" w14:textId="77777777" w:rsidR="004F3089" w:rsidRPr="00E871E2" w:rsidRDefault="004F3089" w:rsidP="004F3089">
            <w:pPr>
              <w:pStyle w:val="1"/>
              <w:numPr>
                <w:ilvl w:val="0"/>
                <w:numId w:val="183"/>
              </w:numPr>
              <w:ind w:firstLineChars="0"/>
              <w:rPr>
                <w:rFonts w:asciiTheme="minorHAnsi" w:hAnsiTheme="minorHAnsi"/>
              </w:rPr>
            </w:pPr>
            <w:r w:rsidRPr="00E871E2">
              <w:rPr>
                <w:rFonts w:asciiTheme="minorHAnsi" w:hAnsiTheme="minorHAnsi"/>
              </w:rPr>
              <w:t xml:space="preserve">Packet dropped due to no ND at the beginning. </w:t>
            </w:r>
          </w:p>
          <w:p w14:paraId="36E724DE" w14:textId="77777777" w:rsidR="004F3089" w:rsidRPr="00E871E2" w:rsidRDefault="004F3089" w:rsidP="004F3089">
            <w:pPr>
              <w:pStyle w:val="1"/>
              <w:numPr>
                <w:ilvl w:val="0"/>
                <w:numId w:val="183"/>
              </w:numPr>
              <w:ind w:firstLineChars="0"/>
              <w:rPr>
                <w:rFonts w:asciiTheme="minorHAnsi" w:hAnsiTheme="minorHAnsi"/>
              </w:rPr>
            </w:pPr>
            <w:r w:rsidRPr="00E871E2">
              <w:rPr>
                <w:rFonts w:asciiTheme="minorHAnsi" w:hAnsiTheme="minorHAnsi"/>
              </w:rPr>
              <w:t>Traffic forwarding starts by and by along with the ND learning, record the interval as t2 since  traffic starts forwarding to all ARP are learnt , arp learning-rate= number of ND/t2</w:t>
            </w:r>
          </w:p>
        </w:tc>
      </w:tr>
      <w:tr w:rsidR="004F3089" w:rsidRPr="00E871E2" w14:paraId="12B6159D" w14:textId="77777777" w:rsidTr="00912DF9">
        <w:tc>
          <w:tcPr>
            <w:tcW w:w="1762" w:type="dxa"/>
          </w:tcPr>
          <w:p w14:paraId="7194695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659B526D" w14:textId="77777777" w:rsidR="004F3089" w:rsidRPr="00E871E2" w:rsidRDefault="004F3089" w:rsidP="00912DF9">
            <w:pPr>
              <w:pStyle w:val="a0"/>
              <w:ind w:firstLine="0"/>
              <w:rPr>
                <w:rFonts w:asciiTheme="minorHAnsi" w:hAnsiTheme="minorHAnsi"/>
                <w:i w:val="0"/>
                <w:color w:val="000000"/>
              </w:rPr>
            </w:pPr>
          </w:p>
        </w:tc>
      </w:tr>
      <w:tr w:rsidR="004F3089" w:rsidRPr="00E871E2" w14:paraId="0E00671B" w14:textId="77777777" w:rsidTr="00912DF9">
        <w:tc>
          <w:tcPr>
            <w:tcW w:w="1762" w:type="dxa"/>
          </w:tcPr>
          <w:p w14:paraId="6E67DEB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21D89CB4" w14:textId="77777777" w:rsidR="004F3089" w:rsidRPr="00E871E2" w:rsidRDefault="004F3089" w:rsidP="00912DF9">
            <w:pPr>
              <w:pStyle w:val="a0"/>
              <w:ind w:firstLine="0"/>
              <w:rPr>
                <w:rFonts w:asciiTheme="minorHAnsi" w:hAnsiTheme="minorHAnsi"/>
                <w:i w:val="0"/>
                <w:color w:val="000000"/>
              </w:rPr>
            </w:pPr>
          </w:p>
        </w:tc>
      </w:tr>
    </w:tbl>
    <w:p w14:paraId="408035C0" w14:textId="77777777" w:rsidR="004F3089" w:rsidRPr="00E871E2" w:rsidRDefault="004F3089" w:rsidP="004F3089">
      <w:pPr>
        <w:rPr>
          <w:rFonts w:asciiTheme="minorHAnsi" w:hAnsiTheme="minorHAnsi"/>
        </w:rPr>
      </w:pPr>
    </w:p>
    <w:p w14:paraId="119AD068"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17" w:name="_Toc370571485"/>
      <w:bookmarkStart w:id="118" w:name="_Toc485749115"/>
      <w:bookmarkStart w:id="119" w:name="_Toc492839830"/>
      <w:bookmarkStart w:id="120" w:name="_Toc493355976"/>
      <w:r w:rsidRPr="00E871E2">
        <w:t>Arp</w:t>
      </w:r>
      <w:bookmarkEnd w:id="117"/>
      <w:bookmarkEnd w:id="118"/>
      <w:r w:rsidRPr="00E871E2">
        <w:t xml:space="preserve"> migration</w:t>
      </w:r>
      <w:bookmarkEnd w:id="119"/>
      <w:bookmarkEnd w:id="120"/>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15BAEAD4" w14:textId="77777777" w:rsidTr="00912DF9">
        <w:tc>
          <w:tcPr>
            <w:tcW w:w="1762" w:type="dxa"/>
          </w:tcPr>
          <w:p w14:paraId="7B39EE7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787E060C" w14:textId="77777777" w:rsidR="004F3089" w:rsidRPr="00E871E2" w:rsidRDefault="004F3089" w:rsidP="00912DF9">
            <w:pPr>
              <w:rPr>
                <w:rFonts w:asciiTheme="minorHAnsi" w:hAnsiTheme="minorHAnsi"/>
                <w:color w:val="000000"/>
              </w:rPr>
            </w:pPr>
            <w:r w:rsidRPr="00E871E2">
              <w:rPr>
                <w:rFonts w:asciiTheme="minorHAnsi" w:hAnsiTheme="minorHAnsi"/>
                <w:color w:val="000000"/>
              </w:rPr>
              <w:t>Test how DUT deal with ARP migration</w:t>
            </w:r>
          </w:p>
        </w:tc>
      </w:tr>
      <w:tr w:rsidR="004F3089" w:rsidRPr="00E871E2" w14:paraId="54F13FB9" w14:textId="77777777" w:rsidTr="00912DF9">
        <w:tc>
          <w:tcPr>
            <w:tcW w:w="1762" w:type="dxa"/>
          </w:tcPr>
          <w:p w14:paraId="3ECF933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3C4F9AC5"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2281BD93" wp14:editId="66526FCA">
                  <wp:extent cx="3228571" cy="320952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8571" cy="3209524"/>
                          </a:xfrm>
                          <a:prstGeom prst="rect">
                            <a:avLst/>
                          </a:prstGeom>
                        </pic:spPr>
                      </pic:pic>
                    </a:graphicData>
                  </a:graphic>
                </wp:inline>
              </w:drawing>
            </w:r>
          </w:p>
        </w:tc>
      </w:tr>
      <w:tr w:rsidR="004F3089" w:rsidRPr="00E871E2" w14:paraId="3D7236D2" w14:textId="77777777" w:rsidTr="00912DF9">
        <w:tc>
          <w:tcPr>
            <w:tcW w:w="1762" w:type="dxa"/>
          </w:tcPr>
          <w:p w14:paraId="462672F9"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4C15A155" w14:textId="77777777" w:rsidR="004F3089" w:rsidRPr="00E871E2" w:rsidRDefault="004F3089" w:rsidP="004F3089">
            <w:pPr>
              <w:pStyle w:val="1"/>
              <w:numPr>
                <w:ilvl w:val="0"/>
                <w:numId w:val="186"/>
              </w:numPr>
              <w:ind w:firstLineChars="0"/>
              <w:rPr>
                <w:rFonts w:asciiTheme="minorHAnsi" w:hAnsiTheme="minorHAnsi"/>
              </w:rPr>
            </w:pPr>
            <w:r w:rsidRPr="00E871E2">
              <w:rPr>
                <w:rFonts w:asciiTheme="minorHAnsi" w:hAnsiTheme="minorHAnsi"/>
              </w:rPr>
              <w:t>TC2 injects ARP reply traffic with 100 different src-ip and mac , record as result-1</w:t>
            </w:r>
          </w:p>
          <w:p w14:paraId="74DB22C7" w14:textId="77777777" w:rsidR="004F3089" w:rsidRPr="00E871E2" w:rsidRDefault="004F3089" w:rsidP="004F3089">
            <w:pPr>
              <w:pStyle w:val="1"/>
              <w:numPr>
                <w:ilvl w:val="0"/>
                <w:numId w:val="186"/>
              </w:numPr>
              <w:ind w:firstLineChars="0"/>
              <w:rPr>
                <w:rFonts w:asciiTheme="minorHAnsi" w:hAnsiTheme="minorHAnsi"/>
              </w:rPr>
            </w:pPr>
            <w:r w:rsidRPr="00E871E2">
              <w:rPr>
                <w:rFonts w:asciiTheme="minorHAnsi" w:hAnsiTheme="minorHAnsi"/>
              </w:rPr>
              <w:t>TC1 injects traffic destined to these IP address that ARP advertised, record as result-2</w:t>
            </w:r>
          </w:p>
          <w:p w14:paraId="15D21186" w14:textId="77777777" w:rsidR="004F3089" w:rsidRPr="00E871E2" w:rsidRDefault="004F3089" w:rsidP="004F3089">
            <w:pPr>
              <w:pStyle w:val="1"/>
              <w:numPr>
                <w:ilvl w:val="0"/>
                <w:numId w:val="186"/>
              </w:numPr>
              <w:ind w:firstLineChars="0"/>
              <w:rPr>
                <w:rFonts w:asciiTheme="minorHAnsi" w:hAnsiTheme="minorHAnsi"/>
              </w:rPr>
            </w:pPr>
            <w:r w:rsidRPr="00E871E2">
              <w:rPr>
                <w:rFonts w:asciiTheme="minorHAnsi" w:hAnsiTheme="minorHAnsi"/>
              </w:rPr>
              <w:t>TC3 injects ARP reply traffic with 100 different src-ip and different mac , record as result-3</w:t>
            </w:r>
          </w:p>
          <w:p w14:paraId="36F70471" w14:textId="77777777" w:rsidR="004F3089" w:rsidRPr="00E871E2" w:rsidRDefault="004F3089" w:rsidP="004F3089">
            <w:pPr>
              <w:pStyle w:val="1"/>
              <w:numPr>
                <w:ilvl w:val="0"/>
                <w:numId w:val="186"/>
              </w:numPr>
              <w:ind w:firstLineChars="0"/>
              <w:rPr>
                <w:rFonts w:asciiTheme="minorHAnsi" w:hAnsiTheme="minorHAnsi"/>
              </w:rPr>
            </w:pPr>
            <w:r w:rsidRPr="00E871E2">
              <w:rPr>
                <w:rFonts w:asciiTheme="minorHAnsi" w:hAnsiTheme="minorHAnsi"/>
              </w:rPr>
              <w:t>TC1 injects traffic destined to these IP address that ARP advertised, record as result-4</w:t>
            </w:r>
            <w:r w:rsidRPr="00E871E2">
              <w:rPr>
                <w:rFonts w:asciiTheme="minorHAnsi" w:hAnsiTheme="minorHAnsi"/>
              </w:rPr>
              <w:t>。</w:t>
            </w:r>
          </w:p>
        </w:tc>
      </w:tr>
      <w:tr w:rsidR="004F3089" w:rsidRPr="00E871E2" w14:paraId="5E576E00" w14:textId="77777777" w:rsidTr="00912DF9">
        <w:tc>
          <w:tcPr>
            <w:tcW w:w="1762" w:type="dxa"/>
          </w:tcPr>
          <w:p w14:paraId="61ADF2F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694F2EBE" w14:textId="77777777" w:rsidR="004F3089" w:rsidRPr="00E871E2" w:rsidRDefault="004F3089" w:rsidP="004F3089">
            <w:pPr>
              <w:pStyle w:val="1"/>
              <w:numPr>
                <w:ilvl w:val="0"/>
                <w:numId w:val="187"/>
              </w:numPr>
              <w:ind w:firstLineChars="0"/>
              <w:rPr>
                <w:rFonts w:asciiTheme="minorHAnsi" w:hAnsiTheme="minorHAnsi"/>
              </w:rPr>
            </w:pPr>
            <w:r w:rsidRPr="00E871E2">
              <w:rPr>
                <w:rFonts w:asciiTheme="minorHAnsi" w:hAnsiTheme="minorHAnsi"/>
              </w:rPr>
              <w:t>DUT learns ARP entries</w:t>
            </w:r>
          </w:p>
          <w:p w14:paraId="1DC12BA2" w14:textId="77777777" w:rsidR="004F3089" w:rsidRPr="00E871E2" w:rsidRDefault="004F3089" w:rsidP="004F3089">
            <w:pPr>
              <w:pStyle w:val="1"/>
              <w:numPr>
                <w:ilvl w:val="0"/>
                <w:numId w:val="187"/>
              </w:numPr>
              <w:ind w:firstLineChars="0"/>
              <w:rPr>
                <w:rFonts w:asciiTheme="minorHAnsi" w:hAnsiTheme="minorHAnsi"/>
              </w:rPr>
            </w:pPr>
            <w:r w:rsidRPr="00E871E2">
              <w:rPr>
                <w:rFonts w:asciiTheme="minorHAnsi" w:hAnsiTheme="minorHAnsi"/>
              </w:rPr>
              <w:t>Traffic can be forwarded to TC2, mac and IP are correct by capturing packet at TC2.</w:t>
            </w:r>
          </w:p>
          <w:p w14:paraId="16B39BF4" w14:textId="77777777" w:rsidR="004F3089" w:rsidRPr="00E871E2" w:rsidRDefault="004F3089" w:rsidP="004F3089">
            <w:pPr>
              <w:pStyle w:val="1"/>
              <w:numPr>
                <w:ilvl w:val="0"/>
                <w:numId w:val="187"/>
              </w:numPr>
              <w:ind w:firstLineChars="0"/>
              <w:rPr>
                <w:rFonts w:asciiTheme="minorHAnsi" w:hAnsiTheme="minorHAnsi"/>
              </w:rPr>
            </w:pPr>
            <w:r w:rsidRPr="00E871E2">
              <w:rPr>
                <w:rFonts w:asciiTheme="minorHAnsi" w:hAnsiTheme="minorHAnsi"/>
              </w:rPr>
              <w:t>DUT updates ARP entries correctly.</w:t>
            </w:r>
          </w:p>
          <w:p w14:paraId="037298AA" w14:textId="77777777" w:rsidR="004F3089" w:rsidRPr="00E871E2" w:rsidRDefault="004F3089" w:rsidP="004F3089">
            <w:pPr>
              <w:pStyle w:val="1"/>
              <w:numPr>
                <w:ilvl w:val="0"/>
                <w:numId w:val="187"/>
              </w:numPr>
              <w:ind w:firstLineChars="0"/>
              <w:rPr>
                <w:rFonts w:asciiTheme="minorHAnsi" w:hAnsiTheme="minorHAnsi"/>
              </w:rPr>
            </w:pPr>
            <w:r w:rsidRPr="00E871E2">
              <w:rPr>
                <w:rFonts w:asciiTheme="minorHAnsi" w:hAnsiTheme="minorHAnsi"/>
              </w:rPr>
              <w:t>Traffic can be forwarded to TC3, mac and IP are correct by capturing packet at TC3.</w:t>
            </w:r>
          </w:p>
        </w:tc>
      </w:tr>
      <w:tr w:rsidR="004F3089" w:rsidRPr="00E871E2" w14:paraId="374DBD7F" w14:textId="77777777" w:rsidTr="00912DF9">
        <w:tc>
          <w:tcPr>
            <w:tcW w:w="1762" w:type="dxa"/>
          </w:tcPr>
          <w:p w14:paraId="5B23D15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0822BA32" w14:textId="77777777" w:rsidR="004F3089" w:rsidRPr="00E871E2" w:rsidRDefault="004F3089" w:rsidP="00912DF9">
            <w:pPr>
              <w:pStyle w:val="a0"/>
              <w:ind w:firstLine="0"/>
              <w:rPr>
                <w:rFonts w:asciiTheme="minorHAnsi" w:hAnsiTheme="minorHAnsi"/>
                <w:i w:val="0"/>
                <w:color w:val="000000"/>
              </w:rPr>
            </w:pPr>
          </w:p>
        </w:tc>
      </w:tr>
      <w:tr w:rsidR="004F3089" w:rsidRPr="00E871E2" w14:paraId="0D447D2E" w14:textId="77777777" w:rsidTr="00912DF9">
        <w:tc>
          <w:tcPr>
            <w:tcW w:w="1762" w:type="dxa"/>
          </w:tcPr>
          <w:p w14:paraId="3C6B86D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0421519C" w14:textId="77777777" w:rsidR="004F3089" w:rsidRPr="00E871E2" w:rsidRDefault="004F3089" w:rsidP="00912DF9">
            <w:pPr>
              <w:pStyle w:val="a0"/>
              <w:ind w:firstLine="0"/>
              <w:rPr>
                <w:rFonts w:asciiTheme="minorHAnsi" w:hAnsiTheme="minorHAnsi"/>
                <w:i w:val="0"/>
                <w:color w:val="000000"/>
              </w:rPr>
            </w:pPr>
          </w:p>
        </w:tc>
      </w:tr>
    </w:tbl>
    <w:p w14:paraId="17830755"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21" w:name="_Toc492839831"/>
      <w:bookmarkStart w:id="122" w:name="_Toc493355977"/>
      <w:r w:rsidRPr="00E871E2">
        <w:t>Aging of MAC in ARP table</w:t>
      </w:r>
      <w:bookmarkEnd w:id="121"/>
      <w:bookmarkEnd w:id="122"/>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6DAB7229" w14:textId="77777777" w:rsidTr="00912DF9">
        <w:tc>
          <w:tcPr>
            <w:tcW w:w="1762" w:type="dxa"/>
          </w:tcPr>
          <w:p w14:paraId="18BD158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28EED699" w14:textId="77777777" w:rsidR="004F3089" w:rsidRPr="00E871E2" w:rsidRDefault="004F3089" w:rsidP="00912DF9">
            <w:pPr>
              <w:rPr>
                <w:rFonts w:asciiTheme="minorHAnsi" w:hAnsiTheme="minorHAnsi"/>
                <w:i/>
                <w:color w:val="000000"/>
              </w:rPr>
            </w:pPr>
            <w:r w:rsidRPr="00E871E2">
              <w:rPr>
                <w:rFonts w:asciiTheme="minorHAnsi" w:hAnsiTheme="minorHAnsi"/>
              </w:rPr>
              <w:t>Test how DUT deal with aging-out of MAC in ARP table.</w:t>
            </w:r>
          </w:p>
        </w:tc>
      </w:tr>
      <w:tr w:rsidR="004F3089" w:rsidRPr="00E871E2" w14:paraId="332D9278" w14:textId="77777777" w:rsidTr="00912DF9">
        <w:tc>
          <w:tcPr>
            <w:tcW w:w="1762" w:type="dxa"/>
          </w:tcPr>
          <w:p w14:paraId="6547932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05E4BCD9"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03978BDA" wp14:editId="67DCDA26">
                  <wp:extent cx="3228571" cy="320952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8571" cy="3209524"/>
                          </a:xfrm>
                          <a:prstGeom prst="rect">
                            <a:avLst/>
                          </a:prstGeom>
                        </pic:spPr>
                      </pic:pic>
                    </a:graphicData>
                  </a:graphic>
                </wp:inline>
              </w:drawing>
            </w:r>
          </w:p>
        </w:tc>
      </w:tr>
      <w:tr w:rsidR="004F3089" w:rsidRPr="00E871E2" w14:paraId="5ED4C217" w14:textId="77777777" w:rsidTr="00912DF9">
        <w:tc>
          <w:tcPr>
            <w:tcW w:w="1762" w:type="dxa"/>
          </w:tcPr>
          <w:p w14:paraId="7658E3ED"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4B2CEF3C" w14:textId="77777777" w:rsidR="004F3089" w:rsidRPr="00E871E2" w:rsidRDefault="004F3089" w:rsidP="004F3089">
            <w:pPr>
              <w:pStyle w:val="1"/>
              <w:numPr>
                <w:ilvl w:val="0"/>
                <w:numId w:val="188"/>
              </w:numPr>
              <w:ind w:firstLineChars="0"/>
              <w:rPr>
                <w:rFonts w:asciiTheme="minorHAnsi" w:hAnsiTheme="minorHAnsi"/>
              </w:rPr>
            </w:pPr>
            <w:r w:rsidRPr="00E871E2">
              <w:rPr>
                <w:rFonts w:asciiTheme="minorHAnsi" w:hAnsiTheme="minorHAnsi"/>
              </w:rPr>
              <w:t>TC1 connects port1 of DUT;TC2 connects to port2 of DUT; TC3 connects to port3 of DUT</w:t>
            </w:r>
          </w:p>
          <w:p w14:paraId="15E2BF9E" w14:textId="77777777" w:rsidR="004F3089" w:rsidRPr="00E871E2" w:rsidRDefault="004F3089" w:rsidP="004F3089">
            <w:pPr>
              <w:pStyle w:val="1"/>
              <w:numPr>
                <w:ilvl w:val="0"/>
                <w:numId w:val="188"/>
              </w:numPr>
              <w:ind w:firstLineChars="0"/>
              <w:rPr>
                <w:rFonts w:asciiTheme="minorHAnsi" w:hAnsiTheme="minorHAnsi"/>
              </w:rPr>
            </w:pPr>
            <w:r w:rsidRPr="00E871E2">
              <w:rPr>
                <w:rFonts w:asciiTheme="minorHAnsi" w:hAnsiTheme="minorHAnsi"/>
              </w:rPr>
              <w:t>Set arp age-out timer as 120s</w:t>
            </w:r>
            <w:r w:rsidRPr="00E871E2">
              <w:rPr>
                <w:rFonts w:asciiTheme="minorHAnsi" w:hAnsiTheme="minorHAnsi"/>
              </w:rPr>
              <w:t>，</w:t>
            </w:r>
            <w:r w:rsidRPr="00E871E2">
              <w:rPr>
                <w:rFonts w:asciiTheme="minorHAnsi" w:hAnsiTheme="minorHAnsi"/>
              </w:rPr>
              <w:t xml:space="preserve">mac age-out timer as 30 , assign port 1/2/3 into a same vlan </w:t>
            </w:r>
          </w:p>
          <w:p w14:paraId="36DDDCAD" w14:textId="77777777" w:rsidR="004F3089" w:rsidRPr="00E871E2" w:rsidRDefault="004F3089" w:rsidP="004F3089">
            <w:pPr>
              <w:pStyle w:val="1"/>
              <w:numPr>
                <w:ilvl w:val="0"/>
                <w:numId w:val="188"/>
              </w:numPr>
              <w:ind w:firstLineChars="0"/>
              <w:rPr>
                <w:rFonts w:asciiTheme="minorHAnsi" w:hAnsiTheme="minorHAnsi"/>
              </w:rPr>
            </w:pPr>
            <w:r w:rsidRPr="00E871E2">
              <w:rPr>
                <w:rFonts w:asciiTheme="minorHAnsi" w:hAnsiTheme="minorHAnsi"/>
              </w:rPr>
              <w:t>TesterTC3 injects arp replay</w:t>
            </w:r>
            <w:r w:rsidRPr="00E871E2">
              <w:rPr>
                <w:rFonts w:asciiTheme="minorHAnsi" w:hAnsiTheme="minorHAnsi"/>
              </w:rPr>
              <w:t>，</w:t>
            </w:r>
            <w:r w:rsidRPr="00E871E2">
              <w:rPr>
                <w:rFonts w:asciiTheme="minorHAnsi" w:hAnsiTheme="minorHAnsi"/>
              </w:rPr>
              <w:t>record as result-1</w:t>
            </w:r>
            <w:r w:rsidRPr="00E871E2">
              <w:rPr>
                <w:rFonts w:asciiTheme="minorHAnsi" w:hAnsiTheme="minorHAnsi"/>
              </w:rPr>
              <w:t>。</w:t>
            </w:r>
          </w:p>
          <w:p w14:paraId="7867AF3D" w14:textId="77777777" w:rsidR="004F3089" w:rsidRPr="00E871E2" w:rsidRDefault="004F3089" w:rsidP="004F3089">
            <w:pPr>
              <w:pStyle w:val="1"/>
              <w:numPr>
                <w:ilvl w:val="0"/>
                <w:numId w:val="188"/>
              </w:numPr>
              <w:ind w:firstLineChars="0"/>
              <w:rPr>
                <w:rFonts w:asciiTheme="minorHAnsi" w:hAnsiTheme="minorHAnsi"/>
              </w:rPr>
            </w:pPr>
            <w:r w:rsidRPr="00E871E2">
              <w:rPr>
                <w:rFonts w:asciiTheme="minorHAnsi" w:hAnsiTheme="minorHAnsi"/>
              </w:rPr>
              <w:t>TC1 injects traffic destined to these IP addresses that ARP advertised, record as result-2</w:t>
            </w:r>
          </w:p>
          <w:p w14:paraId="3CBAA18F" w14:textId="77777777" w:rsidR="004F3089" w:rsidRPr="00E871E2" w:rsidRDefault="004F3089" w:rsidP="004F3089">
            <w:pPr>
              <w:pStyle w:val="1"/>
              <w:numPr>
                <w:ilvl w:val="0"/>
                <w:numId w:val="188"/>
              </w:numPr>
              <w:ind w:firstLineChars="0"/>
              <w:rPr>
                <w:rFonts w:asciiTheme="minorHAnsi" w:hAnsiTheme="minorHAnsi"/>
              </w:rPr>
            </w:pPr>
            <w:r w:rsidRPr="00E871E2">
              <w:rPr>
                <w:rFonts w:asciiTheme="minorHAnsi" w:hAnsiTheme="minorHAnsi"/>
              </w:rPr>
              <w:t>Wait for 30s</w:t>
            </w:r>
            <w:r w:rsidRPr="00E871E2">
              <w:rPr>
                <w:rFonts w:asciiTheme="minorHAnsi" w:hAnsiTheme="minorHAnsi"/>
              </w:rPr>
              <w:t>，</w:t>
            </w:r>
            <w:r w:rsidRPr="00E871E2">
              <w:rPr>
                <w:rFonts w:asciiTheme="minorHAnsi" w:hAnsiTheme="minorHAnsi"/>
              </w:rPr>
              <w:t>check ARP entries in DUT when MAC is already aged out, record as result-3</w:t>
            </w:r>
          </w:p>
        </w:tc>
      </w:tr>
      <w:tr w:rsidR="004F3089" w:rsidRPr="00E871E2" w14:paraId="45C51361" w14:textId="77777777" w:rsidTr="00912DF9">
        <w:tc>
          <w:tcPr>
            <w:tcW w:w="1762" w:type="dxa"/>
          </w:tcPr>
          <w:p w14:paraId="2326CFB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22FB4D6A" w14:textId="77777777" w:rsidR="004F3089" w:rsidRPr="00E871E2" w:rsidRDefault="004F3089" w:rsidP="004F3089">
            <w:pPr>
              <w:pStyle w:val="1"/>
              <w:numPr>
                <w:ilvl w:val="0"/>
                <w:numId w:val="189"/>
              </w:numPr>
              <w:ind w:firstLineChars="0"/>
              <w:rPr>
                <w:rFonts w:asciiTheme="minorHAnsi" w:hAnsiTheme="minorHAnsi"/>
              </w:rPr>
            </w:pPr>
            <w:r w:rsidRPr="00E871E2">
              <w:rPr>
                <w:rFonts w:asciiTheme="minorHAnsi" w:hAnsiTheme="minorHAnsi"/>
              </w:rPr>
              <w:t>DUT learns ARP entreis correctly.</w:t>
            </w:r>
          </w:p>
          <w:p w14:paraId="1DD59C40" w14:textId="77777777" w:rsidR="004F3089" w:rsidRPr="00E871E2" w:rsidRDefault="004F3089" w:rsidP="004F3089">
            <w:pPr>
              <w:pStyle w:val="1"/>
              <w:numPr>
                <w:ilvl w:val="0"/>
                <w:numId w:val="189"/>
              </w:numPr>
              <w:ind w:firstLineChars="0"/>
              <w:rPr>
                <w:rFonts w:asciiTheme="minorHAnsi" w:hAnsiTheme="minorHAnsi"/>
              </w:rPr>
            </w:pPr>
            <w:r w:rsidRPr="00E871E2">
              <w:rPr>
                <w:rFonts w:asciiTheme="minorHAnsi" w:hAnsiTheme="minorHAnsi"/>
              </w:rPr>
              <w:t xml:space="preserve">TC2 can receives traffic, TC3 can’t </w:t>
            </w:r>
          </w:p>
          <w:p w14:paraId="26D7F454" w14:textId="77777777" w:rsidR="004F3089" w:rsidRPr="00E871E2" w:rsidRDefault="004F3089" w:rsidP="004F3089">
            <w:pPr>
              <w:pStyle w:val="1"/>
              <w:numPr>
                <w:ilvl w:val="0"/>
                <w:numId w:val="189"/>
              </w:numPr>
              <w:ind w:firstLineChars="0"/>
              <w:rPr>
                <w:rFonts w:asciiTheme="minorHAnsi" w:hAnsiTheme="minorHAnsi"/>
              </w:rPr>
            </w:pPr>
            <w:r w:rsidRPr="00E871E2">
              <w:rPr>
                <w:rFonts w:asciiTheme="minorHAnsi" w:hAnsiTheme="minorHAnsi"/>
              </w:rPr>
              <w:t>Observe the packet received by TC2 and T3C to conclude how DUT works under this scenario.</w:t>
            </w:r>
          </w:p>
        </w:tc>
      </w:tr>
      <w:tr w:rsidR="004F3089" w:rsidRPr="00E871E2" w14:paraId="0B0EA6BF" w14:textId="77777777" w:rsidTr="00912DF9">
        <w:tc>
          <w:tcPr>
            <w:tcW w:w="1762" w:type="dxa"/>
          </w:tcPr>
          <w:p w14:paraId="34855A6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7AEA56BE" w14:textId="77777777" w:rsidR="004F3089" w:rsidRPr="00E871E2" w:rsidRDefault="004F3089" w:rsidP="00912DF9">
            <w:pPr>
              <w:pStyle w:val="a0"/>
              <w:ind w:firstLine="0"/>
              <w:rPr>
                <w:rFonts w:asciiTheme="minorHAnsi" w:hAnsiTheme="minorHAnsi"/>
                <w:i w:val="0"/>
                <w:color w:val="000000"/>
              </w:rPr>
            </w:pPr>
          </w:p>
        </w:tc>
      </w:tr>
      <w:tr w:rsidR="004F3089" w:rsidRPr="00E871E2" w14:paraId="621B9D03" w14:textId="77777777" w:rsidTr="00912DF9">
        <w:tc>
          <w:tcPr>
            <w:tcW w:w="1762" w:type="dxa"/>
          </w:tcPr>
          <w:p w14:paraId="4C1F9A4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736E1B56" w14:textId="77777777" w:rsidR="004F3089" w:rsidRPr="00E871E2" w:rsidRDefault="004F3089" w:rsidP="00912DF9">
            <w:pPr>
              <w:pStyle w:val="a0"/>
              <w:ind w:firstLine="0"/>
              <w:rPr>
                <w:rFonts w:asciiTheme="minorHAnsi" w:hAnsiTheme="minorHAnsi"/>
                <w:i w:val="0"/>
                <w:color w:val="000000"/>
              </w:rPr>
            </w:pPr>
          </w:p>
        </w:tc>
      </w:tr>
    </w:tbl>
    <w:p w14:paraId="58637626"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23" w:name="_Toc492839832"/>
      <w:bookmarkStart w:id="124" w:name="_Toc493355978"/>
      <w:r w:rsidRPr="00E871E2">
        <w:t>Max number of secondary IP addresses under a single VLAN IP interface</w:t>
      </w:r>
      <w:bookmarkEnd w:id="114"/>
      <w:bookmarkEnd w:id="123"/>
      <w:bookmarkEnd w:id="124"/>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30989084" w14:textId="77777777" w:rsidTr="00912DF9">
        <w:tc>
          <w:tcPr>
            <w:tcW w:w="1762" w:type="dxa"/>
          </w:tcPr>
          <w:p w14:paraId="7AB8658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0F1B97BB" w14:textId="77777777" w:rsidR="004F3089" w:rsidRPr="00E871E2" w:rsidRDefault="004F3089" w:rsidP="00912DF9">
            <w:pPr>
              <w:rPr>
                <w:rFonts w:asciiTheme="minorHAnsi" w:hAnsiTheme="minorHAnsi"/>
                <w:i/>
                <w:color w:val="000000"/>
              </w:rPr>
            </w:pPr>
            <w:r w:rsidRPr="00E871E2">
              <w:rPr>
                <w:rFonts w:asciiTheme="minorHAnsi" w:hAnsiTheme="minorHAnsi"/>
              </w:rPr>
              <w:t>Verify the max number of secondary IP addresses in a vlan interface</w:t>
            </w:r>
          </w:p>
        </w:tc>
      </w:tr>
      <w:tr w:rsidR="004F3089" w:rsidRPr="00E871E2" w14:paraId="718FF83B" w14:textId="77777777" w:rsidTr="00912DF9">
        <w:tc>
          <w:tcPr>
            <w:tcW w:w="1762" w:type="dxa"/>
          </w:tcPr>
          <w:p w14:paraId="67ECD88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043C1601" w14:textId="77777777" w:rsidR="004F3089" w:rsidRPr="00E871E2" w:rsidRDefault="004F3089" w:rsidP="00912DF9">
            <w:pPr>
              <w:rPr>
                <w:rFonts w:asciiTheme="minorHAnsi" w:hAnsiTheme="minorHAnsi"/>
              </w:rPr>
            </w:pPr>
          </w:p>
          <w:p w14:paraId="1024DF1C"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1EA9C73D" wp14:editId="724D240F">
                  <wp:extent cx="3438095" cy="34190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0A1282D8" w14:textId="77777777" w:rsidTr="00912DF9">
        <w:tc>
          <w:tcPr>
            <w:tcW w:w="1762" w:type="dxa"/>
          </w:tcPr>
          <w:p w14:paraId="3B32DF14"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29A4CE9F" w14:textId="77777777" w:rsidR="004F3089" w:rsidRPr="00E871E2" w:rsidRDefault="004F3089" w:rsidP="004F3089">
            <w:pPr>
              <w:pStyle w:val="1"/>
              <w:numPr>
                <w:ilvl w:val="0"/>
                <w:numId w:val="184"/>
              </w:numPr>
              <w:ind w:firstLineChars="0"/>
              <w:rPr>
                <w:rFonts w:asciiTheme="minorHAnsi" w:hAnsiTheme="minorHAnsi"/>
              </w:rPr>
            </w:pPr>
            <w:r w:rsidRPr="00E871E2">
              <w:rPr>
                <w:rFonts w:asciiTheme="minorHAnsi" w:hAnsiTheme="minorHAnsi"/>
              </w:rPr>
              <w:t>TC1 connects port1 of DUT; TC2 connects to port2 of DUT;</w:t>
            </w:r>
          </w:p>
          <w:p w14:paraId="329760C3" w14:textId="77777777" w:rsidR="004F3089" w:rsidRPr="00E871E2" w:rsidRDefault="004F3089" w:rsidP="004F3089">
            <w:pPr>
              <w:pStyle w:val="1"/>
              <w:numPr>
                <w:ilvl w:val="0"/>
                <w:numId w:val="184"/>
              </w:numPr>
              <w:ind w:firstLineChars="0"/>
              <w:rPr>
                <w:rFonts w:asciiTheme="minorHAnsi" w:hAnsiTheme="minorHAnsi"/>
              </w:rPr>
            </w:pPr>
            <w:r w:rsidRPr="00E871E2">
              <w:rPr>
                <w:rFonts w:asciiTheme="minorHAnsi" w:hAnsiTheme="minorHAnsi"/>
              </w:rPr>
              <w:t>Assign port 1 in DUT into some a vlan</w:t>
            </w:r>
          </w:p>
          <w:p w14:paraId="7467D8C0" w14:textId="77777777" w:rsidR="004F3089" w:rsidRPr="00E871E2" w:rsidRDefault="004F3089" w:rsidP="004F3089">
            <w:pPr>
              <w:pStyle w:val="1"/>
              <w:numPr>
                <w:ilvl w:val="0"/>
                <w:numId w:val="184"/>
              </w:numPr>
              <w:ind w:firstLineChars="0"/>
              <w:rPr>
                <w:rFonts w:asciiTheme="minorHAnsi" w:hAnsiTheme="minorHAnsi"/>
              </w:rPr>
            </w:pPr>
            <w:r w:rsidRPr="00E871E2">
              <w:rPr>
                <w:rFonts w:asciiTheme="minorHAnsi" w:hAnsiTheme="minorHAnsi"/>
              </w:rPr>
              <w:t xml:space="preserve">Create SVI interface for this vlan, configure max number of secondary IP addresses in this SVI </w:t>
            </w:r>
          </w:p>
          <w:p w14:paraId="4EF33BA1" w14:textId="77777777" w:rsidR="004F3089" w:rsidRPr="00E871E2" w:rsidRDefault="004F3089" w:rsidP="004F3089">
            <w:pPr>
              <w:pStyle w:val="1"/>
              <w:numPr>
                <w:ilvl w:val="0"/>
                <w:numId w:val="184"/>
              </w:numPr>
              <w:ind w:firstLineChars="0"/>
              <w:rPr>
                <w:rFonts w:asciiTheme="minorHAnsi" w:hAnsiTheme="minorHAnsi"/>
              </w:rPr>
            </w:pPr>
            <w:r w:rsidRPr="00E871E2">
              <w:rPr>
                <w:rFonts w:asciiTheme="minorHAnsi" w:hAnsiTheme="minorHAnsi"/>
              </w:rPr>
              <w:t>Create hosts under these IP subnets over TC1 of Tester, record as result-1</w:t>
            </w:r>
            <w:r w:rsidRPr="00E871E2">
              <w:rPr>
                <w:rFonts w:asciiTheme="minorHAnsi" w:hAnsiTheme="minorHAnsi"/>
              </w:rPr>
              <w:t>。</w:t>
            </w:r>
          </w:p>
          <w:p w14:paraId="64436F52" w14:textId="77777777" w:rsidR="004F3089" w:rsidRPr="00E871E2" w:rsidRDefault="004F3089" w:rsidP="004F3089">
            <w:pPr>
              <w:pStyle w:val="1"/>
              <w:numPr>
                <w:ilvl w:val="0"/>
                <w:numId w:val="184"/>
              </w:numPr>
              <w:ind w:firstLineChars="0"/>
              <w:rPr>
                <w:rFonts w:asciiTheme="minorHAnsi" w:hAnsiTheme="minorHAnsi"/>
              </w:rPr>
            </w:pPr>
            <w:r w:rsidRPr="00E871E2">
              <w:rPr>
                <w:rFonts w:asciiTheme="minorHAnsi" w:hAnsiTheme="minorHAnsi"/>
              </w:rPr>
              <w:t>Tester sends bidirectional traffic between TC1&amp;TC2, record as result-2</w:t>
            </w:r>
            <w:r w:rsidRPr="00E871E2">
              <w:rPr>
                <w:rFonts w:asciiTheme="minorHAnsi" w:hAnsiTheme="minorHAnsi"/>
              </w:rPr>
              <w:t>。</w:t>
            </w:r>
          </w:p>
        </w:tc>
      </w:tr>
      <w:tr w:rsidR="004F3089" w:rsidRPr="00E871E2" w14:paraId="3C2B274A" w14:textId="77777777" w:rsidTr="00912DF9">
        <w:tc>
          <w:tcPr>
            <w:tcW w:w="1762" w:type="dxa"/>
          </w:tcPr>
          <w:p w14:paraId="03325B1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3DDCFA76" w14:textId="77777777" w:rsidR="004F3089" w:rsidRPr="00E871E2" w:rsidRDefault="004F3089" w:rsidP="004F3089">
            <w:pPr>
              <w:pStyle w:val="1"/>
              <w:numPr>
                <w:ilvl w:val="0"/>
                <w:numId w:val="185"/>
              </w:numPr>
              <w:ind w:firstLineChars="0"/>
              <w:rPr>
                <w:rFonts w:asciiTheme="minorHAnsi" w:hAnsiTheme="minorHAnsi"/>
              </w:rPr>
            </w:pPr>
            <w:r w:rsidRPr="00E871E2">
              <w:rPr>
                <w:rFonts w:asciiTheme="minorHAnsi" w:hAnsiTheme="minorHAnsi"/>
              </w:rPr>
              <w:t>Hosts over TC1 can resolve ARP correctly</w:t>
            </w:r>
          </w:p>
          <w:p w14:paraId="618165CC" w14:textId="77777777" w:rsidR="004F3089" w:rsidRPr="00E871E2" w:rsidRDefault="004F3089" w:rsidP="004F3089">
            <w:pPr>
              <w:pStyle w:val="1"/>
              <w:numPr>
                <w:ilvl w:val="0"/>
                <w:numId w:val="185"/>
              </w:numPr>
              <w:ind w:firstLineChars="0"/>
              <w:rPr>
                <w:rFonts w:asciiTheme="minorHAnsi" w:hAnsiTheme="minorHAnsi"/>
              </w:rPr>
            </w:pPr>
            <w:r w:rsidRPr="00E871E2">
              <w:rPr>
                <w:rFonts w:asciiTheme="minorHAnsi" w:hAnsiTheme="minorHAnsi"/>
              </w:rPr>
              <w:t>No packet loss for bidirectional traffic</w:t>
            </w:r>
          </w:p>
        </w:tc>
      </w:tr>
      <w:tr w:rsidR="004F3089" w:rsidRPr="00E871E2" w14:paraId="390EE054" w14:textId="77777777" w:rsidTr="00912DF9">
        <w:tc>
          <w:tcPr>
            <w:tcW w:w="1762" w:type="dxa"/>
          </w:tcPr>
          <w:p w14:paraId="5E8F161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324FC394" w14:textId="77777777" w:rsidR="004F3089" w:rsidRPr="00E871E2" w:rsidRDefault="004F3089" w:rsidP="00912DF9">
            <w:pPr>
              <w:pStyle w:val="a0"/>
              <w:ind w:firstLine="0"/>
              <w:rPr>
                <w:rFonts w:asciiTheme="minorHAnsi" w:hAnsiTheme="minorHAnsi"/>
                <w:i w:val="0"/>
                <w:color w:val="FF0000"/>
              </w:rPr>
            </w:pPr>
          </w:p>
        </w:tc>
      </w:tr>
      <w:tr w:rsidR="004F3089" w:rsidRPr="00E871E2" w14:paraId="1AFCE14B" w14:textId="77777777" w:rsidTr="00912DF9">
        <w:tc>
          <w:tcPr>
            <w:tcW w:w="1762" w:type="dxa"/>
          </w:tcPr>
          <w:p w14:paraId="0AC0CF0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21D2470F" w14:textId="77777777" w:rsidR="004F3089" w:rsidRPr="00E871E2" w:rsidRDefault="004F3089" w:rsidP="00912DF9">
            <w:pPr>
              <w:pStyle w:val="a0"/>
              <w:ind w:firstLine="0"/>
              <w:rPr>
                <w:rFonts w:asciiTheme="minorHAnsi" w:hAnsiTheme="minorHAnsi"/>
                <w:i w:val="0"/>
                <w:color w:val="FF0000"/>
              </w:rPr>
            </w:pPr>
          </w:p>
        </w:tc>
      </w:tr>
    </w:tbl>
    <w:p w14:paraId="725BC1BA" w14:textId="77777777" w:rsidR="004F3089" w:rsidRPr="00E871E2" w:rsidRDefault="004F3089" w:rsidP="004F3089">
      <w:pPr>
        <w:rPr>
          <w:rFonts w:asciiTheme="minorHAnsi" w:hAnsiTheme="minorHAnsi"/>
        </w:rPr>
      </w:pPr>
    </w:p>
    <w:p w14:paraId="79EDCF25" w14:textId="0A97B1DC" w:rsidR="0040666D" w:rsidRDefault="0040666D" w:rsidP="00A40724">
      <w:pPr>
        <w:pStyle w:val="Heading2"/>
      </w:pPr>
      <w:bookmarkStart w:id="125" w:name="_Toc493355979"/>
      <w:r>
        <w:t>ECMP H</w:t>
      </w:r>
      <w:r w:rsidR="00A40724">
        <w:t>ash</w:t>
      </w:r>
      <w:bookmarkEnd w:id="12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BE0DD9" w:rsidRPr="007F056A" w14:paraId="57A52736" w14:textId="77777777" w:rsidTr="00BE0DD9">
        <w:tc>
          <w:tcPr>
            <w:tcW w:w="1620" w:type="dxa"/>
          </w:tcPr>
          <w:p w14:paraId="331B4B23" w14:textId="77777777" w:rsidR="00BE0DD9" w:rsidRPr="007F056A" w:rsidRDefault="00BE0DD9" w:rsidP="00BE0DD9">
            <w:pPr>
              <w:pStyle w:val="TableBodyText"/>
              <w:keepNext/>
            </w:pPr>
            <w:r w:rsidRPr="007F056A">
              <w:t>Objectives of Tests</w:t>
            </w:r>
          </w:p>
        </w:tc>
        <w:tc>
          <w:tcPr>
            <w:tcW w:w="7452" w:type="dxa"/>
          </w:tcPr>
          <w:p w14:paraId="391E3A08" w14:textId="77777777" w:rsidR="00BE0DD9" w:rsidRPr="007F056A" w:rsidRDefault="00BE0DD9" w:rsidP="00BE0DD9">
            <w:pPr>
              <w:pStyle w:val="TableBodyText"/>
              <w:keepNext/>
              <w:rPr>
                <w:i/>
                <w:color w:val="000000"/>
              </w:rPr>
            </w:pPr>
            <w:r w:rsidRPr="007F056A">
              <w:t>Test hash function</w:t>
            </w:r>
          </w:p>
        </w:tc>
      </w:tr>
      <w:tr w:rsidR="00BE0DD9" w:rsidRPr="007F056A" w14:paraId="4C88743E" w14:textId="77777777" w:rsidTr="00BE0DD9">
        <w:tc>
          <w:tcPr>
            <w:tcW w:w="1620" w:type="dxa"/>
          </w:tcPr>
          <w:p w14:paraId="75DE2871" w14:textId="77777777" w:rsidR="00BE0DD9" w:rsidRPr="007F056A" w:rsidRDefault="00BE0DD9" w:rsidP="00BE0DD9">
            <w:pPr>
              <w:pStyle w:val="TableBodyText"/>
            </w:pPr>
            <w:r w:rsidRPr="007F056A">
              <w:t>Test configurations and connections (as shown in the figure)</w:t>
            </w:r>
          </w:p>
        </w:tc>
        <w:tc>
          <w:tcPr>
            <w:tcW w:w="7452" w:type="dxa"/>
            <w:vAlign w:val="center"/>
          </w:tcPr>
          <w:p w14:paraId="66C2717B" w14:textId="67F25E41" w:rsidR="00BE0DD9" w:rsidRPr="007F056A" w:rsidRDefault="004934F1" w:rsidP="00BE0DD9">
            <w:pPr>
              <w:pStyle w:val="TableBodyTextCentered"/>
            </w:pPr>
            <w:r>
              <w:object w:dxaOrig="4128" w:dyaOrig="2556" w14:anchorId="6C91DEC0">
                <v:shape id="_x0000_i1046" type="#_x0000_t75" style="width:175.2pt;height:107.4pt" o:ole="">
                  <v:imagedata r:id="rId80" o:title=""/>
                </v:shape>
                <o:OLEObject Type="Embed" ProgID="PBrush" ShapeID="_x0000_i1046" DrawAspect="Content" ObjectID="_1580374109" r:id="rId100"/>
              </w:object>
            </w:r>
          </w:p>
        </w:tc>
      </w:tr>
      <w:tr w:rsidR="00BE0DD9" w:rsidRPr="007F056A" w14:paraId="239E7DF3" w14:textId="77777777" w:rsidTr="00BE0DD9">
        <w:tc>
          <w:tcPr>
            <w:tcW w:w="1620" w:type="dxa"/>
          </w:tcPr>
          <w:p w14:paraId="29E05254" w14:textId="77777777" w:rsidR="00BE0DD9" w:rsidRPr="007F056A" w:rsidRDefault="00BE0DD9" w:rsidP="00BE0DD9">
            <w:pPr>
              <w:pStyle w:val="TableBodyText"/>
            </w:pPr>
            <w:r w:rsidRPr="007F056A">
              <w:t>Test Procedure</w:t>
            </w:r>
          </w:p>
        </w:tc>
        <w:tc>
          <w:tcPr>
            <w:tcW w:w="7452" w:type="dxa"/>
          </w:tcPr>
          <w:p w14:paraId="1DC33842" w14:textId="5816DA4C" w:rsidR="00BE0DD9" w:rsidRPr="007F056A" w:rsidRDefault="00BE0DD9" w:rsidP="00026789">
            <w:pPr>
              <w:pStyle w:val="TableListNumber"/>
              <w:numPr>
                <w:ilvl w:val="0"/>
                <w:numId w:val="79"/>
              </w:numPr>
            </w:pPr>
            <w:r w:rsidRPr="007F056A">
              <w:t>Connects max number of ECMP links that DUT claims support</w:t>
            </w:r>
            <w:r w:rsidR="004934F1">
              <w:t>.</w:t>
            </w:r>
            <w:r w:rsidRPr="007F056A">
              <w:t xml:space="preserve"> </w:t>
            </w:r>
          </w:p>
          <w:p w14:paraId="65520A59" w14:textId="77777777" w:rsidR="00BE0DD9" w:rsidRDefault="00BE0DD9" w:rsidP="00026789">
            <w:pPr>
              <w:pStyle w:val="TableListNumber"/>
            </w:pPr>
            <w:r>
              <w:t xml:space="preserve">Establish </w:t>
            </w:r>
            <w:r w:rsidRPr="007F056A">
              <w:t xml:space="preserve">EBGP </w:t>
            </w:r>
            <w:r>
              <w:t>neighbor</w:t>
            </w:r>
            <w:r w:rsidRPr="007F056A">
              <w:t xml:space="preserve"> between DUT1 and DUT2</w:t>
            </w:r>
            <w:r>
              <w:t xml:space="preserve"> for each ECMP link</w:t>
            </w:r>
            <w:r w:rsidRPr="007F056A">
              <w:t>.</w:t>
            </w:r>
          </w:p>
          <w:p w14:paraId="1763F863" w14:textId="37D78999" w:rsidR="00BE0DD9" w:rsidRPr="007F056A" w:rsidRDefault="00BE0DD9" w:rsidP="00026789">
            <w:pPr>
              <w:pStyle w:val="TableListNumber"/>
            </w:pPr>
            <w:r>
              <w:t>Verify the IXIA networks are learned via multiple ECMP next</w:t>
            </w:r>
            <w:r w:rsidR="00E20978">
              <w:t xml:space="preserve"> </w:t>
            </w:r>
            <w:r>
              <w:t>hops.</w:t>
            </w:r>
          </w:p>
          <w:p w14:paraId="713CB1B3" w14:textId="7FC18B05" w:rsidR="00BE0DD9" w:rsidRDefault="00BE0DD9" w:rsidP="00026789">
            <w:pPr>
              <w:pStyle w:val="TableListNumber"/>
            </w:pPr>
            <w:r>
              <w:t>Use Ixia to send</w:t>
            </w:r>
            <w:r w:rsidRPr="007F056A">
              <w:t xml:space="preserve"> L3 traffic with various SIP</w:t>
            </w:r>
            <w:r w:rsidR="004934F1">
              <w:t>s</w:t>
            </w:r>
            <w:r w:rsidRPr="007F056A">
              <w:t xml:space="preserve"> from Tport</w:t>
            </w:r>
            <w:r>
              <w:t>1 to Tport2.</w:t>
            </w:r>
          </w:p>
          <w:p w14:paraId="407A01A9" w14:textId="77777777" w:rsidR="00BE0DD9" w:rsidRPr="007F056A" w:rsidRDefault="00BE0DD9" w:rsidP="00026789">
            <w:pPr>
              <w:pStyle w:val="TableListNumber"/>
            </w:pPr>
            <w:r w:rsidRPr="007F056A">
              <w:t>Tune the factor of hash in DUT, r</w:t>
            </w:r>
            <w:r>
              <w:t>epeat step2, record as Result.</w:t>
            </w:r>
          </w:p>
        </w:tc>
      </w:tr>
      <w:tr w:rsidR="00BE0DD9" w:rsidRPr="007F056A" w14:paraId="44D7552B" w14:textId="77777777" w:rsidTr="00BE0DD9">
        <w:tc>
          <w:tcPr>
            <w:tcW w:w="1620" w:type="dxa"/>
          </w:tcPr>
          <w:p w14:paraId="125286AE" w14:textId="77777777" w:rsidR="00BE0DD9" w:rsidRPr="007F056A" w:rsidRDefault="00BE0DD9" w:rsidP="00BE0DD9">
            <w:pPr>
              <w:pStyle w:val="TableBodyText"/>
            </w:pPr>
            <w:r w:rsidRPr="007F056A">
              <w:t>Expected Result</w:t>
            </w:r>
          </w:p>
        </w:tc>
        <w:tc>
          <w:tcPr>
            <w:tcW w:w="7452" w:type="dxa"/>
          </w:tcPr>
          <w:p w14:paraId="03058BEB" w14:textId="77777777" w:rsidR="00BE0DD9" w:rsidRPr="007F056A" w:rsidRDefault="00BE0DD9" w:rsidP="00026789">
            <w:pPr>
              <w:pStyle w:val="TableListNumber"/>
              <w:numPr>
                <w:ilvl w:val="0"/>
                <w:numId w:val="80"/>
              </w:numPr>
            </w:pPr>
            <w:r w:rsidRPr="007F056A">
              <w:t xml:space="preserve">Traffic forwarding works well without packet loss. </w:t>
            </w:r>
          </w:p>
          <w:p w14:paraId="06D56D86" w14:textId="77777777" w:rsidR="00BE0DD9" w:rsidRPr="007F056A" w:rsidRDefault="00BE0DD9" w:rsidP="00026789">
            <w:pPr>
              <w:pStyle w:val="TableListNumber"/>
            </w:pPr>
            <w:r w:rsidRPr="007F056A">
              <w:t>Hash factor can make load balanced evenly among the links.</w:t>
            </w:r>
          </w:p>
        </w:tc>
      </w:tr>
      <w:tr w:rsidR="00BE0DD9" w:rsidRPr="007F056A" w14:paraId="07365C30" w14:textId="77777777" w:rsidTr="00BE0DD9">
        <w:tc>
          <w:tcPr>
            <w:tcW w:w="1620" w:type="dxa"/>
          </w:tcPr>
          <w:p w14:paraId="13EB38E4" w14:textId="77777777" w:rsidR="00BE0DD9" w:rsidRPr="007F056A" w:rsidRDefault="00BE0DD9" w:rsidP="00BE0DD9">
            <w:pPr>
              <w:pStyle w:val="TableBodyText"/>
            </w:pPr>
            <w:r w:rsidRPr="007F056A">
              <w:t>Descriptions</w:t>
            </w:r>
          </w:p>
        </w:tc>
        <w:tc>
          <w:tcPr>
            <w:tcW w:w="7452" w:type="dxa"/>
          </w:tcPr>
          <w:p w14:paraId="41F24B0F" w14:textId="77777777" w:rsidR="00BE0DD9" w:rsidRPr="007F056A" w:rsidRDefault="00BE0DD9" w:rsidP="00BE0DD9">
            <w:pPr>
              <w:pStyle w:val="TableBodyText"/>
              <w:rPr>
                <w:rFonts w:cs="Times New Roman"/>
                <w:i/>
                <w:color w:val="000000"/>
              </w:rPr>
            </w:pPr>
          </w:p>
        </w:tc>
      </w:tr>
      <w:tr w:rsidR="00BE0DD9" w:rsidRPr="007F056A" w14:paraId="57B50F97" w14:textId="77777777" w:rsidTr="00BE0DD9">
        <w:tc>
          <w:tcPr>
            <w:tcW w:w="1620" w:type="dxa"/>
          </w:tcPr>
          <w:p w14:paraId="4B7B59D4" w14:textId="77777777" w:rsidR="00BE0DD9" w:rsidRPr="007F056A" w:rsidRDefault="00BE0DD9" w:rsidP="00BE0DD9">
            <w:pPr>
              <w:pStyle w:val="TableBodyText"/>
            </w:pPr>
            <w:r w:rsidRPr="007F056A">
              <w:t>Results</w:t>
            </w:r>
          </w:p>
        </w:tc>
        <w:tc>
          <w:tcPr>
            <w:tcW w:w="7452" w:type="dxa"/>
          </w:tcPr>
          <w:p w14:paraId="5632034A" w14:textId="77777777" w:rsidR="00BE0DD9" w:rsidRPr="007F056A" w:rsidRDefault="00BE0DD9" w:rsidP="00BE0DD9">
            <w:pPr>
              <w:pStyle w:val="TableBodyText"/>
              <w:rPr>
                <w:rFonts w:cs="Times New Roman"/>
                <w:i/>
                <w:color w:val="000000"/>
              </w:rPr>
            </w:pPr>
          </w:p>
        </w:tc>
      </w:tr>
    </w:tbl>
    <w:p w14:paraId="49FB7B8D" w14:textId="77777777" w:rsidR="0040666D" w:rsidRDefault="0040666D" w:rsidP="0040666D">
      <w:pPr>
        <w:pStyle w:val="BodyText"/>
      </w:pPr>
    </w:p>
    <w:p w14:paraId="4FBFA02C" w14:textId="2F514015" w:rsidR="0040666D" w:rsidRDefault="0040666D" w:rsidP="00A40724">
      <w:pPr>
        <w:pStyle w:val="Heading2"/>
      </w:pPr>
      <w:bookmarkStart w:id="126" w:name="_Toc493355980"/>
      <w:r>
        <w:t>L3 ACL Functionality</w:t>
      </w:r>
      <w:bookmarkEnd w:id="126"/>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656723" w:rsidRPr="007F056A" w14:paraId="2C1F3643" w14:textId="77777777" w:rsidTr="00656723">
        <w:tc>
          <w:tcPr>
            <w:tcW w:w="1620" w:type="dxa"/>
          </w:tcPr>
          <w:p w14:paraId="09F0F4E4" w14:textId="77777777" w:rsidR="00656723" w:rsidRPr="007F056A" w:rsidRDefault="00656723" w:rsidP="00656723">
            <w:pPr>
              <w:pStyle w:val="TableBodyText"/>
              <w:keepNext/>
            </w:pPr>
            <w:r w:rsidRPr="007F056A">
              <w:t>Objectives of Tests</w:t>
            </w:r>
          </w:p>
        </w:tc>
        <w:tc>
          <w:tcPr>
            <w:tcW w:w="7452" w:type="dxa"/>
          </w:tcPr>
          <w:p w14:paraId="7BEF7317" w14:textId="77777777" w:rsidR="00656723" w:rsidRPr="007F056A" w:rsidRDefault="00656723" w:rsidP="00656723">
            <w:pPr>
              <w:pStyle w:val="TableBodyText"/>
              <w:keepNext/>
              <w:rPr>
                <w:i/>
                <w:color w:val="000000"/>
              </w:rPr>
            </w:pPr>
            <w:r w:rsidRPr="007F056A">
              <w:t>ACL test</w:t>
            </w:r>
          </w:p>
        </w:tc>
      </w:tr>
      <w:tr w:rsidR="00656723" w:rsidRPr="007F056A" w14:paraId="19C6B45D" w14:textId="77777777" w:rsidTr="00656723">
        <w:tc>
          <w:tcPr>
            <w:tcW w:w="1620" w:type="dxa"/>
          </w:tcPr>
          <w:p w14:paraId="44717A63" w14:textId="77777777" w:rsidR="00656723" w:rsidRPr="007F056A" w:rsidRDefault="00656723" w:rsidP="00656723">
            <w:pPr>
              <w:pStyle w:val="TableBodyText"/>
            </w:pPr>
            <w:r w:rsidRPr="007F056A">
              <w:t>Test configurations and connections (as shown in the figure)</w:t>
            </w:r>
          </w:p>
        </w:tc>
        <w:tc>
          <w:tcPr>
            <w:tcW w:w="7452" w:type="dxa"/>
            <w:vAlign w:val="center"/>
          </w:tcPr>
          <w:p w14:paraId="5070FDD5" w14:textId="3F39D6AB" w:rsidR="00656723" w:rsidRPr="007F056A" w:rsidRDefault="004934F1" w:rsidP="00656723">
            <w:pPr>
              <w:pStyle w:val="TableBodyTextCentered"/>
            </w:pPr>
            <w:r>
              <w:object w:dxaOrig="6600" w:dyaOrig="3852" w14:anchorId="4BCCC6BC">
                <v:shape id="_x0000_i1047" type="#_x0000_t75" style="width:4in;height:164.4pt" o:ole="">
                  <v:imagedata r:id="rId48" o:title=""/>
                </v:shape>
                <o:OLEObject Type="Embed" ProgID="PBrush" ShapeID="_x0000_i1047" DrawAspect="Content" ObjectID="_1580374110" r:id="rId101"/>
              </w:object>
            </w:r>
          </w:p>
        </w:tc>
      </w:tr>
      <w:tr w:rsidR="00656723" w:rsidRPr="007F056A" w14:paraId="5E28EE8B" w14:textId="77777777" w:rsidTr="00656723">
        <w:tc>
          <w:tcPr>
            <w:tcW w:w="1620" w:type="dxa"/>
          </w:tcPr>
          <w:p w14:paraId="77022168" w14:textId="77777777" w:rsidR="00656723" w:rsidRPr="007F056A" w:rsidRDefault="00656723" w:rsidP="00656723">
            <w:pPr>
              <w:pStyle w:val="TableBodyText"/>
            </w:pPr>
            <w:r w:rsidRPr="007F056A">
              <w:t>Test Procedure</w:t>
            </w:r>
          </w:p>
        </w:tc>
        <w:tc>
          <w:tcPr>
            <w:tcW w:w="7452" w:type="dxa"/>
          </w:tcPr>
          <w:p w14:paraId="27C899E1" w14:textId="788EF9AB" w:rsidR="00656723" w:rsidRPr="007F056A" w:rsidRDefault="00656723" w:rsidP="004934F1">
            <w:pPr>
              <w:pStyle w:val="TableListNumber"/>
              <w:numPr>
                <w:ilvl w:val="0"/>
                <w:numId w:val="81"/>
              </w:numPr>
            </w:pPr>
            <w:r w:rsidRPr="007F056A">
              <w:t xml:space="preserve">Make </w:t>
            </w:r>
            <w:r w:rsidR="004934F1">
              <w:t xml:space="preserve">sure </w:t>
            </w:r>
            <w:r w:rsidR="004934F1" w:rsidRPr="007F056A">
              <w:t xml:space="preserve">Port1 </w:t>
            </w:r>
            <w:r w:rsidRPr="007F056A">
              <w:t xml:space="preserve">and </w:t>
            </w:r>
            <w:r w:rsidR="004934F1" w:rsidRPr="007F056A">
              <w:t xml:space="preserve">Port2 </w:t>
            </w:r>
            <w:r w:rsidRPr="007F056A">
              <w:t>are in different VLAN and ha</w:t>
            </w:r>
            <w:r w:rsidR="004934F1">
              <w:t>ve</w:t>
            </w:r>
            <w:r w:rsidRPr="007F056A">
              <w:t xml:space="preserve"> different </w:t>
            </w:r>
            <w:r w:rsidR="004934F1" w:rsidRPr="007F056A">
              <w:t xml:space="preserve">IP </w:t>
            </w:r>
            <w:r w:rsidRPr="007F056A">
              <w:t>gateway</w:t>
            </w:r>
            <w:r w:rsidR="004934F1">
              <w:t>s</w:t>
            </w:r>
            <w:r w:rsidRPr="007F056A">
              <w:t>, tester sends L3 t</w:t>
            </w:r>
            <w:r>
              <w:t>raffic from Tport1 to Tport2.</w:t>
            </w:r>
          </w:p>
          <w:p w14:paraId="55C41365" w14:textId="0C6EC6AF" w:rsidR="00656723" w:rsidRPr="007F056A" w:rsidRDefault="00656723" w:rsidP="00026789">
            <w:pPr>
              <w:pStyle w:val="TableListNumber"/>
            </w:pPr>
            <w:r w:rsidRPr="007F056A">
              <w:t xml:space="preserve">Configure ACL in DUT, match SIP and action deny, apply it at ingress of </w:t>
            </w:r>
            <w:r w:rsidR="004934F1" w:rsidRPr="007F056A">
              <w:t>Port</w:t>
            </w:r>
            <w:r w:rsidR="004934F1">
              <w:t>1</w:t>
            </w:r>
            <w:r>
              <w:t>, and check the traffic at Tport2.</w:t>
            </w:r>
          </w:p>
        </w:tc>
      </w:tr>
      <w:tr w:rsidR="00656723" w:rsidRPr="007F056A" w14:paraId="369D73F9" w14:textId="77777777" w:rsidTr="00656723">
        <w:tc>
          <w:tcPr>
            <w:tcW w:w="1620" w:type="dxa"/>
          </w:tcPr>
          <w:p w14:paraId="63543711" w14:textId="77777777" w:rsidR="00656723" w:rsidRPr="007F056A" w:rsidRDefault="00656723" w:rsidP="00656723">
            <w:pPr>
              <w:pStyle w:val="TableBodyText"/>
            </w:pPr>
            <w:r w:rsidRPr="007F056A">
              <w:t>Expected Result</w:t>
            </w:r>
          </w:p>
        </w:tc>
        <w:tc>
          <w:tcPr>
            <w:tcW w:w="7452" w:type="dxa"/>
          </w:tcPr>
          <w:p w14:paraId="30D16895" w14:textId="3AB216C5" w:rsidR="00656723" w:rsidRPr="007F056A" w:rsidRDefault="00656723" w:rsidP="00026789">
            <w:pPr>
              <w:pStyle w:val="TableListNumber"/>
              <w:numPr>
                <w:ilvl w:val="0"/>
                <w:numId w:val="82"/>
              </w:numPr>
            </w:pPr>
            <w:r>
              <w:t xml:space="preserve">Verify </w:t>
            </w:r>
            <w:r w:rsidR="004934F1" w:rsidRPr="007F056A">
              <w:t xml:space="preserve">traffic </w:t>
            </w:r>
            <w:r w:rsidRPr="007F056A">
              <w:t>forwarding</w:t>
            </w:r>
            <w:r>
              <w:t xml:space="preserve"> works well without packet loss in step-1</w:t>
            </w:r>
            <w:r w:rsidR="004934F1">
              <w:t>.</w:t>
            </w:r>
          </w:p>
          <w:p w14:paraId="6CA5FB10" w14:textId="77777777" w:rsidR="00656723" w:rsidRPr="007F056A" w:rsidRDefault="00656723" w:rsidP="00026789">
            <w:pPr>
              <w:pStyle w:val="TableListNumber"/>
            </w:pPr>
            <w:r>
              <w:t xml:space="preserve">Verify </w:t>
            </w:r>
            <w:r w:rsidRPr="007F056A">
              <w:t>Tport2 can</w:t>
            </w:r>
            <w:r>
              <w:t>’t see traffic in step-2.</w:t>
            </w:r>
          </w:p>
        </w:tc>
      </w:tr>
      <w:tr w:rsidR="00656723" w:rsidRPr="007F056A" w14:paraId="57821B42" w14:textId="77777777" w:rsidTr="00656723">
        <w:tc>
          <w:tcPr>
            <w:tcW w:w="1620" w:type="dxa"/>
          </w:tcPr>
          <w:p w14:paraId="5176E528" w14:textId="77777777" w:rsidR="00656723" w:rsidRPr="007F056A" w:rsidRDefault="00656723" w:rsidP="00656723">
            <w:pPr>
              <w:pStyle w:val="TableBodyText"/>
            </w:pPr>
            <w:r w:rsidRPr="007F056A">
              <w:t>Descriptions</w:t>
            </w:r>
          </w:p>
        </w:tc>
        <w:tc>
          <w:tcPr>
            <w:tcW w:w="7452" w:type="dxa"/>
          </w:tcPr>
          <w:p w14:paraId="5942173B" w14:textId="77777777" w:rsidR="00656723" w:rsidRPr="007F056A" w:rsidRDefault="00656723" w:rsidP="00656723">
            <w:pPr>
              <w:pStyle w:val="TableBodyText"/>
              <w:rPr>
                <w:rFonts w:cs="Times New Roman"/>
                <w:i/>
                <w:color w:val="000000"/>
              </w:rPr>
            </w:pPr>
          </w:p>
        </w:tc>
      </w:tr>
      <w:tr w:rsidR="00656723" w:rsidRPr="007F056A" w14:paraId="1E9ED186" w14:textId="77777777" w:rsidTr="00656723">
        <w:tc>
          <w:tcPr>
            <w:tcW w:w="1620" w:type="dxa"/>
          </w:tcPr>
          <w:p w14:paraId="355C913D" w14:textId="77777777" w:rsidR="00656723" w:rsidRPr="007F056A" w:rsidRDefault="00656723" w:rsidP="00656723">
            <w:pPr>
              <w:pStyle w:val="TableBodyText"/>
            </w:pPr>
            <w:r w:rsidRPr="007F056A">
              <w:t>Results</w:t>
            </w:r>
          </w:p>
        </w:tc>
        <w:tc>
          <w:tcPr>
            <w:tcW w:w="7452" w:type="dxa"/>
          </w:tcPr>
          <w:p w14:paraId="3B3C97F8" w14:textId="77777777" w:rsidR="00656723" w:rsidRPr="007F056A" w:rsidRDefault="00656723" w:rsidP="00656723">
            <w:pPr>
              <w:pStyle w:val="TableBodyText"/>
              <w:rPr>
                <w:rFonts w:cs="Times New Roman"/>
                <w:i/>
                <w:color w:val="000000"/>
              </w:rPr>
            </w:pPr>
          </w:p>
        </w:tc>
      </w:tr>
    </w:tbl>
    <w:p w14:paraId="59086FCF" w14:textId="77777777" w:rsidR="0040666D" w:rsidRDefault="0040666D" w:rsidP="0040666D">
      <w:pPr>
        <w:pStyle w:val="BodyText"/>
      </w:pPr>
    </w:p>
    <w:p w14:paraId="33B63676" w14:textId="39E9B472" w:rsidR="0040666D" w:rsidRDefault="0040666D" w:rsidP="00A40724">
      <w:pPr>
        <w:pStyle w:val="Heading2"/>
      </w:pPr>
      <w:bookmarkStart w:id="127" w:name="_Toc493355981"/>
      <w:r>
        <w:t>OSPF Convergence</w:t>
      </w:r>
      <w:bookmarkEnd w:id="127"/>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656723" w:rsidRPr="007F056A" w14:paraId="71F262E6" w14:textId="77777777" w:rsidTr="00656723">
        <w:tc>
          <w:tcPr>
            <w:tcW w:w="1620" w:type="dxa"/>
          </w:tcPr>
          <w:p w14:paraId="11D7602C" w14:textId="77777777" w:rsidR="00656723" w:rsidRPr="007F056A" w:rsidRDefault="00656723" w:rsidP="00656723">
            <w:pPr>
              <w:pStyle w:val="TableBodyText"/>
              <w:keepNext/>
            </w:pPr>
            <w:r w:rsidRPr="007F056A">
              <w:t>Objectives of Tests</w:t>
            </w:r>
          </w:p>
        </w:tc>
        <w:tc>
          <w:tcPr>
            <w:tcW w:w="7452" w:type="dxa"/>
          </w:tcPr>
          <w:p w14:paraId="0E912984" w14:textId="77777777" w:rsidR="00656723" w:rsidRPr="007F056A" w:rsidRDefault="00656723" w:rsidP="00656723">
            <w:pPr>
              <w:pStyle w:val="TableBodyText"/>
              <w:keepNext/>
              <w:rPr>
                <w:i/>
                <w:color w:val="000000"/>
              </w:rPr>
            </w:pPr>
            <w:r w:rsidRPr="007F056A">
              <w:t>Test convergence time of OSPF</w:t>
            </w:r>
          </w:p>
        </w:tc>
      </w:tr>
      <w:tr w:rsidR="00656723" w:rsidRPr="007F056A" w14:paraId="7AC24462" w14:textId="77777777" w:rsidTr="00656723">
        <w:tc>
          <w:tcPr>
            <w:tcW w:w="1620" w:type="dxa"/>
          </w:tcPr>
          <w:p w14:paraId="7AC9095D" w14:textId="77777777" w:rsidR="00656723" w:rsidRPr="007F056A" w:rsidRDefault="00656723" w:rsidP="00656723">
            <w:pPr>
              <w:pStyle w:val="TableBodyText"/>
            </w:pPr>
            <w:r w:rsidRPr="007F056A">
              <w:t>Test configurations and connections (as shown in the figure)</w:t>
            </w:r>
          </w:p>
        </w:tc>
        <w:tc>
          <w:tcPr>
            <w:tcW w:w="7452" w:type="dxa"/>
            <w:vAlign w:val="center"/>
          </w:tcPr>
          <w:p w14:paraId="0D791FB6" w14:textId="2F5AAC1C" w:rsidR="00656723" w:rsidRPr="007F056A" w:rsidRDefault="004934F1" w:rsidP="00656723">
            <w:pPr>
              <w:pStyle w:val="TableBodyTextCentered"/>
            </w:pPr>
            <w:r>
              <w:object w:dxaOrig="6420" w:dyaOrig="3840" w14:anchorId="38362FDF">
                <v:shape id="_x0000_i1048" type="#_x0000_t75" style="width:300pt;height:177pt" o:ole="">
                  <v:imagedata r:id="rId102" o:title=""/>
                </v:shape>
                <o:OLEObject Type="Embed" ProgID="PBrush" ShapeID="_x0000_i1048" DrawAspect="Content" ObjectID="_1580374111" r:id="rId103"/>
              </w:object>
            </w:r>
          </w:p>
        </w:tc>
      </w:tr>
      <w:tr w:rsidR="00656723" w:rsidRPr="007F056A" w14:paraId="7EF04DE0" w14:textId="77777777" w:rsidTr="00656723">
        <w:tc>
          <w:tcPr>
            <w:tcW w:w="1620" w:type="dxa"/>
          </w:tcPr>
          <w:p w14:paraId="09C65772" w14:textId="77777777" w:rsidR="00656723" w:rsidRPr="007F056A" w:rsidRDefault="00656723" w:rsidP="00656723">
            <w:pPr>
              <w:pStyle w:val="TableBodyText"/>
            </w:pPr>
            <w:r w:rsidRPr="007F056A">
              <w:t>Test Procedure</w:t>
            </w:r>
          </w:p>
        </w:tc>
        <w:tc>
          <w:tcPr>
            <w:tcW w:w="7452" w:type="dxa"/>
          </w:tcPr>
          <w:p w14:paraId="19155CD9" w14:textId="200D1088" w:rsidR="00656723" w:rsidRPr="007F056A" w:rsidRDefault="00656723" w:rsidP="004934F1">
            <w:pPr>
              <w:pStyle w:val="TableListNumber"/>
              <w:numPr>
                <w:ilvl w:val="0"/>
                <w:numId w:val="83"/>
              </w:numPr>
            </w:pPr>
            <w:r>
              <w:t>In above setup, have Ixia</w:t>
            </w:r>
            <w:r w:rsidRPr="007F056A">
              <w:t xml:space="preserve"> advertise the same 10000 </w:t>
            </w:r>
            <w:r w:rsidR="004934F1" w:rsidRPr="007F056A">
              <w:t xml:space="preserve">OSPF </w:t>
            </w:r>
            <w:r w:rsidRPr="007F056A">
              <w:t>routes to DUT from Tport2 and Tport3</w:t>
            </w:r>
            <w:r w:rsidR="004934F1">
              <w:t>.</w:t>
            </w:r>
          </w:p>
          <w:p w14:paraId="6397BFA8" w14:textId="1F2DF8EA" w:rsidR="00656723" w:rsidRPr="007F056A" w:rsidRDefault="004934F1" w:rsidP="004934F1">
            <w:pPr>
              <w:pStyle w:val="TableListNumber"/>
            </w:pPr>
            <w:r>
              <w:t>S</w:t>
            </w:r>
            <w:r w:rsidR="00656723" w:rsidRPr="007F056A">
              <w:t>end traffic 100</w:t>
            </w:r>
            <w:r>
              <w:t>,</w:t>
            </w:r>
            <w:r w:rsidR="00656723" w:rsidRPr="007F056A">
              <w:t>000 frames/s from Tport1, destined to the exact 10</w:t>
            </w:r>
            <w:r>
              <w:t>,</w:t>
            </w:r>
            <w:r w:rsidR="00656723" w:rsidRPr="007F056A">
              <w:t>000 routes.</w:t>
            </w:r>
          </w:p>
          <w:p w14:paraId="4FA06D2B" w14:textId="77777777" w:rsidR="00656723" w:rsidRPr="007F056A" w:rsidRDefault="00656723" w:rsidP="00026789">
            <w:pPr>
              <w:pStyle w:val="TableListNumber"/>
            </w:pPr>
            <w:r w:rsidRPr="007F056A">
              <w:t>Count the number of received packets at Tport2 and Tport3.</w:t>
            </w:r>
          </w:p>
          <w:p w14:paraId="5888DBFE" w14:textId="21C270A5" w:rsidR="00656723" w:rsidRPr="007F056A" w:rsidRDefault="00656723" w:rsidP="00026789">
            <w:pPr>
              <w:pStyle w:val="TableListNumber"/>
            </w:pPr>
            <w:r w:rsidRPr="007F056A">
              <w:t xml:space="preserve">Unplug the link to </w:t>
            </w:r>
            <w:r w:rsidR="004934F1" w:rsidRPr="007F056A">
              <w:t xml:space="preserve">Port2 </w:t>
            </w:r>
            <w:r w:rsidRPr="007F056A">
              <w:t xml:space="preserve">of DUT, wait for </w:t>
            </w:r>
            <w:r w:rsidR="004934F1" w:rsidRPr="007F056A">
              <w:t xml:space="preserve">OSPF </w:t>
            </w:r>
            <w:r w:rsidRPr="007F056A">
              <w:t>convergence.</w:t>
            </w:r>
          </w:p>
          <w:p w14:paraId="156C8328" w14:textId="41B2DB23" w:rsidR="00656723" w:rsidRPr="007F056A" w:rsidRDefault="00656723" w:rsidP="00026789">
            <w:pPr>
              <w:pStyle w:val="TableListNumber"/>
            </w:pPr>
            <w:r w:rsidRPr="007F056A">
              <w:t>Stop sending traffic, the total number of packet sent=N1, the number of packets received at Tport1= N2, the number of packets received at Tport2= N3, time of OSPF convergence=[N1-(N2+N3)]/100000/10000, record as Result 1.</w:t>
            </w:r>
          </w:p>
        </w:tc>
      </w:tr>
      <w:tr w:rsidR="00656723" w:rsidRPr="007F056A" w14:paraId="24F175B1" w14:textId="77777777" w:rsidTr="00656723">
        <w:tc>
          <w:tcPr>
            <w:tcW w:w="1620" w:type="dxa"/>
          </w:tcPr>
          <w:p w14:paraId="63E87AFE" w14:textId="77777777" w:rsidR="00656723" w:rsidRPr="007F056A" w:rsidRDefault="00656723" w:rsidP="00656723">
            <w:pPr>
              <w:pStyle w:val="TableBodyText"/>
            </w:pPr>
            <w:r w:rsidRPr="007F056A">
              <w:t>Expected Result</w:t>
            </w:r>
          </w:p>
        </w:tc>
        <w:tc>
          <w:tcPr>
            <w:tcW w:w="7452" w:type="dxa"/>
          </w:tcPr>
          <w:p w14:paraId="68C33C69" w14:textId="6B7D504E" w:rsidR="00656723" w:rsidRPr="007F056A" w:rsidRDefault="00656723" w:rsidP="00026789">
            <w:pPr>
              <w:pStyle w:val="TableListNumber"/>
              <w:numPr>
                <w:ilvl w:val="0"/>
                <w:numId w:val="84"/>
              </w:numPr>
            </w:pPr>
            <w:r>
              <w:t xml:space="preserve">Measure </w:t>
            </w:r>
            <w:r w:rsidR="004934F1">
              <w:t xml:space="preserve">the </w:t>
            </w:r>
            <w:r>
              <w:t>OSPF convergence number.</w:t>
            </w:r>
          </w:p>
        </w:tc>
      </w:tr>
      <w:tr w:rsidR="00656723" w:rsidRPr="007F056A" w14:paraId="198B6ADA" w14:textId="77777777" w:rsidTr="00656723">
        <w:tc>
          <w:tcPr>
            <w:tcW w:w="1620" w:type="dxa"/>
          </w:tcPr>
          <w:p w14:paraId="5E3CD034" w14:textId="77777777" w:rsidR="00656723" w:rsidRPr="007F056A" w:rsidRDefault="00656723" w:rsidP="00656723">
            <w:pPr>
              <w:pStyle w:val="TableBodyText"/>
            </w:pPr>
            <w:r w:rsidRPr="007F056A">
              <w:t>Descriptions</w:t>
            </w:r>
          </w:p>
        </w:tc>
        <w:tc>
          <w:tcPr>
            <w:tcW w:w="7452" w:type="dxa"/>
          </w:tcPr>
          <w:p w14:paraId="5E0C50FA" w14:textId="77777777" w:rsidR="00656723" w:rsidRPr="007F056A" w:rsidRDefault="00656723" w:rsidP="00656723">
            <w:pPr>
              <w:pStyle w:val="TableBodyText"/>
              <w:rPr>
                <w:rFonts w:cs="Times New Roman"/>
                <w:i/>
                <w:color w:val="000000"/>
              </w:rPr>
            </w:pPr>
          </w:p>
        </w:tc>
      </w:tr>
      <w:tr w:rsidR="00656723" w:rsidRPr="007F056A" w14:paraId="113FC27B" w14:textId="77777777" w:rsidTr="00656723">
        <w:tc>
          <w:tcPr>
            <w:tcW w:w="1620" w:type="dxa"/>
          </w:tcPr>
          <w:p w14:paraId="148EF37B" w14:textId="77777777" w:rsidR="00656723" w:rsidRPr="007F056A" w:rsidRDefault="00656723" w:rsidP="00656723">
            <w:pPr>
              <w:pStyle w:val="TableBodyText"/>
            </w:pPr>
            <w:r w:rsidRPr="007F056A">
              <w:t>Results</w:t>
            </w:r>
          </w:p>
        </w:tc>
        <w:tc>
          <w:tcPr>
            <w:tcW w:w="7452" w:type="dxa"/>
          </w:tcPr>
          <w:p w14:paraId="4B1F77B2" w14:textId="77777777" w:rsidR="00656723" w:rsidRPr="007F056A" w:rsidRDefault="00656723" w:rsidP="00656723">
            <w:pPr>
              <w:pStyle w:val="TableBodyText"/>
              <w:rPr>
                <w:rFonts w:cs="Times New Roman"/>
                <w:i/>
                <w:color w:val="000000"/>
              </w:rPr>
            </w:pPr>
          </w:p>
        </w:tc>
      </w:tr>
    </w:tbl>
    <w:p w14:paraId="496AAA84" w14:textId="77777777" w:rsidR="0040666D" w:rsidRDefault="0040666D" w:rsidP="0040666D">
      <w:pPr>
        <w:pStyle w:val="BodyText"/>
      </w:pPr>
    </w:p>
    <w:p w14:paraId="2E684A9A" w14:textId="77777777" w:rsidR="004F3089" w:rsidRPr="00E871E2" w:rsidRDefault="004F3089" w:rsidP="004F3089">
      <w:pPr>
        <w:pStyle w:val="Heading2"/>
        <w:widowControl/>
        <w:tabs>
          <w:tab w:val="clear" w:pos="851"/>
          <w:tab w:val="num" w:pos="576"/>
        </w:tabs>
        <w:spacing w:before="240" w:after="240"/>
        <w:ind w:left="576" w:hanging="576"/>
        <w:jc w:val="both"/>
      </w:pPr>
      <w:bookmarkStart w:id="128" w:name="_Toc483660189"/>
      <w:bookmarkStart w:id="129" w:name="_Toc492839837"/>
      <w:bookmarkStart w:id="130" w:name="_Toc493355982"/>
      <w:r w:rsidRPr="00E871E2">
        <w:t>Number of ospf</w:t>
      </w:r>
      <w:bookmarkEnd w:id="128"/>
      <w:r w:rsidRPr="00E871E2">
        <w:t xml:space="preserve"> neighbor</w:t>
      </w:r>
      <w:bookmarkEnd w:id="129"/>
      <w:bookmarkEnd w:id="130"/>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4F3089" w:rsidRPr="00E871E2" w14:paraId="55FEBE75" w14:textId="77777777" w:rsidTr="00912DF9">
        <w:tc>
          <w:tcPr>
            <w:tcW w:w="1620" w:type="dxa"/>
          </w:tcPr>
          <w:p w14:paraId="7202BF99" w14:textId="77777777" w:rsidR="004F3089" w:rsidRPr="00E871E2" w:rsidRDefault="004F3089" w:rsidP="00912DF9">
            <w:pPr>
              <w:pStyle w:val="a"/>
              <w:rPr>
                <w:rFonts w:asciiTheme="minorHAnsi" w:hAnsiTheme="minorHAnsi"/>
              </w:rPr>
            </w:pPr>
            <w:r w:rsidRPr="00E871E2">
              <w:rPr>
                <w:rFonts w:asciiTheme="minorHAnsi" w:hAnsiTheme="minorHAnsi"/>
              </w:rPr>
              <w:t>Objectives of Tests</w:t>
            </w:r>
          </w:p>
        </w:tc>
        <w:tc>
          <w:tcPr>
            <w:tcW w:w="6602" w:type="dxa"/>
          </w:tcPr>
          <w:p w14:paraId="6E7D3FA0" w14:textId="77777777" w:rsidR="004F3089" w:rsidRPr="00E871E2" w:rsidRDefault="004F3089" w:rsidP="00912DF9">
            <w:pPr>
              <w:rPr>
                <w:rFonts w:asciiTheme="minorHAnsi" w:hAnsiTheme="minorHAnsi"/>
                <w:i/>
                <w:color w:val="000000"/>
              </w:rPr>
            </w:pPr>
            <w:r w:rsidRPr="00E871E2">
              <w:rPr>
                <w:rFonts w:asciiTheme="minorHAnsi" w:hAnsiTheme="minorHAnsi"/>
              </w:rPr>
              <w:t>Test the number of ospf neighbor</w:t>
            </w:r>
          </w:p>
        </w:tc>
      </w:tr>
      <w:tr w:rsidR="004F3089" w:rsidRPr="00E871E2" w14:paraId="1CC28498" w14:textId="77777777" w:rsidTr="00912DF9">
        <w:tc>
          <w:tcPr>
            <w:tcW w:w="1620" w:type="dxa"/>
          </w:tcPr>
          <w:p w14:paraId="28DD668C" w14:textId="77777777" w:rsidR="004F3089" w:rsidRPr="00E871E2" w:rsidRDefault="004F3089" w:rsidP="00912DF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50B3CCBE" w14:textId="77777777" w:rsidR="004F3089" w:rsidRPr="00E871E2" w:rsidRDefault="004F3089" w:rsidP="00912DF9">
            <w:pPr>
              <w:jc w:val="center"/>
              <w:rPr>
                <w:rFonts w:asciiTheme="minorHAnsi" w:hAnsiTheme="minorHAnsi"/>
              </w:rPr>
            </w:pPr>
            <w:r w:rsidRPr="00E871E2">
              <w:rPr>
                <w:rFonts w:asciiTheme="minorHAnsi" w:hAnsiTheme="minorHAnsi"/>
              </w:rPr>
              <w:object w:dxaOrig="6600" w:dyaOrig="3852" w14:anchorId="18B68DBD">
                <v:shape id="_x0000_i1049" type="#_x0000_t75" style="width:324.6pt;height:186pt" o:ole="">
                  <v:imagedata r:id="rId48" o:title=""/>
                </v:shape>
                <o:OLEObject Type="Embed" ProgID="PBrush" ShapeID="_x0000_i1049" DrawAspect="Content" ObjectID="_1580374112" r:id="rId104"/>
              </w:object>
            </w:r>
          </w:p>
        </w:tc>
      </w:tr>
      <w:tr w:rsidR="004F3089" w:rsidRPr="00E871E2" w14:paraId="5A029500" w14:textId="77777777" w:rsidTr="00912DF9">
        <w:tc>
          <w:tcPr>
            <w:tcW w:w="1620" w:type="dxa"/>
          </w:tcPr>
          <w:p w14:paraId="6D658073" w14:textId="77777777" w:rsidR="004F3089" w:rsidRPr="00E871E2" w:rsidRDefault="004F3089" w:rsidP="00912DF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69FDB5AF" w14:textId="77777777" w:rsidR="004F3089" w:rsidRPr="00E871E2" w:rsidRDefault="004F3089" w:rsidP="004F3089">
            <w:pPr>
              <w:pStyle w:val="ListParagraph"/>
              <w:numPr>
                <w:ilvl w:val="0"/>
                <w:numId w:val="161"/>
              </w:numPr>
              <w:ind w:firstLineChars="0"/>
              <w:rPr>
                <w:rFonts w:asciiTheme="minorHAnsi" w:hAnsiTheme="minorHAnsi"/>
              </w:rPr>
            </w:pPr>
            <w:r w:rsidRPr="00E871E2">
              <w:rPr>
                <w:rFonts w:asciiTheme="minorHAnsi" w:hAnsiTheme="minorHAnsi"/>
              </w:rPr>
              <w:t>Establish the max number of OSPF adjacency that DUT claims support.</w:t>
            </w:r>
          </w:p>
          <w:p w14:paraId="452FE8CB" w14:textId="77777777" w:rsidR="004F3089" w:rsidRPr="00E871E2" w:rsidRDefault="004F3089" w:rsidP="004F3089">
            <w:pPr>
              <w:pStyle w:val="ListParagraph"/>
              <w:numPr>
                <w:ilvl w:val="0"/>
                <w:numId w:val="161"/>
              </w:numPr>
              <w:ind w:firstLineChars="0"/>
              <w:rPr>
                <w:rFonts w:asciiTheme="minorHAnsi" w:hAnsiTheme="minorHAnsi"/>
              </w:rPr>
            </w:pPr>
            <w:r w:rsidRPr="00E871E2">
              <w:rPr>
                <w:rFonts w:asciiTheme="minorHAnsi" w:hAnsiTheme="minorHAnsi"/>
              </w:rPr>
              <w:t xml:space="preserve">Send 2 way traffic between Tport1 and port2. </w:t>
            </w:r>
          </w:p>
        </w:tc>
      </w:tr>
      <w:tr w:rsidR="004F3089" w:rsidRPr="00E871E2" w14:paraId="415489B1" w14:textId="77777777" w:rsidTr="00912DF9">
        <w:tc>
          <w:tcPr>
            <w:tcW w:w="1620" w:type="dxa"/>
          </w:tcPr>
          <w:p w14:paraId="301B185D" w14:textId="77777777" w:rsidR="004F3089" w:rsidRPr="00E871E2" w:rsidRDefault="004F3089" w:rsidP="00912DF9">
            <w:pPr>
              <w:pStyle w:val="a"/>
              <w:rPr>
                <w:rFonts w:asciiTheme="minorHAnsi" w:hAnsiTheme="minorHAnsi"/>
              </w:rPr>
            </w:pPr>
            <w:r w:rsidRPr="00E871E2">
              <w:rPr>
                <w:rFonts w:asciiTheme="minorHAnsi" w:hAnsiTheme="minorHAnsi"/>
              </w:rPr>
              <w:t>Expected Result</w:t>
            </w:r>
          </w:p>
        </w:tc>
        <w:tc>
          <w:tcPr>
            <w:tcW w:w="6602" w:type="dxa"/>
          </w:tcPr>
          <w:p w14:paraId="1A8268D3" w14:textId="77777777" w:rsidR="004F3089" w:rsidRPr="00E871E2" w:rsidRDefault="004F3089" w:rsidP="004F3089">
            <w:pPr>
              <w:pStyle w:val="1"/>
              <w:numPr>
                <w:ilvl w:val="0"/>
                <w:numId w:val="162"/>
              </w:numPr>
              <w:ind w:firstLineChars="0"/>
              <w:rPr>
                <w:rFonts w:asciiTheme="minorHAnsi" w:hAnsiTheme="minorHAnsi" w:cs="Times New Roman"/>
              </w:rPr>
            </w:pPr>
            <w:r w:rsidRPr="00E871E2">
              <w:rPr>
                <w:rFonts w:asciiTheme="minorHAnsi" w:hAnsiTheme="minorHAnsi" w:cs="Times New Roman"/>
              </w:rPr>
              <w:t>Ospf adjacencies are established. Measure the number of neighbor.</w:t>
            </w:r>
          </w:p>
          <w:p w14:paraId="17FC339B" w14:textId="77777777" w:rsidR="004F3089" w:rsidRPr="00E871E2" w:rsidRDefault="004F3089" w:rsidP="004F3089">
            <w:pPr>
              <w:pStyle w:val="1"/>
              <w:numPr>
                <w:ilvl w:val="0"/>
                <w:numId w:val="162"/>
              </w:numPr>
              <w:ind w:firstLineChars="0"/>
              <w:rPr>
                <w:rFonts w:asciiTheme="minorHAnsi" w:hAnsiTheme="minorHAnsi" w:cs="Times New Roman"/>
              </w:rPr>
            </w:pPr>
            <w:r w:rsidRPr="00E871E2">
              <w:rPr>
                <w:rFonts w:asciiTheme="minorHAnsi" w:hAnsiTheme="minorHAnsi" w:cs="Times New Roman"/>
              </w:rPr>
              <w:t>Traffic is forwarded without packet loss.</w:t>
            </w:r>
          </w:p>
        </w:tc>
      </w:tr>
      <w:tr w:rsidR="004F3089" w:rsidRPr="00E871E2" w14:paraId="5DE6F419" w14:textId="77777777" w:rsidTr="00912DF9">
        <w:tc>
          <w:tcPr>
            <w:tcW w:w="1620" w:type="dxa"/>
          </w:tcPr>
          <w:p w14:paraId="6333109C" w14:textId="77777777" w:rsidR="004F3089" w:rsidRPr="00E871E2" w:rsidRDefault="004F3089" w:rsidP="00912DF9">
            <w:pPr>
              <w:pStyle w:val="a"/>
              <w:rPr>
                <w:rFonts w:asciiTheme="minorHAnsi" w:hAnsiTheme="minorHAnsi"/>
              </w:rPr>
            </w:pPr>
            <w:r w:rsidRPr="00E871E2">
              <w:rPr>
                <w:rFonts w:asciiTheme="minorHAnsi" w:hAnsiTheme="minorHAnsi"/>
              </w:rPr>
              <w:t>Descriptions</w:t>
            </w:r>
          </w:p>
        </w:tc>
        <w:tc>
          <w:tcPr>
            <w:tcW w:w="6602" w:type="dxa"/>
          </w:tcPr>
          <w:p w14:paraId="39110B30" w14:textId="77777777" w:rsidR="004F3089" w:rsidRPr="00E871E2" w:rsidRDefault="004F3089" w:rsidP="00912DF9">
            <w:pPr>
              <w:pStyle w:val="a0"/>
              <w:ind w:firstLine="0"/>
              <w:rPr>
                <w:rFonts w:asciiTheme="minorHAnsi" w:hAnsiTheme="minorHAnsi" w:cs="Times New Roman"/>
                <w:i w:val="0"/>
                <w:color w:val="000000"/>
              </w:rPr>
            </w:pPr>
          </w:p>
        </w:tc>
      </w:tr>
      <w:tr w:rsidR="004F3089" w:rsidRPr="00E871E2" w14:paraId="28002AF9" w14:textId="77777777" w:rsidTr="00912DF9">
        <w:tc>
          <w:tcPr>
            <w:tcW w:w="1620" w:type="dxa"/>
          </w:tcPr>
          <w:p w14:paraId="002F3DC0" w14:textId="77777777" w:rsidR="004F3089" w:rsidRPr="00E871E2" w:rsidRDefault="004F3089" w:rsidP="00912DF9">
            <w:pPr>
              <w:pStyle w:val="a"/>
              <w:rPr>
                <w:rFonts w:asciiTheme="minorHAnsi" w:hAnsiTheme="minorHAnsi"/>
              </w:rPr>
            </w:pPr>
            <w:r w:rsidRPr="00E871E2">
              <w:rPr>
                <w:rFonts w:asciiTheme="minorHAnsi" w:hAnsiTheme="minorHAnsi"/>
              </w:rPr>
              <w:t>Results</w:t>
            </w:r>
          </w:p>
        </w:tc>
        <w:tc>
          <w:tcPr>
            <w:tcW w:w="6602" w:type="dxa"/>
          </w:tcPr>
          <w:p w14:paraId="2F6099FC" w14:textId="77777777" w:rsidR="004F3089" w:rsidRPr="00E871E2" w:rsidRDefault="004F3089" w:rsidP="00912DF9">
            <w:pPr>
              <w:pStyle w:val="a0"/>
              <w:ind w:firstLine="0"/>
              <w:rPr>
                <w:rFonts w:asciiTheme="minorHAnsi" w:hAnsiTheme="minorHAnsi" w:cs="Times New Roman"/>
                <w:i w:val="0"/>
                <w:color w:val="000000"/>
              </w:rPr>
            </w:pPr>
          </w:p>
        </w:tc>
      </w:tr>
    </w:tbl>
    <w:p w14:paraId="297D4CD4"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31" w:name="_Toc492839838"/>
      <w:bookmarkStart w:id="132" w:name="_Toc493355983"/>
      <w:r w:rsidRPr="00E871E2">
        <w:t>Route metric test</w:t>
      </w:r>
      <w:bookmarkEnd w:id="131"/>
      <w:bookmarkEnd w:id="132"/>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0BAC23ED" w14:textId="77777777" w:rsidTr="00912DF9">
        <w:tc>
          <w:tcPr>
            <w:tcW w:w="1762" w:type="dxa"/>
          </w:tcPr>
          <w:p w14:paraId="46F9279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5F70F677" w14:textId="77777777" w:rsidR="004F3089" w:rsidRPr="00E871E2" w:rsidRDefault="004F3089" w:rsidP="00912DF9">
            <w:pPr>
              <w:rPr>
                <w:rFonts w:asciiTheme="minorHAnsi" w:hAnsiTheme="minorHAnsi"/>
              </w:rPr>
            </w:pPr>
            <w:r w:rsidRPr="00E871E2">
              <w:rPr>
                <w:rFonts w:asciiTheme="minorHAnsi" w:hAnsiTheme="minorHAnsi"/>
              </w:rPr>
              <w:t>Test the preference among policy based route, host route, ARP and regular routes.</w:t>
            </w:r>
          </w:p>
        </w:tc>
      </w:tr>
      <w:tr w:rsidR="004F3089" w:rsidRPr="00E871E2" w14:paraId="21EDCFF1" w14:textId="77777777" w:rsidTr="00912DF9">
        <w:tc>
          <w:tcPr>
            <w:tcW w:w="1762" w:type="dxa"/>
          </w:tcPr>
          <w:p w14:paraId="65EAF5C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01E342AA" w14:textId="77777777" w:rsidR="004F3089" w:rsidRPr="00E871E2" w:rsidRDefault="004F3089" w:rsidP="00912DF9">
            <w:pPr>
              <w:rPr>
                <w:rFonts w:asciiTheme="minorHAnsi" w:hAnsiTheme="minorHAnsi"/>
              </w:rPr>
            </w:pPr>
          </w:p>
          <w:p w14:paraId="06811ACD"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4EA71AEA" wp14:editId="7BC05A85">
                  <wp:extent cx="3209524" cy="3257143"/>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524" cy="3257143"/>
                          </a:xfrm>
                          <a:prstGeom prst="rect">
                            <a:avLst/>
                          </a:prstGeom>
                        </pic:spPr>
                      </pic:pic>
                    </a:graphicData>
                  </a:graphic>
                </wp:inline>
              </w:drawing>
            </w:r>
          </w:p>
        </w:tc>
      </w:tr>
      <w:tr w:rsidR="004F3089" w:rsidRPr="00E871E2" w14:paraId="165D5195" w14:textId="77777777" w:rsidTr="00912DF9">
        <w:tc>
          <w:tcPr>
            <w:tcW w:w="1762" w:type="dxa"/>
          </w:tcPr>
          <w:p w14:paraId="3B4F1421"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63C3FA6F"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TC1 connects port1 of DUT;TC2 connects to port2 of DUT; TC3 connects to port3 of DUT; TC4 connects port4 of DUT;TC5 connects to port5 of DUT</w:t>
            </w:r>
          </w:p>
          <w:p w14:paraId="706B5E92"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 xml:space="preserve">Configure IP addresses in tester as below </w:t>
            </w:r>
          </w:p>
          <w:p w14:paraId="6217F69B" w14:textId="77777777" w:rsidR="004F3089" w:rsidRPr="00E871E2" w:rsidRDefault="004F3089" w:rsidP="00912DF9">
            <w:pPr>
              <w:pStyle w:val="1"/>
              <w:ind w:left="360" w:firstLineChars="0" w:firstLine="0"/>
              <w:rPr>
                <w:rFonts w:asciiTheme="minorHAnsi" w:hAnsiTheme="minorHAnsi"/>
              </w:rPr>
            </w:pPr>
            <w:r w:rsidRPr="00E871E2">
              <w:rPr>
                <w:rFonts w:asciiTheme="minorHAnsi" w:hAnsiTheme="minorHAnsi"/>
              </w:rPr>
              <w:t>TC1 10.1.1.2/24</w:t>
            </w:r>
            <w:r w:rsidRPr="00E871E2">
              <w:rPr>
                <w:rFonts w:asciiTheme="minorHAnsi" w:hAnsiTheme="minorHAnsi"/>
              </w:rPr>
              <w:t>，</w:t>
            </w:r>
            <w:r w:rsidRPr="00E871E2">
              <w:rPr>
                <w:rFonts w:asciiTheme="minorHAnsi" w:hAnsiTheme="minorHAnsi"/>
              </w:rPr>
              <w:t>GW 10.1.1.1</w:t>
            </w:r>
          </w:p>
          <w:p w14:paraId="4C5C83FB" w14:textId="77777777" w:rsidR="004F3089" w:rsidRPr="00E871E2" w:rsidRDefault="004F3089" w:rsidP="00912DF9">
            <w:pPr>
              <w:pStyle w:val="1"/>
              <w:ind w:left="360" w:firstLineChars="0" w:firstLine="0"/>
              <w:rPr>
                <w:rFonts w:asciiTheme="minorHAnsi" w:hAnsiTheme="minorHAnsi"/>
              </w:rPr>
            </w:pPr>
            <w:r w:rsidRPr="00E871E2">
              <w:rPr>
                <w:rFonts w:asciiTheme="minorHAnsi" w:hAnsiTheme="minorHAnsi"/>
              </w:rPr>
              <w:t>TC2 20.1.1.2/24</w:t>
            </w:r>
            <w:r w:rsidRPr="00E871E2">
              <w:rPr>
                <w:rFonts w:asciiTheme="minorHAnsi" w:hAnsiTheme="minorHAnsi"/>
              </w:rPr>
              <w:t>，</w:t>
            </w:r>
            <w:r w:rsidRPr="00E871E2">
              <w:rPr>
                <w:rFonts w:asciiTheme="minorHAnsi" w:hAnsiTheme="minorHAnsi"/>
              </w:rPr>
              <w:t>GW 20.1.1.1</w:t>
            </w:r>
          </w:p>
          <w:p w14:paraId="14400EB3" w14:textId="77777777" w:rsidR="004F3089" w:rsidRPr="00E871E2" w:rsidRDefault="004F3089" w:rsidP="00912DF9">
            <w:pPr>
              <w:pStyle w:val="1"/>
              <w:ind w:left="360" w:firstLineChars="0" w:firstLine="0"/>
              <w:rPr>
                <w:rFonts w:asciiTheme="minorHAnsi" w:hAnsiTheme="minorHAnsi"/>
              </w:rPr>
            </w:pPr>
            <w:r w:rsidRPr="00E871E2">
              <w:rPr>
                <w:rFonts w:asciiTheme="minorHAnsi" w:hAnsiTheme="minorHAnsi"/>
              </w:rPr>
              <w:t>TC3 30.1.1.2/24</w:t>
            </w:r>
            <w:r w:rsidRPr="00E871E2">
              <w:rPr>
                <w:rFonts w:asciiTheme="minorHAnsi" w:hAnsiTheme="minorHAnsi"/>
              </w:rPr>
              <w:t>，</w:t>
            </w:r>
            <w:r w:rsidRPr="00E871E2">
              <w:rPr>
                <w:rFonts w:asciiTheme="minorHAnsi" w:hAnsiTheme="minorHAnsi"/>
              </w:rPr>
              <w:t>GW 30.1.1.1</w:t>
            </w:r>
          </w:p>
          <w:p w14:paraId="7880ACAF" w14:textId="77777777" w:rsidR="004F3089" w:rsidRPr="00E871E2" w:rsidRDefault="004F3089" w:rsidP="00912DF9">
            <w:pPr>
              <w:pStyle w:val="1"/>
              <w:ind w:left="360" w:firstLineChars="0" w:firstLine="0"/>
              <w:rPr>
                <w:rFonts w:asciiTheme="minorHAnsi" w:hAnsiTheme="minorHAnsi"/>
              </w:rPr>
            </w:pPr>
            <w:r w:rsidRPr="00E871E2">
              <w:rPr>
                <w:rFonts w:asciiTheme="minorHAnsi" w:hAnsiTheme="minorHAnsi"/>
              </w:rPr>
              <w:t>TC4 40.1.1.2/24</w:t>
            </w:r>
            <w:r w:rsidRPr="00E871E2">
              <w:rPr>
                <w:rFonts w:asciiTheme="minorHAnsi" w:hAnsiTheme="minorHAnsi"/>
              </w:rPr>
              <w:t>，</w:t>
            </w:r>
            <w:r w:rsidRPr="00E871E2">
              <w:rPr>
                <w:rFonts w:asciiTheme="minorHAnsi" w:hAnsiTheme="minorHAnsi"/>
              </w:rPr>
              <w:t>GW 40.1.1.1</w:t>
            </w:r>
          </w:p>
          <w:p w14:paraId="7B6DB699" w14:textId="77777777" w:rsidR="004F3089" w:rsidRPr="00E871E2" w:rsidRDefault="004F3089" w:rsidP="00912DF9">
            <w:pPr>
              <w:pStyle w:val="1"/>
              <w:ind w:left="360" w:firstLineChars="0" w:firstLine="0"/>
              <w:rPr>
                <w:rFonts w:asciiTheme="minorHAnsi" w:hAnsiTheme="minorHAnsi"/>
              </w:rPr>
            </w:pPr>
            <w:r w:rsidRPr="00E871E2">
              <w:rPr>
                <w:rFonts w:asciiTheme="minorHAnsi" w:hAnsiTheme="minorHAnsi"/>
              </w:rPr>
              <w:t>TC5 50.1.1.2/24</w:t>
            </w:r>
            <w:r w:rsidRPr="00E871E2">
              <w:rPr>
                <w:rFonts w:asciiTheme="minorHAnsi" w:hAnsiTheme="minorHAnsi"/>
              </w:rPr>
              <w:t>，</w:t>
            </w:r>
            <w:r w:rsidRPr="00E871E2">
              <w:rPr>
                <w:rFonts w:asciiTheme="minorHAnsi" w:hAnsiTheme="minorHAnsi"/>
              </w:rPr>
              <w:t>GW 50.1.1.1</w:t>
            </w:r>
          </w:p>
          <w:p w14:paraId="3B0303B1"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TC1 sends traffic destined to 40.1.1.100, record as result-1</w:t>
            </w:r>
          </w:p>
          <w:p w14:paraId="7DB17DBB"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Set nexthop as 20.1.1.2 for host route for 40.1.1.100/30, record as result-2</w:t>
            </w:r>
          </w:p>
          <w:p w14:paraId="1D31665F"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Create a host with IP 40.1.1.100 at TC4, and make DUT learns the ARP, record as result-3</w:t>
            </w:r>
          </w:p>
          <w:p w14:paraId="0B3112AC"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Set nexthop as 30.1.1.2 for host route for 40.1.1.100/30, record as result-4</w:t>
            </w:r>
          </w:p>
          <w:p w14:paraId="74A600E3"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Set nexthop as 50.1.1.2 for policy-based route for 40.1.1.100/30, record as result-5</w:t>
            </w:r>
          </w:p>
          <w:p w14:paraId="1F7CEB58" w14:textId="77777777" w:rsidR="004F3089" w:rsidRPr="00E871E2" w:rsidRDefault="004F3089" w:rsidP="004F3089">
            <w:pPr>
              <w:pStyle w:val="1"/>
              <w:numPr>
                <w:ilvl w:val="0"/>
                <w:numId w:val="163"/>
              </w:numPr>
              <w:ind w:firstLineChars="0"/>
              <w:rPr>
                <w:rFonts w:asciiTheme="minorHAnsi" w:hAnsiTheme="minorHAnsi"/>
              </w:rPr>
            </w:pPr>
            <w:r w:rsidRPr="00E871E2">
              <w:rPr>
                <w:rFonts w:asciiTheme="minorHAnsi" w:hAnsiTheme="minorHAnsi"/>
              </w:rPr>
              <w:t>Change MTU to 1546</w:t>
            </w:r>
            <w:r w:rsidRPr="00E871E2">
              <w:rPr>
                <w:rFonts w:asciiTheme="minorHAnsi" w:hAnsiTheme="minorHAnsi"/>
              </w:rPr>
              <w:t>，</w:t>
            </w:r>
            <w:r w:rsidRPr="00E871E2">
              <w:rPr>
                <w:rFonts w:asciiTheme="minorHAnsi" w:hAnsiTheme="minorHAnsi"/>
              </w:rPr>
              <w:t>repeat step 3-4</w:t>
            </w:r>
          </w:p>
        </w:tc>
      </w:tr>
      <w:tr w:rsidR="004F3089" w:rsidRPr="00E871E2" w14:paraId="2C76413A" w14:textId="77777777" w:rsidTr="00912DF9">
        <w:tc>
          <w:tcPr>
            <w:tcW w:w="1762" w:type="dxa"/>
          </w:tcPr>
          <w:p w14:paraId="150F86F7"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0FB9704D" w14:textId="77777777" w:rsidR="004F3089" w:rsidRPr="00E871E2" w:rsidRDefault="004F3089" w:rsidP="004F3089">
            <w:pPr>
              <w:pStyle w:val="1"/>
              <w:numPr>
                <w:ilvl w:val="0"/>
                <w:numId w:val="164"/>
              </w:numPr>
              <w:ind w:firstLineChars="0"/>
              <w:rPr>
                <w:rFonts w:asciiTheme="minorHAnsi" w:hAnsiTheme="minorHAnsi"/>
              </w:rPr>
            </w:pPr>
            <w:r w:rsidRPr="00E871E2">
              <w:rPr>
                <w:rFonts w:asciiTheme="minorHAnsi" w:hAnsiTheme="minorHAnsi"/>
              </w:rPr>
              <w:t>All packets are lost</w:t>
            </w:r>
          </w:p>
          <w:p w14:paraId="5815E0C9" w14:textId="77777777" w:rsidR="004F3089" w:rsidRPr="00E871E2" w:rsidRDefault="004F3089" w:rsidP="004F3089">
            <w:pPr>
              <w:pStyle w:val="1"/>
              <w:numPr>
                <w:ilvl w:val="0"/>
                <w:numId w:val="164"/>
              </w:numPr>
              <w:ind w:firstLineChars="0"/>
              <w:rPr>
                <w:rFonts w:asciiTheme="minorHAnsi" w:hAnsiTheme="minorHAnsi"/>
              </w:rPr>
            </w:pPr>
            <w:r w:rsidRPr="00E871E2">
              <w:rPr>
                <w:rFonts w:asciiTheme="minorHAnsi" w:hAnsiTheme="minorHAnsi"/>
              </w:rPr>
              <w:t>TC2 receives traffic</w:t>
            </w:r>
          </w:p>
          <w:p w14:paraId="5A5D5C4E" w14:textId="77777777" w:rsidR="004F3089" w:rsidRPr="00E871E2" w:rsidRDefault="004F3089" w:rsidP="004F3089">
            <w:pPr>
              <w:pStyle w:val="1"/>
              <w:numPr>
                <w:ilvl w:val="0"/>
                <w:numId w:val="164"/>
              </w:numPr>
              <w:ind w:firstLineChars="0"/>
              <w:rPr>
                <w:rFonts w:asciiTheme="minorHAnsi" w:hAnsiTheme="minorHAnsi"/>
              </w:rPr>
            </w:pPr>
            <w:r w:rsidRPr="00E871E2">
              <w:rPr>
                <w:rFonts w:asciiTheme="minorHAnsi" w:hAnsiTheme="minorHAnsi"/>
              </w:rPr>
              <w:t>TC4 receives traffic</w:t>
            </w:r>
          </w:p>
          <w:p w14:paraId="4AAAFBA5" w14:textId="77777777" w:rsidR="004F3089" w:rsidRPr="00E871E2" w:rsidRDefault="004F3089" w:rsidP="004F3089">
            <w:pPr>
              <w:pStyle w:val="1"/>
              <w:numPr>
                <w:ilvl w:val="0"/>
                <w:numId w:val="164"/>
              </w:numPr>
              <w:ind w:firstLineChars="0"/>
              <w:rPr>
                <w:rFonts w:asciiTheme="minorHAnsi" w:hAnsiTheme="minorHAnsi"/>
              </w:rPr>
            </w:pPr>
            <w:r w:rsidRPr="00E871E2">
              <w:rPr>
                <w:rFonts w:asciiTheme="minorHAnsi" w:hAnsiTheme="minorHAnsi"/>
              </w:rPr>
              <w:t>TC3 receives traffic</w:t>
            </w:r>
          </w:p>
          <w:p w14:paraId="1C84C495" w14:textId="77777777" w:rsidR="004F3089" w:rsidRPr="00E871E2" w:rsidRDefault="004F3089" w:rsidP="004F3089">
            <w:pPr>
              <w:pStyle w:val="1"/>
              <w:numPr>
                <w:ilvl w:val="0"/>
                <w:numId w:val="164"/>
              </w:numPr>
              <w:ind w:firstLineChars="0"/>
              <w:rPr>
                <w:rFonts w:asciiTheme="minorHAnsi" w:hAnsiTheme="minorHAnsi"/>
              </w:rPr>
            </w:pPr>
            <w:r w:rsidRPr="00E871E2">
              <w:rPr>
                <w:rFonts w:asciiTheme="minorHAnsi" w:hAnsiTheme="minorHAnsi"/>
              </w:rPr>
              <w:t>TC5 receives traffic</w:t>
            </w:r>
          </w:p>
        </w:tc>
      </w:tr>
      <w:tr w:rsidR="004F3089" w:rsidRPr="00E871E2" w14:paraId="6F29FCD5" w14:textId="77777777" w:rsidTr="00912DF9">
        <w:tc>
          <w:tcPr>
            <w:tcW w:w="1762" w:type="dxa"/>
          </w:tcPr>
          <w:p w14:paraId="4FB1114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56F0CE5F" w14:textId="77777777" w:rsidR="004F3089" w:rsidRPr="00E871E2" w:rsidRDefault="004F3089" w:rsidP="00912DF9">
            <w:pPr>
              <w:pStyle w:val="a0"/>
              <w:ind w:firstLine="0"/>
              <w:rPr>
                <w:rFonts w:asciiTheme="minorHAnsi" w:hAnsiTheme="minorHAnsi"/>
                <w:i w:val="0"/>
                <w:color w:val="000000"/>
              </w:rPr>
            </w:pPr>
          </w:p>
        </w:tc>
      </w:tr>
      <w:tr w:rsidR="004F3089" w:rsidRPr="00E871E2" w14:paraId="1E6DD5B6" w14:textId="77777777" w:rsidTr="00912DF9">
        <w:tc>
          <w:tcPr>
            <w:tcW w:w="1762" w:type="dxa"/>
          </w:tcPr>
          <w:p w14:paraId="38D56DE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6EE691A2" w14:textId="77777777" w:rsidR="004F3089" w:rsidRPr="00E871E2" w:rsidRDefault="004F3089" w:rsidP="00912DF9">
            <w:pPr>
              <w:pStyle w:val="a0"/>
              <w:ind w:firstLine="0"/>
              <w:rPr>
                <w:rFonts w:asciiTheme="minorHAnsi" w:hAnsiTheme="minorHAnsi"/>
                <w:i w:val="0"/>
                <w:color w:val="000000"/>
              </w:rPr>
            </w:pPr>
          </w:p>
        </w:tc>
      </w:tr>
    </w:tbl>
    <w:p w14:paraId="76AC6348"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33" w:name="_Toc485749124"/>
      <w:bookmarkStart w:id="134" w:name="_Toc492839839"/>
      <w:bookmarkStart w:id="135" w:name="_Toc493355984"/>
      <w:r w:rsidRPr="00E871E2">
        <w:t>OSPF</w:t>
      </w:r>
      <w:r>
        <w:t xml:space="preserve"> </w:t>
      </w:r>
      <w:r w:rsidRPr="00E871E2">
        <w:t>scaling in a single area and convergence</w:t>
      </w:r>
      <w:bookmarkEnd w:id="133"/>
      <w:bookmarkEnd w:id="134"/>
      <w:bookmarkEnd w:id="135"/>
    </w:p>
    <w:tbl>
      <w:tblPr>
        <w:tblW w:w="52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7"/>
        <w:gridCol w:w="8155"/>
      </w:tblGrid>
      <w:tr w:rsidR="004F3089" w:rsidRPr="00E871E2" w14:paraId="1833D7D5"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4E69BBE3"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4959E1AF" w14:textId="77777777" w:rsidR="004F3089" w:rsidRPr="00E871E2" w:rsidRDefault="004F3089" w:rsidP="00912DF9">
            <w:pPr>
              <w:pStyle w:val="a"/>
              <w:rPr>
                <w:rFonts w:asciiTheme="minorHAnsi" w:hAnsiTheme="minorHAnsi"/>
              </w:rPr>
            </w:pPr>
            <w:r w:rsidRPr="00E871E2">
              <w:rPr>
                <w:rFonts w:asciiTheme="minorHAnsi" w:hAnsiTheme="minorHAnsi"/>
              </w:rPr>
              <w:t>OSPF scalaing in a single area and local convergence</w:t>
            </w:r>
          </w:p>
        </w:tc>
      </w:tr>
      <w:tr w:rsidR="004F3089" w:rsidRPr="00E871E2" w14:paraId="4FE421BE"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17EBD76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4DB26547"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1D5DA684" wp14:editId="2CC9D5B8">
                  <wp:extent cx="2780952" cy="3171429"/>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80952" cy="3171429"/>
                          </a:xfrm>
                          <a:prstGeom prst="rect">
                            <a:avLst/>
                          </a:prstGeom>
                        </pic:spPr>
                      </pic:pic>
                    </a:graphicData>
                  </a:graphic>
                </wp:inline>
              </w:drawing>
            </w:r>
          </w:p>
        </w:tc>
      </w:tr>
      <w:tr w:rsidR="004F3089" w:rsidRPr="00E871E2" w14:paraId="2FB08999"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7DEF64C4"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63F99EE0" w14:textId="77777777" w:rsidR="004F3089" w:rsidRPr="00E871E2" w:rsidRDefault="004F3089" w:rsidP="00912DF9">
            <w:pPr>
              <w:pStyle w:val="a"/>
              <w:spacing w:line="360" w:lineRule="auto"/>
              <w:rPr>
                <w:rFonts w:asciiTheme="minorHAnsi" w:hAnsiTheme="minorHAnsi"/>
              </w:rPr>
            </w:pPr>
            <w:r w:rsidRPr="00E871E2">
              <w:rPr>
                <w:rFonts w:asciiTheme="minorHAnsi" w:hAnsiTheme="minorHAnsi"/>
              </w:rPr>
              <w:t>1. Establish max adjacecnies between DUT and tester, tester advertises 100 routes per an ajacendy.</w:t>
            </w:r>
          </w:p>
          <w:p w14:paraId="7A50D1F6" w14:textId="77777777" w:rsidR="004F3089" w:rsidRPr="00E871E2" w:rsidRDefault="004F3089" w:rsidP="00912DF9">
            <w:pPr>
              <w:pStyle w:val="a"/>
              <w:spacing w:line="360" w:lineRule="auto"/>
              <w:rPr>
                <w:rFonts w:asciiTheme="minorHAnsi" w:hAnsiTheme="minorHAnsi"/>
              </w:rPr>
            </w:pPr>
            <w:r w:rsidRPr="00E871E2">
              <w:rPr>
                <w:rFonts w:asciiTheme="minorHAnsi" w:hAnsiTheme="minorHAnsi"/>
              </w:rPr>
              <w:t>2. OSPF network mode is set to P2P, and enable MD5 autentication at interfaces, Cost 10</w:t>
            </w:r>
            <w:r w:rsidRPr="00E871E2">
              <w:rPr>
                <w:rFonts w:asciiTheme="minorHAnsi" w:hAnsiTheme="minorHAnsi"/>
              </w:rPr>
              <w:t>，</w:t>
            </w:r>
            <w:r w:rsidRPr="00E871E2">
              <w:rPr>
                <w:rFonts w:asciiTheme="minorHAnsi" w:hAnsiTheme="minorHAnsi"/>
              </w:rPr>
              <w:t>SPF initial timer as 1s, delay 5s, SPF hold timer as 5s</w:t>
            </w:r>
          </w:p>
          <w:p w14:paraId="0993BB5D" w14:textId="77777777" w:rsidR="004F3089" w:rsidRPr="00E871E2" w:rsidRDefault="004F3089" w:rsidP="00912DF9">
            <w:pPr>
              <w:pStyle w:val="a"/>
              <w:rPr>
                <w:rFonts w:asciiTheme="minorHAnsi" w:hAnsiTheme="minorHAnsi"/>
              </w:rPr>
            </w:pPr>
            <w:r w:rsidRPr="00E871E2">
              <w:rPr>
                <w:rFonts w:asciiTheme="minorHAnsi" w:hAnsiTheme="minorHAnsi"/>
              </w:rPr>
              <w:t>3. Inject 4000 bidirectionaly TCP traffic of 256byte for 30mins</w:t>
            </w:r>
          </w:p>
          <w:p w14:paraId="03878EF8" w14:textId="77777777" w:rsidR="004F3089" w:rsidRPr="00E871E2" w:rsidRDefault="004F3089" w:rsidP="00912DF9">
            <w:pPr>
              <w:pStyle w:val="a"/>
              <w:rPr>
                <w:rFonts w:asciiTheme="minorHAnsi" w:hAnsiTheme="minorHAnsi"/>
              </w:rPr>
            </w:pPr>
            <w:r w:rsidRPr="00E871E2">
              <w:rPr>
                <w:rFonts w:asciiTheme="minorHAnsi" w:hAnsiTheme="minorHAnsi"/>
              </w:rPr>
              <w:t>4. Tester establishes a new adjacncey and advertise a route by another port.</w:t>
            </w:r>
          </w:p>
          <w:p w14:paraId="02846BB5" w14:textId="77777777" w:rsidR="004F3089" w:rsidRPr="00E871E2" w:rsidRDefault="004F3089" w:rsidP="00912DF9">
            <w:pPr>
              <w:pStyle w:val="a"/>
              <w:rPr>
                <w:rFonts w:asciiTheme="minorHAnsi" w:hAnsiTheme="minorHAnsi"/>
              </w:rPr>
            </w:pPr>
            <w:r w:rsidRPr="00E871E2">
              <w:rPr>
                <w:rFonts w:asciiTheme="minorHAnsi" w:hAnsiTheme="minorHAnsi"/>
              </w:rPr>
              <w:t>5. Tester sends two-way traffic between the new one route to the old 4000 routes</w:t>
            </w:r>
          </w:p>
          <w:p w14:paraId="2D24A74B" w14:textId="77777777" w:rsidR="004F3089" w:rsidRPr="00E871E2" w:rsidRDefault="004F3089" w:rsidP="00912DF9">
            <w:pPr>
              <w:pStyle w:val="a"/>
              <w:rPr>
                <w:rFonts w:asciiTheme="minorHAnsi" w:hAnsiTheme="minorHAnsi"/>
              </w:rPr>
            </w:pPr>
            <w:r w:rsidRPr="00E871E2">
              <w:rPr>
                <w:rFonts w:asciiTheme="minorHAnsi" w:hAnsiTheme="minorHAnsi"/>
              </w:rPr>
              <w:t>6. Checking CPU usages, memeory usage, and packet loss.</w:t>
            </w:r>
          </w:p>
          <w:p w14:paraId="7232A5FD" w14:textId="77777777" w:rsidR="004F3089" w:rsidRPr="00E871E2" w:rsidRDefault="004F3089" w:rsidP="00912DF9">
            <w:pPr>
              <w:pStyle w:val="a"/>
              <w:spacing w:line="360" w:lineRule="auto"/>
              <w:rPr>
                <w:rFonts w:asciiTheme="minorHAnsi" w:hAnsiTheme="minorHAnsi"/>
              </w:rPr>
            </w:pPr>
          </w:p>
          <w:p w14:paraId="1C16BF2B" w14:textId="77777777" w:rsidR="004F3089" w:rsidRPr="00E871E2" w:rsidRDefault="004F3089" w:rsidP="00912DF9">
            <w:pPr>
              <w:pStyle w:val="a"/>
              <w:spacing w:line="360" w:lineRule="auto"/>
              <w:rPr>
                <w:rFonts w:asciiTheme="minorHAnsi" w:hAnsiTheme="minorHAnsi"/>
              </w:rPr>
            </w:pPr>
          </w:p>
        </w:tc>
      </w:tr>
      <w:tr w:rsidR="004F3089" w:rsidRPr="00E871E2" w14:paraId="2824A7EC"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229B762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41112351" w14:textId="77777777" w:rsidR="004F3089" w:rsidRPr="00E871E2" w:rsidRDefault="004F3089" w:rsidP="00912DF9">
            <w:pPr>
              <w:pStyle w:val="a"/>
              <w:rPr>
                <w:rFonts w:asciiTheme="minorHAnsi" w:hAnsiTheme="minorHAnsi"/>
              </w:rPr>
            </w:pPr>
            <w:r w:rsidRPr="00E871E2">
              <w:rPr>
                <w:rFonts w:asciiTheme="minorHAnsi" w:hAnsiTheme="minorHAnsi"/>
              </w:rPr>
              <w:t>Port configurations</w:t>
            </w:r>
          </w:p>
          <w:p w14:paraId="4984B025" w14:textId="77777777" w:rsidR="004F3089" w:rsidRPr="00E871E2" w:rsidRDefault="004F3089" w:rsidP="00912DF9">
            <w:pPr>
              <w:pStyle w:val="a"/>
              <w:rPr>
                <w:rFonts w:asciiTheme="minorHAnsi" w:hAnsiTheme="minorHAnsi"/>
              </w:rPr>
            </w:pPr>
            <w:r w:rsidRPr="00E871E2">
              <w:rPr>
                <w:rFonts w:asciiTheme="minorHAnsi" w:hAnsiTheme="minorHAnsi"/>
              </w:rPr>
              <w:t>Ospf configuration</w:t>
            </w:r>
          </w:p>
          <w:p w14:paraId="02664D7E" w14:textId="77777777" w:rsidR="004F3089" w:rsidRPr="00E871E2" w:rsidRDefault="004F3089" w:rsidP="00912DF9">
            <w:pPr>
              <w:pStyle w:val="a"/>
              <w:rPr>
                <w:rFonts w:asciiTheme="minorHAnsi" w:hAnsiTheme="minorHAnsi"/>
              </w:rPr>
            </w:pPr>
            <w:r w:rsidRPr="00E871E2">
              <w:rPr>
                <w:rFonts w:asciiTheme="minorHAnsi" w:hAnsiTheme="minorHAnsi"/>
              </w:rPr>
              <w:t>The max number routes learnt by DUT</w:t>
            </w:r>
          </w:p>
          <w:p w14:paraId="29B78A48" w14:textId="77777777" w:rsidR="004F3089" w:rsidRPr="00E871E2" w:rsidRDefault="004F3089" w:rsidP="00912DF9">
            <w:pPr>
              <w:pStyle w:val="a"/>
              <w:rPr>
                <w:rFonts w:asciiTheme="minorHAnsi" w:hAnsiTheme="minorHAnsi"/>
              </w:rPr>
            </w:pPr>
          </w:p>
          <w:p w14:paraId="0140A5C8" w14:textId="77777777" w:rsidR="004F3089" w:rsidRPr="00E871E2" w:rsidRDefault="004F3089" w:rsidP="00912DF9">
            <w:pPr>
              <w:pStyle w:val="a"/>
              <w:rPr>
                <w:rFonts w:asciiTheme="minorHAnsi" w:hAnsiTheme="minorHAnsi"/>
              </w:rPr>
            </w:pPr>
            <w:r w:rsidRPr="00E871E2">
              <w:rPr>
                <w:rFonts w:asciiTheme="minorHAnsi" w:hAnsiTheme="minorHAnsi"/>
              </w:rPr>
              <w:t>No packet loss, cpu usage and memory usage are reasonable.</w:t>
            </w:r>
          </w:p>
        </w:tc>
      </w:tr>
      <w:tr w:rsidR="004F3089" w:rsidRPr="00E871E2" w14:paraId="3153369D"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214AE067"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508FA253" w14:textId="77777777" w:rsidR="004F3089" w:rsidRPr="00E871E2" w:rsidRDefault="004F3089" w:rsidP="00912DF9">
            <w:pPr>
              <w:pStyle w:val="a"/>
              <w:rPr>
                <w:rFonts w:asciiTheme="minorHAnsi" w:hAnsiTheme="minorHAnsi"/>
              </w:rPr>
            </w:pPr>
          </w:p>
        </w:tc>
      </w:tr>
      <w:tr w:rsidR="004F3089" w:rsidRPr="00E871E2" w14:paraId="0FB60502" w14:textId="77777777" w:rsidTr="00912DF9">
        <w:trPr>
          <w:jc w:val="center"/>
        </w:trPr>
        <w:tc>
          <w:tcPr>
            <w:tcW w:w="731" w:type="pct"/>
            <w:tcBorders>
              <w:top w:val="single" w:sz="4" w:space="0" w:color="auto"/>
              <w:left w:val="single" w:sz="4" w:space="0" w:color="auto"/>
              <w:bottom w:val="single" w:sz="4" w:space="0" w:color="auto"/>
              <w:right w:val="single" w:sz="4" w:space="0" w:color="auto"/>
            </w:tcBorders>
          </w:tcPr>
          <w:p w14:paraId="6062E8C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269"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4D88AF33" w14:textId="77777777" w:rsidR="004F3089" w:rsidRPr="00E871E2" w:rsidRDefault="004F3089" w:rsidP="00912DF9">
            <w:pPr>
              <w:rPr>
                <w:rFonts w:asciiTheme="minorHAnsi" w:hAnsiTheme="minorHAnsi"/>
                <w:noProof/>
              </w:rPr>
            </w:pPr>
          </w:p>
        </w:tc>
      </w:tr>
    </w:tbl>
    <w:p w14:paraId="54EACA28" w14:textId="77777777" w:rsidR="004F3089" w:rsidRPr="00E871E2" w:rsidRDefault="004F3089" w:rsidP="004F3089">
      <w:pPr>
        <w:pStyle w:val="Heading2"/>
        <w:widowControl/>
        <w:tabs>
          <w:tab w:val="clear" w:pos="851"/>
          <w:tab w:val="left" w:pos="432"/>
          <w:tab w:val="left" w:pos="576"/>
        </w:tabs>
        <w:spacing w:before="240" w:after="240"/>
        <w:ind w:left="576" w:hanging="576"/>
        <w:jc w:val="both"/>
      </w:pPr>
      <w:bookmarkStart w:id="136" w:name="_Toc429048090"/>
      <w:bookmarkStart w:id="137" w:name="_Toc485735403"/>
      <w:bookmarkStart w:id="138" w:name="_Toc485749125"/>
      <w:bookmarkStart w:id="139" w:name="_Toc492839840"/>
      <w:bookmarkStart w:id="140" w:name="_Toc493355985"/>
      <w:r w:rsidRPr="00E871E2">
        <w:t>Multiple OSPF neighbor’s flapping</w:t>
      </w:r>
      <w:bookmarkEnd w:id="136"/>
      <w:bookmarkEnd w:id="137"/>
      <w:bookmarkEnd w:id="138"/>
      <w:bookmarkEnd w:id="139"/>
      <w:bookmarkEnd w:id="140"/>
    </w:p>
    <w:tbl>
      <w:tblPr>
        <w:tblW w:w="52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01"/>
        <w:gridCol w:w="8154"/>
      </w:tblGrid>
      <w:tr w:rsidR="004F3089" w:rsidRPr="00E871E2" w14:paraId="1A0A7E8F"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4E5A55B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7A9750FA" w14:textId="77777777" w:rsidR="004F3089" w:rsidRPr="00E871E2" w:rsidRDefault="004F3089" w:rsidP="00912DF9">
            <w:pPr>
              <w:pStyle w:val="a"/>
              <w:rPr>
                <w:rFonts w:asciiTheme="minorHAnsi" w:hAnsiTheme="minorHAnsi" w:cs="SimSun"/>
                <w:color w:val="000000"/>
              </w:rPr>
            </w:pPr>
            <w:r w:rsidRPr="00E871E2">
              <w:rPr>
                <w:rFonts w:asciiTheme="minorHAnsi" w:hAnsiTheme="minorHAnsi"/>
                <w:color w:val="000000"/>
              </w:rPr>
              <w:t>Test cpu usage when adjacencies flapping</w:t>
            </w:r>
          </w:p>
        </w:tc>
      </w:tr>
      <w:tr w:rsidR="004F3089" w:rsidRPr="00E871E2" w14:paraId="0BADFB97"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1FA5F19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3C3300AF"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5618BD6C" wp14:editId="0E27C050">
                  <wp:extent cx="2485714" cy="3428571"/>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5714" cy="3428571"/>
                          </a:xfrm>
                          <a:prstGeom prst="rect">
                            <a:avLst/>
                          </a:prstGeom>
                        </pic:spPr>
                      </pic:pic>
                    </a:graphicData>
                  </a:graphic>
                </wp:inline>
              </w:drawing>
            </w:r>
          </w:p>
        </w:tc>
      </w:tr>
      <w:tr w:rsidR="004F3089" w:rsidRPr="00E871E2" w14:paraId="69E73C59"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2C99844F"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187583DF" w14:textId="77777777" w:rsidR="004F3089" w:rsidRPr="00E871E2" w:rsidRDefault="004F3089" w:rsidP="004F3089">
            <w:pPr>
              <w:pStyle w:val="ListParagraph"/>
              <w:widowControl/>
              <w:numPr>
                <w:ilvl w:val="0"/>
                <w:numId w:val="165"/>
              </w:numPr>
              <w:spacing w:before="312"/>
              <w:ind w:firstLineChars="0"/>
              <w:rPr>
                <w:rFonts w:asciiTheme="minorHAnsi" w:hAnsiTheme="minorHAnsi"/>
              </w:rPr>
            </w:pPr>
            <w:r w:rsidRPr="00E871E2">
              <w:rPr>
                <w:rFonts w:asciiTheme="minorHAnsi" w:hAnsiTheme="minorHAnsi"/>
              </w:rPr>
              <w:t>Connect multiple links between DUT and tester</w:t>
            </w:r>
          </w:p>
          <w:p w14:paraId="6F50CC30" w14:textId="77777777" w:rsidR="004F3089" w:rsidRPr="00E871E2" w:rsidRDefault="004F3089" w:rsidP="004F3089">
            <w:pPr>
              <w:pStyle w:val="ListParagraph"/>
              <w:widowControl/>
              <w:numPr>
                <w:ilvl w:val="0"/>
                <w:numId w:val="165"/>
              </w:numPr>
              <w:spacing w:before="312"/>
              <w:ind w:firstLineChars="0"/>
              <w:rPr>
                <w:rFonts w:asciiTheme="minorHAnsi" w:hAnsiTheme="minorHAnsi"/>
              </w:rPr>
            </w:pPr>
            <w:r w:rsidRPr="00E871E2">
              <w:rPr>
                <w:rFonts w:asciiTheme="minorHAnsi" w:hAnsiTheme="minorHAnsi"/>
              </w:rPr>
              <w:t>Tester simulates 60 OSPF routers per port and form a non-0 area, so as the make the adjacencies reach the max number</w:t>
            </w:r>
          </w:p>
          <w:p w14:paraId="09B646E6" w14:textId="77777777" w:rsidR="004F3089" w:rsidRPr="00E871E2" w:rsidRDefault="004F3089" w:rsidP="004F3089">
            <w:pPr>
              <w:pStyle w:val="ListParagraph"/>
              <w:widowControl/>
              <w:numPr>
                <w:ilvl w:val="0"/>
                <w:numId w:val="165"/>
              </w:numPr>
              <w:spacing w:before="312"/>
              <w:ind w:firstLineChars="0"/>
              <w:rPr>
                <w:rFonts w:asciiTheme="minorHAnsi" w:hAnsiTheme="minorHAnsi"/>
              </w:rPr>
            </w:pPr>
            <w:r w:rsidRPr="00E871E2">
              <w:rPr>
                <w:rFonts w:asciiTheme="minorHAnsi" w:hAnsiTheme="minorHAnsi"/>
              </w:rPr>
              <w:t>Tester sends max number of routes that DUT claims to support</w:t>
            </w:r>
          </w:p>
          <w:p w14:paraId="30CAA9F7" w14:textId="77777777" w:rsidR="004F3089" w:rsidRPr="00E871E2" w:rsidRDefault="004F3089" w:rsidP="004F3089">
            <w:pPr>
              <w:pStyle w:val="ListParagraph"/>
              <w:widowControl/>
              <w:numPr>
                <w:ilvl w:val="0"/>
                <w:numId w:val="165"/>
              </w:numPr>
              <w:spacing w:before="312"/>
              <w:ind w:firstLineChars="0"/>
              <w:rPr>
                <w:rFonts w:asciiTheme="minorHAnsi" w:hAnsiTheme="minorHAnsi"/>
              </w:rPr>
            </w:pPr>
            <w:r w:rsidRPr="00E871E2">
              <w:rPr>
                <w:rFonts w:asciiTheme="minorHAnsi" w:hAnsiTheme="minorHAnsi"/>
              </w:rPr>
              <w:t>Shutdown/no shutdown links between DUT and tester back and forth, observe the adjacencies converge and the routes learnt ,and the cpu usage.</w:t>
            </w:r>
          </w:p>
        </w:tc>
      </w:tr>
      <w:tr w:rsidR="004F3089" w:rsidRPr="00E871E2" w14:paraId="156EFCCF"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6703177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7CA74694" w14:textId="77777777" w:rsidR="004F3089" w:rsidRPr="00E871E2" w:rsidRDefault="004F3089" w:rsidP="00912DF9">
            <w:pPr>
              <w:pStyle w:val="a"/>
              <w:rPr>
                <w:rFonts w:asciiTheme="minorHAnsi" w:hAnsiTheme="minorHAnsi"/>
              </w:rPr>
            </w:pPr>
          </w:p>
          <w:p w14:paraId="384B979F" w14:textId="77777777" w:rsidR="004F3089" w:rsidRPr="00E871E2" w:rsidRDefault="004F3089" w:rsidP="00912DF9">
            <w:pPr>
              <w:pStyle w:val="a"/>
              <w:rPr>
                <w:rFonts w:asciiTheme="minorHAnsi" w:hAnsiTheme="minorHAnsi"/>
              </w:rPr>
            </w:pPr>
          </w:p>
          <w:p w14:paraId="47049257" w14:textId="77777777" w:rsidR="004F3089" w:rsidRPr="00E871E2" w:rsidRDefault="004F3089" w:rsidP="00912DF9">
            <w:pPr>
              <w:pStyle w:val="a"/>
              <w:rPr>
                <w:rFonts w:asciiTheme="minorHAnsi" w:hAnsiTheme="minorHAnsi"/>
              </w:rPr>
            </w:pPr>
          </w:p>
        </w:tc>
      </w:tr>
      <w:tr w:rsidR="004F3089" w:rsidRPr="00E871E2" w14:paraId="1BEB2865"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5DE54593"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3FAAF0F8" w14:textId="77777777" w:rsidR="004F3089" w:rsidRPr="00E871E2" w:rsidRDefault="004F3089" w:rsidP="00912DF9">
            <w:pPr>
              <w:rPr>
                <w:rFonts w:asciiTheme="minorHAnsi" w:hAnsiTheme="minorHAnsi"/>
                <w:noProof/>
              </w:rPr>
            </w:pPr>
          </w:p>
        </w:tc>
      </w:tr>
      <w:tr w:rsidR="004F3089" w:rsidRPr="00E871E2" w14:paraId="286CB80B"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27797D6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7ACD135C" w14:textId="77777777" w:rsidR="004F3089" w:rsidRPr="00E871E2" w:rsidRDefault="004F3089" w:rsidP="00912DF9">
            <w:pPr>
              <w:rPr>
                <w:rFonts w:asciiTheme="minorHAnsi" w:hAnsiTheme="minorHAnsi"/>
                <w:noProof/>
              </w:rPr>
            </w:pPr>
          </w:p>
        </w:tc>
      </w:tr>
    </w:tbl>
    <w:p w14:paraId="6DDD4F24" w14:textId="77777777" w:rsidR="004F3089" w:rsidRPr="00E871E2" w:rsidRDefault="004F3089" w:rsidP="004F3089">
      <w:pPr>
        <w:pStyle w:val="Heading2"/>
        <w:widowControl/>
        <w:tabs>
          <w:tab w:val="clear" w:pos="851"/>
          <w:tab w:val="left" w:pos="432"/>
          <w:tab w:val="left" w:pos="576"/>
        </w:tabs>
        <w:spacing w:before="240" w:after="240"/>
        <w:ind w:left="576" w:hanging="576"/>
        <w:jc w:val="both"/>
      </w:pPr>
      <w:bookmarkStart w:id="141" w:name="_Toc429048091"/>
      <w:bookmarkStart w:id="142" w:name="_Toc485735404"/>
      <w:bookmarkStart w:id="143" w:name="_Toc485749126"/>
      <w:bookmarkStart w:id="144" w:name="_Toc492839841"/>
      <w:bookmarkStart w:id="145" w:name="_Toc493355986"/>
      <w:r w:rsidRPr="00E871E2">
        <w:t>Performance for OSPF running in Multi-VRFs</w:t>
      </w:r>
      <w:bookmarkEnd w:id="141"/>
      <w:bookmarkEnd w:id="142"/>
      <w:bookmarkEnd w:id="143"/>
      <w:bookmarkEnd w:id="144"/>
      <w:bookmarkEnd w:id="145"/>
    </w:p>
    <w:tbl>
      <w:tblPr>
        <w:tblW w:w="52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01"/>
        <w:gridCol w:w="8154"/>
      </w:tblGrid>
      <w:tr w:rsidR="004F3089" w:rsidRPr="00E871E2" w14:paraId="31CB5B63"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5E320D6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413986BB" w14:textId="77777777" w:rsidR="004F3089" w:rsidRPr="00E871E2" w:rsidRDefault="004F3089" w:rsidP="00912DF9">
            <w:pPr>
              <w:pStyle w:val="a"/>
              <w:rPr>
                <w:rFonts w:asciiTheme="minorHAnsi" w:hAnsiTheme="minorHAnsi"/>
              </w:rPr>
            </w:pPr>
            <w:r w:rsidRPr="00E871E2">
              <w:rPr>
                <w:rFonts w:asciiTheme="minorHAnsi" w:hAnsiTheme="minorHAnsi" w:cstheme="minorHAnsi"/>
              </w:rPr>
              <w:t>Performance</w:t>
            </w:r>
            <w:r w:rsidRPr="00E871E2">
              <w:rPr>
                <w:rFonts w:asciiTheme="minorHAnsi" w:hAnsiTheme="minorHAnsi"/>
              </w:rPr>
              <w:t xml:space="preserve"> for OSPF running in Multi-VRFs</w:t>
            </w:r>
          </w:p>
          <w:p w14:paraId="56F28B00" w14:textId="77777777" w:rsidR="004F3089" w:rsidRPr="00E871E2" w:rsidRDefault="004F3089" w:rsidP="00912DF9">
            <w:pPr>
              <w:pStyle w:val="a"/>
              <w:rPr>
                <w:rFonts w:asciiTheme="minorHAnsi" w:hAnsiTheme="minorHAnsi"/>
              </w:rPr>
            </w:pPr>
          </w:p>
        </w:tc>
      </w:tr>
      <w:tr w:rsidR="004F3089" w:rsidRPr="00E871E2" w14:paraId="69E596B1"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617DBD6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2FD718F7" w14:textId="77777777" w:rsidR="004F3089" w:rsidRPr="00E871E2" w:rsidRDefault="004F3089" w:rsidP="00912DF9">
            <w:pPr>
              <w:jc w:val="center"/>
              <w:rPr>
                <w:rFonts w:asciiTheme="minorHAnsi" w:hAnsiTheme="minorHAnsi"/>
              </w:rPr>
            </w:pPr>
            <w:r w:rsidRPr="00E871E2">
              <w:rPr>
                <w:rFonts w:asciiTheme="minorHAnsi" w:hAnsiTheme="minorHAnsi"/>
                <w:noProof/>
                <w:lang w:bidi="ar-SA"/>
              </w:rPr>
              <w:drawing>
                <wp:inline distT="0" distB="0" distL="0" distR="0" wp14:anchorId="26097C01" wp14:editId="54E6FC04">
                  <wp:extent cx="2485714" cy="3428571"/>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5714" cy="3428571"/>
                          </a:xfrm>
                          <a:prstGeom prst="rect">
                            <a:avLst/>
                          </a:prstGeom>
                        </pic:spPr>
                      </pic:pic>
                    </a:graphicData>
                  </a:graphic>
                </wp:inline>
              </w:drawing>
            </w:r>
          </w:p>
        </w:tc>
      </w:tr>
      <w:tr w:rsidR="004F3089" w:rsidRPr="00E871E2" w14:paraId="029DC76F"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27D2F1C6"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6291FADD" w14:textId="77777777" w:rsidR="004F3089" w:rsidRPr="00E871E2" w:rsidRDefault="004F3089" w:rsidP="004F3089">
            <w:pPr>
              <w:pStyle w:val="ListParagraph"/>
              <w:widowControl/>
              <w:numPr>
                <w:ilvl w:val="0"/>
                <w:numId w:val="166"/>
              </w:numPr>
              <w:spacing w:before="240"/>
              <w:ind w:firstLineChars="0"/>
              <w:rPr>
                <w:rFonts w:asciiTheme="minorHAnsi" w:hAnsiTheme="minorHAnsi"/>
              </w:rPr>
            </w:pPr>
            <w:r w:rsidRPr="00E871E2">
              <w:rPr>
                <w:rFonts w:asciiTheme="minorHAnsi" w:hAnsiTheme="minorHAnsi"/>
              </w:rPr>
              <w:t xml:space="preserve"> Each VRF establishes adjacency between TC and DUT, inject routes into DUT.</w:t>
            </w:r>
          </w:p>
          <w:p w14:paraId="1551EA7F" w14:textId="77777777" w:rsidR="004F3089" w:rsidRPr="00E871E2" w:rsidRDefault="004F3089" w:rsidP="004F3089">
            <w:pPr>
              <w:pStyle w:val="ListParagraph"/>
              <w:widowControl/>
              <w:numPr>
                <w:ilvl w:val="0"/>
                <w:numId w:val="166"/>
              </w:numPr>
              <w:spacing w:before="240"/>
              <w:ind w:firstLineChars="0"/>
              <w:rPr>
                <w:rFonts w:asciiTheme="minorHAnsi" w:hAnsiTheme="minorHAnsi"/>
              </w:rPr>
            </w:pPr>
            <w:r w:rsidRPr="00E871E2">
              <w:rPr>
                <w:rFonts w:asciiTheme="minorHAnsi" w:hAnsiTheme="minorHAnsi"/>
              </w:rPr>
              <w:t>Record how many adjacencies can be establish and the number of routes DUT can learn.</w:t>
            </w:r>
          </w:p>
        </w:tc>
      </w:tr>
      <w:tr w:rsidR="004F3089" w:rsidRPr="00E871E2" w14:paraId="5C49D461"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79F890C3"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4FD685D2" w14:textId="77777777" w:rsidR="004F3089" w:rsidRPr="00E871E2" w:rsidRDefault="004F3089" w:rsidP="00912DF9">
            <w:pPr>
              <w:rPr>
                <w:rFonts w:asciiTheme="minorHAnsi" w:hAnsiTheme="minorHAnsi"/>
              </w:rPr>
            </w:pPr>
          </w:p>
          <w:p w14:paraId="73D8B94E" w14:textId="77777777" w:rsidR="004F3089" w:rsidRPr="00E871E2" w:rsidRDefault="004F3089" w:rsidP="00912DF9">
            <w:pPr>
              <w:rPr>
                <w:rFonts w:asciiTheme="minorHAnsi" w:hAnsiTheme="minorHAnsi"/>
              </w:rPr>
            </w:pPr>
          </w:p>
        </w:tc>
      </w:tr>
      <w:tr w:rsidR="004F3089" w:rsidRPr="00E871E2" w14:paraId="70F99CA4"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17656E93"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294FAF02" w14:textId="77777777" w:rsidR="004F3089" w:rsidRPr="00E871E2" w:rsidRDefault="004F3089" w:rsidP="00912DF9">
            <w:pPr>
              <w:pStyle w:val="a"/>
              <w:rPr>
                <w:rFonts w:asciiTheme="minorHAnsi" w:eastAsia="Microsoft YaHei" w:hAnsiTheme="minorHAnsi"/>
                <w:b/>
                <w:color w:val="3333FF"/>
              </w:rPr>
            </w:pPr>
          </w:p>
        </w:tc>
      </w:tr>
      <w:tr w:rsidR="004F3089" w:rsidRPr="00E871E2" w14:paraId="6979352A"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32FB334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69EAA2EC" w14:textId="77777777" w:rsidR="004F3089" w:rsidRPr="00E871E2" w:rsidRDefault="004F3089" w:rsidP="00912DF9">
            <w:pPr>
              <w:rPr>
                <w:rFonts w:asciiTheme="minorHAnsi" w:hAnsiTheme="minorHAnsi"/>
                <w:noProof/>
              </w:rPr>
            </w:pPr>
          </w:p>
        </w:tc>
      </w:tr>
    </w:tbl>
    <w:p w14:paraId="69F968A4" w14:textId="77777777" w:rsidR="004F3089" w:rsidRPr="00E871E2" w:rsidRDefault="004F3089" w:rsidP="004F3089">
      <w:pPr>
        <w:pStyle w:val="Heading2"/>
        <w:widowControl/>
        <w:tabs>
          <w:tab w:val="clear" w:pos="851"/>
          <w:tab w:val="left" w:pos="432"/>
          <w:tab w:val="left" w:pos="576"/>
        </w:tabs>
        <w:spacing w:before="240" w:after="240"/>
        <w:ind w:left="576" w:hanging="576"/>
        <w:jc w:val="both"/>
      </w:pPr>
      <w:bookmarkStart w:id="146" w:name="_Toc429048092"/>
      <w:bookmarkStart w:id="147" w:name="_Toc485735405"/>
      <w:bookmarkStart w:id="148" w:name="_Toc485749127"/>
      <w:bookmarkStart w:id="149" w:name="_Toc492839842"/>
      <w:bookmarkStart w:id="150" w:name="_Toc493355987"/>
      <w:r w:rsidRPr="00E871E2">
        <w:t>OSPF</w:t>
      </w:r>
      <w:bookmarkEnd w:id="146"/>
      <w:bookmarkEnd w:id="147"/>
      <w:bookmarkEnd w:id="148"/>
      <w:r w:rsidRPr="00E871E2">
        <w:t xml:space="preserve"> routing flapping</w:t>
      </w:r>
      <w:bookmarkEnd w:id="149"/>
      <w:bookmarkEnd w:id="150"/>
    </w:p>
    <w:tbl>
      <w:tblPr>
        <w:tblW w:w="52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25"/>
        <w:gridCol w:w="8028"/>
      </w:tblGrid>
      <w:tr w:rsidR="004F3089" w:rsidRPr="00E871E2" w14:paraId="028D68FD"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20305A5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7A073BC8" w14:textId="77777777" w:rsidR="004F3089" w:rsidRPr="00E871E2" w:rsidRDefault="004F3089" w:rsidP="00912DF9">
            <w:pPr>
              <w:pStyle w:val="a"/>
              <w:rPr>
                <w:rFonts w:asciiTheme="minorHAnsi" w:hAnsiTheme="minorHAnsi"/>
              </w:rPr>
            </w:pPr>
            <w:r w:rsidRPr="00E871E2">
              <w:rPr>
                <w:rFonts w:asciiTheme="minorHAnsi" w:hAnsiTheme="minorHAnsi"/>
              </w:rPr>
              <w:t>Check the cpu and memory usage when OSPF route flapping</w:t>
            </w:r>
          </w:p>
        </w:tc>
      </w:tr>
      <w:tr w:rsidR="004F3089" w:rsidRPr="00E871E2" w14:paraId="546DC0B6"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060152C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7BD278B5"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3C5F147F" wp14:editId="26A22D52">
                  <wp:extent cx="3438095" cy="341904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095" cy="3419048"/>
                          </a:xfrm>
                          <a:prstGeom prst="rect">
                            <a:avLst/>
                          </a:prstGeom>
                        </pic:spPr>
                      </pic:pic>
                    </a:graphicData>
                  </a:graphic>
                </wp:inline>
              </w:drawing>
            </w:r>
          </w:p>
        </w:tc>
      </w:tr>
      <w:tr w:rsidR="004F3089" w:rsidRPr="00E871E2" w14:paraId="30026F7D"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1186F8B0"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01FF2101" w14:textId="77777777" w:rsidR="004F3089" w:rsidRPr="00E871E2" w:rsidRDefault="004F3089" w:rsidP="004F3089">
            <w:pPr>
              <w:pStyle w:val="ListParagraph"/>
              <w:numPr>
                <w:ilvl w:val="0"/>
                <w:numId w:val="167"/>
              </w:numPr>
              <w:ind w:firstLineChars="0"/>
              <w:rPr>
                <w:rFonts w:asciiTheme="minorHAnsi" w:hAnsiTheme="minorHAnsi"/>
              </w:rPr>
            </w:pPr>
            <w:r w:rsidRPr="00E871E2">
              <w:rPr>
                <w:rFonts w:asciiTheme="minorHAnsi" w:hAnsiTheme="minorHAnsi"/>
              </w:rPr>
              <w:t>P-1 advertises the max number of routes to DUT</w:t>
            </w:r>
          </w:p>
          <w:p w14:paraId="33A1C528" w14:textId="77777777" w:rsidR="004F3089" w:rsidRPr="00E871E2" w:rsidRDefault="004F3089" w:rsidP="004F3089">
            <w:pPr>
              <w:pStyle w:val="ListParagraph"/>
              <w:numPr>
                <w:ilvl w:val="0"/>
                <w:numId w:val="167"/>
              </w:numPr>
              <w:ind w:firstLineChars="0"/>
              <w:rPr>
                <w:rFonts w:asciiTheme="minorHAnsi" w:hAnsiTheme="minorHAnsi"/>
              </w:rPr>
            </w:pPr>
            <w:r w:rsidRPr="00E871E2">
              <w:rPr>
                <w:rFonts w:asciiTheme="minorHAnsi" w:hAnsiTheme="minorHAnsi"/>
              </w:rPr>
              <w:t>P-2 sends line rate traffic destined to the routes</w:t>
            </w:r>
          </w:p>
          <w:p w14:paraId="6015664D" w14:textId="77777777" w:rsidR="004F3089" w:rsidRPr="00E871E2" w:rsidRDefault="004F3089" w:rsidP="004F3089">
            <w:pPr>
              <w:pStyle w:val="ListParagraph"/>
              <w:numPr>
                <w:ilvl w:val="0"/>
                <w:numId w:val="167"/>
              </w:numPr>
              <w:spacing w:before="240"/>
              <w:ind w:firstLineChars="0"/>
              <w:rPr>
                <w:rFonts w:asciiTheme="minorHAnsi" w:hAnsiTheme="minorHAnsi"/>
              </w:rPr>
            </w:pPr>
            <w:r w:rsidRPr="00E871E2">
              <w:rPr>
                <w:rFonts w:asciiTheme="minorHAnsi" w:hAnsiTheme="minorHAnsi"/>
              </w:rPr>
              <w:t>P-1 frequently add/remove part of rotues(type3), observer the cpu/memory usage and traffic, record as result-1.</w:t>
            </w:r>
          </w:p>
        </w:tc>
      </w:tr>
      <w:tr w:rsidR="004F3089" w:rsidRPr="00E871E2" w14:paraId="57563E60"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687BEE3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756FA693" w14:textId="77777777" w:rsidR="004F3089" w:rsidRPr="00E871E2" w:rsidRDefault="004F3089" w:rsidP="00912DF9">
            <w:pPr>
              <w:pStyle w:val="a"/>
              <w:rPr>
                <w:rFonts w:asciiTheme="minorHAnsi" w:hAnsiTheme="minorHAnsi"/>
              </w:rPr>
            </w:pPr>
          </w:p>
        </w:tc>
      </w:tr>
      <w:tr w:rsidR="004F3089" w:rsidRPr="00E871E2" w14:paraId="405C4AA9"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22A3D526"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0234D858" w14:textId="77777777" w:rsidR="004F3089" w:rsidRPr="00E871E2" w:rsidRDefault="004F3089" w:rsidP="00912DF9">
            <w:pPr>
              <w:pStyle w:val="a"/>
              <w:rPr>
                <w:rFonts w:asciiTheme="minorHAnsi" w:hAnsiTheme="minorHAnsi"/>
              </w:rPr>
            </w:pPr>
          </w:p>
        </w:tc>
      </w:tr>
      <w:tr w:rsidR="004F3089" w:rsidRPr="00E871E2" w14:paraId="170E5FB5" w14:textId="77777777" w:rsidTr="00912DF9">
        <w:trPr>
          <w:jc w:val="center"/>
        </w:trPr>
        <w:tc>
          <w:tcPr>
            <w:tcW w:w="798"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2FA9130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202"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044CF2E1" w14:textId="77777777" w:rsidR="004F3089" w:rsidRPr="00E871E2" w:rsidRDefault="004F3089" w:rsidP="00912DF9">
            <w:pPr>
              <w:rPr>
                <w:rFonts w:asciiTheme="minorHAnsi" w:hAnsiTheme="minorHAnsi"/>
                <w:noProof/>
              </w:rPr>
            </w:pPr>
          </w:p>
        </w:tc>
      </w:tr>
    </w:tbl>
    <w:p w14:paraId="1D7A5E8D" w14:textId="77777777" w:rsidR="004F3089" w:rsidRPr="00E871E2" w:rsidRDefault="004F3089" w:rsidP="004F3089">
      <w:pPr>
        <w:pStyle w:val="Heading2"/>
        <w:widowControl/>
        <w:tabs>
          <w:tab w:val="clear" w:pos="851"/>
          <w:tab w:val="left" w:pos="432"/>
          <w:tab w:val="left" w:pos="576"/>
        </w:tabs>
        <w:spacing w:before="240" w:after="240"/>
        <w:ind w:left="576" w:hanging="576"/>
        <w:jc w:val="both"/>
      </w:pPr>
      <w:bookmarkStart w:id="151" w:name="_Toc492839843"/>
      <w:bookmarkStart w:id="152" w:name="_Toc493355988"/>
      <w:r w:rsidRPr="00E871E2">
        <w:t>OSPF convergence under ECMP</w:t>
      </w:r>
      <w:bookmarkEnd w:id="151"/>
      <w:bookmarkEnd w:id="152"/>
    </w:p>
    <w:tbl>
      <w:tblPr>
        <w:tblW w:w="527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7"/>
        <w:gridCol w:w="8478"/>
      </w:tblGrid>
      <w:tr w:rsidR="004F3089" w:rsidRPr="00E871E2" w14:paraId="3683D3D3"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7A89F8B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1A18BA10" w14:textId="77777777" w:rsidR="004F3089" w:rsidRPr="00E871E2" w:rsidRDefault="004F3089" w:rsidP="00912DF9">
            <w:pPr>
              <w:pStyle w:val="a"/>
              <w:rPr>
                <w:rFonts w:asciiTheme="minorHAnsi" w:hAnsiTheme="minorHAnsi"/>
              </w:rPr>
            </w:pPr>
            <w:r w:rsidRPr="00E871E2">
              <w:rPr>
                <w:rFonts w:asciiTheme="minorHAnsi" w:hAnsiTheme="minorHAnsi" w:cstheme="minorHAnsi"/>
              </w:rPr>
              <w:t>OSPF</w:t>
            </w:r>
            <w:r w:rsidRPr="00E871E2">
              <w:rPr>
                <w:rFonts w:asciiTheme="minorHAnsi" w:hAnsiTheme="minorHAnsi"/>
              </w:rPr>
              <w:t xml:space="preserve"> convergence under ECMP</w:t>
            </w:r>
          </w:p>
          <w:p w14:paraId="41A6C943" w14:textId="77777777" w:rsidR="004F3089" w:rsidRPr="00E871E2" w:rsidRDefault="004F3089" w:rsidP="00912DF9">
            <w:pPr>
              <w:rPr>
                <w:rFonts w:asciiTheme="minorHAnsi" w:hAnsiTheme="minorHAnsi"/>
                <w:color w:val="000000"/>
              </w:rPr>
            </w:pPr>
          </w:p>
        </w:tc>
      </w:tr>
      <w:tr w:rsidR="004F3089" w:rsidRPr="00E871E2" w14:paraId="21E16FB6"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7A62203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vAlign w:val="center"/>
            <w:hideMark/>
          </w:tcPr>
          <w:p w14:paraId="217BB527" w14:textId="77777777" w:rsidR="004F3089" w:rsidRPr="00E871E2" w:rsidRDefault="004F3089" w:rsidP="00912DF9">
            <w:pPr>
              <w:jc w:val="center"/>
              <w:rPr>
                <w:rFonts w:asciiTheme="minorHAnsi" w:hAnsiTheme="minorHAnsi"/>
              </w:rPr>
            </w:pPr>
            <w:r w:rsidRPr="00E871E2">
              <w:rPr>
                <w:rFonts w:asciiTheme="minorHAnsi" w:hAnsiTheme="minorHAnsi"/>
                <w:noProof/>
                <w:lang w:bidi="ar-SA"/>
              </w:rPr>
              <w:drawing>
                <wp:inline distT="0" distB="0" distL="0" distR="0" wp14:anchorId="36B16CD2" wp14:editId="4FA87972">
                  <wp:extent cx="5274310" cy="28263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26385"/>
                          </a:xfrm>
                          <a:prstGeom prst="rect">
                            <a:avLst/>
                          </a:prstGeom>
                        </pic:spPr>
                      </pic:pic>
                    </a:graphicData>
                  </a:graphic>
                </wp:inline>
              </w:drawing>
            </w:r>
          </w:p>
        </w:tc>
      </w:tr>
      <w:tr w:rsidR="004F3089" w:rsidRPr="00E871E2" w14:paraId="58C4BC97"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60876B16"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46242041" w14:textId="77777777" w:rsidR="004F3089" w:rsidRPr="00E871E2" w:rsidRDefault="004F3089" w:rsidP="004F3089">
            <w:pPr>
              <w:pStyle w:val="ListParagraph"/>
              <w:numPr>
                <w:ilvl w:val="0"/>
                <w:numId w:val="168"/>
              </w:numPr>
              <w:ind w:firstLineChars="0"/>
              <w:rPr>
                <w:rFonts w:asciiTheme="minorHAnsi" w:hAnsiTheme="minorHAnsi"/>
              </w:rPr>
            </w:pPr>
            <w:r w:rsidRPr="00E871E2">
              <w:rPr>
                <w:rFonts w:asciiTheme="minorHAnsi" w:hAnsiTheme="minorHAnsi"/>
              </w:rPr>
              <w:t>P-1 advertises the max number of routes to DUT</w:t>
            </w:r>
          </w:p>
          <w:p w14:paraId="72F641B7" w14:textId="77777777" w:rsidR="004F3089" w:rsidRPr="00E871E2" w:rsidRDefault="004F3089" w:rsidP="004F3089">
            <w:pPr>
              <w:pStyle w:val="ListParagraph"/>
              <w:numPr>
                <w:ilvl w:val="0"/>
                <w:numId w:val="168"/>
              </w:numPr>
              <w:ind w:firstLineChars="0"/>
              <w:rPr>
                <w:rFonts w:asciiTheme="minorHAnsi" w:hAnsiTheme="minorHAnsi"/>
              </w:rPr>
            </w:pPr>
            <w:r w:rsidRPr="00E871E2">
              <w:rPr>
                <w:rFonts w:asciiTheme="minorHAnsi" w:hAnsiTheme="minorHAnsi"/>
              </w:rPr>
              <w:t>P-2 sends traffic destined to the routes, 100000 frames/s</w:t>
            </w:r>
          </w:p>
          <w:p w14:paraId="6C43FD18" w14:textId="77777777" w:rsidR="004F3089" w:rsidRPr="00E871E2" w:rsidRDefault="004F3089" w:rsidP="004F3089">
            <w:pPr>
              <w:pStyle w:val="ListParagraph"/>
              <w:widowControl/>
              <w:numPr>
                <w:ilvl w:val="0"/>
                <w:numId w:val="168"/>
              </w:numPr>
              <w:spacing w:before="312"/>
              <w:ind w:firstLineChars="0"/>
              <w:rPr>
                <w:rFonts w:asciiTheme="minorHAnsi" w:hAnsiTheme="minorHAnsi"/>
              </w:rPr>
            </w:pPr>
            <w:r w:rsidRPr="00E871E2">
              <w:rPr>
                <w:rFonts w:asciiTheme="minorHAnsi" w:hAnsiTheme="minorHAnsi"/>
              </w:rPr>
              <w:t>Unplug one link between the 2 DUT, traffic is re-routed to another link.</w:t>
            </w:r>
          </w:p>
          <w:p w14:paraId="0751660D" w14:textId="77777777" w:rsidR="004F3089" w:rsidRPr="00E871E2" w:rsidRDefault="004F3089" w:rsidP="004F3089">
            <w:pPr>
              <w:pStyle w:val="ListParagraph"/>
              <w:widowControl/>
              <w:numPr>
                <w:ilvl w:val="0"/>
                <w:numId w:val="168"/>
              </w:numPr>
              <w:spacing w:before="312"/>
              <w:ind w:firstLineChars="0"/>
              <w:rPr>
                <w:rFonts w:asciiTheme="minorHAnsi" w:hAnsiTheme="minorHAnsi"/>
              </w:rPr>
            </w:pPr>
            <w:r w:rsidRPr="00E871E2">
              <w:rPr>
                <w:rFonts w:asciiTheme="minorHAnsi" w:hAnsiTheme="minorHAnsi"/>
              </w:rPr>
              <w:t>Stop traffic , the number of Tx packet of PORT2 is N1</w:t>
            </w:r>
            <w:r w:rsidRPr="00E871E2">
              <w:rPr>
                <w:rFonts w:asciiTheme="minorHAnsi" w:hAnsiTheme="minorHAnsi"/>
              </w:rPr>
              <w:t>，</w:t>
            </w:r>
            <w:r w:rsidRPr="00E871E2">
              <w:rPr>
                <w:rFonts w:asciiTheme="minorHAnsi" w:hAnsiTheme="minorHAnsi"/>
              </w:rPr>
              <w:t>the number rx of PORT1is N2</w:t>
            </w:r>
            <w:r w:rsidRPr="00E871E2">
              <w:rPr>
                <w:rFonts w:asciiTheme="minorHAnsi" w:hAnsiTheme="minorHAnsi"/>
              </w:rPr>
              <w:t>，</w:t>
            </w:r>
            <w:r w:rsidRPr="00E871E2">
              <w:rPr>
                <w:rFonts w:asciiTheme="minorHAnsi" w:hAnsiTheme="minorHAnsi"/>
              </w:rPr>
              <w:t>convergence time= [N1-N2]/100000</w:t>
            </w:r>
          </w:p>
        </w:tc>
      </w:tr>
      <w:tr w:rsidR="004F3089" w:rsidRPr="00E871E2" w14:paraId="1A38AF4F"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0E83CBB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hideMark/>
          </w:tcPr>
          <w:p w14:paraId="712B03AB" w14:textId="77777777" w:rsidR="004F3089" w:rsidRPr="00E871E2" w:rsidRDefault="004F3089" w:rsidP="00912DF9">
            <w:pPr>
              <w:pStyle w:val="a"/>
              <w:rPr>
                <w:rFonts w:asciiTheme="minorHAnsi" w:hAnsiTheme="minorHAnsi"/>
              </w:rPr>
            </w:pPr>
          </w:p>
        </w:tc>
      </w:tr>
      <w:tr w:rsidR="004F3089" w:rsidRPr="00E871E2" w14:paraId="45052286"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0BAA2AA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1A3381BE" w14:textId="77777777" w:rsidR="004F3089" w:rsidRPr="00E871E2" w:rsidRDefault="004F3089" w:rsidP="00912DF9">
            <w:pPr>
              <w:pStyle w:val="a"/>
              <w:rPr>
                <w:rFonts w:asciiTheme="minorHAnsi" w:eastAsia="Microsoft YaHei" w:hAnsiTheme="minorHAnsi"/>
                <w:b/>
                <w:color w:val="3333FF"/>
              </w:rPr>
            </w:pPr>
          </w:p>
        </w:tc>
      </w:tr>
      <w:tr w:rsidR="004F3089" w:rsidRPr="00E871E2" w14:paraId="40C30EE6" w14:textId="77777777" w:rsidTr="00912DF9">
        <w:trPr>
          <w:jc w:val="center"/>
        </w:trPr>
        <w:tc>
          <w:tcPr>
            <w:tcW w:w="733" w:type="pct"/>
            <w:tcBorders>
              <w:top w:val="single" w:sz="4" w:space="0" w:color="auto"/>
              <w:left w:val="single" w:sz="4" w:space="0" w:color="auto"/>
              <w:bottom w:val="single" w:sz="4" w:space="0" w:color="auto"/>
              <w:right w:val="single" w:sz="4" w:space="0" w:color="auto"/>
            </w:tcBorders>
          </w:tcPr>
          <w:p w14:paraId="710A59F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4267" w:type="pct"/>
            <w:tcBorders>
              <w:top w:val="single" w:sz="4" w:space="0" w:color="auto"/>
              <w:left w:val="single" w:sz="4" w:space="0" w:color="auto"/>
              <w:bottom w:val="single" w:sz="4" w:space="0" w:color="auto"/>
              <w:right w:val="single" w:sz="4" w:space="0" w:color="auto"/>
            </w:tcBorders>
            <w:tcMar>
              <w:top w:w="0" w:type="dxa"/>
              <w:left w:w="84" w:type="dxa"/>
              <w:bottom w:w="0" w:type="dxa"/>
              <w:right w:w="84" w:type="dxa"/>
            </w:tcMar>
          </w:tcPr>
          <w:p w14:paraId="352AA9DB" w14:textId="77777777" w:rsidR="004F3089" w:rsidRPr="00E871E2" w:rsidRDefault="004F3089" w:rsidP="00912DF9">
            <w:pPr>
              <w:rPr>
                <w:rFonts w:asciiTheme="minorHAnsi" w:hAnsiTheme="minorHAnsi"/>
                <w:noProof/>
              </w:rPr>
            </w:pPr>
          </w:p>
        </w:tc>
      </w:tr>
    </w:tbl>
    <w:p w14:paraId="161F6D51"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53" w:name="_Toc485749133"/>
      <w:bookmarkStart w:id="154" w:name="_Toc492839844"/>
      <w:bookmarkStart w:id="155" w:name="_Toc493355989"/>
      <w:r w:rsidRPr="00E871E2">
        <w:t>BGP/BGPv6 RIB/FIB</w:t>
      </w:r>
      <w:bookmarkEnd w:id="153"/>
      <w:r w:rsidRPr="00E871E2">
        <w:t xml:space="preserve"> size</w:t>
      </w:r>
      <w:bookmarkEnd w:id="154"/>
      <w:bookmarkEnd w:id="155"/>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465CE897" w14:textId="77777777" w:rsidTr="00912DF9">
        <w:tc>
          <w:tcPr>
            <w:tcW w:w="1762" w:type="dxa"/>
          </w:tcPr>
          <w:p w14:paraId="4EB1752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08E7F98A" w14:textId="77777777" w:rsidR="004F3089" w:rsidRPr="00E871E2" w:rsidRDefault="004F3089" w:rsidP="00912DF9">
            <w:pPr>
              <w:rPr>
                <w:rFonts w:asciiTheme="minorHAnsi" w:hAnsiTheme="minorHAnsi"/>
                <w:i/>
                <w:color w:val="000000"/>
              </w:rPr>
            </w:pPr>
            <w:r w:rsidRPr="00E871E2">
              <w:rPr>
                <w:rFonts w:asciiTheme="minorHAnsi" w:hAnsiTheme="minorHAnsi"/>
              </w:rPr>
              <w:t>Test BGP/BGPv6 RIB/FIB Size</w:t>
            </w:r>
          </w:p>
        </w:tc>
      </w:tr>
      <w:tr w:rsidR="004F3089" w:rsidRPr="00E871E2" w14:paraId="64C5107C" w14:textId="77777777" w:rsidTr="00912DF9">
        <w:tc>
          <w:tcPr>
            <w:tcW w:w="1762" w:type="dxa"/>
          </w:tcPr>
          <w:p w14:paraId="7553D14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2B917F1E" w14:textId="77777777" w:rsidR="004F3089" w:rsidRPr="00E871E2" w:rsidRDefault="004F3089" w:rsidP="00912DF9">
            <w:pPr>
              <w:rPr>
                <w:rFonts w:asciiTheme="minorHAnsi" w:hAnsiTheme="minorHAnsi"/>
              </w:rPr>
            </w:pPr>
          </w:p>
          <w:p w14:paraId="07C67D64"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0D47FD5C" wp14:editId="1DCF57F7">
                  <wp:extent cx="3047619" cy="3266667"/>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698D4789" w14:textId="77777777" w:rsidTr="00912DF9">
        <w:tc>
          <w:tcPr>
            <w:tcW w:w="1762" w:type="dxa"/>
          </w:tcPr>
          <w:p w14:paraId="771656DC"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2F0F32C1"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Establish EBGP neighbors between DUT and TC1 </w:t>
            </w:r>
          </w:p>
          <w:p w14:paraId="751AE143"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TC1 send device to claimed FIB specification 32-bit BGP route, with expected results 1 </w:t>
            </w:r>
          </w:p>
          <w:p w14:paraId="2340CEAA"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TC2 sends the destination address to the traffic of the published route, with expected result 2 </w:t>
            </w:r>
          </w:p>
          <w:p w14:paraId="08450509"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When the route is not revoked, TC1 continues to send the 32-bit BGP route until the device reach to claimed RIB specification, with expected result 3 </w:t>
            </w:r>
          </w:p>
          <w:p w14:paraId="5ADEE35D"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Change the sending route to /26 and repeat steps 2 to 4 </w:t>
            </w:r>
          </w:p>
          <w:p w14:paraId="33C5505C"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Establish EBGPv6 neighbors between DUT and TC1, and repeat steps 2 to 5 using IPv6 routes </w:t>
            </w:r>
          </w:p>
          <w:p w14:paraId="33A8B0A4" w14:textId="77777777" w:rsidR="004F3089" w:rsidRPr="00E871E2" w:rsidRDefault="004F3089" w:rsidP="004F3089">
            <w:pPr>
              <w:pStyle w:val="1"/>
              <w:numPr>
                <w:ilvl w:val="3"/>
                <w:numId w:val="179"/>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Repeat steps 2 through 6 using Discrete Routing</w:t>
            </w:r>
          </w:p>
        </w:tc>
      </w:tr>
      <w:tr w:rsidR="004F3089" w:rsidRPr="00E871E2" w14:paraId="69321E45" w14:textId="77777777" w:rsidTr="00912DF9">
        <w:tc>
          <w:tcPr>
            <w:tcW w:w="1762" w:type="dxa"/>
          </w:tcPr>
          <w:p w14:paraId="6BFE494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154F1CD1" w14:textId="77777777" w:rsidR="004F3089" w:rsidRPr="00E871E2" w:rsidRDefault="004F3089" w:rsidP="004F3089">
            <w:pPr>
              <w:pStyle w:val="1"/>
              <w:numPr>
                <w:ilvl w:val="0"/>
                <w:numId w:val="169"/>
              </w:numPr>
              <w:ind w:firstLineChars="0"/>
              <w:rPr>
                <w:rFonts w:asciiTheme="minorHAnsi" w:hAnsiTheme="minorHAnsi"/>
              </w:rPr>
            </w:pPr>
            <w:r w:rsidRPr="00E871E2">
              <w:rPr>
                <w:rFonts w:asciiTheme="minorHAnsi" w:hAnsiTheme="minorHAnsi" w:cs="Arial"/>
                <w:color w:val="212121"/>
                <w:shd w:val="clear" w:color="auto" w:fill="FFFFFF"/>
              </w:rPr>
              <w:t>DUT can correctly learn the published route</w:t>
            </w:r>
          </w:p>
          <w:p w14:paraId="17112B8F" w14:textId="77777777" w:rsidR="004F3089" w:rsidRPr="00E871E2" w:rsidRDefault="004F3089" w:rsidP="004F3089">
            <w:pPr>
              <w:pStyle w:val="1"/>
              <w:numPr>
                <w:ilvl w:val="0"/>
                <w:numId w:val="169"/>
              </w:numPr>
              <w:ind w:firstLineChars="0"/>
              <w:rPr>
                <w:rFonts w:asciiTheme="minorHAnsi" w:hAnsiTheme="minorHAnsi"/>
              </w:rPr>
            </w:pPr>
            <w:r w:rsidRPr="00E871E2">
              <w:rPr>
                <w:rFonts w:asciiTheme="minorHAnsi" w:hAnsiTheme="minorHAnsi" w:cs="Arial"/>
                <w:color w:val="212121"/>
                <w:shd w:val="clear" w:color="auto" w:fill="FFFFFF"/>
              </w:rPr>
              <w:t>All traffic can be forwarded normally without packet loss.</w:t>
            </w:r>
          </w:p>
          <w:p w14:paraId="08C0D82E" w14:textId="77777777" w:rsidR="004F3089" w:rsidRPr="00E871E2" w:rsidRDefault="004F3089" w:rsidP="004F3089">
            <w:pPr>
              <w:pStyle w:val="1"/>
              <w:numPr>
                <w:ilvl w:val="0"/>
                <w:numId w:val="169"/>
              </w:numPr>
              <w:ind w:firstLineChars="0"/>
              <w:rPr>
                <w:rFonts w:asciiTheme="minorHAnsi" w:hAnsiTheme="minorHAnsi"/>
              </w:rPr>
            </w:pPr>
            <w:r w:rsidRPr="00E871E2">
              <w:rPr>
                <w:rFonts w:asciiTheme="minorHAnsi" w:hAnsiTheme="minorHAnsi" w:cs="Arial"/>
                <w:color w:val="212121"/>
                <w:shd w:val="clear" w:color="auto" w:fill="FFFFFF"/>
              </w:rPr>
              <w:t>DUT can correctly learn the number of claimed RIB.</w:t>
            </w:r>
          </w:p>
        </w:tc>
      </w:tr>
      <w:tr w:rsidR="004F3089" w:rsidRPr="00E871E2" w14:paraId="0467F2A9" w14:textId="77777777" w:rsidTr="00912DF9">
        <w:tc>
          <w:tcPr>
            <w:tcW w:w="1762" w:type="dxa"/>
          </w:tcPr>
          <w:p w14:paraId="42C03ACC"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639C7601" w14:textId="77777777" w:rsidR="004F3089" w:rsidRPr="00E871E2" w:rsidRDefault="004F3089" w:rsidP="00912DF9">
            <w:pPr>
              <w:pStyle w:val="a0"/>
              <w:ind w:firstLine="0"/>
              <w:rPr>
                <w:rFonts w:asciiTheme="minorHAnsi" w:hAnsiTheme="minorHAnsi"/>
                <w:i w:val="0"/>
                <w:color w:val="000000"/>
              </w:rPr>
            </w:pPr>
          </w:p>
        </w:tc>
      </w:tr>
      <w:tr w:rsidR="004F3089" w:rsidRPr="00E871E2" w14:paraId="2B0AB9F9" w14:textId="77777777" w:rsidTr="00912DF9">
        <w:tc>
          <w:tcPr>
            <w:tcW w:w="1762" w:type="dxa"/>
          </w:tcPr>
          <w:p w14:paraId="22D4FF4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605153DA" w14:textId="77777777" w:rsidR="004F3089" w:rsidRPr="00E871E2" w:rsidRDefault="004F3089" w:rsidP="00912DF9">
            <w:pPr>
              <w:pStyle w:val="a0"/>
              <w:ind w:firstLine="0"/>
              <w:rPr>
                <w:rFonts w:asciiTheme="minorHAnsi" w:hAnsiTheme="minorHAnsi"/>
                <w:i w:val="0"/>
                <w:color w:val="000000"/>
              </w:rPr>
            </w:pPr>
          </w:p>
        </w:tc>
      </w:tr>
    </w:tbl>
    <w:p w14:paraId="558D4EE3"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56" w:name="_Toc485749134"/>
      <w:bookmarkStart w:id="157" w:name="_Toc492839845"/>
      <w:bookmarkStart w:id="158" w:name="_Toc493355990"/>
      <w:r w:rsidRPr="00E871E2">
        <w:t>BGP/BGPv6 routes learning-rate</w:t>
      </w:r>
      <w:bookmarkEnd w:id="156"/>
      <w:bookmarkEnd w:id="157"/>
      <w:bookmarkEnd w:id="158"/>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3DBEDBAE" w14:textId="77777777" w:rsidTr="00912DF9">
        <w:tc>
          <w:tcPr>
            <w:tcW w:w="1762" w:type="dxa"/>
          </w:tcPr>
          <w:p w14:paraId="2918349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20A6E57E" w14:textId="77777777" w:rsidR="004F3089" w:rsidRPr="00E871E2" w:rsidRDefault="004F3089" w:rsidP="00912DF9">
            <w:pPr>
              <w:rPr>
                <w:rFonts w:asciiTheme="minorHAnsi" w:hAnsiTheme="minorHAnsi"/>
                <w:i/>
                <w:color w:val="000000"/>
              </w:rPr>
            </w:pPr>
            <w:r w:rsidRPr="00E871E2">
              <w:rPr>
                <w:rFonts w:asciiTheme="minorHAnsi" w:hAnsiTheme="minorHAnsi"/>
              </w:rPr>
              <w:t>Test BGP/BGPv6 Routes Learning rate</w:t>
            </w:r>
          </w:p>
        </w:tc>
      </w:tr>
      <w:tr w:rsidR="004F3089" w:rsidRPr="00E871E2" w14:paraId="1A88847C" w14:textId="77777777" w:rsidTr="00912DF9">
        <w:tc>
          <w:tcPr>
            <w:tcW w:w="1762" w:type="dxa"/>
          </w:tcPr>
          <w:p w14:paraId="5DFE71EF"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0565C1DB" w14:textId="77777777" w:rsidR="004F3089" w:rsidRPr="00E871E2" w:rsidRDefault="004F3089" w:rsidP="00912DF9">
            <w:pPr>
              <w:rPr>
                <w:rFonts w:asciiTheme="minorHAnsi" w:hAnsiTheme="minorHAnsi"/>
              </w:rPr>
            </w:pPr>
          </w:p>
          <w:p w14:paraId="2BCAB4D8"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366E5248" wp14:editId="41576CCC">
                  <wp:extent cx="3047619" cy="3266667"/>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34ECC197" w14:textId="77777777" w:rsidTr="00912DF9">
        <w:tc>
          <w:tcPr>
            <w:tcW w:w="1762" w:type="dxa"/>
          </w:tcPr>
          <w:p w14:paraId="024F3D80" w14:textId="77777777" w:rsidR="004F3089" w:rsidRPr="00E871E2" w:rsidRDefault="004F3089" w:rsidP="00912DF9">
            <w:pPr>
              <w:pStyle w:val="a"/>
              <w:spacing w:line="360" w:lineRule="auto"/>
              <w:rPr>
                <w:rFonts w:asciiTheme="minorHAnsi" w:hAnsiTheme="minorHAnsi" w:cstheme="minorHAnsi"/>
              </w:rPr>
            </w:pPr>
            <w:bookmarkStart w:id="159" w:name="_Hlk491767235"/>
            <w:r w:rsidRPr="00E871E2">
              <w:rPr>
                <w:rFonts w:asciiTheme="minorHAnsi" w:hAnsiTheme="minorHAnsi" w:cstheme="minorHAnsi"/>
              </w:rPr>
              <w:t>Test Procedure</w:t>
            </w:r>
          </w:p>
        </w:tc>
        <w:tc>
          <w:tcPr>
            <w:tcW w:w="7594" w:type="dxa"/>
          </w:tcPr>
          <w:p w14:paraId="34F710AC" w14:textId="77777777" w:rsidR="004F3089" w:rsidRPr="00E871E2" w:rsidRDefault="004F3089" w:rsidP="004F3089">
            <w:pPr>
              <w:pStyle w:val="1"/>
              <w:numPr>
                <w:ilvl w:val="0"/>
                <w:numId w:val="170"/>
              </w:numPr>
              <w:ind w:firstLineChars="0"/>
              <w:rPr>
                <w:rFonts w:asciiTheme="minorHAnsi" w:hAnsiTheme="minorHAnsi"/>
              </w:rPr>
            </w:pPr>
            <w:r w:rsidRPr="00E871E2">
              <w:rPr>
                <w:rFonts w:asciiTheme="minorHAnsi" w:hAnsiTheme="minorHAnsi" w:cs="Arial"/>
                <w:color w:val="212121"/>
                <w:shd w:val="clear" w:color="auto" w:fill="FFFFFF"/>
              </w:rPr>
              <w:t>Establish EBGP neighbors between DUT and TC1</w:t>
            </w:r>
          </w:p>
          <w:p w14:paraId="054760AB" w14:textId="77777777" w:rsidR="004F3089" w:rsidRPr="00E871E2" w:rsidRDefault="004F3089" w:rsidP="004F3089">
            <w:pPr>
              <w:pStyle w:val="1"/>
              <w:numPr>
                <w:ilvl w:val="0"/>
                <w:numId w:val="170"/>
              </w:numPr>
              <w:ind w:firstLineChars="0"/>
              <w:rPr>
                <w:rFonts w:asciiTheme="minorHAnsi" w:hAnsiTheme="minorHAnsi"/>
              </w:rPr>
            </w:pPr>
            <w:r w:rsidRPr="00E871E2">
              <w:rPr>
                <w:rFonts w:asciiTheme="minorHAnsi" w:hAnsiTheme="minorHAnsi" w:cs="Arial"/>
                <w:color w:val="212121"/>
                <w:shd w:val="clear" w:color="auto" w:fill="FFFFFF"/>
              </w:rPr>
              <w:t xml:space="preserve">TC1 send the test traffic of the 32-bit route whose destination address reach to the claimed FIB specification, with expected result 1 </w:t>
            </w:r>
          </w:p>
          <w:p w14:paraId="1E5443DC" w14:textId="77777777" w:rsidR="004F3089" w:rsidRPr="00E871E2" w:rsidRDefault="004F3089" w:rsidP="004F3089">
            <w:pPr>
              <w:pStyle w:val="1"/>
              <w:numPr>
                <w:ilvl w:val="0"/>
                <w:numId w:val="170"/>
              </w:numPr>
              <w:ind w:firstLineChars="0"/>
              <w:rPr>
                <w:rFonts w:asciiTheme="minorHAnsi" w:hAnsiTheme="minorHAnsi"/>
              </w:rPr>
            </w:pPr>
            <w:r w:rsidRPr="00E871E2">
              <w:rPr>
                <w:rFonts w:asciiTheme="minorHAnsi" w:hAnsiTheme="minorHAnsi" w:cs="Arial"/>
                <w:color w:val="212121"/>
                <w:shd w:val="clear" w:color="auto" w:fill="FFFFFF"/>
              </w:rPr>
              <w:t xml:space="preserve">TC2 publishes the route corresponding to the destination address of the test flow, with expected result 2 </w:t>
            </w:r>
          </w:p>
          <w:p w14:paraId="21BC0A31" w14:textId="77777777" w:rsidR="004F3089" w:rsidRPr="00E871E2" w:rsidRDefault="004F3089" w:rsidP="004F3089">
            <w:pPr>
              <w:pStyle w:val="1"/>
              <w:numPr>
                <w:ilvl w:val="0"/>
                <w:numId w:val="170"/>
              </w:numPr>
              <w:ind w:firstLineChars="0"/>
              <w:rPr>
                <w:rFonts w:asciiTheme="minorHAnsi" w:hAnsiTheme="minorHAnsi"/>
              </w:rPr>
            </w:pPr>
            <w:r w:rsidRPr="00E871E2">
              <w:rPr>
                <w:rFonts w:asciiTheme="minorHAnsi" w:hAnsiTheme="minorHAnsi" w:cs="Arial"/>
                <w:color w:val="212121"/>
                <w:shd w:val="clear" w:color="auto" w:fill="FFFFFF"/>
              </w:rPr>
              <w:t xml:space="preserve">Change the sending route to 26 and repeat steps 2 to 3 </w:t>
            </w:r>
          </w:p>
          <w:p w14:paraId="45DFC747" w14:textId="77777777" w:rsidR="004F3089" w:rsidRPr="00E871E2" w:rsidRDefault="004F3089" w:rsidP="004F3089">
            <w:pPr>
              <w:pStyle w:val="1"/>
              <w:numPr>
                <w:ilvl w:val="0"/>
                <w:numId w:val="170"/>
              </w:numPr>
              <w:ind w:firstLineChars="0"/>
              <w:rPr>
                <w:rFonts w:asciiTheme="minorHAnsi" w:hAnsiTheme="minorHAnsi"/>
              </w:rPr>
            </w:pPr>
            <w:r w:rsidRPr="00E871E2">
              <w:rPr>
                <w:rFonts w:asciiTheme="minorHAnsi" w:hAnsiTheme="minorHAnsi" w:cs="Arial"/>
                <w:color w:val="212121"/>
                <w:shd w:val="clear" w:color="auto" w:fill="FFFFFF"/>
              </w:rPr>
              <w:t>Repeat steps 2 through 4 using BGPv6</w:t>
            </w:r>
          </w:p>
        </w:tc>
      </w:tr>
      <w:bookmarkEnd w:id="159"/>
      <w:tr w:rsidR="004F3089" w:rsidRPr="00E871E2" w14:paraId="40911424" w14:textId="77777777" w:rsidTr="00912DF9">
        <w:tc>
          <w:tcPr>
            <w:tcW w:w="1762" w:type="dxa"/>
          </w:tcPr>
          <w:p w14:paraId="79CB8CA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10E0CC5A" w14:textId="77777777" w:rsidR="004F3089" w:rsidRPr="00E871E2" w:rsidRDefault="004F3089" w:rsidP="004F3089">
            <w:pPr>
              <w:pStyle w:val="1"/>
              <w:numPr>
                <w:ilvl w:val="0"/>
                <w:numId w:val="171"/>
              </w:numPr>
              <w:ind w:firstLineChars="0"/>
              <w:rPr>
                <w:rFonts w:asciiTheme="minorHAnsi" w:hAnsiTheme="minorHAnsi"/>
              </w:rPr>
            </w:pPr>
            <w:r w:rsidRPr="00E871E2">
              <w:rPr>
                <w:rFonts w:asciiTheme="minorHAnsi" w:hAnsiTheme="minorHAnsi" w:cs="Arial"/>
                <w:color w:val="212121"/>
                <w:shd w:val="clear" w:color="auto" w:fill="FFFFFF"/>
              </w:rPr>
              <w:t xml:space="preserve">Because there is no route, the test traffic cannot be forwarded to TC2 </w:t>
            </w:r>
          </w:p>
          <w:p w14:paraId="1B0C43C8" w14:textId="77777777" w:rsidR="004F3089" w:rsidRPr="00E871E2" w:rsidRDefault="004F3089" w:rsidP="004F3089">
            <w:pPr>
              <w:pStyle w:val="1"/>
              <w:numPr>
                <w:ilvl w:val="0"/>
                <w:numId w:val="171"/>
              </w:numPr>
              <w:ind w:firstLineChars="0"/>
              <w:rPr>
                <w:rFonts w:asciiTheme="minorHAnsi" w:hAnsiTheme="minorHAnsi"/>
              </w:rPr>
            </w:pPr>
            <w:r w:rsidRPr="00E871E2">
              <w:rPr>
                <w:rFonts w:asciiTheme="minorHAnsi" w:hAnsiTheme="minorHAnsi" w:cs="Arial"/>
                <w:color w:val="212121"/>
                <w:shd w:val="clear" w:color="auto" w:fill="FFFFFF"/>
              </w:rPr>
              <w:t>The DUT learns the routing by step, and the test traffic is forwarded to TC2, records the time t1 at which TC2 begins to receive traffic to receive all traffic, route learning speed = declared FIB number / t1.</w:t>
            </w:r>
          </w:p>
        </w:tc>
      </w:tr>
      <w:tr w:rsidR="004F3089" w:rsidRPr="00E871E2" w14:paraId="7D25F94A" w14:textId="77777777" w:rsidTr="00912DF9">
        <w:tc>
          <w:tcPr>
            <w:tcW w:w="1762" w:type="dxa"/>
          </w:tcPr>
          <w:p w14:paraId="18BE83AB"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5FCE01C0" w14:textId="77777777" w:rsidR="004F3089" w:rsidRPr="00E871E2" w:rsidRDefault="004F3089" w:rsidP="00912DF9">
            <w:pPr>
              <w:pStyle w:val="a0"/>
              <w:ind w:firstLine="0"/>
              <w:rPr>
                <w:rFonts w:asciiTheme="minorHAnsi" w:hAnsiTheme="minorHAnsi"/>
                <w:i w:val="0"/>
                <w:color w:val="000000"/>
              </w:rPr>
            </w:pPr>
          </w:p>
        </w:tc>
      </w:tr>
      <w:tr w:rsidR="004F3089" w:rsidRPr="00E871E2" w14:paraId="289E195F" w14:textId="77777777" w:rsidTr="00912DF9">
        <w:tc>
          <w:tcPr>
            <w:tcW w:w="1762" w:type="dxa"/>
          </w:tcPr>
          <w:p w14:paraId="34D9843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17B22765" w14:textId="77777777" w:rsidR="004F3089" w:rsidRPr="00E871E2" w:rsidRDefault="004F3089" w:rsidP="00912DF9">
            <w:pPr>
              <w:pStyle w:val="a0"/>
              <w:ind w:firstLine="0"/>
              <w:rPr>
                <w:rFonts w:asciiTheme="minorHAnsi" w:hAnsiTheme="minorHAnsi"/>
                <w:i w:val="0"/>
                <w:color w:val="000000"/>
              </w:rPr>
            </w:pPr>
          </w:p>
        </w:tc>
      </w:tr>
    </w:tbl>
    <w:p w14:paraId="54401685"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60" w:name="_Toc485749135"/>
      <w:bookmarkStart w:id="161" w:name="_Toc492839846"/>
      <w:bookmarkStart w:id="162" w:name="_Toc493355991"/>
      <w:r w:rsidRPr="00E871E2">
        <w:t>BGP update-interv</w:t>
      </w:r>
      <w:bookmarkEnd w:id="160"/>
      <w:r w:rsidRPr="00E871E2">
        <w:t>al test</w:t>
      </w:r>
      <w:bookmarkEnd w:id="161"/>
      <w:bookmarkEnd w:id="162"/>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7B9B4BFC" w14:textId="77777777" w:rsidTr="00912DF9">
        <w:tc>
          <w:tcPr>
            <w:tcW w:w="1762" w:type="dxa"/>
          </w:tcPr>
          <w:p w14:paraId="39ACD152"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35E70AEF" w14:textId="77777777" w:rsidR="004F3089" w:rsidRPr="00E871E2" w:rsidRDefault="004F3089" w:rsidP="00912DF9">
            <w:pPr>
              <w:rPr>
                <w:rFonts w:asciiTheme="minorHAnsi" w:hAnsiTheme="minorHAnsi"/>
                <w:i/>
                <w:color w:val="000000"/>
              </w:rPr>
            </w:pPr>
            <w:r w:rsidRPr="00E871E2">
              <w:rPr>
                <w:rFonts w:asciiTheme="minorHAnsi" w:hAnsiTheme="minorHAnsi"/>
              </w:rPr>
              <w:t>Test BGP update-interval configuration</w:t>
            </w:r>
          </w:p>
        </w:tc>
      </w:tr>
      <w:tr w:rsidR="004F3089" w:rsidRPr="00E871E2" w14:paraId="12D5230F" w14:textId="77777777" w:rsidTr="00912DF9">
        <w:tc>
          <w:tcPr>
            <w:tcW w:w="1762" w:type="dxa"/>
          </w:tcPr>
          <w:p w14:paraId="0FBF089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2EB98769" w14:textId="77777777" w:rsidR="004F3089" w:rsidRPr="00E871E2" w:rsidRDefault="004F3089" w:rsidP="00912DF9">
            <w:pPr>
              <w:rPr>
                <w:rFonts w:asciiTheme="minorHAnsi" w:hAnsiTheme="minorHAnsi"/>
              </w:rPr>
            </w:pPr>
          </w:p>
          <w:p w14:paraId="1E8C98F8"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51F5A361" wp14:editId="57898ED6">
                  <wp:extent cx="3047619" cy="3266667"/>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1918969E" w14:textId="77777777" w:rsidTr="00912DF9">
        <w:tc>
          <w:tcPr>
            <w:tcW w:w="1762" w:type="dxa"/>
          </w:tcPr>
          <w:p w14:paraId="15AEBC6F"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6B7FBAD3" w14:textId="77777777" w:rsidR="004F3089" w:rsidRPr="00E871E2" w:rsidRDefault="004F3089" w:rsidP="004F3089">
            <w:pPr>
              <w:pStyle w:val="1"/>
              <w:numPr>
                <w:ilvl w:val="0"/>
                <w:numId w:val="172"/>
              </w:numPr>
              <w:ind w:firstLineChars="0"/>
              <w:rPr>
                <w:rFonts w:asciiTheme="minorHAnsi" w:hAnsiTheme="minorHAnsi"/>
              </w:rPr>
            </w:pPr>
            <w:r w:rsidRPr="00E871E2">
              <w:rPr>
                <w:rFonts w:asciiTheme="minorHAnsi" w:hAnsiTheme="minorHAnsi" w:cs="Arial"/>
                <w:color w:val="212121"/>
                <w:shd w:val="clear" w:color="auto" w:fill="FFFFFF"/>
              </w:rPr>
              <w:t xml:space="preserve">Establish EBGP neighbors between DUT and TC1 and TC2 </w:t>
            </w:r>
          </w:p>
          <w:p w14:paraId="1E2F1BF4" w14:textId="77777777" w:rsidR="004F3089" w:rsidRPr="00E871E2" w:rsidRDefault="004F3089" w:rsidP="004F3089">
            <w:pPr>
              <w:pStyle w:val="1"/>
              <w:numPr>
                <w:ilvl w:val="0"/>
                <w:numId w:val="172"/>
              </w:numPr>
              <w:ind w:firstLineChars="0"/>
              <w:rPr>
                <w:rFonts w:asciiTheme="minorHAnsi" w:hAnsiTheme="minorHAnsi"/>
              </w:rPr>
            </w:pPr>
            <w:r w:rsidRPr="00E871E2">
              <w:rPr>
                <w:rFonts w:asciiTheme="minorHAnsi" w:hAnsiTheme="minorHAnsi" w:cs="Arial"/>
                <w:color w:val="212121"/>
                <w:shd w:val="clear" w:color="auto" w:fill="FFFFFF"/>
              </w:rPr>
              <w:t xml:space="preserve">The DUT use network to advertise the connected interface to TC1. The TC1 advertises the BGP route to the DUT with the expected result 1 </w:t>
            </w:r>
          </w:p>
          <w:p w14:paraId="10501751" w14:textId="77777777" w:rsidR="004F3089" w:rsidRPr="00E871E2" w:rsidRDefault="004F3089" w:rsidP="004F3089">
            <w:pPr>
              <w:pStyle w:val="1"/>
              <w:numPr>
                <w:ilvl w:val="0"/>
                <w:numId w:val="172"/>
              </w:numPr>
              <w:ind w:firstLineChars="0"/>
              <w:rPr>
                <w:rFonts w:asciiTheme="minorHAnsi" w:hAnsiTheme="minorHAnsi"/>
              </w:rPr>
            </w:pPr>
            <w:r w:rsidRPr="00E871E2">
              <w:rPr>
                <w:rFonts w:asciiTheme="minorHAnsi" w:hAnsiTheme="minorHAnsi" w:cs="Arial"/>
                <w:color w:val="212121"/>
                <w:shd w:val="clear" w:color="auto" w:fill="FFFFFF"/>
              </w:rPr>
              <w:t xml:space="preserve">Shutdown / undo shutdown interface connectted to TC1 with expected result 2 </w:t>
            </w:r>
          </w:p>
          <w:p w14:paraId="6B9B3053" w14:textId="77777777" w:rsidR="004F3089" w:rsidRPr="00E871E2" w:rsidRDefault="004F3089" w:rsidP="004F3089">
            <w:pPr>
              <w:pStyle w:val="1"/>
              <w:numPr>
                <w:ilvl w:val="0"/>
                <w:numId w:val="172"/>
              </w:numPr>
              <w:ind w:firstLineChars="0"/>
              <w:rPr>
                <w:rFonts w:asciiTheme="minorHAnsi" w:hAnsiTheme="minorHAnsi"/>
              </w:rPr>
            </w:pPr>
            <w:r w:rsidRPr="00E871E2">
              <w:rPr>
                <w:rFonts w:asciiTheme="minorHAnsi" w:hAnsiTheme="minorHAnsi" w:cs="Arial"/>
                <w:color w:val="212121"/>
                <w:shd w:val="clear" w:color="auto" w:fill="FFFFFF"/>
              </w:rPr>
              <w:t xml:space="preserve">Modify the value of setting update-intervel, repeat step 3, with expected result 3 </w:t>
            </w:r>
          </w:p>
          <w:p w14:paraId="3B99DF4E" w14:textId="77777777" w:rsidR="004F3089" w:rsidRPr="00E871E2" w:rsidRDefault="004F3089" w:rsidP="004F3089">
            <w:pPr>
              <w:pStyle w:val="1"/>
              <w:numPr>
                <w:ilvl w:val="0"/>
                <w:numId w:val="172"/>
              </w:numPr>
              <w:ind w:firstLineChars="0"/>
              <w:rPr>
                <w:rFonts w:asciiTheme="minorHAnsi" w:hAnsiTheme="minorHAnsi"/>
              </w:rPr>
            </w:pPr>
            <w:r w:rsidRPr="00E871E2">
              <w:rPr>
                <w:rFonts w:asciiTheme="minorHAnsi" w:hAnsiTheme="minorHAnsi" w:cs="Arial"/>
                <w:color w:val="212121"/>
                <w:shd w:val="clear" w:color="auto" w:fill="FFFFFF"/>
              </w:rPr>
              <w:t>Set the value of update-intervel to 0, repeat step 3, with expected result 4</w:t>
            </w:r>
          </w:p>
        </w:tc>
      </w:tr>
      <w:tr w:rsidR="004F3089" w:rsidRPr="00E871E2" w14:paraId="5A84F51A" w14:textId="77777777" w:rsidTr="00912DF9">
        <w:tc>
          <w:tcPr>
            <w:tcW w:w="1762" w:type="dxa"/>
          </w:tcPr>
          <w:p w14:paraId="5F56F8B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2690BC6E" w14:textId="77777777" w:rsidR="004F3089" w:rsidRPr="00E871E2" w:rsidRDefault="004F3089" w:rsidP="004F3089">
            <w:pPr>
              <w:pStyle w:val="1"/>
              <w:numPr>
                <w:ilvl w:val="0"/>
                <w:numId w:val="173"/>
              </w:numPr>
              <w:ind w:firstLineChars="0"/>
              <w:rPr>
                <w:rFonts w:asciiTheme="minorHAnsi" w:hAnsiTheme="minorHAnsi"/>
              </w:rPr>
            </w:pPr>
            <w:r w:rsidRPr="00E871E2">
              <w:rPr>
                <w:rFonts w:asciiTheme="minorHAnsi" w:hAnsiTheme="minorHAnsi" w:cs="Arial"/>
                <w:color w:val="212121"/>
                <w:shd w:val="clear" w:color="auto" w:fill="FFFFFF"/>
              </w:rPr>
              <w:t xml:space="preserve">DUT and TC2 can learn the route advertised by TC1 and TC1 interface segment route </w:t>
            </w:r>
          </w:p>
          <w:p w14:paraId="19999F08" w14:textId="77777777" w:rsidR="004F3089" w:rsidRPr="00E871E2" w:rsidRDefault="004F3089" w:rsidP="004F3089">
            <w:pPr>
              <w:pStyle w:val="1"/>
              <w:numPr>
                <w:ilvl w:val="0"/>
                <w:numId w:val="173"/>
              </w:numPr>
              <w:ind w:firstLineChars="0"/>
              <w:rPr>
                <w:rFonts w:asciiTheme="minorHAnsi" w:hAnsiTheme="minorHAnsi"/>
              </w:rPr>
            </w:pPr>
            <w:r w:rsidRPr="00E871E2">
              <w:rPr>
                <w:rFonts w:asciiTheme="minorHAnsi" w:hAnsiTheme="minorHAnsi" w:cs="Arial"/>
                <w:color w:val="212121"/>
                <w:shd w:val="clear" w:color="auto" w:fill="FFFFFF"/>
              </w:rPr>
              <w:t xml:space="preserve">On the DUT and TC2 check the route update  time </w:t>
            </w:r>
          </w:p>
          <w:p w14:paraId="3576ABEE" w14:textId="77777777" w:rsidR="004F3089" w:rsidRPr="00E871E2" w:rsidRDefault="004F3089" w:rsidP="004F3089">
            <w:pPr>
              <w:pStyle w:val="1"/>
              <w:numPr>
                <w:ilvl w:val="0"/>
                <w:numId w:val="173"/>
              </w:numPr>
              <w:ind w:firstLineChars="0"/>
              <w:rPr>
                <w:rFonts w:asciiTheme="minorHAnsi" w:hAnsiTheme="minorHAnsi"/>
              </w:rPr>
            </w:pPr>
            <w:r w:rsidRPr="00E871E2">
              <w:rPr>
                <w:rFonts w:asciiTheme="minorHAnsi" w:hAnsiTheme="minorHAnsi" w:cs="Arial"/>
                <w:color w:val="212121"/>
                <w:shd w:val="clear" w:color="auto" w:fill="FFFFFF"/>
              </w:rPr>
              <w:t xml:space="preserve">The DUT sends update to TC2 via the update-intervel interval </w:t>
            </w:r>
          </w:p>
          <w:p w14:paraId="24AEA1E1" w14:textId="77777777" w:rsidR="004F3089" w:rsidRPr="00E871E2" w:rsidRDefault="004F3089" w:rsidP="004F3089">
            <w:pPr>
              <w:pStyle w:val="1"/>
              <w:numPr>
                <w:ilvl w:val="0"/>
                <w:numId w:val="173"/>
              </w:numPr>
              <w:ind w:firstLineChars="0"/>
              <w:rPr>
                <w:rFonts w:asciiTheme="minorHAnsi" w:hAnsiTheme="minorHAnsi"/>
              </w:rPr>
            </w:pPr>
            <w:r w:rsidRPr="00E871E2">
              <w:rPr>
                <w:rFonts w:asciiTheme="minorHAnsi" w:hAnsiTheme="minorHAnsi" w:cs="Arial"/>
                <w:color w:val="212121"/>
                <w:shd w:val="clear" w:color="auto" w:fill="FFFFFF"/>
              </w:rPr>
              <w:t>DUT immediately send update to TC2</w:t>
            </w:r>
          </w:p>
        </w:tc>
      </w:tr>
      <w:tr w:rsidR="004F3089" w:rsidRPr="00E871E2" w14:paraId="20CB9F8D" w14:textId="77777777" w:rsidTr="00912DF9">
        <w:tc>
          <w:tcPr>
            <w:tcW w:w="1762" w:type="dxa"/>
          </w:tcPr>
          <w:p w14:paraId="39BBC169"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72F7A040" w14:textId="77777777" w:rsidR="004F3089" w:rsidRPr="00E871E2" w:rsidRDefault="004F3089" w:rsidP="00912DF9">
            <w:pPr>
              <w:pStyle w:val="a0"/>
              <w:ind w:firstLine="0"/>
              <w:rPr>
                <w:rFonts w:asciiTheme="minorHAnsi" w:hAnsiTheme="minorHAnsi"/>
                <w:i w:val="0"/>
                <w:color w:val="000000"/>
              </w:rPr>
            </w:pPr>
          </w:p>
        </w:tc>
      </w:tr>
      <w:tr w:rsidR="004F3089" w:rsidRPr="00E871E2" w14:paraId="29FE802F" w14:textId="77777777" w:rsidTr="00912DF9">
        <w:tc>
          <w:tcPr>
            <w:tcW w:w="1762" w:type="dxa"/>
          </w:tcPr>
          <w:p w14:paraId="3EB4B81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360647D5" w14:textId="77777777" w:rsidR="004F3089" w:rsidRPr="00E871E2" w:rsidRDefault="004F3089" w:rsidP="00912DF9">
            <w:pPr>
              <w:pStyle w:val="a0"/>
              <w:ind w:firstLine="0"/>
              <w:rPr>
                <w:rFonts w:asciiTheme="minorHAnsi" w:hAnsiTheme="minorHAnsi"/>
                <w:i w:val="0"/>
                <w:color w:val="000000"/>
              </w:rPr>
            </w:pPr>
          </w:p>
        </w:tc>
      </w:tr>
    </w:tbl>
    <w:p w14:paraId="238861B2"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63" w:name="_Toc485749136"/>
      <w:bookmarkStart w:id="164" w:name="_Toc492839847"/>
      <w:bookmarkStart w:id="165" w:name="_Toc493355992"/>
      <w:r w:rsidRPr="00E871E2">
        <w:t xml:space="preserve">BGP/BGPv6 </w:t>
      </w:r>
      <w:bookmarkEnd w:id="163"/>
      <w:r w:rsidRPr="00E871E2">
        <w:t>routing policy</w:t>
      </w:r>
      <w:bookmarkEnd w:id="164"/>
      <w:bookmarkEnd w:id="165"/>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2DBA8B74" w14:textId="77777777" w:rsidTr="00912DF9">
        <w:tc>
          <w:tcPr>
            <w:tcW w:w="1762" w:type="dxa"/>
          </w:tcPr>
          <w:p w14:paraId="42189C3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452EC14D" w14:textId="77777777" w:rsidR="004F3089" w:rsidRPr="00E871E2" w:rsidRDefault="004F3089" w:rsidP="00912DF9">
            <w:pPr>
              <w:rPr>
                <w:rFonts w:asciiTheme="minorHAnsi" w:hAnsiTheme="minorHAnsi"/>
                <w:i/>
                <w:color w:val="000000"/>
              </w:rPr>
            </w:pPr>
            <w:r w:rsidRPr="00E871E2">
              <w:rPr>
                <w:rFonts w:asciiTheme="minorHAnsi" w:hAnsiTheme="minorHAnsi"/>
              </w:rPr>
              <w:t>Test BGP/BGPv6 Routing Policy</w:t>
            </w:r>
          </w:p>
        </w:tc>
      </w:tr>
      <w:tr w:rsidR="004F3089" w:rsidRPr="00E871E2" w14:paraId="2EA29EE9" w14:textId="77777777" w:rsidTr="00912DF9">
        <w:tc>
          <w:tcPr>
            <w:tcW w:w="1762" w:type="dxa"/>
          </w:tcPr>
          <w:p w14:paraId="6884AADE"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449BFCA9" w14:textId="77777777" w:rsidR="004F3089" w:rsidRPr="00E871E2" w:rsidRDefault="004F3089" w:rsidP="00912DF9">
            <w:pPr>
              <w:rPr>
                <w:rFonts w:asciiTheme="minorHAnsi" w:hAnsiTheme="minorHAnsi"/>
              </w:rPr>
            </w:pPr>
          </w:p>
          <w:p w14:paraId="2F38BC75"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53399656" wp14:editId="63493EFA">
                  <wp:extent cx="3047619" cy="3266667"/>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41EA98CA" w14:textId="77777777" w:rsidTr="00912DF9">
        <w:tc>
          <w:tcPr>
            <w:tcW w:w="1762" w:type="dxa"/>
          </w:tcPr>
          <w:p w14:paraId="2FB71248"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1D45327E" w14:textId="77777777" w:rsidR="004F3089" w:rsidRPr="00E871E2" w:rsidRDefault="004F3089" w:rsidP="004F3089">
            <w:pPr>
              <w:pStyle w:val="1"/>
              <w:numPr>
                <w:ilvl w:val="0"/>
                <w:numId w:val="174"/>
              </w:numPr>
              <w:ind w:firstLineChars="0"/>
              <w:rPr>
                <w:rFonts w:asciiTheme="minorHAnsi" w:hAnsiTheme="minorHAnsi"/>
              </w:rPr>
            </w:pPr>
            <w:r w:rsidRPr="00E871E2">
              <w:rPr>
                <w:rFonts w:asciiTheme="minorHAnsi" w:hAnsiTheme="minorHAnsi" w:cs="Arial"/>
                <w:color w:val="212121"/>
                <w:shd w:val="clear" w:color="auto" w:fill="FFFFFF"/>
              </w:rPr>
              <w:t xml:space="preserve">Establish EBGP neighbors between DUT and TC1 and TC2, and do not configure any BGP policies </w:t>
            </w:r>
          </w:p>
          <w:p w14:paraId="02AED98E" w14:textId="77777777" w:rsidR="004F3089" w:rsidRPr="00E871E2" w:rsidRDefault="004F3089" w:rsidP="004F3089">
            <w:pPr>
              <w:pStyle w:val="1"/>
              <w:numPr>
                <w:ilvl w:val="0"/>
                <w:numId w:val="174"/>
              </w:numPr>
              <w:ind w:firstLineChars="0"/>
              <w:rPr>
                <w:rFonts w:asciiTheme="minorHAnsi" w:hAnsiTheme="minorHAnsi"/>
              </w:rPr>
            </w:pPr>
            <w:r w:rsidRPr="00E871E2">
              <w:rPr>
                <w:rFonts w:asciiTheme="minorHAnsi" w:hAnsiTheme="minorHAnsi" w:cs="Arial"/>
                <w:color w:val="212121"/>
                <w:shd w:val="clear" w:color="auto" w:fill="FFFFFF"/>
              </w:rPr>
              <w:t>TC1 advertised two routes of network1 and network2, with expected result 1</w:t>
            </w:r>
          </w:p>
          <w:p w14:paraId="08DCBE88" w14:textId="77777777" w:rsidR="004F3089" w:rsidRPr="00E871E2" w:rsidRDefault="004F3089" w:rsidP="004F3089">
            <w:pPr>
              <w:pStyle w:val="1"/>
              <w:numPr>
                <w:ilvl w:val="0"/>
                <w:numId w:val="174"/>
              </w:numPr>
              <w:ind w:firstLineChars="0"/>
              <w:rPr>
                <w:rFonts w:asciiTheme="minorHAnsi" w:hAnsiTheme="minorHAnsi"/>
              </w:rPr>
            </w:pPr>
            <w:r w:rsidRPr="00E871E2">
              <w:rPr>
                <w:rFonts w:asciiTheme="minorHAnsi" w:hAnsiTheme="minorHAnsi" w:cs="Arial"/>
                <w:color w:val="212121"/>
                <w:shd w:val="clear" w:color="auto" w:fill="FFFFFF"/>
              </w:rPr>
              <w:t xml:space="preserve">Configure the routing policy for the incoming direction of TC1 on the DUT, reject network1, accept network2, and have expected result 2 </w:t>
            </w:r>
          </w:p>
          <w:p w14:paraId="178625C0" w14:textId="77777777" w:rsidR="004F3089" w:rsidRPr="00E871E2" w:rsidRDefault="004F3089" w:rsidP="004F3089">
            <w:pPr>
              <w:pStyle w:val="1"/>
              <w:numPr>
                <w:ilvl w:val="0"/>
                <w:numId w:val="174"/>
              </w:numPr>
              <w:ind w:firstLineChars="0"/>
              <w:rPr>
                <w:rFonts w:asciiTheme="minorHAnsi" w:hAnsiTheme="minorHAnsi"/>
              </w:rPr>
            </w:pPr>
            <w:r w:rsidRPr="00E871E2">
              <w:rPr>
                <w:rFonts w:asciiTheme="minorHAnsi" w:hAnsiTheme="minorHAnsi" w:cs="Arial"/>
                <w:color w:val="212121"/>
                <w:shd w:val="clear" w:color="auto" w:fill="FFFFFF"/>
              </w:rPr>
              <w:t xml:space="preserve">Configure the routing policy for the outbound direction of TC2 on the DUT, reject the network2, expect the result 3 </w:t>
            </w:r>
          </w:p>
          <w:p w14:paraId="10630605" w14:textId="77777777" w:rsidR="004F3089" w:rsidRPr="00E871E2" w:rsidRDefault="004F3089" w:rsidP="004F3089">
            <w:pPr>
              <w:pStyle w:val="1"/>
              <w:numPr>
                <w:ilvl w:val="0"/>
                <w:numId w:val="174"/>
              </w:numPr>
              <w:ind w:firstLineChars="0"/>
              <w:rPr>
                <w:rFonts w:asciiTheme="minorHAnsi" w:hAnsiTheme="minorHAnsi"/>
              </w:rPr>
            </w:pPr>
            <w:r w:rsidRPr="00E871E2">
              <w:rPr>
                <w:rFonts w:asciiTheme="minorHAnsi" w:hAnsiTheme="minorHAnsi" w:cs="Arial"/>
                <w:color w:val="212121"/>
                <w:shd w:val="clear" w:color="auto" w:fill="FFFFFF"/>
              </w:rPr>
              <w:t>Repeat steps 2 through 4 using BGPv6</w:t>
            </w:r>
          </w:p>
        </w:tc>
      </w:tr>
      <w:tr w:rsidR="004F3089" w:rsidRPr="00E871E2" w14:paraId="757AE27D" w14:textId="77777777" w:rsidTr="00912DF9">
        <w:tc>
          <w:tcPr>
            <w:tcW w:w="1762" w:type="dxa"/>
          </w:tcPr>
          <w:p w14:paraId="5FF44A98" w14:textId="77777777" w:rsidR="004F3089" w:rsidRPr="00E871E2" w:rsidRDefault="004F3089" w:rsidP="00912DF9">
            <w:pPr>
              <w:pStyle w:val="a"/>
              <w:rPr>
                <w:rFonts w:asciiTheme="minorHAnsi" w:hAnsiTheme="minorHAnsi" w:cstheme="minorHAnsi"/>
              </w:rPr>
            </w:pPr>
            <w:bookmarkStart w:id="166" w:name="_Hlk491767983"/>
            <w:r w:rsidRPr="00E871E2">
              <w:rPr>
                <w:rFonts w:asciiTheme="minorHAnsi" w:hAnsiTheme="minorHAnsi" w:cstheme="minorHAnsi"/>
              </w:rPr>
              <w:t>Expected Result</w:t>
            </w:r>
          </w:p>
        </w:tc>
        <w:tc>
          <w:tcPr>
            <w:tcW w:w="7594" w:type="dxa"/>
          </w:tcPr>
          <w:p w14:paraId="39DE9D35" w14:textId="77777777" w:rsidR="004F3089" w:rsidRPr="00E871E2" w:rsidRDefault="004F3089" w:rsidP="004F3089">
            <w:pPr>
              <w:pStyle w:val="1"/>
              <w:numPr>
                <w:ilvl w:val="0"/>
                <w:numId w:val="175"/>
              </w:numPr>
              <w:ind w:firstLineChars="0"/>
              <w:rPr>
                <w:rFonts w:asciiTheme="minorHAnsi" w:hAnsiTheme="minorHAnsi"/>
              </w:rPr>
            </w:pPr>
            <w:r w:rsidRPr="00E871E2">
              <w:rPr>
                <w:rFonts w:asciiTheme="minorHAnsi" w:hAnsiTheme="minorHAnsi" w:cs="Arial"/>
                <w:color w:val="212121"/>
                <w:shd w:val="clear" w:color="auto" w:fill="FFFFFF"/>
              </w:rPr>
              <w:t>DUT can learn the route of network1 and network2, TC2 can also learn the network1 and network2 route</w:t>
            </w:r>
          </w:p>
          <w:p w14:paraId="2C41DAFD" w14:textId="77777777" w:rsidR="004F3089" w:rsidRPr="00E871E2" w:rsidRDefault="004F3089" w:rsidP="004F3089">
            <w:pPr>
              <w:pStyle w:val="1"/>
              <w:numPr>
                <w:ilvl w:val="0"/>
                <w:numId w:val="175"/>
              </w:numPr>
              <w:ind w:firstLineChars="0"/>
              <w:rPr>
                <w:rFonts w:asciiTheme="minorHAnsi" w:hAnsiTheme="minorHAnsi"/>
              </w:rPr>
            </w:pPr>
            <w:r w:rsidRPr="00E871E2">
              <w:rPr>
                <w:rFonts w:asciiTheme="minorHAnsi" w:hAnsiTheme="minorHAnsi" w:cs="Arial"/>
                <w:color w:val="212121"/>
                <w:shd w:val="clear" w:color="auto" w:fill="FFFFFF"/>
              </w:rPr>
              <w:t>DUT can only learn the route of network2, TC2 can only learn to route2 route. 3. DUT can only learn the route of the network2, TC2 did not learn the route.</w:t>
            </w:r>
          </w:p>
        </w:tc>
      </w:tr>
      <w:bookmarkEnd w:id="166"/>
      <w:tr w:rsidR="004F3089" w:rsidRPr="00E871E2" w14:paraId="6F38641B" w14:textId="77777777" w:rsidTr="00912DF9">
        <w:tc>
          <w:tcPr>
            <w:tcW w:w="1762" w:type="dxa"/>
          </w:tcPr>
          <w:p w14:paraId="064FD9AA"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405DF2CC" w14:textId="77777777" w:rsidR="004F3089" w:rsidRPr="00E871E2" w:rsidRDefault="004F3089" w:rsidP="00912DF9">
            <w:pPr>
              <w:pStyle w:val="a0"/>
              <w:ind w:firstLine="0"/>
              <w:rPr>
                <w:rFonts w:asciiTheme="minorHAnsi" w:hAnsiTheme="minorHAnsi"/>
                <w:i w:val="0"/>
                <w:color w:val="000000"/>
              </w:rPr>
            </w:pPr>
          </w:p>
        </w:tc>
      </w:tr>
      <w:tr w:rsidR="004F3089" w:rsidRPr="00E871E2" w14:paraId="300FD78B" w14:textId="77777777" w:rsidTr="00912DF9">
        <w:tc>
          <w:tcPr>
            <w:tcW w:w="1762" w:type="dxa"/>
          </w:tcPr>
          <w:p w14:paraId="6165648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09CD9D15" w14:textId="77777777" w:rsidR="004F3089" w:rsidRPr="00E871E2" w:rsidRDefault="004F3089" w:rsidP="00912DF9">
            <w:pPr>
              <w:pStyle w:val="a0"/>
              <w:ind w:firstLine="0"/>
              <w:rPr>
                <w:rFonts w:asciiTheme="minorHAnsi" w:hAnsiTheme="minorHAnsi"/>
                <w:i w:val="0"/>
                <w:color w:val="000000"/>
              </w:rPr>
            </w:pPr>
          </w:p>
        </w:tc>
      </w:tr>
    </w:tbl>
    <w:p w14:paraId="6ACCA9B7"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67" w:name="_Toc485749137"/>
      <w:bookmarkStart w:id="168" w:name="_Toc492839848"/>
      <w:bookmarkStart w:id="169" w:name="_Toc493355993"/>
      <w:r w:rsidRPr="00E871E2">
        <w:t xml:space="preserve">BGP/BGPv6 </w:t>
      </w:r>
      <w:bookmarkEnd w:id="167"/>
      <w:r w:rsidRPr="00E871E2">
        <w:t>Route Aggregation</w:t>
      </w:r>
      <w:bookmarkEnd w:id="168"/>
      <w:bookmarkEnd w:id="169"/>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738E24B6" w14:textId="77777777" w:rsidTr="00912DF9">
        <w:tc>
          <w:tcPr>
            <w:tcW w:w="1762" w:type="dxa"/>
          </w:tcPr>
          <w:p w14:paraId="4897B07D"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7E5A9189" w14:textId="77777777" w:rsidR="004F3089" w:rsidRPr="00E871E2" w:rsidRDefault="004F3089" w:rsidP="00912DF9">
            <w:pPr>
              <w:rPr>
                <w:rFonts w:asciiTheme="minorHAnsi" w:hAnsiTheme="minorHAnsi"/>
                <w:i/>
                <w:color w:val="000000"/>
              </w:rPr>
            </w:pPr>
            <w:r w:rsidRPr="00E871E2">
              <w:rPr>
                <w:rFonts w:asciiTheme="minorHAnsi" w:hAnsiTheme="minorHAnsi"/>
              </w:rPr>
              <w:t>Test BGP/BGPv6 Route Aggregation</w:t>
            </w:r>
          </w:p>
        </w:tc>
      </w:tr>
      <w:tr w:rsidR="004F3089" w:rsidRPr="00E871E2" w14:paraId="78E6385B" w14:textId="77777777" w:rsidTr="00912DF9">
        <w:tc>
          <w:tcPr>
            <w:tcW w:w="1762" w:type="dxa"/>
          </w:tcPr>
          <w:p w14:paraId="2F23425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76B4F6EB" w14:textId="77777777" w:rsidR="004F3089" w:rsidRPr="00E871E2" w:rsidRDefault="004F3089" w:rsidP="00912DF9">
            <w:pPr>
              <w:rPr>
                <w:rFonts w:asciiTheme="minorHAnsi" w:hAnsiTheme="minorHAnsi"/>
              </w:rPr>
            </w:pPr>
          </w:p>
          <w:p w14:paraId="1771841E"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0C01DF94" wp14:editId="3EEAF3AD">
                  <wp:extent cx="3047619" cy="3266667"/>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7BFC2AA0" w14:textId="77777777" w:rsidTr="00912DF9">
        <w:tc>
          <w:tcPr>
            <w:tcW w:w="1762" w:type="dxa"/>
          </w:tcPr>
          <w:p w14:paraId="330CE382"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1080D429" w14:textId="77777777" w:rsidR="004F3089" w:rsidRPr="00E871E2" w:rsidRDefault="004F3089" w:rsidP="004F3089">
            <w:pPr>
              <w:pStyle w:val="1"/>
              <w:numPr>
                <w:ilvl w:val="0"/>
                <w:numId w:val="176"/>
              </w:numPr>
              <w:ind w:firstLineChars="0"/>
              <w:rPr>
                <w:rFonts w:asciiTheme="minorHAnsi" w:hAnsiTheme="minorHAnsi" w:cs="Arial"/>
                <w:color w:val="212121"/>
                <w:shd w:val="clear" w:color="auto" w:fill="FFFFFF"/>
              </w:rPr>
            </w:pPr>
            <w:bookmarkStart w:id="170" w:name="OLE_LINK11"/>
            <w:r w:rsidRPr="00E871E2">
              <w:rPr>
                <w:rFonts w:asciiTheme="minorHAnsi" w:hAnsiTheme="minorHAnsi" w:cs="Arial"/>
                <w:color w:val="212121"/>
                <w:shd w:val="clear" w:color="auto" w:fill="FFFFFF"/>
              </w:rPr>
              <w:t>Establish EBGP neighbors between DUT and TC1 and TC2, and do not configure any aggregation</w:t>
            </w:r>
          </w:p>
          <w:bookmarkEnd w:id="170"/>
          <w:p w14:paraId="3957EBE2" w14:textId="77777777" w:rsidR="004F3089" w:rsidRPr="00E871E2" w:rsidRDefault="004F3089" w:rsidP="004F3089">
            <w:pPr>
              <w:pStyle w:val="1"/>
              <w:numPr>
                <w:ilvl w:val="0"/>
                <w:numId w:val="176"/>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TC1 advertised three segment network:</w:t>
            </w:r>
          </w:p>
          <w:p w14:paraId="7D00FF69"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100.1.1.0/30</w:t>
            </w:r>
          </w:p>
          <w:p w14:paraId="2A5355D5"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100.1.1.4/30</w:t>
            </w:r>
          </w:p>
          <w:p w14:paraId="5A109B6D"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100.1.1.8/30</w:t>
            </w:r>
            <w:r w:rsidRPr="00E871E2">
              <w:rPr>
                <w:rFonts w:asciiTheme="minorHAnsi" w:hAnsiTheme="minorHAnsi" w:cs="Arial"/>
                <w:color w:val="212121"/>
                <w:shd w:val="clear" w:color="auto" w:fill="FFFFFF"/>
              </w:rPr>
              <w:t>，</w:t>
            </w:r>
          </w:p>
          <w:p w14:paraId="4A2796A3"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Configure Three loopback interface in DUT, and network into BGP</w:t>
            </w:r>
          </w:p>
          <w:p w14:paraId="6BCAD696"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110.1.1.1</w:t>
            </w:r>
          </w:p>
          <w:p w14:paraId="5F971D7E"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110.1.1.2</w:t>
            </w:r>
          </w:p>
          <w:p w14:paraId="43536548" w14:textId="77777777" w:rsidR="004F3089" w:rsidRPr="00E871E2" w:rsidRDefault="004F3089" w:rsidP="00912DF9">
            <w:pPr>
              <w:pStyle w:val="1"/>
              <w:ind w:left="360" w:firstLineChars="0" w:firstLine="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110.1.1.3</w:t>
            </w:r>
            <w:r w:rsidRPr="00E871E2">
              <w:rPr>
                <w:rFonts w:asciiTheme="minorHAnsi" w:hAnsiTheme="minorHAnsi" w:cs="Arial"/>
                <w:color w:val="212121"/>
                <w:shd w:val="clear" w:color="auto" w:fill="FFFFFF"/>
              </w:rPr>
              <w:t>，</w:t>
            </w:r>
            <w:r w:rsidRPr="00E871E2">
              <w:rPr>
                <w:rFonts w:asciiTheme="minorHAnsi" w:hAnsiTheme="minorHAnsi" w:cs="Arial"/>
                <w:color w:val="212121"/>
                <w:shd w:val="clear" w:color="auto" w:fill="FFFFFF"/>
              </w:rPr>
              <w:t xml:space="preserve"> with expected result 1</w:t>
            </w:r>
          </w:p>
          <w:p w14:paraId="71615451" w14:textId="77777777" w:rsidR="004F3089" w:rsidRPr="00E871E2" w:rsidRDefault="004F3089" w:rsidP="004F3089">
            <w:pPr>
              <w:pStyle w:val="1"/>
              <w:numPr>
                <w:ilvl w:val="0"/>
                <w:numId w:val="176"/>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Configure route aggregation 100.1.1.0/24 and 110.1.1.0/26 on DUT, and do not configure specific route suppression, with expected result 2 </w:t>
            </w:r>
          </w:p>
          <w:p w14:paraId="3DECAD79" w14:textId="77777777" w:rsidR="004F3089" w:rsidRPr="00E871E2" w:rsidRDefault="004F3089" w:rsidP="004F3089">
            <w:pPr>
              <w:pStyle w:val="1"/>
              <w:numPr>
                <w:ilvl w:val="0"/>
                <w:numId w:val="176"/>
              </w:numPr>
              <w:ind w:firstLineChars="0"/>
              <w:rPr>
                <w:rFonts w:asciiTheme="minorHAnsi" w:hAnsiTheme="minorHAnsi" w:cs="Arial"/>
                <w:color w:val="212121"/>
                <w:shd w:val="clear" w:color="auto" w:fill="FFFFFF"/>
              </w:rPr>
            </w:pPr>
            <w:r w:rsidRPr="00E871E2">
              <w:rPr>
                <w:rFonts w:asciiTheme="minorHAnsi" w:hAnsiTheme="minorHAnsi" w:cs="Arial"/>
                <w:color w:val="212121"/>
                <w:shd w:val="clear" w:color="auto" w:fill="FFFFFF"/>
              </w:rPr>
              <w:t xml:space="preserve">Configure route aggregation 100.1.1.0/24 and 110.1.1.0/26 on the DUT, and configure the specific route suppression, with expected result 3 </w:t>
            </w:r>
          </w:p>
          <w:p w14:paraId="3BC7D326" w14:textId="77777777" w:rsidR="004F3089" w:rsidRPr="00E871E2" w:rsidRDefault="004F3089" w:rsidP="004F3089">
            <w:pPr>
              <w:pStyle w:val="1"/>
              <w:numPr>
                <w:ilvl w:val="0"/>
                <w:numId w:val="176"/>
              </w:numPr>
              <w:ind w:firstLineChars="0"/>
              <w:rPr>
                <w:rFonts w:asciiTheme="minorHAnsi" w:hAnsiTheme="minorHAnsi"/>
              </w:rPr>
            </w:pPr>
            <w:r w:rsidRPr="00E871E2">
              <w:rPr>
                <w:rFonts w:asciiTheme="minorHAnsi" w:hAnsiTheme="minorHAnsi" w:cs="Arial"/>
                <w:color w:val="212121"/>
                <w:shd w:val="clear" w:color="auto" w:fill="FFFFFF"/>
              </w:rPr>
              <w:t>Repeat steps 2 through 4 using BGPv6</w:t>
            </w:r>
          </w:p>
        </w:tc>
      </w:tr>
      <w:tr w:rsidR="004F3089" w:rsidRPr="00E871E2" w14:paraId="6CBC5CF8" w14:textId="77777777" w:rsidTr="00912DF9">
        <w:tc>
          <w:tcPr>
            <w:tcW w:w="1762" w:type="dxa"/>
          </w:tcPr>
          <w:p w14:paraId="13FC237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4AE8DF33" w14:textId="77777777" w:rsidR="004F3089" w:rsidRPr="00E871E2" w:rsidRDefault="004F3089" w:rsidP="004F3089">
            <w:pPr>
              <w:pStyle w:val="HTMLPreformatted"/>
              <w:numPr>
                <w:ilvl w:val="0"/>
                <w:numId w:val="180"/>
              </w:numPr>
              <w:shd w:val="clear" w:color="auto" w:fill="FFFFFF"/>
              <w:rPr>
                <w:rFonts w:asciiTheme="minorHAnsi" w:hAnsiTheme="minorHAnsi" w:cs="Arial"/>
                <w:color w:val="212121"/>
                <w:kern w:val="2"/>
                <w:sz w:val="21"/>
                <w:szCs w:val="22"/>
                <w:shd w:val="clear" w:color="auto" w:fill="FFFFFF"/>
              </w:rPr>
            </w:pPr>
            <w:r w:rsidRPr="00E871E2">
              <w:rPr>
                <w:rFonts w:asciiTheme="minorHAnsi" w:hAnsiTheme="minorHAnsi" w:cs="Arial"/>
                <w:color w:val="212121"/>
                <w:kern w:val="2"/>
                <w:sz w:val="21"/>
                <w:szCs w:val="22"/>
                <w:shd w:val="clear" w:color="auto" w:fill="FFFFFF"/>
              </w:rPr>
              <w:t>DUT can learn the / 30-bit and / 32-bit specific routes, TC2 can learn to / 30-bit and / 32-bit 6 specific routes</w:t>
            </w:r>
          </w:p>
          <w:p w14:paraId="62C77AFF" w14:textId="77777777" w:rsidR="004F3089" w:rsidRPr="00E871E2" w:rsidRDefault="004F3089" w:rsidP="004F3089">
            <w:pPr>
              <w:pStyle w:val="HTMLPreformatted"/>
              <w:numPr>
                <w:ilvl w:val="0"/>
                <w:numId w:val="180"/>
              </w:numPr>
              <w:shd w:val="clear" w:color="auto" w:fill="FFFFFF"/>
              <w:rPr>
                <w:rFonts w:asciiTheme="minorHAnsi" w:hAnsiTheme="minorHAnsi" w:cs="Arial"/>
                <w:color w:val="212121"/>
                <w:kern w:val="2"/>
                <w:sz w:val="21"/>
                <w:szCs w:val="22"/>
                <w:shd w:val="clear" w:color="auto" w:fill="FFFFFF"/>
              </w:rPr>
            </w:pPr>
            <w:r w:rsidRPr="00E871E2">
              <w:rPr>
                <w:rFonts w:asciiTheme="minorHAnsi" w:hAnsiTheme="minorHAnsi" w:cs="Arial"/>
                <w:color w:val="212121"/>
                <w:kern w:val="2"/>
                <w:sz w:val="21"/>
                <w:szCs w:val="22"/>
                <w:shd w:val="clear" w:color="auto" w:fill="FFFFFF"/>
              </w:rPr>
              <w:t>DUT can learn the / 30-bit and / 32-bit specific routes, TC2 can learn to 6 30 and / 32-bit specific routes and / 24-bit and / 26-bit two aggregated routes</w:t>
            </w:r>
          </w:p>
          <w:p w14:paraId="19C66FD1" w14:textId="77777777" w:rsidR="004F3089" w:rsidRPr="00E871E2" w:rsidRDefault="004F3089" w:rsidP="004F3089">
            <w:pPr>
              <w:pStyle w:val="HTMLPreformatted"/>
              <w:numPr>
                <w:ilvl w:val="0"/>
                <w:numId w:val="180"/>
              </w:numPr>
              <w:shd w:val="clear" w:color="auto" w:fill="FFFFFF"/>
              <w:rPr>
                <w:rFonts w:asciiTheme="minorHAnsi" w:hAnsiTheme="minorHAnsi" w:cs="Arial"/>
                <w:color w:val="212121"/>
                <w:kern w:val="2"/>
                <w:sz w:val="21"/>
                <w:szCs w:val="22"/>
                <w:shd w:val="clear" w:color="auto" w:fill="FFFFFF"/>
              </w:rPr>
            </w:pPr>
            <w:r w:rsidRPr="00E871E2">
              <w:rPr>
                <w:rFonts w:asciiTheme="minorHAnsi" w:hAnsiTheme="minorHAnsi" w:cs="Arial"/>
                <w:color w:val="212121"/>
                <w:kern w:val="2"/>
                <w:sz w:val="21"/>
                <w:szCs w:val="22"/>
                <w:shd w:val="clear" w:color="auto" w:fill="FFFFFF"/>
              </w:rPr>
              <w:t>DUT can learn the / 30-bit and / 32-bit specific routes, TC2 can only learn to / 24-bit and / 26-bit two aggregated routes</w:t>
            </w:r>
          </w:p>
        </w:tc>
      </w:tr>
      <w:tr w:rsidR="004F3089" w:rsidRPr="00E871E2" w14:paraId="150269DB" w14:textId="77777777" w:rsidTr="00912DF9">
        <w:tc>
          <w:tcPr>
            <w:tcW w:w="1762" w:type="dxa"/>
          </w:tcPr>
          <w:p w14:paraId="11479134"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019A3C28" w14:textId="77777777" w:rsidR="004F3089" w:rsidRPr="00E871E2" w:rsidRDefault="004F3089" w:rsidP="00912DF9">
            <w:pPr>
              <w:pStyle w:val="a0"/>
              <w:ind w:firstLine="0"/>
              <w:rPr>
                <w:rFonts w:asciiTheme="minorHAnsi" w:hAnsiTheme="minorHAnsi"/>
                <w:i w:val="0"/>
                <w:color w:val="000000"/>
              </w:rPr>
            </w:pPr>
          </w:p>
        </w:tc>
      </w:tr>
      <w:tr w:rsidR="004F3089" w:rsidRPr="00E871E2" w14:paraId="2FDA373F" w14:textId="77777777" w:rsidTr="00912DF9">
        <w:tc>
          <w:tcPr>
            <w:tcW w:w="1762" w:type="dxa"/>
          </w:tcPr>
          <w:p w14:paraId="18A3A73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5951BD5B" w14:textId="77777777" w:rsidR="004F3089" w:rsidRPr="00E871E2" w:rsidRDefault="004F3089" w:rsidP="00912DF9">
            <w:pPr>
              <w:pStyle w:val="a0"/>
              <w:ind w:firstLine="0"/>
              <w:rPr>
                <w:rFonts w:asciiTheme="minorHAnsi" w:hAnsiTheme="minorHAnsi"/>
                <w:i w:val="0"/>
                <w:color w:val="000000"/>
              </w:rPr>
            </w:pPr>
          </w:p>
        </w:tc>
      </w:tr>
    </w:tbl>
    <w:p w14:paraId="61862C53" w14:textId="77777777" w:rsidR="004F3089" w:rsidRPr="00E871E2" w:rsidRDefault="004F3089" w:rsidP="004F3089">
      <w:pPr>
        <w:pStyle w:val="Heading2"/>
        <w:widowControl/>
        <w:tabs>
          <w:tab w:val="clear" w:pos="851"/>
          <w:tab w:val="left" w:pos="432"/>
          <w:tab w:val="left" w:pos="576"/>
          <w:tab w:val="left" w:pos="860"/>
        </w:tabs>
        <w:spacing w:before="240" w:after="240"/>
        <w:ind w:left="860" w:hanging="576"/>
        <w:jc w:val="both"/>
      </w:pPr>
      <w:bookmarkStart w:id="171" w:name="_Toc485749138"/>
      <w:bookmarkStart w:id="172" w:name="_Toc492839849"/>
      <w:bookmarkStart w:id="173" w:name="_Toc493355994"/>
      <w:r w:rsidRPr="00E871E2">
        <w:t>BGP</w:t>
      </w:r>
      <w:bookmarkEnd w:id="171"/>
      <w:r w:rsidRPr="00E871E2">
        <w:t xml:space="preserve"> Route Flapping</w:t>
      </w:r>
      <w:bookmarkEnd w:id="172"/>
      <w:bookmarkEnd w:id="173"/>
    </w:p>
    <w:tbl>
      <w:tblPr>
        <w:tblW w:w="9356" w:type="dxa"/>
        <w:tblInd w:w="-5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762"/>
        <w:gridCol w:w="7594"/>
      </w:tblGrid>
      <w:tr w:rsidR="004F3089" w:rsidRPr="00E871E2" w14:paraId="7685B3A4" w14:textId="77777777" w:rsidTr="00912DF9">
        <w:tc>
          <w:tcPr>
            <w:tcW w:w="1762" w:type="dxa"/>
          </w:tcPr>
          <w:p w14:paraId="735F4E1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Objectives of Tests</w:t>
            </w:r>
          </w:p>
        </w:tc>
        <w:tc>
          <w:tcPr>
            <w:tcW w:w="7594" w:type="dxa"/>
          </w:tcPr>
          <w:p w14:paraId="2A4364FB" w14:textId="77777777" w:rsidR="004F3089" w:rsidRPr="00E871E2" w:rsidRDefault="004F3089" w:rsidP="00912DF9">
            <w:pPr>
              <w:rPr>
                <w:rFonts w:asciiTheme="minorHAnsi" w:hAnsiTheme="minorHAnsi"/>
                <w:i/>
                <w:color w:val="000000"/>
              </w:rPr>
            </w:pPr>
            <w:r w:rsidRPr="00E871E2">
              <w:rPr>
                <w:rFonts w:asciiTheme="minorHAnsi" w:hAnsiTheme="minorHAnsi"/>
              </w:rPr>
              <w:t xml:space="preserve">Test equipment for the BGP Route Flapping </w:t>
            </w:r>
          </w:p>
        </w:tc>
      </w:tr>
      <w:tr w:rsidR="004F3089" w:rsidRPr="00E871E2" w14:paraId="7484E840" w14:textId="77777777" w:rsidTr="00912DF9">
        <w:tc>
          <w:tcPr>
            <w:tcW w:w="1762" w:type="dxa"/>
          </w:tcPr>
          <w:p w14:paraId="02499F35"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Test configurations and connections (as shown in the figure)</w:t>
            </w:r>
          </w:p>
        </w:tc>
        <w:tc>
          <w:tcPr>
            <w:tcW w:w="7594" w:type="dxa"/>
            <w:vAlign w:val="center"/>
          </w:tcPr>
          <w:p w14:paraId="5D6D54D9" w14:textId="77777777" w:rsidR="004F3089" w:rsidRPr="00E871E2" w:rsidRDefault="004F3089" w:rsidP="00912DF9">
            <w:pPr>
              <w:rPr>
                <w:rFonts w:asciiTheme="minorHAnsi" w:hAnsiTheme="minorHAnsi"/>
              </w:rPr>
            </w:pPr>
          </w:p>
          <w:p w14:paraId="465CE333" w14:textId="77777777" w:rsidR="004F3089" w:rsidRPr="00E871E2" w:rsidRDefault="004F3089" w:rsidP="00912DF9">
            <w:pPr>
              <w:rPr>
                <w:rFonts w:asciiTheme="minorHAnsi" w:hAnsiTheme="minorHAnsi"/>
              </w:rPr>
            </w:pPr>
            <w:r w:rsidRPr="00E871E2">
              <w:rPr>
                <w:rFonts w:asciiTheme="minorHAnsi" w:hAnsiTheme="minorHAnsi"/>
                <w:noProof/>
                <w:lang w:bidi="ar-SA"/>
              </w:rPr>
              <w:drawing>
                <wp:inline distT="0" distB="0" distL="0" distR="0" wp14:anchorId="5693158E" wp14:editId="63AEBD07">
                  <wp:extent cx="3047619" cy="3266667"/>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7619" cy="3266667"/>
                          </a:xfrm>
                          <a:prstGeom prst="rect">
                            <a:avLst/>
                          </a:prstGeom>
                        </pic:spPr>
                      </pic:pic>
                    </a:graphicData>
                  </a:graphic>
                </wp:inline>
              </w:drawing>
            </w:r>
          </w:p>
        </w:tc>
      </w:tr>
      <w:tr w:rsidR="004F3089" w:rsidRPr="00E871E2" w14:paraId="5B0EC87C" w14:textId="77777777" w:rsidTr="00912DF9">
        <w:tc>
          <w:tcPr>
            <w:tcW w:w="1762" w:type="dxa"/>
          </w:tcPr>
          <w:p w14:paraId="29CEDF74" w14:textId="77777777" w:rsidR="004F3089" w:rsidRPr="00E871E2" w:rsidRDefault="004F3089" w:rsidP="00912DF9">
            <w:pPr>
              <w:pStyle w:val="a"/>
              <w:spacing w:line="360" w:lineRule="auto"/>
              <w:rPr>
                <w:rFonts w:asciiTheme="minorHAnsi" w:hAnsiTheme="minorHAnsi" w:cstheme="minorHAnsi"/>
              </w:rPr>
            </w:pPr>
            <w:r w:rsidRPr="00E871E2">
              <w:rPr>
                <w:rFonts w:asciiTheme="minorHAnsi" w:hAnsiTheme="minorHAnsi" w:cstheme="minorHAnsi"/>
              </w:rPr>
              <w:t>Test Procedure</w:t>
            </w:r>
          </w:p>
        </w:tc>
        <w:tc>
          <w:tcPr>
            <w:tcW w:w="7594" w:type="dxa"/>
          </w:tcPr>
          <w:p w14:paraId="005F36E4" w14:textId="77777777" w:rsidR="004F3089" w:rsidRPr="00E871E2" w:rsidRDefault="004F3089" w:rsidP="004F3089">
            <w:pPr>
              <w:pStyle w:val="1"/>
              <w:numPr>
                <w:ilvl w:val="0"/>
                <w:numId w:val="177"/>
              </w:numPr>
              <w:ind w:firstLineChars="0"/>
              <w:rPr>
                <w:rFonts w:asciiTheme="minorHAnsi" w:hAnsiTheme="minorHAnsi"/>
              </w:rPr>
            </w:pPr>
            <w:r w:rsidRPr="00E871E2">
              <w:rPr>
                <w:rFonts w:asciiTheme="minorHAnsi" w:hAnsiTheme="minorHAnsi" w:cs="Arial"/>
                <w:color w:val="212121"/>
                <w:shd w:val="clear" w:color="auto" w:fill="FFFFFF"/>
              </w:rPr>
              <w:t xml:space="preserve">Establish EBGP neighbors between DUT and TC1 </w:t>
            </w:r>
          </w:p>
          <w:p w14:paraId="5FC982D2" w14:textId="77777777" w:rsidR="004F3089" w:rsidRPr="00E871E2" w:rsidRDefault="004F3089" w:rsidP="004F3089">
            <w:pPr>
              <w:pStyle w:val="1"/>
              <w:numPr>
                <w:ilvl w:val="0"/>
                <w:numId w:val="177"/>
              </w:numPr>
              <w:ind w:firstLineChars="0"/>
              <w:rPr>
                <w:rFonts w:asciiTheme="minorHAnsi" w:hAnsiTheme="minorHAnsi"/>
              </w:rPr>
            </w:pPr>
            <w:r w:rsidRPr="00E871E2">
              <w:rPr>
                <w:rFonts w:asciiTheme="minorHAnsi" w:hAnsiTheme="minorHAnsi" w:cs="Arial"/>
                <w:color w:val="212121"/>
                <w:shd w:val="clear" w:color="auto" w:fill="FFFFFF"/>
              </w:rPr>
              <w:t xml:space="preserve">The TC1 advertised the route of the declared specification with the expected result </w:t>
            </w:r>
          </w:p>
          <w:p w14:paraId="50ACA2C2" w14:textId="77777777" w:rsidR="004F3089" w:rsidRPr="00E871E2" w:rsidRDefault="004F3089" w:rsidP="004F3089">
            <w:pPr>
              <w:pStyle w:val="1"/>
              <w:numPr>
                <w:ilvl w:val="0"/>
                <w:numId w:val="177"/>
              </w:numPr>
              <w:ind w:firstLineChars="0"/>
              <w:rPr>
                <w:rFonts w:asciiTheme="minorHAnsi" w:hAnsiTheme="minorHAnsi"/>
              </w:rPr>
            </w:pPr>
            <w:r w:rsidRPr="00E871E2">
              <w:rPr>
                <w:rFonts w:asciiTheme="minorHAnsi" w:hAnsiTheme="minorHAnsi" w:cs="Arial"/>
                <w:color w:val="212121"/>
                <w:shd w:val="clear" w:color="auto" w:fill="FFFFFF"/>
              </w:rPr>
              <w:t xml:space="preserve">TC2 sends the test traffic at 1/3 of the issued route as the destination address, with expected result 2 </w:t>
            </w:r>
          </w:p>
          <w:p w14:paraId="09ECC6FE" w14:textId="77777777" w:rsidR="004F3089" w:rsidRPr="00E871E2" w:rsidRDefault="004F3089" w:rsidP="004F3089">
            <w:pPr>
              <w:pStyle w:val="1"/>
              <w:numPr>
                <w:ilvl w:val="0"/>
                <w:numId w:val="177"/>
              </w:numPr>
              <w:ind w:firstLineChars="0"/>
              <w:rPr>
                <w:rFonts w:asciiTheme="minorHAnsi" w:hAnsiTheme="minorHAnsi"/>
              </w:rPr>
            </w:pPr>
            <w:r w:rsidRPr="00E871E2">
              <w:rPr>
                <w:rFonts w:asciiTheme="minorHAnsi" w:hAnsiTheme="minorHAnsi" w:cs="Arial"/>
                <w:color w:val="212121"/>
                <w:shd w:val="clear" w:color="auto" w:fill="FFFFFF"/>
              </w:rPr>
              <w:t xml:space="preserve">TC1 for the remaining 2/3 routes flapping, TC2 also for this 2/3 of the routes to send test traffic, with the expected results 3 </w:t>
            </w:r>
          </w:p>
          <w:p w14:paraId="5B9AC1EF" w14:textId="77777777" w:rsidR="004F3089" w:rsidRPr="00E871E2" w:rsidRDefault="004F3089" w:rsidP="004F3089">
            <w:pPr>
              <w:pStyle w:val="1"/>
              <w:numPr>
                <w:ilvl w:val="0"/>
                <w:numId w:val="177"/>
              </w:numPr>
              <w:ind w:firstLineChars="0"/>
              <w:rPr>
                <w:rFonts w:asciiTheme="minorHAnsi" w:hAnsiTheme="minorHAnsi"/>
              </w:rPr>
            </w:pPr>
            <w:r w:rsidRPr="00E871E2">
              <w:rPr>
                <w:rFonts w:asciiTheme="minorHAnsi" w:hAnsiTheme="minorHAnsi" w:cs="Arial"/>
                <w:color w:val="212121"/>
                <w:shd w:val="clear" w:color="auto" w:fill="FFFFFF"/>
              </w:rPr>
              <w:t>Stop the route flapping on TC1 and have the expected result</w:t>
            </w:r>
          </w:p>
        </w:tc>
      </w:tr>
      <w:tr w:rsidR="004F3089" w:rsidRPr="00E871E2" w14:paraId="0FB4E9A0" w14:textId="77777777" w:rsidTr="00912DF9">
        <w:tc>
          <w:tcPr>
            <w:tcW w:w="1762" w:type="dxa"/>
          </w:tcPr>
          <w:p w14:paraId="612E350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Expected Result</w:t>
            </w:r>
          </w:p>
        </w:tc>
        <w:tc>
          <w:tcPr>
            <w:tcW w:w="7594" w:type="dxa"/>
          </w:tcPr>
          <w:p w14:paraId="44B46026" w14:textId="77777777" w:rsidR="004F3089" w:rsidRPr="00E871E2" w:rsidRDefault="004F3089" w:rsidP="004F3089">
            <w:pPr>
              <w:pStyle w:val="1"/>
              <w:numPr>
                <w:ilvl w:val="0"/>
                <w:numId w:val="178"/>
              </w:numPr>
              <w:ind w:firstLineChars="0"/>
              <w:rPr>
                <w:rFonts w:asciiTheme="minorHAnsi" w:hAnsiTheme="minorHAnsi"/>
              </w:rPr>
            </w:pPr>
            <w:r w:rsidRPr="00E871E2">
              <w:rPr>
                <w:rFonts w:asciiTheme="minorHAnsi" w:hAnsiTheme="minorHAnsi" w:cs="Arial"/>
                <w:color w:val="212121"/>
                <w:shd w:val="clear" w:color="auto" w:fill="FFFFFF"/>
              </w:rPr>
              <w:t xml:space="preserve">DUT can correctly learn the advertised route </w:t>
            </w:r>
          </w:p>
          <w:p w14:paraId="56D96426" w14:textId="77777777" w:rsidR="004F3089" w:rsidRPr="00E871E2" w:rsidRDefault="004F3089" w:rsidP="004F3089">
            <w:pPr>
              <w:pStyle w:val="1"/>
              <w:numPr>
                <w:ilvl w:val="0"/>
                <w:numId w:val="178"/>
              </w:numPr>
              <w:ind w:firstLineChars="0"/>
              <w:rPr>
                <w:rFonts w:asciiTheme="minorHAnsi" w:hAnsiTheme="minorHAnsi"/>
              </w:rPr>
            </w:pPr>
            <w:r w:rsidRPr="00E871E2">
              <w:rPr>
                <w:rFonts w:asciiTheme="minorHAnsi" w:hAnsiTheme="minorHAnsi" w:cs="Arial"/>
                <w:color w:val="212121"/>
                <w:shd w:val="clear" w:color="auto" w:fill="FFFFFF"/>
              </w:rPr>
              <w:t xml:space="preserve">Traffic can be forwarded correctly without packet loss. </w:t>
            </w:r>
          </w:p>
          <w:p w14:paraId="6CE3F78B" w14:textId="77777777" w:rsidR="004F3089" w:rsidRPr="00E871E2" w:rsidRDefault="004F3089" w:rsidP="004F3089">
            <w:pPr>
              <w:pStyle w:val="1"/>
              <w:numPr>
                <w:ilvl w:val="0"/>
                <w:numId w:val="178"/>
              </w:numPr>
              <w:ind w:firstLineChars="0"/>
              <w:rPr>
                <w:rFonts w:asciiTheme="minorHAnsi" w:hAnsiTheme="minorHAnsi"/>
              </w:rPr>
            </w:pPr>
            <w:r w:rsidRPr="00E871E2">
              <w:rPr>
                <w:rFonts w:asciiTheme="minorHAnsi" w:hAnsiTheme="minorHAnsi" w:cs="Arial"/>
                <w:color w:val="212121"/>
                <w:shd w:val="clear" w:color="auto" w:fill="FFFFFF"/>
              </w:rPr>
              <w:t>Flapping routes traffic to the test flow have packet loss, the original 1/3 of the test flow without packet loss, after a long time the equipment is running well</w:t>
            </w:r>
          </w:p>
          <w:p w14:paraId="009C855D" w14:textId="77777777" w:rsidR="004F3089" w:rsidRPr="00E871E2" w:rsidRDefault="004F3089" w:rsidP="004F3089">
            <w:pPr>
              <w:pStyle w:val="1"/>
              <w:numPr>
                <w:ilvl w:val="0"/>
                <w:numId w:val="178"/>
              </w:numPr>
              <w:ind w:firstLineChars="0"/>
              <w:rPr>
                <w:rFonts w:asciiTheme="minorHAnsi" w:hAnsiTheme="minorHAnsi"/>
              </w:rPr>
            </w:pPr>
            <w:r w:rsidRPr="00E871E2">
              <w:rPr>
                <w:rFonts w:asciiTheme="minorHAnsi" w:hAnsiTheme="minorHAnsi" w:cs="Arial"/>
                <w:color w:val="212121"/>
                <w:shd w:val="clear" w:color="auto" w:fill="FFFFFF"/>
              </w:rPr>
              <w:t>DUT can re-learn all the advertised routes, all test traffic is correctly forwarded without packet loss</w:t>
            </w:r>
          </w:p>
        </w:tc>
      </w:tr>
      <w:tr w:rsidR="004F3089" w:rsidRPr="00E871E2" w14:paraId="28281844" w14:textId="77777777" w:rsidTr="00912DF9">
        <w:tc>
          <w:tcPr>
            <w:tcW w:w="1762" w:type="dxa"/>
          </w:tcPr>
          <w:p w14:paraId="2A735261"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Descriptions</w:t>
            </w:r>
          </w:p>
        </w:tc>
        <w:tc>
          <w:tcPr>
            <w:tcW w:w="7594" w:type="dxa"/>
          </w:tcPr>
          <w:p w14:paraId="252C1B82" w14:textId="77777777" w:rsidR="004F3089" w:rsidRPr="00E871E2" w:rsidRDefault="004F3089" w:rsidP="00912DF9">
            <w:pPr>
              <w:pStyle w:val="a0"/>
              <w:ind w:firstLine="0"/>
              <w:rPr>
                <w:rFonts w:asciiTheme="minorHAnsi" w:hAnsiTheme="minorHAnsi"/>
                <w:i w:val="0"/>
                <w:color w:val="000000"/>
              </w:rPr>
            </w:pPr>
          </w:p>
        </w:tc>
      </w:tr>
      <w:tr w:rsidR="004F3089" w:rsidRPr="00E871E2" w14:paraId="39B2DFFF" w14:textId="77777777" w:rsidTr="00912DF9">
        <w:tc>
          <w:tcPr>
            <w:tcW w:w="1762" w:type="dxa"/>
          </w:tcPr>
          <w:p w14:paraId="2537B638" w14:textId="77777777" w:rsidR="004F3089" w:rsidRPr="00E871E2" w:rsidRDefault="004F3089" w:rsidP="00912DF9">
            <w:pPr>
              <w:pStyle w:val="a"/>
              <w:rPr>
                <w:rFonts w:asciiTheme="minorHAnsi" w:hAnsiTheme="minorHAnsi" w:cstheme="minorHAnsi"/>
              </w:rPr>
            </w:pPr>
            <w:r w:rsidRPr="00E871E2">
              <w:rPr>
                <w:rFonts w:asciiTheme="minorHAnsi" w:hAnsiTheme="minorHAnsi" w:cstheme="minorHAnsi"/>
              </w:rPr>
              <w:t>Results</w:t>
            </w:r>
          </w:p>
        </w:tc>
        <w:tc>
          <w:tcPr>
            <w:tcW w:w="7594" w:type="dxa"/>
          </w:tcPr>
          <w:p w14:paraId="65564571" w14:textId="77777777" w:rsidR="004F3089" w:rsidRPr="00E871E2" w:rsidRDefault="004F3089" w:rsidP="00912DF9">
            <w:pPr>
              <w:pStyle w:val="a0"/>
              <w:ind w:firstLine="0"/>
              <w:rPr>
                <w:rFonts w:asciiTheme="minorHAnsi" w:hAnsiTheme="minorHAnsi"/>
                <w:i w:val="0"/>
                <w:color w:val="000000"/>
              </w:rPr>
            </w:pPr>
          </w:p>
        </w:tc>
      </w:tr>
    </w:tbl>
    <w:p w14:paraId="1E481700" w14:textId="77777777" w:rsidR="004F3089" w:rsidRPr="00E871E2" w:rsidRDefault="004F3089" w:rsidP="004F3089">
      <w:pPr>
        <w:rPr>
          <w:rFonts w:asciiTheme="minorHAnsi" w:hAnsiTheme="minorHAnsi"/>
        </w:rPr>
      </w:pPr>
    </w:p>
    <w:p w14:paraId="1BE76FBE" w14:textId="77777777" w:rsidR="004F3089" w:rsidRDefault="004F3089" w:rsidP="004F3089">
      <w:pPr>
        <w:pStyle w:val="BodyText"/>
        <w:ind w:left="0"/>
      </w:pPr>
    </w:p>
    <w:p w14:paraId="207A6875" w14:textId="21252A4E" w:rsidR="0040666D" w:rsidRDefault="0040666D" w:rsidP="00A40724">
      <w:pPr>
        <w:pStyle w:val="Heading2"/>
      </w:pPr>
      <w:bookmarkStart w:id="174" w:name="_Toc493355995"/>
      <w:r>
        <w:t xml:space="preserve">BGP </w:t>
      </w:r>
      <w:r w:rsidR="00A40724">
        <w:t>Convergence</w:t>
      </w:r>
      <w:bookmarkEnd w:id="174"/>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3077D4" w:rsidRPr="007F056A" w14:paraId="6E311534" w14:textId="77777777" w:rsidTr="003077D4">
        <w:tc>
          <w:tcPr>
            <w:tcW w:w="1620" w:type="dxa"/>
          </w:tcPr>
          <w:p w14:paraId="19B7003A" w14:textId="77777777" w:rsidR="003077D4" w:rsidRPr="007F056A" w:rsidRDefault="003077D4" w:rsidP="003077D4">
            <w:pPr>
              <w:pStyle w:val="TableBodyText"/>
              <w:keepNext/>
            </w:pPr>
            <w:r w:rsidRPr="007F056A">
              <w:t>Objectives of Tests</w:t>
            </w:r>
          </w:p>
        </w:tc>
        <w:tc>
          <w:tcPr>
            <w:tcW w:w="7452" w:type="dxa"/>
          </w:tcPr>
          <w:p w14:paraId="1C907DA6" w14:textId="77777777" w:rsidR="003077D4" w:rsidRPr="007F056A" w:rsidRDefault="003077D4" w:rsidP="003077D4">
            <w:pPr>
              <w:pStyle w:val="TableBodyText"/>
              <w:keepNext/>
            </w:pPr>
            <w:r w:rsidRPr="007F056A">
              <w:t>Test time of BGP convergence</w:t>
            </w:r>
          </w:p>
        </w:tc>
      </w:tr>
      <w:tr w:rsidR="003077D4" w:rsidRPr="007F056A" w14:paraId="2EA48DAF" w14:textId="77777777" w:rsidTr="003077D4">
        <w:tc>
          <w:tcPr>
            <w:tcW w:w="1620" w:type="dxa"/>
          </w:tcPr>
          <w:p w14:paraId="6C076C2A" w14:textId="77777777" w:rsidR="003077D4" w:rsidRPr="007F056A" w:rsidRDefault="003077D4" w:rsidP="003077D4">
            <w:pPr>
              <w:pStyle w:val="TableBodyText"/>
            </w:pPr>
            <w:r w:rsidRPr="007F056A">
              <w:t>Test configurations and connections (as shown in the figure)</w:t>
            </w:r>
          </w:p>
        </w:tc>
        <w:tc>
          <w:tcPr>
            <w:tcW w:w="7452" w:type="dxa"/>
            <w:vAlign w:val="center"/>
          </w:tcPr>
          <w:p w14:paraId="73CD8642" w14:textId="77777777" w:rsidR="003077D4" w:rsidRPr="007F056A" w:rsidRDefault="003077D4" w:rsidP="003077D4">
            <w:pPr>
              <w:pStyle w:val="TableBodyTextCentered"/>
            </w:pPr>
            <w:r>
              <w:object w:dxaOrig="6552" w:dyaOrig="3984" w14:anchorId="1AD93445">
                <v:shape id="_x0000_i1050" type="#_x0000_t75" style="width:323.4pt;height:198.6pt" o:ole="">
                  <v:imagedata r:id="rId109" o:title=""/>
                </v:shape>
                <o:OLEObject Type="Embed" ProgID="PBrush" ShapeID="_x0000_i1050" DrawAspect="Content" ObjectID="_1580374113" r:id="rId110"/>
              </w:object>
            </w:r>
          </w:p>
        </w:tc>
      </w:tr>
      <w:tr w:rsidR="003077D4" w:rsidRPr="007F056A" w14:paraId="4EF495F2" w14:textId="77777777" w:rsidTr="003077D4">
        <w:tc>
          <w:tcPr>
            <w:tcW w:w="1620" w:type="dxa"/>
          </w:tcPr>
          <w:p w14:paraId="79DC4837" w14:textId="77777777" w:rsidR="003077D4" w:rsidRPr="007F056A" w:rsidRDefault="003077D4" w:rsidP="003077D4">
            <w:pPr>
              <w:pStyle w:val="TableBodyText"/>
            </w:pPr>
            <w:r w:rsidRPr="007F056A">
              <w:t>Test Procedure</w:t>
            </w:r>
          </w:p>
        </w:tc>
        <w:tc>
          <w:tcPr>
            <w:tcW w:w="7452" w:type="dxa"/>
          </w:tcPr>
          <w:p w14:paraId="12CB576D" w14:textId="1C786D83" w:rsidR="003077D4" w:rsidRPr="007F056A" w:rsidRDefault="003077D4" w:rsidP="00026789">
            <w:pPr>
              <w:pStyle w:val="TableListNumber"/>
              <w:numPr>
                <w:ilvl w:val="0"/>
                <w:numId w:val="87"/>
              </w:numPr>
            </w:pPr>
            <w:r>
              <w:t>Ixia</w:t>
            </w:r>
            <w:r w:rsidRPr="007F056A">
              <w:t xml:space="preserve"> advertises the same 10000 BGP routes to DUT from Tport2 and Tport3</w:t>
            </w:r>
            <w:r w:rsidR="004934F1">
              <w:t>.</w:t>
            </w:r>
            <w:r w:rsidRPr="007F056A">
              <w:t xml:space="preserve"> </w:t>
            </w:r>
          </w:p>
          <w:p w14:paraId="1DE5A43A" w14:textId="5C79557C" w:rsidR="003077D4" w:rsidRPr="007F056A" w:rsidRDefault="003077D4" w:rsidP="00026789">
            <w:pPr>
              <w:pStyle w:val="TableListNumber"/>
            </w:pPr>
            <w:r>
              <w:t>Ixia</w:t>
            </w:r>
            <w:r w:rsidRPr="007F056A">
              <w:t xml:space="preserve"> sends traffic 100</w:t>
            </w:r>
            <w:r w:rsidR="004934F1">
              <w:t>,</w:t>
            </w:r>
            <w:r w:rsidRPr="007F056A">
              <w:t>000 frames/s from Tport1, destined to the exact 10</w:t>
            </w:r>
            <w:r w:rsidR="004934F1">
              <w:t>,</w:t>
            </w:r>
            <w:r w:rsidRPr="007F056A">
              <w:t>000 routes.</w:t>
            </w:r>
          </w:p>
          <w:p w14:paraId="0DD9FE52" w14:textId="65FACD17" w:rsidR="003077D4" w:rsidRPr="007F056A" w:rsidRDefault="003077D4" w:rsidP="00026789">
            <w:pPr>
              <w:pStyle w:val="TableListNumber"/>
            </w:pPr>
            <w:r w:rsidRPr="007F056A">
              <w:t>Count the number of received packets at Tport2 and Tport3.</w:t>
            </w:r>
          </w:p>
          <w:p w14:paraId="7EFE3A92" w14:textId="1380AA29" w:rsidR="003077D4" w:rsidRPr="007F056A" w:rsidRDefault="003077D4" w:rsidP="00026789">
            <w:pPr>
              <w:pStyle w:val="TableListNumber"/>
            </w:pPr>
            <w:r w:rsidRPr="007F056A">
              <w:t>Unplug the link to port2 of DUT, wait for BGP convergence.</w:t>
            </w:r>
          </w:p>
          <w:p w14:paraId="7A19E860" w14:textId="77777777" w:rsidR="003077D4" w:rsidRPr="007F056A" w:rsidRDefault="003077D4" w:rsidP="00026789">
            <w:pPr>
              <w:pStyle w:val="TableListNumber"/>
            </w:pPr>
            <w:r w:rsidRPr="007F056A">
              <w:t>Stop sending traffic, the total number of packet sent=N1, the number of packets received at Tport1= N2, the number of packets received at Tport2= N3, time of BGP convergence=[N1-(N2+N3)]/100000/10000, record as Result 1.</w:t>
            </w:r>
          </w:p>
        </w:tc>
      </w:tr>
      <w:tr w:rsidR="003077D4" w:rsidRPr="007F056A" w14:paraId="444E43B4" w14:textId="77777777" w:rsidTr="003077D4">
        <w:tc>
          <w:tcPr>
            <w:tcW w:w="1620" w:type="dxa"/>
          </w:tcPr>
          <w:p w14:paraId="1829547C" w14:textId="77777777" w:rsidR="003077D4" w:rsidRPr="007F056A" w:rsidRDefault="003077D4" w:rsidP="003077D4">
            <w:pPr>
              <w:pStyle w:val="TableBodyText"/>
            </w:pPr>
            <w:r w:rsidRPr="007F056A">
              <w:t>Expected Result</w:t>
            </w:r>
          </w:p>
        </w:tc>
        <w:tc>
          <w:tcPr>
            <w:tcW w:w="7452" w:type="dxa"/>
          </w:tcPr>
          <w:p w14:paraId="049ADE49" w14:textId="39D2EA8F" w:rsidR="003077D4" w:rsidRPr="007F056A" w:rsidRDefault="003077D4" w:rsidP="00026789">
            <w:pPr>
              <w:pStyle w:val="TableListNumber"/>
              <w:numPr>
                <w:ilvl w:val="0"/>
                <w:numId w:val="88"/>
              </w:numPr>
            </w:pPr>
            <w:r>
              <w:t xml:space="preserve">Measure </w:t>
            </w:r>
            <w:r w:rsidR="004934F1">
              <w:t xml:space="preserve">the </w:t>
            </w:r>
            <w:r>
              <w:t>BGP convergence number</w:t>
            </w:r>
            <w:r w:rsidR="004934F1">
              <w:t>.</w:t>
            </w:r>
          </w:p>
        </w:tc>
      </w:tr>
      <w:tr w:rsidR="003077D4" w:rsidRPr="007F056A" w14:paraId="31A6948D" w14:textId="77777777" w:rsidTr="003077D4">
        <w:tc>
          <w:tcPr>
            <w:tcW w:w="1620" w:type="dxa"/>
          </w:tcPr>
          <w:p w14:paraId="0988182D" w14:textId="77777777" w:rsidR="003077D4" w:rsidRPr="007F056A" w:rsidRDefault="003077D4" w:rsidP="003077D4">
            <w:pPr>
              <w:pStyle w:val="TableBodyText"/>
            </w:pPr>
            <w:r w:rsidRPr="007F056A">
              <w:t>Descriptions</w:t>
            </w:r>
          </w:p>
        </w:tc>
        <w:tc>
          <w:tcPr>
            <w:tcW w:w="7452" w:type="dxa"/>
          </w:tcPr>
          <w:p w14:paraId="45142A46" w14:textId="77777777" w:rsidR="003077D4" w:rsidRPr="007F056A" w:rsidRDefault="003077D4" w:rsidP="003077D4">
            <w:pPr>
              <w:pStyle w:val="TableBodyText"/>
              <w:rPr>
                <w:rFonts w:cs="Times New Roman"/>
                <w:i/>
                <w:color w:val="000000"/>
              </w:rPr>
            </w:pPr>
          </w:p>
        </w:tc>
      </w:tr>
      <w:tr w:rsidR="003077D4" w:rsidRPr="007F056A" w14:paraId="3643652D" w14:textId="77777777" w:rsidTr="003077D4">
        <w:tc>
          <w:tcPr>
            <w:tcW w:w="1620" w:type="dxa"/>
          </w:tcPr>
          <w:p w14:paraId="5E9DA5E2" w14:textId="77777777" w:rsidR="003077D4" w:rsidRPr="007F056A" w:rsidRDefault="003077D4" w:rsidP="003077D4">
            <w:pPr>
              <w:pStyle w:val="TableBodyText"/>
            </w:pPr>
            <w:r w:rsidRPr="007F056A">
              <w:t>Results</w:t>
            </w:r>
          </w:p>
        </w:tc>
        <w:tc>
          <w:tcPr>
            <w:tcW w:w="7452" w:type="dxa"/>
          </w:tcPr>
          <w:p w14:paraId="60F1C5F0" w14:textId="77777777" w:rsidR="003077D4" w:rsidRPr="007F056A" w:rsidRDefault="003077D4" w:rsidP="003077D4">
            <w:pPr>
              <w:pStyle w:val="TableBodyText"/>
              <w:rPr>
                <w:rFonts w:cs="Times New Roman"/>
                <w:i/>
                <w:color w:val="000000"/>
              </w:rPr>
            </w:pPr>
          </w:p>
        </w:tc>
      </w:tr>
    </w:tbl>
    <w:p w14:paraId="10554DFC" w14:textId="77777777" w:rsidR="0040666D" w:rsidRDefault="0040666D" w:rsidP="0040666D">
      <w:pPr>
        <w:pStyle w:val="BodyText"/>
      </w:pPr>
    </w:p>
    <w:p w14:paraId="339D81C8" w14:textId="24F74513" w:rsidR="0040666D" w:rsidRDefault="0040666D" w:rsidP="00A40724">
      <w:pPr>
        <w:pStyle w:val="Heading2"/>
      </w:pPr>
      <w:bookmarkStart w:id="175" w:name="_Toc493355996"/>
      <w:r>
        <w:t xml:space="preserve">Number of BGP </w:t>
      </w:r>
      <w:r w:rsidR="00A40724">
        <w:t>Neighbors</w:t>
      </w:r>
      <w:bookmarkEnd w:id="175"/>
    </w:p>
    <w:tbl>
      <w:tblPr>
        <w:tblW w:w="822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6602"/>
      </w:tblGrid>
      <w:tr w:rsidR="003077D4" w:rsidRPr="007F056A" w14:paraId="21020788" w14:textId="77777777" w:rsidTr="003077D4">
        <w:tc>
          <w:tcPr>
            <w:tcW w:w="1620" w:type="dxa"/>
          </w:tcPr>
          <w:p w14:paraId="3D9D87C4" w14:textId="77777777" w:rsidR="003077D4" w:rsidRPr="007F056A" w:rsidRDefault="003077D4" w:rsidP="003077D4">
            <w:pPr>
              <w:pStyle w:val="TableBodyText"/>
              <w:keepNext/>
            </w:pPr>
            <w:r w:rsidRPr="007F056A">
              <w:t>Objectives of Tests</w:t>
            </w:r>
          </w:p>
        </w:tc>
        <w:tc>
          <w:tcPr>
            <w:tcW w:w="6602" w:type="dxa"/>
          </w:tcPr>
          <w:p w14:paraId="5F6E2EB0" w14:textId="058D950D" w:rsidR="003077D4" w:rsidRPr="007F056A" w:rsidRDefault="003077D4" w:rsidP="004934F1">
            <w:pPr>
              <w:pStyle w:val="TableBodyText"/>
              <w:keepNext/>
            </w:pPr>
            <w:r w:rsidRPr="007F056A">
              <w:t xml:space="preserve">Test the </w:t>
            </w:r>
            <w:r w:rsidR="004934F1">
              <w:t>n</w:t>
            </w:r>
            <w:r w:rsidRPr="007F056A">
              <w:t>umber of BGP neighbor</w:t>
            </w:r>
            <w:r w:rsidR="004934F1">
              <w:t>s</w:t>
            </w:r>
          </w:p>
        </w:tc>
      </w:tr>
      <w:tr w:rsidR="003077D4" w:rsidRPr="007F056A" w14:paraId="090EB2C4" w14:textId="77777777" w:rsidTr="003077D4">
        <w:tc>
          <w:tcPr>
            <w:tcW w:w="1620" w:type="dxa"/>
          </w:tcPr>
          <w:p w14:paraId="65E7ADF7" w14:textId="77777777" w:rsidR="003077D4" w:rsidRPr="007F056A" w:rsidRDefault="003077D4" w:rsidP="003077D4">
            <w:pPr>
              <w:pStyle w:val="TableBodyText"/>
            </w:pPr>
            <w:r w:rsidRPr="007F056A">
              <w:t>Test configurations and connections (as shown in the figure)</w:t>
            </w:r>
          </w:p>
        </w:tc>
        <w:tc>
          <w:tcPr>
            <w:tcW w:w="6602" w:type="dxa"/>
            <w:vAlign w:val="center"/>
          </w:tcPr>
          <w:p w14:paraId="0409DA77" w14:textId="77777777" w:rsidR="003077D4" w:rsidRPr="007F056A" w:rsidRDefault="003077D4" w:rsidP="003077D4">
            <w:pPr>
              <w:pStyle w:val="TableBodyTextCentered"/>
            </w:pPr>
            <w:r>
              <w:object w:dxaOrig="6600" w:dyaOrig="3852" w14:anchorId="02136886">
                <v:shape id="_x0000_i1051" type="#_x0000_t75" style="width:324.6pt;height:186pt" o:ole="">
                  <v:imagedata r:id="rId48" o:title=""/>
                </v:shape>
                <o:OLEObject Type="Embed" ProgID="PBrush" ShapeID="_x0000_i1051" DrawAspect="Content" ObjectID="_1580374114" r:id="rId111"/>
              </w:object>
            </w:r>
          </w:p>
        </w:tc>
      </w:tr>
      <w:tr w:rsidR="003077D4" w:rsidRPr="007F056A" w14:paraId="5D00625A" w14:textId="77777777" w:rsidTr="003077D4">
        <w:tc>
          <w:tcPr>
            <w:tcW w:w="1620" w:type="dxa"/>
          </w:tcPr>
          <w:p w14:paraId="13ECD123" w14:textId="77777777" w:rsidR="003077D4" w:rsidRPr="007F056A" w:rsidRDefault="003077D4" w:rsidP="003077D4">
            <w:pPr>
              <w:pStyle w:val="TableBodyText"/>
            </w:pPr>
            <w:r w:rsidRPr="007F056A">
              <w:t>Test Procedure</w:t>
            </w:r>
          </w:p>
        </w:tc>
        <w:tc>
          <w:tcPr>
            <w:tcW w:w="6602" w:type="dxa"/>
          </w:tcPr>
          <w:p w14:paraId="7F1FED93" w14:textId="239BC434" w:rsidR="003077D4" w:rsidRPr="007F056A" w:rsidRDefault="003077D4" w:rsidP="004934F1">
            <w:pPr>
              <w:pStyle w:val="TableListNumber"/>
              <w:numPr>
                <w:ilvl w:val="0"/>
                <w:numId w:val="89"/>
              </w:numPr>
            </w:pPr>
            <w:r w:rsidRPr="007F056A">
              <w:t xml:space="preserve">Establish the max number of </w:t>
            </w:r>
            <w:r>
              <w:t>BGP</w:t>
            </w:r>
            <w:r w:rsidRPr="007F056A">
              <w:t xml:space="preserve"> adjacenc</w:t>
            </w:r>
            <w:r w:rsidR="004934F1">
              <w:t>ies</w:t>
            </w:r>
            <w:r w:rsidRPr="007F056A">
              <w:t xml:space="preserve"> </w:t>
            </w:r>
            <w:r>
              <w:t>that DUT claims support</w:t>
            </w:r>
            <w:r w:rsidRPr="007F056A">
              <w:t>.</w:t>
            </w:r>
          </w:p>
          <w:p w14:paraId="06EA13A5" w14:textId="29C2C660" w:rsidR="003077D4" w:rsidRPr="007F056A" w:rsidRDefault="003077D4" w:rsidP="004934F1">
            <w:pPr>
              <w:pStyle w:val="TableListNumber"/>
            </w:pPr>
            <w:r>
              <w:t>Send</w:t>
            </w:r>
            <w:r w:rsidRPr="007F056A">
              <w:t xml:space="preserve"> 2</w:t>
            </w:r>
            <w:r w:rsidR="004934F1">
              <w:t>-</w:t>
            </w:r>
            <w:r w:rsidRPr="007F056A">
              <w:t>way traffic between Tpo</w:t>
            </w:r>
            <w:r>
              <w:t xml:space="preserve">rt1 and </w:t>
            </w:r>
            <w:r w:rsidR="004934F1">
              <w:t>Port2</w:t>
            </w:r>
            <w:r w:rsidRPr="007F056A">
              <w:t xml:space="preserve">. </w:t>
            </w:r>
          </w:p>
        </w:tc>
      </w:tr>
      <w:tr w:rsidR="003077D4" w:rsidRPr="007F056A" w14:paraId="4B4FA18F" w14:textId="77777777" w:rsidTr="003077D4">
        <w:tc>
          <w:tcPr>
            <w:tcW w:w="1620" w:type="dxa"/>
          </w:tcPr>
          <w:p w14:paraId="72CA067C" w14:textId="77777777" w:rsidR="003077D4" w:rsidRPr="007F056A" w:rsidRDefault="003077D4" w:rsidP="003077D4">
            <w:pPr>
              <w:pStyle w:val="TableBodyText"/>
            </w:pPr>
            <w:r w:rsidRPr="007F056A">
              <w:t>Expected Result</w:t>
            </w:r>
          </w:p>
        </w:tc>
        <w:tc>
          <w:tcPr>
            <w:tcW w:w="6602" w:type="dxa"/>
          </w:tcPr>
          <w:p w14:paraId="4B67C38C" w14:textId="1320DCFB" w:rsidR="003077D4" w:rsidRPr="007F056A" w:rsidRDefault="003077D4" w:rsidP="00026789">
            <w:pPr>
              <w:pStyle w:val="TableListNumber"/>
              <w:numPr>
                <w:ilvl w:val="0"/>
                <w:numId w:val="90"/>
              </w:numPr>
            </w:pPr>
            <w:r>
              <w:t>BGP</w:t>
            </w:r>
            <w:r w:rsidRPr="007F056A">
              <w:t xml:space="preserve"> </w:t>
            </w:r>
            <w:r>
              <w:t>adjacencies are established. Measure the number of neighbor</w:t>
            </w:r>
            <w:r w:rsidR="004934F1">
              <w:t>s</w:t>
            </w:r>
            <w:r>
              <w:t>.</w:t>
            </w:r>
          </w:p>
          <w:p w14:paraId="66C5BF7A" w14:textId="77777777" w:rsidR="003077D4" w:rsidRPr="007F056A" w:rsidRDefault="003077D4" w:rsidP="00026789">
            <w:pPr>
              <w:pStyle w:val="TableListNumber"/>
            </w:pPr>
            <w:r w:rsidRPr="007F056A">
              <w:t xml:space="preserve">Traffic </w:t>
            </w:r>
            <w:r>
              <w:t>is forwarded</w:t>
            </w:r>
            <w:r w:rsidRPr="007F056A">
              <w:t xml:space="preserve"> without packet loss.</w:t>
            </w:r>
          </w:p>
        </w:tc>
      </w:tr>
      <w:tr w:rsidR="003077D4" w:rsidRPr="007F056A" w14:paraId="7D889A3F" w14:textId="77777777" w:rsidTr="003077D4">
        <w:tc>
          <w:tcPr>
            <w:tcW w:w="1620" w:type="dxa"/>
          </w:tcPr>
          <w:p w14:paraId="48F5B68D" w14:textId="77777777" w:rsidR="003077D4" w:rsidRPr="007F056A" w:rsidRDefault="003077D4" w:rsidP="003077D4">
            <w:pPr>
              <w:pStyle w:val="TableBodyText"/>
            </w:pPr>
            <w:r w:rsidRPr="007F056A">
              <w:t>Descriptions</w:t>
            </w:r>
          </w:p>
        </w:tc>
        <w:tc>
          <w:tcPr>
            <w:tcW w:w="6602" w:type="dxa"/>
          </w:tcPr>
          <w:p w14:paraId="156923A1" w14:textId="77777777" w:rsidR="003077D4" w:rsidRPr="007F056A" w:rsidRDefault="003077D4" w:rsidP="003077D4">
            <w:pPr>
              <w:pStyle w:val="TableBodyText"/>
              <w:rPr>
                <w:rFonts w:cs="Times New Roman"/>
                <w:i/>
                <w:color w:val="000000"/>
              </w:rPr>
            </w:pPr>
          </w:p>
        </w:tc>
      </w:tr>
      <w:tr w:rsidR="003077D4" w:rsidRPr="007F056A" w14:paraId="34CDD3DD" w14:textId="77777777" w:rsidTr="003077D4">
        <w:tc>
          <w:tcPr>
            <w:tcW w:w="1620" w:type="dxa"/>
          </w:tcPr>
          <w:p w14:paraId="7C925D04" w14:textId="77777777" w:rsidR="003077D4" w:rsidRPr="007F056A" w:rsidRDefault="003077D4" w:rsidP="003077D4">
            <w:pPr>
              <w:pStyle w:val="TableBodyText"/>
            </w:pPr>
            <w:r w:rsidRPr="007F056A">
              <w:t>Results</w:t>
            </w:r>
          </w:p>
        </w:tc>
        <w:tc>
          <w:tcPr>
            <w:tcW w:w="6602" w:type="dxa"/>
          </w:tcPr>
          <w:p w14:paraId="16076581" w14:textId="77777777" w:rsidR="003077D4" w:rsidRPr="007F056A" w:rsidRDefault="003077D4" w:rsidP="003077D4">
            <w:pPr>
              <w:pStyle w:val="TableBodyText"/>
              <w:rPr>
                <w:rFonts w:cs="Times New Roman"/>
                <w:i/>
                <w:color w:val="000000"/>
              </w:rPr>
            </w:pPr>
          </w:p>
        </w:tc>
      </w:tr>
    </w:tbl>
    <w:p w14:paraId="1C8A7C6C" w14:textId="77777777" w:rsidR="0040666D" w:rsidRDefault="0040666D" w:rsidP="0040666D">
      <w:pPr>
        <w:pStyle w:val="BodyText"/>
      </w:pPr>
    </w:p>
    <w:p w14:paraId="07D3EC3E" w14:textId="5B3523E4" w:rsidR="0040666D" w:rsidRPr="00A40724" w:rsidRDefault="0040666D" w:rsidP="00A40724">
      <w:pPr>
        <w:pStyle w:val="Heading2"/>
      </w:pPr>
      <w:bookmarkStart w:id="176" w:name="_Toc493355997"/>
      <w:r w:rsidRPr="00A40724">
        <w:t>BGP Unnumbered</w:t>
      </w:r>
      <w:bookmarkEnd w:id="176"/>
    </w:p>
    <w:tbl>
      <w:tblPr>
        <w:tblW w:w="822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6602"/>
      </w:tblGrid>
      <w:tr w:rsidR="003077D4" w:rsidRPr="007F056A" w14:paraId="2671B3A3" w14:textId="77777777" w:rsidTr="003077D4">
        <w:tc>
          <w:tcPr>
            <w:tcW w:w="1620" w:type="dxa"/>
          </w:tcPr>
          <w:p w14:paraId="536DCD23" w14:textId="77777777" w:rsidR="003077D4" w:rsidRPr="007F056A" w:rsidRDefault="003077D4" w:rsidP="003077D4">
            <w:pPr>
              <w:pStyle w:val="TableBodyText"/>
              <w:keepNext/>
            </w:pPr>
            <w:r w:rsidRPr="007F056A">
              <w:t>Objectives of Tests</w:t>
            </w:r>
          </w:p>
        </w:tc>
        <w:tc>
          <w:tcPr>
            <w:tcW w:w="6602" w:type="dxa"/>
          </w:tcPr>
          <w:p w14:paraId="36639C58" w14:textId="3E7DD805" w:rsidR="003077D4" w:rsidRPr="007F056A" w:rsidRDefault="003077D4" w:rsidP="003077D4">
            <w:pPr>
              <w:pStyle w:val="TableBodyText"/>
              <w:keepNext/>
            </w:pPr>
            <w:r w:rsidRPr="007F056A">
              <w:t>Test the number of BGP neighbor</w:t>
            </w:r>
            <w:r w:rsidR="00EC4F17">
              <w:t>s</w:t>
            </w:r>
            <w:r w:rsidR="00B7307E">
              <w:t xml:space="preserve"> with unnumbered</w:t>
            </w:r>
          </w:p>
        </w:tc>
      </w:tr>
      <w:tr w:rsidR="003077D4" w:rsidRPr="007F056A" w14:paraId="1A676AC4" w14:textId="77777777" w:rsidTr="003077D4">
        <w:tc>
          <w:tcPr>
            <w:tcW w:w="1620" w:type="dxa"/>
          </w:tcPr>
          <w:p w14:paraId="73053B9E" w14:textId="77777777" w:rsidR="003077D4" w:rsidRPr="007F056A" w:rsidRDefault="003077D4" w:rsidP="003077D4">
            <w:pPr>
              <w:pStyle w:val="TableBodyText"/>
            </w:pPr>
            <w:r w:rsidRPr="007F056A">
              <w:t>Test configurations and connections (as shown in the figure)</w:t>
            </w:r>
          </w:p>
        </w:tc>
        <w:tc>
          <w:tcPr>
            <w:tcW w:w="6602" w:type="dxa"/>
            <w:vAlign w:val="center"/>
          </w:tcPr>
          <w:p w14:paraId="2ACD2093" w14:textId="77777777" w:rsidR="003077D4" w:rsidRPr="007F056A" w:rsidRDefault="003077D4" w:rsidP="003077D4">
            <w:pPr>
              <w:pStyle w:val="TableBodyText"/>
            </w:pPr>
            <w:r>
              <w:rPr>
                <w:noProof/>
                <w:lang w:bidi="ar-SA"/>
              </w:rPr>
              <w:drawing>
                <wp:inline distT="0" distB="0" distL="0" distR="0" wp14:anchorId="6A3DEAD6" wp14:editId="3D93CD11">
                  <wp:extent cx="4394176" cy="1945758"/>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8017" cy="1947459"/>
                          </a:xfrm>
                          <a:prstGeom prst="rect">
                            <a:avLst/>
                          </a:prstGeom>
                        </pic:spPr>
                      </pic:pic>
                    </a:graphicData>
                  </a:graphic>
                </wp:inline>
              </w:drawing>
            </w:r>
          </w:p>
        </w:tc>
      </w:tr>
      <w:tr w:rsidR="003077D4" w:rsidRPr="007F056A" w14:paraId="2618619E" w14:textId="77777777" w:rsidTr="003077D4">
        <w:tc>
          <w:tcPr>
            <w:tcW w:w="1620" w:type="dxa"/>
          </w:tcPr>
          <w:p w14:paraId="0C779FFF" w14:textId="77777777" w:rsidR="003077D4" w:rsidRPr="007F056A" w:rsidRDefault="003077D4" w:rsidP="003077D4">
            <w:pPr>
              <w:pStyle w:val="TableBodyText"/>
            </w:pPr>
            <w:r w:rsidRPr="007F056A">
              <w:t>Test Procedure</w:t>
            </w:r>
          </w:p>
        </w:tc>
        <w:tc>
          <w:tcPr>
            <w:tcW w:w="6602" w:type="dxa"/>
          </w:tcPr>
          <w:p w14:paraId="6D739F87" w14:textId="77777777" w:rsidR="00B7307E" w:rsidRPr="00B7307E" w:rsidRDefault="003077D4" w:rsidP="00B7307E">
            <w:pPr>
              <w:pStyle w:val="TableListNumber"/>
              <w:numPr>
                <w:ilvl w:val="0"/>
                <w:numId w:val="91"/>
              </w:numPr>
            </w:pPr>
            <w:r>
              <w:t>Configure the system for BGP unnumbered as given in</w:t>
            </w:r>
            <w:r w:rsidR="00B7307E">
              <w:rPr>
                <w:b/>
                <w:color w:val="FF0000"/>
              </w:rPr>
              <w:t xml:space="preserve"> Mellanox Community.</w:t>
            </w:r>
          </w:p>
          <w:p w14:paraId="47D734FB" w14:textId="1F2F1CE1" w:rsidR="003077D4" w:rsidRPr="007F056A" w:rsidRDefault="003077D4" w:rsidP="00B7307E">
            <w:pPr>
              <w:pStyle w:val="TableListNumber"/>
              <w:numPr>
                <w:ilvl w:val="0"/>
                <w:numId w:val="91"/>
              </w:numPr>
            </w:pPr>
            <w:r>
              <w:t>Send end to end traffic from Ixia (10.10.10.1 to 20.20.20.1)</w:t>
            </w:r>
            <w:r w:rsidR="004934F1">
              <w:t>.</w:t>
            </w:r>
          </w:p>
        </w:tc>
      </w:tr>
      <w:tr w:rsidR="003077D4" w:rsidRPr="007F056A" w14:paraId="0BF14490" w14:textId="77777777" w:rsidTr="003077D4">
        <w:tc>
          <w:tcPr>
            <w:tcW w:w="1620" w:type="dxa"/>
          </w:tcPr>
          <w:p w14:paraId="1065BB79" w14:textId="07BBFC4D" w:rsidR="003077D4" w:rsidRPr="007F056A" w:rsidRDefault="003077D4" w:rsidP="003077D4">
            <w:pPr>
              <w:pStyle w:val="TableBodyText"/>
            </w:pPr>
            <w:r w:rsidRPr="007F056A">
              <w:t>Expected Result</w:t>
            </w:r>
          </w:p>
        </w:tc>
        <w:tc>
          <w:tcPr>
            <w:tcW w:w="6602" w:type="dxa"/>
          </w:tcPr>
          <w:p w14:paraId="29D5D8F7" w14:textId="65EE819B" w:rsidR="003077D4" w:rsidRPr="00894D61" w:rsidRDefault="003077D4" w:rsidP="00026789">
            <w:pPr>
              <w:pStyle w:val="TableListNumber"/>
            </w:pPr>
            <w:r>
              <w:t>Verify the ping and</w:t>
            </w:r>
            <w:r w:rsidR="00EC4F17">
              <w:t xml:space="preserve"> that</w:t>
            </w:r>
            <w:r>
              <w:t xml:space="preserve"> data traffic works fine.</w:t>
            </w:r>
          </w:p>
        </w:tc>
      </w:tr>
      <w:tr w:rsidR="003077D4" w:rsidRPr="007F056A" w14:paraId="0F68D96D" w14:textId="77777777" w:rsidTr="003077D4">
        <w:tc>
          <w:tcPr>
            <w:tcW w:w="1620" w:type="dxa"/>
          </w:tcPr>
          <w:p w14:paraId="41E01111" w14:textId="77777777" w:rsidR="003077D4" w:rsidRPr="007F056A" w:rsidRDefault="003077D4" w:rsidP="003077D4">
            <w:pPr>
              <w:pStyle w:val="TableBodyText"/>
            </w:pPr>
            <w:r w:rsidRPr="007F056A">
              <w:t>Descriptions</w:t>
            </w:r>
          </w:p>
        </w:tc>
        <w:tc>
          <w:tcPr>
            <w:tcW w:w="6602" w:type="dxa"/>
          </w:tcPr>
          <w:p w14:paraId="4BFBA153" w14:textId="77777777" w:rsidR="003077D4" w:rsidRPr="007F056A" w:rsidRDefault="003077D4" w:rsidP="003077D4">
            <w:pPr>
              <w:pStyle w:val="TableBodyText"/>
              <w:rPr>
                <w:rFonts w:cs="Times New Roman"/>
                <w:i/>
                <w:color w:val="000000"/>
              </w:rPr>
            </w:pPr>
          </w:p>
        </w:tc>
      </w:tr>
      <w:tr w:rsidR="003077D4" w:rsidRPr="007F056A" w14:paraId="155EA072" w14:textId="77777777" w:rsidTr="003077D4">
        <w:tc>
          <w:tcPr>
            <w:tcW w:w="1620" w:type="dxa"/>
          </w:tcPr>
          <w:p w14:paraId="4469F022" w14:textId="77777777" w:rsidR="003077D4" w:rsidRPr="007F056A" w:rsidRDefault="003077D4" w:rsidP="003077D4">
            <w:pPr>
              <w:pStyle w:val="TableBodyText"/>
            </w:pPr>
            <w:r w:rsidRPr="007F056A">
              <w:t>Results</w:t>
            </w:r>
          </w:p>
        </w:tc>
        <w:tc>
          <w:tcPr>
            <w:tcW w:w="6602" w:type="dxa"/>
          </w:tcPr>
          <w:p w14:paraId="2F2E1168" w14:textId="77777777" w:rsidR="003077D4" w:rsidRPr="007F056A" w:rsidRDefault="003077D4" w:rsidP="003077D4">
            <w:pPr>
              <w:pStyle w:val="TableBodyText"/>
              <w:rPr>
                <w:rFonts w:cs="Times New Roman"/>
                <w:i/>
                <w:color w:val="000000"/>
              </w:rPr>
            </w:pPr>
          </w:p>
        </w:tc>
      </w:tr>
    </w:tbl>
    <w:p w14:paraId="0F09D58F" w14:textId="77777777" w:rsidR="0040666D" w:rsidRDefault="0040666D" w:rsidP="0040666D">
      <w:pPr>
        <w:pStyle w:val="BodyText"/>
      </w:pPr>
    </w:p>
    <w:p w14:paraId="3BC789B9" w14:textId="75C4EC41" w:rsidR="0040666D" w:rsidRDefault="0040666D" w:rsidP="00002AF6">
      <w:pPr>
        <w:pStyle w:val="Heading1"/>
      </w:pPr>
      <w:bookmarkStart w:id="177" w:name="_Toc493355998"/>
      <w:r>
        <w:t>IGMP &amp; PIM-SM</w:t>
      </w:r>
      <w:bookmarkEnd w:id="177"/>
    </w:p>
    <w:p w14:paraId="70FB4037" w14:textId="77777777" w:rsidR="0040666D" w:rsidRDefault="0040666D" w:rsidP="0040666D">
      <w:pPr>
        <w:pStyle w:val="BodyText"/>
      </w:pPr>
    </w:p>
    <w:p w14:paraId="0CAA0111" w14:textId="15D695DB" w:rsidR="0040666D" w:rsidRDefault="0040666D" w:rsidP="00002AF6">
      <w:pPr>
        <w:pStyle w:val="Heading1"/>
      </w:pPr>
      <w:bookmarkStart w:id="178" w:name="_Toc493355999"/>
      <w:r>
        <w:t>QOS</w:t>
      </w:r>
      <w:bookmarkEnd w:id="178"/>
    </w:p>
    <w:p w14:paraId="70F7B36D" w14:textId="527EDA86" w:rsidR="0040666D" w:rsidRDefault="0040666D" w:rsidP="00A40724">
      <w:pPr>
        <w:pStyle w:val="Heading2"/>
      </w:pPr>
      <w:bookmarkStart w:id="179" w:name="_Toc493356000"/>
      <w:r>
        <w:t xml:space="preserve">Services </w:t>
      </w:r>
      <w:r w:rsidR="00A40724">
        <w:t xml:space="preserve">Classified </w:t>
      </w:r>
      <w:r>
        <w:t>by VLAN</w:t>
      </w:r>
      <w:bookmarkEnd w:id="179"/>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C369A3" w:rsidRPr="00464500" w14:paraId="566C1C0B" w14:textId="77777777" w:rsidTr="00C369A3">
        <w:tc>
          <w:tcPr>
            <w:tcW w:w="1620" w:type="dxa"/>
          </w:tcPr>
          <w:p w14:paraId="16ED89C5" w14:textId="77777777" w:rsidR="00C369A3" w:rsidRPr="007F056A" w:rsidRDefault="00C369A3" w:rsidP="00C369A3">
            <w:pPr>
              <w:pStyle w:val="TableBodyText"/>
            </w:pPr>
            <w:r w:rsidRPr="007F056A">
              <w:t>Objectives of Tests</w:t>
            </w:r>
          </w:p>
        </w:tc>
        <w:tc>
          <w:tcPr>
            <w:tcW w:w="7452" w:type="dxa"/>
          </w:tcPr>
          <w:p w14:paraId="31CB1186" w14:textId="77777777" w:rsidR="00C369A3" w:rsidRPr="00464500" w:rsidRDefault="00C369A3" w:rsidP="00C369A3">
            <w:pPr>
              <w:pStyle w:val="TableBodyText"/>
            </w:pPr>
            <w:r w:rsidRPr="007F056A">
              <w:t>Services classified by VLAN</w:t>
            </w:r>
          </w:p>
        </w:tc>
      </w:tr>
      <w:tr w:rsidR="00C369A3" w:rsidRPr="007F056A" w14:paraId="7D7EDE9D" w14:textId="77777777" w:rsidTr="00C369A3">
        <w:tc>
          <w:tcPr>
            <w:tcW w:w="1620" w:type="dxa"/>
          </w:tcPr>
          <w:p w14:paraId="0C7CAE16" w14:textId="77777777" w:rsidR="00C369A3" w:rsidRPr="007F056A" w:rsidRDefault="00C369A3" w:rsidP="00C369A3">
            <w:pPr>
              <w:pStyle w:val="TableBodyText"/>
            </w:pPr>
            <w:r w:rsidRPr="007F056A">
              <w:t>Test configurations and connections (as shown in the figure)</w:t>
            </w:r>
          </w:p>
        </w:tc>
        <w:tc>
          <w:tcPr>
            <w:tcW w:w="7452" w:type="dxa"/>
            <w:vAlign w:val="center"/>
          </w:tcPr>
          <w:p w14:paraId="262F3E89" w14:textId="220E2DC1" w:rsidR="00C369A3" w:rsidRPr="007F056A" w:rsidRDefault="00EC4F17" w:rsidP="00C369A3">
            <w:pPr>
              <w:pStyle w:val="TableBodyTextCentered"/>
            </w:pPr>
            <w:r>
              <w:object w:dxaOrig="6600" w:dyaOrig="3852" w14:anchorId="2BA93F48">
                <v:shape id="_x0000_i1052" type="#_x0000_t75" style="width:293.4pt;height:168.6pt" o:ole="">
                  <v:imagedata r:id="rId48" o:title=""/>
                </v:shape>
                <o:OLEObject Type="Embed" ProgID="PBrush" ShapeID="_x0000_i1052" DrawAspect="Content" ObjectID="_1580374115" r:id="rId113"/>
              </w:object>
            </w:r>
          </w:p>
        </w:tc>
      </w:tr>
      <w:tr w:rsidR="00C369A3" w:rsidRPr="007F056A" w14:paraId="560793A7" w14:textId="77777777" w:rsidTr="00C369A3">
        <w:tc>
          <w:tcPr>
            <w:tcW w:w="1620" w:type="dxa"/>
          </w:tcPr>
          <w:p w14:paraId="072F2CDE" w14:textId="77777777" w:rsidR="00C369A3" w:rsidRPr="007F056A" w:rsidRDefault="00C369A3" w:rsidP="00C369A3">
            <w:pPr>
              <w:pStyle w:val="TableBodyText"/>
            </w:pPr>
            <w:r w:rsidRPr="007F056A">
              <w:t>Test Procedure</w:t>
            </w:r>
          </w:p>
        </w:tc>
        <w:tc>
          <w:tcPr>
            <w:tcW w:w="7452" w:type="dxa"/>
          </w:tcPr>
          <w:p w14:paraId="37D8EF7B" w14:textId="78F06045" w:rsidR="00C369A3" w:rsidRPr="007F056A" w:rsidRDefault="00C369A3" w:rsidP="00026789">
            <w:pPr>
              <w:pStyle w:val="TableListNumber"/>
              <w:numPr>
                <w:ilvl w:val="0"/>
                <w:numId w:val="92"/>
              </w:numPr>
            </w:pPr>
            <w:r>
              <w:t>Ixia</w:t>
            </w:r>
            <w:r w:rsidRPr="007F056A">
              <w:t xml:space="preserve"> send</w:t>
            </w:r>
            <w:r>
              <w:t>s</w:t>
            </w:r>
            <w:r w:rsidRPr="007F056A">
              <w:t xml:space="preserve"> traffic with different VLAN ID from Tport1</w:t>
            </w:r>
            <w:r w:rsidR="00EC4F17">
              <w:t>.</w:t>
            </w:r>
          </w:p>
          <w:p w14:paraId="18680951" w14:textId="30410F4B" w:rsidR="00C369A3" w:rsidRPr="007F056A" w:rsidRDefault="00C369A3" w:rsidP="00026789">
            <w:pPr>
              <w:pStyle w:val="TableListNumber"/>
            </w:pPr>
            <w:r w:rsidRPr="007F056A">
              <w:t xml:space="preserve">Configure policy to classify traffic at </w:t>
            </w:r>
            <w:r w:rsidR="00EC4F17" w:rsidRPr="007F056A">
              <w:t xml:space="preserve">Port </w:t>
            </w:r>
            <w:r w:rsidRPr="007F056A">
              <w:t xml:space="preserve">1 of DUT, traffic of VLAN1’s 802.1p=7, VLAN2’s 802.1p=5, the traffic of the rest </w:t>
            </w:r>
            <w:r w:rsidR="00EC4F17" w:rsidRPr="007F056A">
              <w:t>VLAN</w:t>
            </w:r>
            <w:r w:rsidRPr="007F056A">
              <w:t>’s 802.1p=0</w:t>
            </w:r>
            <w:r w:rsidR="00EC4F17">
              <w:t>.</w:t>
            </w:r>
          </w:p>
          <w:p w14:paraId="6A3A34C7" w14:textId="4AF46F7C" w:rsidR="00C369A3" w:rsidRPr="007F056A" w:rsidRDefault="00C369A3" w:rsidP="00E20978">
            <w:pPr>
              <w:pStyle w:val="TableListNumber"/>
            </w:pPr>
            <w:r w:rsidRPr="007F056A">
              <w:t>Check if the 802.1p modification works as expected at Tport2, record as Result 1.</w:t>
            </w:r>
          </w:p>
        </w:tc>
      </w:tr>
      <w:tr w:rsidR="00C369A3" w:rsidRPr="007F056A" w14:paraId="6BF655CB" w14:textId="77777777" w:rsidTr="00C369A3">
        <w:tc>
          <w:tcPr>
            <w:tcW w:w="1620" w:type="dxa"/>
          </w:tcPr>
          <w:p w14:paraId="7BB853F1" w14:textId="77777777" w:rsidR="00C369A3" w:rsidRPr="007F056A" w:rsidRDefault="00C369A3" w:rsidP="00C369A3">
            <w:pPr>
              <w:pStyle w:val="TableBodyText"/>
            </w:pPr>
            <w:r w:rsidRPr="007F056A">
              <w:t>Expected Result</w:t>
            </w:r>
          </w:p>
        </w:tc>
        <w:tc>
          <w:tcPr>
            <w:tcW w:w="7452" w:type="dxa"/>
          </w:tcPr>
          <w:p w14:paraId="6979426E" w14:textId="238BD9CE" w:rsidR="00C369A3" w:rsidRPr="007F056A" w:rsidRDefault="00C369A3" w:rsidP="00026789">
            <w:pPr>
              <w:pStyle w:val="TableListNumber"/>
              <w:numPr>
                <w:ilvl w:val="0"/>
                <w:numId w:val="93"/>
              </w:numPr>
            </w:pPr>
            <w:r w:rsidRPr="007F056A">
              <w:t>DUT can classify traffic according to VLAN ID and can modify value of 802.1p</w:t>
            </w:r>
            <w:r w:rsidR="00EC4F17">
              <w:t>.</w:t>
            </w:r>
          </w:p>
        </w:tc>
      </w:tr>
      <w:tr w:rsidR="00C369A3" w:rsidRPr="007F056A" w14:paraId="4A2502D3" w14:textId="77777777" w:rsidTr="00C369A3">
        <w:tc>
          <w:tcPr>
            <w:tcW w:w="1620" w:type="dxa"/>
          </w:tcPr>
          <w:p w14:paraId="644632CC" w14:textId="77777777" w:rsidR="00C369A3" w:rsidRPr="007F056A" w:rsidRDefault="00C369A3" w:rsidP="00C369A3">
            <w:pPr>
              <w:pStyle w:val="TableBodyText"/>
            </w:pPr>
            <w:r w:rsidRPr="007F056A">
              <w:t>Descriptions</w:t>
            </w:r>
          </w:p>
        </w:tc>
        <w:tc>
          <w:tcPr>
            <w:tcW w:w="7452" w:type="dxa"/>
          </w:tcPr>
          <w:p w14:paraId="7417A515" w14:textId="77777777" w:rsidR="00C369A3" w:rsidRPr="007F056A" w:rsidRDefault="00C369A3" w:rsidP="00C369A3">
            <w:pPr>
              <w:pStyle w:val="TableBodyText"/>
              <w:rPr>
                <w:rFonts w:cs="Times New Roman"/>
                <w:i/>
                <w:color w:val="000000"/>
              </w:rPr>
            </w:pPr>
          </w:p>
        </w:tc>
      </w:tr>
      <w:tr w:rsidR="00C369A3" w:rsidRPr="007F056A" w14:paraId="1FB46FA0" w14:textId="77777777" w:rsidTr="00C369A3">
        <w:tc>
          <w:tcPr>
            <w:tcW w:w="1620" w:type="dxa"/>
          </w:tcPr>
          <w:p w14:paraId="08EA3D96" w14:textId="77777777" w:rsidR="00C369A3" w:rsidRPr="007F056A" w:rsidRDefault="00C369A3" w:rsidP="00C369A3">
            <w:pPr>
              <w:pStyle w:val="TableBodyText"/>
            </w:pPr>
            <w:r w:rsidRPr="007F056A">
              <w:t>Results</w:t>
            </w:r>
          </w:p>
        </w:tc>
        <w:tc>
          <w:tcPr>
            <w:tcW w:w="7452" w:type="dxa"/>
          </w:tcPr>
          <w:p w14:paraId="1D494A4F" w14:textId="77777777" w:rsidR="00C369A3" w:rsidRPr="007F056A" w:rsidRDefault="00C369A3" w:rsidP="00C369A3">
            <w:pPr>
              <w:pStyle w:val="TableBodyText"/>
              <w:rPr>
                <w:rFonts w:cs="Times New Roman"/>
                <w:i/>
                <w:color w:val="000000"/>
              </w:rPr>
            </w:pPr>
          </w:p>
        </w:tc>
      </w:tr>
    </w:tbl>
    <w:p w14:paraId="5878E1BF" w14:textId="77777777" w:rsidR="0040666D" w:rsidRDefault="0040666D" w:rsidP="0040666D">
      <w:pPr>
        <w:pStyle w:val="BodyText"/>
      </w:pPr>
    </w:p>
    <w:p w14:paraId="30793A80" w14:textId="2BC60EDF" w:rsidR="0040666D" w:rsidRDefault="0040666D" w:rsidP="00A40724">
      <w:pPr>
        <w:pStyle w:val="Heading2"/>
      </w:pPr>
      <w:bookmarkStart w:id="180" w:name="_Toc493356001"/>
      <w:r>
        <w:t xml:space="preserve">Services </w:t>
      </w:r>
      <w:r w:rsidR="00A40724">
        <w:t xml:space="preserve">Classified </w:t>
      </w:r>
      <w:r>
        <w:t xml:space="preserve">with L4 </w:t>
      </w:r>
      <w:r w:rsidR="00A40724">
        <w:t>Port Number</w:t>
      </w:r>
      <w:bookmarkEnd w:id="180"/>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C369A3" w:rsidRPr="007F056A" w14:paraId="6C6B0795" w14:textId="77777777" w:rsidTr="00C369A3">
        <w:tc>
          <w:tcPr>
            <w:tcW w:w="1620" w:type="dxa"/>
          </w:tcPr>
          <w:p w14:paraId="10C1CCBC" w14:textId="77777777" w:rsidR="00C369A3" w:rsidRPr="007F056A" w:rsidRDefault="00C369A3" w:rsidP="00C369A3">
            <w:pPr>
              <w:pStyle w:val="TableBodyText"/>
              <w:keepNext/>
            </w:pPr>
            <w:r w:rsidRPr="007F056A">
              <w:t>Objectives of Tests</w:t>
            </w:r>
          </w:p>
        </w:tc>
        <w:tc>
          <w:tcPr>
            <w:tcW w:w="7452" w:type="dxa"/>
          </w:tcPr>
          <w:p w14:paraId="7A10AA87" w14:textId="24D94838" w:rsidR="00C369A3" w:rsidRPr="007F056A" w:rsidRDefault="00C369A3" w:rsidP="00C369A3">
            <w:pPr>
              <w:pStyle w:val="TableBodyText"/>
              <w:keepNext/>
              <w:rPr>
                <w:i/>
                <w:color w:val="000000"/>
              </w:rPr>
            </w:pPr>
            <w:r w:rsidRPr="007F056A">
              <w:t>Services classified by L4 port</w:t>
            </w:r>
            <w:r w:rsidR="00EC4F17">
              <w:t xml:space="preserve"> number</w:t>
            </w:r>
          </w:p>
        </w:tc>
      </w:tr>
      <w:tr w:rsidR="00C369A3" w:rsidRPr="007F056A" w14:paraId="6E76EB92" w14:textId="77777777" w:rsidTr="00C369A3">
        <w:tc>
          <w:tcPr>
            <w:tcW w:w="1620" w:type="dxa"/>
          </w:tcPr>
          <w:p w14:paraId="610ED9C9" w14:textId="77777777" w:rsidR="00C369A3" w:rsidRPr="007F056A" w:rsidRDefault="00C369A3" w:rsidP="00C369A3">
            <w:pPr>
              <w:pStyle w:val="TableBodyText"/>
            </w:pPr>
            <w:r w:rsidRPr="007F056A">
              <w:t>Test configurations and connections (as shown in the figure)</w:t>
            </w:r>
          </w:p>
        </w:tc>
        <w:tc>
          <w:tcPr>
            <w:tcW w:w="7452" w:type="dxa"/>
            <w:vAlign w:val="center"/>
          </w:tcPr>
          <w:p w14:paraId="11C5DB33" w14:textId="79E6A32A" w:rsidR="00C369A3" w:rsidRPr="007F056A" w:rsidRDefault="00EC4F17" w:rsidP="00C369A3">
            <w:pPr>
              <w:pStyle w:val="TableBodyTextCentered"/>
            </w:pPr>
            <w:r>
              <w:object w:dxaOrig="6600" w:dyaOrig="3852" w14:anchorId="6DB9ECE4">
                <v:shape id="_x0000_i1053" type="#_x0000_t75" style="width:282.6pt;height:161.4pt" o:ole="">
                  <v:imagedata r:id="rId48" o:title=""/>
                </v:shape>
                <o:OLEObject Type="Embed" ProgID="PBrush" ShapeID="_x0000_i1053" DrawAspect="Content" ObjectID="_1580374116" r:id="rId114"/>
              </w:object>
            </w:r>
          </w:p>
        </w:tc>
      </w:tr>
      <w:tr w:rsidR="00C369A3" w:rsidRPr="007F056A" w14:paraId="7A6CCE6C" w14:textId="77777777" w:rsidTr="00C369A3">
        <w:tc>
          <w:tcPr>
            <w:tcW w:w="1620" w:type="dxa"/>
          </w:tcPr>
          <w:p w14:paraId="63383B25" w14:textId="77777777" w:rsidR="00C369A3" w:rsidRPr="007F056A" w:rsidRDefault="00C369A3" w:rsidP="00C369A3">
            <w:pPr>
              <w:pStyle w:val="TableBodyText"/>
            </w:pPr>
            <w:r w:rsidRPr="007F056A">
              <w:t>Test Procedure</w:t>
            </w:r>
          </w:p>
        </w:tc>
        <w:tc>
          <w:tcPr>
            <w:tcW w:w="7452" w:type="dxa"/>
          </w:tcPr>
          <w:p w14:paraId="7F41E510" w14:textId="1E65CD94" w:rsidR="00C369A3" w:rsidRPr="007F056A" w:rsidRDefault="00C369A3" w:rsidP="00026789">
            <w:pPr>
              <w:pStyle w:val="TableListNumber"/>
              <w:numPr>
                <w:ilvl w:val="0"/>
                <w:numId w:val="94"/>
              </w:numPr>
            </w:pPr>
            <w:r>
              <w:t>Ixia</w:t>
            </w:r>
            <w:r w:rsidRPr="007F056A">
              <w:t xml:space="preserve"> sends traffic with various L4 dst-ports from Tport1</w:t>
            </w:r>
            <w:r w:rsidR="00EC4F17">
              <w:t>.</w:t>
            </w:r>
          </w:p>
          <w:p w14:paraId="1DFD82DD" w14:textId="30CE8BF4" w:rsidR="00C369A3" w:rsidRPr="007F056A" w:rsidRDefault="00C369A3" w:rsidP="00026789">
            <w:pPr>
              <w:pStyle w:val="TableListNumber"/>
            </w:pPr>
            <w:r w:rsidRPr="007F056A">
              <w:t>Classify traffic at port1 of DUT, set 802.1p=7 for traffic with the dst-port A, set 802.1p=5 for traffic with the dst-port B, keep the rest traffic 802.1p=0</w:t>
            </w:r>
            <w:r w:rsidR="00EC4F17">
              <w:t>.</w:t>
            </w:r>
          </w:p>
          <w:p w14:paraId="219208EA" w14:textId="77777777" w:rsidR="00C369A3" w:rsidRPr="007F056A" w:rsidRDefault="00C369A3" w:rsidP="00026789">
            <w:pPr>
              <w:pStyle w:val="TableListNumber"/>
            </w:pPr>
            <w:r w:rsidRPr="007F056A">
              <w:t xml:space="preserve">Check if the modification of 802.1p value is correct as expected, record as Result 1. </w:t>
            </w:r>
          </w:p>
        </w:tc>
      </w:tr>
      <w:tr w:rsidR="00C369A3" w:rsidRPr="007F056A" w14:paraId="714E45BE" w14:textId="77777777" w:rsidTr="00C369A3">
        <w:tc>
          <w:tcPr>
            <w:tcW w:w="1620" w:type="dxa"/>
          </w:tcPr>
          <w:p w14:paraId="3B380822" w14:textId="77777777" w:rsidR="00C369A3" w:rsidRPr="007F056A" w:rsidRDefault="00C369A3" w:rsidP="00C369A3">
            <w:pPr>
              <w:pStyle w:val="TableBodyText"/>
            </w:pPr>
            <w:r w:rsidRPr="007F056A">
              <w:t>Expected Result</w:t>
            </w:r>
          </w:p>
        </w:tc>
        <w:tc>
          <w:tcPr>
            <w:tcW w:w="7452" w:type="dxa"/>
          </w:tcPr>
          <w:p w14:paraId="6F9CE6C7" w14:textId="77777777" w:rsidR="00C369A3" w:rsidRPr="007F056A" w:rsidRDefault="00C369A3" w:rsidP="00026789">
            <w:pPr>
              <w:pStyle w:val="TableListNumber"/>
              <w:numPr>
                <w:ilvl w:val="0"/>
                <w:numId w:val="95"/>
              </w:numPr>
            </w:pPr>
            <w:r w:rsidRPr="007F056A">
              <w:t>DUT can classify traffic according to L4 port and change 802.1p value.</w:t>
            </w:r>
          </w:p>
        </w:tc>
      </w:tr>
      <w:tr w:rsidR="00C369A3" w:rsidRPr="007F056A" w14:paraId="2B5C5D91" w14:textId="77777777" w:rsidTr="00C369A3">
        <w:tc>
          <w:tcPr>
            <w:tcW w:w="1620" w:type="dxa"/>
          </w:tcPr>
          <w:p w14:paraId="62D687FA" w14:textId="77777777" w:rsidR="00C369A3" w:rsidRPr="007F056A" w:rsidRDefault="00C369A3" w:rsidP="00C369A3">
            <w:pPr>
              <w:pStyle w:val="TableBodyText"/>
            </w:pPr>
            <w:r w:rsidRPr="007F056A">
              <w:t>Descriptions</w:t>
            </w:r>
          </w:p>
        </w:tc>
        <w:tc>
          <w:tcPr>
            <w:tcW w:w="7452" w:type="dxa"/>
          </w:tcPr>
          <w:p w14:paraId="5B2B68B2" w14:textId="77777777" w:rsidR="00C369A3" w:rsidRPr="007F056A" w:rsidRDefault="00C369A3" w:rsidP="00C369A3">
            <w:pPr>
              <w:pStyle w:val="TableBodyText"/>
              <w:rPr>
                <w:rFonts w:cs="Times New Roman"/>
                <w:i/>
                <w:color w:val="000000"/>
              </w:rPr>
            </w:pPr>
          </w:p>
        </w:tc>
      </w:tr>
      <w:tr w:rsidR="00C369A3" w:rsidRPr="007F056A" w14:paraId="238D84E1" w14:textId="77777777" w:rsidTr="00C369A3">
        <w:tc>
          <w:tcPr>
            <w:tcW w:w="1620" w:type="dxa"/>
          </w:tcPr>
          <w:p w14:paraId="117E428B" w14:textId="77777777" w:rsidR="00C369A3" w:rsidRPr="007F056A" w:rsidRDefault="00C369A3" w:rsidP="00C369A3">
            <w:pPr>
              <w:pStyle w:val="TableBodyText"/>
            </w:pPr>
            <w:r w:rsidRPr="007F056A">
              <w:t>Results</w:t>
            </w:r>
          </w:p>
        </w:tc>
        <w:tc>
          <w:tcPr>
            <w:tcW w:w="7452" w:type="dxa"/>
          </w:tcPr>
          <w:p w14:paraId="33CB912F" w14:textId="77777777" w:rsidR="00C369A3" w:rsidRPr="007F056A" w:rsidRDefault="00C369A3" w:rsidP="00C369A3">
            <w:pPr>
              <w:pStyle w:val="TableBodyText"/>
              <w:rPr>
                <w:rFonts w:cs="Times New Roman"/>
                <w:i/>
                <w:color w:val="000000"/>
              </w:rPr>
            </w:pPr>
          </w:p>
        </w:tc>
      </w:tr>
    </w:tbl>
    <w:p w14:paraId="33BB163A" w14:textId="77777777" w:rsidR="0040666D" w:rsidRDefault="0040666D" w:rsidP="0040666D">
      <w:pPr>
        <w:pStyle w:val="BodyText"/>
      </w:pPr>
    </w:p>
    <w:p w14:paraId="2B5077AD" w14:textId="638FE9CF" w:rsidR="0040666D" w:rsidRDefault="0040666D" w:rsidP="00A40724">
      <w:pPr>
        <w:pStyle w:val="Heading2"/>
      </w:pPr>
      <w:bookmarkStart w:id="181" w:name="_Toc493356002"/>
      <w:r>
        <w:t xml:space="preserve">Strict </w:t>
      </w:r>
      <w:r w:rsidR="00A40724">
        <w:t>Priority Queue</w:t>
      </w:r>
      <w:bookmarkEnd w:id="18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C369A3" w:rsidRPr="007F056A" w14:paraId="43E517E9" w14:textId="77777777" w:rsidTr="00C369A3">
        <w:tc>
          <w:tcPr>
            <w:tcW w:w="1620" w:type="dxa"/>
          </w:tcPr>
          <w:p w14:paraId="0A121517" w14:textId="77777777" w:rsidR="00C369A3" w:rsidRPr="007F056A" w:rsidRDefault="00C369A3" w:rsidP="00387B4C">
            <w:pPr>
              <w:pStyle w:val="TableBodyText"/>
              <w:keepNext/>
            </w:pPr>
            <w:r w:rsidRPr="007F056A">
              <w:t>Objectives of Tests</w:t>
            </w:r>
          </w:p>
        </w:tc>
        <w:tc>
          <w:tcPr>
            <w:tcW w:w="7452" w:type="dxa"/>
          </w:tcPr>
          <w:p w14:paraId="72BFD1EB" w14:textId="77777777" w:rsidR="00C369A3" w:rsidRPr="007F056A" w:rsidRDefault="00C369A3" w:rsidP="00387B4C">
            <w:pPr>
              <w:pStyle w:val="TableBodyText"/>
              <w:keepNext/>
              <w:rPr>
                <w:i/>
                <w:color w:val="000000"/>
              </w:rPr>
            </w:pPr>
            <w:r w:rsidRPr="007F056A">
              <w:t>Test strict priority queue</w:t>
            </w:r>
          </w:p>
        </w:tc>
      </w:tr>
      <w:tr w:rsidR="00C369A3" w:rsidRPr="007F056A" w14:paraId="0A01D835" w14:textId="77777777" w:rsidTr="00C369A3">
        <w:tc>
          <w:tcPr>
            <w:tcW w:w="1620" w:type="dxa"/>
          </w:tcPr>
          <w:p w14:paraId="46D322EE" w14:textId="77777777" w:rsidR="00C369A3" w:rsidRPr="007F056A" w:rsidRDefault="00C369A3" w:rsidP="00C369A3">
            <w:pPr>
              <w:pStyle w:val="TableBodyText"/>
            </w:pPr>
            <w:r w:rsidRPr="007F056A">
              <w:t>Test configurations and connections (as shown in the figure)</w:t>
            </w:r>
          </w:p>
        </w:tc>
        <w:tc>
          <w:tcPr>
            <w:tcW w:w="7452" w:type="dxa"/>
            <w:vAlign w:val="center"/>
          </w:tcPr>
          <w:p w14:paraId="2CEFE3C5" w14:textId="5EDEC2C2" w:rsidR="00C369A3" w:rsidRPr="007F056A" w:rsidRDefault="00EC4F17" w:rsidP="00C369A3">
            <w:pPr>
              <w:pStyle w:val="TableBodyTextCentered"/>
            </w:pPr>
            <w:r>
              <w:object w:dxaOrig="6768" w:dyaOrig="3900" w14:anchorId="10A0F635">
                <v:shape id="_x0000_i1054" type="#_x0000_t75" style="width:289.8pt;height:166.8pt" o:ole="">
                  <v:imagedata r:id="rId51" o:title=""/>
                </v:shape>
                <o:OLEObject Type="Embed" ProgID="PBrush" ShapeID="_x0000_i1054" DrawAspect="Content" ObjectID="_1580374117" r:id="rId115"/>
              </w:object>
            </w:r>
          </w:p>
        </w:tc>
      </w:tr>
      <w:tr w:rsidR="00C369A3" w:rsidRPr="007F056A" w14:paraId="722F7C1B" w14:textId="77777777" w:rsidTr="00C369A3">
        <w:tc>
          <w:tcPr>
            <w:tcW w:w="1620" w:type="dxa"/>
          </w:tcPr>
          <w:p w14:paraId="03D0225A" w14:textId="77777777" w:rsidR="00C369A3" w:rsidRPr="007F056A" w:rsidRDefault="00C369A3" w:rsidP="00C369A3">
            <w:pPr>
              <w:pStyle w:val="TableBodyText"/>
            </w:pPr>
            <w:r w:rsidRPr="007F056A">
              <w:t>Test Procedure</w:t>
            </w:r>
          </w:p>
        </w:tc>
        <w:tc>
          <w:tcPr>
            <w:tcW w:w="7452" w:type="dxa"/>
          </w:tcPr>
          <w:p w14:paraId="62C299E7" w14:textId="11BE01AB" w:rsidR="00C369A3" w:rsidRPr="007F056A" w:rsidRDefault="00C369A3" w:rsidP="00026789">
            <w:pPr>
              <w:pStyle w:val="TableListNumber"/>
              <w:numPr>
                <w:ilvl w:val="0"/>
                <w:numId w:val="96"/>
              </w:numPr>
            </w:pPr>
            <w:r w:rsidRPr="007F056A">
              <w:t xml:space="preserve">Set up strict priority queue at </w:t>
            </w:r>
            <w:r w:rsidR="00EC4F17" w:rsidRPr="007F056A">
              <w:t xml:space="preserve">Port </w:t>
            </w:r>
            <w:r w:rsidRPr="007F056A">
              <w:t>3 of DUT</w:t>
            </w:r>
            <w:r w:rsidR="00EC4F17">
              <w:t>.</w:t>
            </w:r>
          </w:p>
          <w:p w14:paraId="5E97307F" w14:textId="428C5EF6" w:rsidR="00C369A3" w:rsidRPr="007F056A" w:rsidRDefault="00C369A3" w:rsidP="00E20978">
            <w:pPr>
              <w:pStyle w:val="TableListNumber"/>
            </w:pPr>
            <w:r w:rsidRPr="007F056A">
              <w:t>Guarantee traffic with priorit</w:t>
            </w:r>
            <w:r w:rsidR="00E20978">
              <w:t>ies</w:t>
            </w:r>
            <w:r w:rsidRPr="007F056A">
              <w:t xml:space="preserve"> 6-7,</w:t>
            </w:r>
            <w:r w:rsidR="00E20978">
              <w:t xml:space="preserve"> and</w:t>
            </w:r>
            <w:r w:rsidRPr="007F056A">
              <w:t xml:space="preserve"> treat the rest of traffic as default</w:t>
            </w:r>
            <w:r w:rsidR="00EC4F17">
              <w:t>.</w:t>
            </w:r>
          </w:p>
          <w:p w14:paraId="692C6275" w14:textId="624D2B95" w:rsidR="00C369A3" w:rsidRPr="007F056A" w:rsidRDefault="00C369A3" w:rsidP="00E20978">
            <w:pPr>
              <w:pStyle w:val="TableListNumber"/>
            </w:pPr>
            <w:r>
              <w:t>Ixia</w:t>
            </w:r>
            <w:r w:rsidRPr="007F056A">
              <w:t xml:space="preserve"> sends traffic from Tport1 and Tport2 to Tport3 with different priorit</w:t>
            </w:r>
            <w:r w:rsidR="00EC4F17">
              <w:t>ies</w:t>
            </w:r>
            <w:r w:rsidRPr="007F056A">
              <w:t>, traffic with priorit</w:t>
            </w:r>
            <w:r w:rsidR="00E20978">
              <w:t>ies</w:t>
            </w:r>
            <w:r w:rsidRPr="007F056A">
              <w:t xml:space="preserve"> 6-7 is 15%, traffic with other priorit</w:t>
            </w:r>
            <w:r w:rsidR="00EC4F17">
              <w:t>ies</w:t>
            </w:r>
            <w:r w:rsidRPr="007F056A">
              <w:t xml:space="preserve"> is 85%</w:t>
            </w:r>
            <w:r w:rsidR="00EC4F17">
              <w:t>.</w:t>
            </w:r>
          </w:p>
          <w:p w14:paraId="66CA190A" w14:textId="77777777" w:rsidR="00C369A3" w:rsidRPr="007F056A" w:rsidRDefault="00C369A3" w:rsidP="00026789">
            <w:pPr>
              <w:pStyle w:val="TableListNumber"/>
            </w:pPr>
            <w:r w:rsidRPr="007F056A">
              <w:t>Verify the traffic received at Tport3, record latency and counter of traffic with strict priority record as Result 1.</w:t>
            </w:r>
          </w:p>
        </w:tc>
      </w:tr>
      <w:tr w:rsidR="00C369A3" w:rsidRPr="007F056A" w14:paraId="3164F0DE" w14:textId="77777777" w:rsidTr="00C369A3">
        <w:tc>
          <w:tcPr>
            <w:tcW w:w="1620" w:type="dxa"/>
          </w:tcPr>
          <w:p w14:paraId="22B91218" w14:textId="77777777" w:rsidR="00C369A3" w:rsidRPr="007F056A" w:rsidRDefault="00C369A3" w:rsidP="00C369A3">
            <w:pPr>
              <w:pStyle w:val="TableBodyText"/>
            </w:pPr>
            <w:r w:rsidRPr="007F056A">
              <w:t>Expected Result</w:t>
            </w:r>
          </w:p>
        </w:tc>
        <w:tc>
          <w:tcPr>
            <w:tcW w:w="7452" w:type="dxa"/>
          </w:tcPr>
          <w:p w14:paraId="30F7E6FB" w14:textId="59C865E5" w:rsidR="00C369A3" w:rsidRPr="007F056A" w:rsidRDefault="00C369A3" w:rsidP="00026789">
            <w:pPr>
              <w:pStyle w:val="TableListNumber"/>
              <w:numPr>
                <w:ilvl w:val="0"/>
                <w:numId w:val="97"/>
              </w:numPr>
            </w:pPr>
            <w:r w:rsidRPr="007F056A">
              <w:t>DUT should guarantee the latency and bandwidth for traffic with strict priority</w:t>
            </w:r>
            <w:r w:rsidR="00EC4F17">
              <w:t>.</w:t>
            </w:r>
          </w:p>
        </w:tc>
      </w:tr>
      <w:tr w:rsidR="00C369A3" w:rsidRPr="007F056A" w14:paraId="2DD4BE2D" w14:textId="77777777" w:rsidTr="00C369A3">
        <w:tc>
          <w:tcPr>
            <w:tcW w:w="1620" w:type="dxa"/>
          </w:tcPr>
          <w:p w14:paraId="08794BA5" w14:textId="77777777" w:rsidR="00C369A3" w:rsidRPr="007F056A" w:rsidRDefault="00C369A3" w:rsidP="00C369A3">
            <w:pPr>
              <w:pStyle w:val="TableBodyText"/>
            </w:pPr>
            <w:r w:rsidRPr="007F056A">
              <w:t>Descriptions</w:t>
            </w:r>
          </w:p>
        </w:tc>
        <w:tc>
          <w:tcPr>
            <w:tcW w:w="7452" w:type="dxa"/>
          </w:tcPr>
          <w:p w14:paraId="3057A7FF" w14:textId="77777777" w:rsidR="00C369A3" w:rsidRPr="007F056A" w:rsidRDefault="00C369A3" w:rsidP="00C369A3">
            <w:pPr>
              <w:pStyle w:val="TableBodyText"/>
              <w:rPr>
                <w:rFonts w:cs="Times New Roman"/>
                <w:i/>
                <w:color w:val="000000"/>
              </w:rPr>
            </w:pPr>
          </w:p>
        </w:tc>
      </w:tr>
      <w:tr w:rsidR="00C369A3" w:rsidRPr="007F056A" w14:paraId="22157C49" w14:textId="77777777" w:rsidTr="00C369A3">
        <w:tc>
          <w:tcPr>
            <w:tcW w:w="1620" w:type="dxa"/>
          </w:tcPr>
          <w:p w14:paraId="55908456" w14:textId="77777777" w:rsidR="00C369A3" w:rsidRPr="007F056A" w:rsidRDefault="00C369A3" w:rsidP="00C369A3">
            <w:pPr>
              <w:pStyle w:val="TableBodyText"/>
            </w:pPr>
            <w:r w:rsidRPr="007F056A">
              <w:t>Results</w:t>
            </w:r>
          </w:p>
        </w:tc>
        <w:tc>
          <w:tcPr>
            <w:tcW w:w="7452" w:type="dxa"/>
          </w:tcPr>
          <w:p w14:paraId="2431B5BB" w14:textId="77777777" w:rsidR="00C369A3" w:rsidRPr="007F056A" w:rsidRDefault="00C369A3" w:rsidP="00C369A3">
            <w:pPr>
              <w:pStyle w:val="TableBodyText"/>
              <w:rPr>
                <w:rFonts w:cs="Times New Roman"/>
                <w:i/>
                <w:color w:val="000000"/>
              </w:rPr>
            </w:pPr>
          </w:p>
        </w:tc>
      </w:tr>
    </w:tbl>
    <w:p w14:paraId="33D6A5FE" w14:textId="77777777" w:rsidR="0040666D" w:rsidRDefault="0040666D" w:rsidP="0040666D">
      <w:pPr>
        <w:pStyle w:val="BodyText"/>
      </w:pPr>
    </w:p>
    <w:p w14:paraId="4CAAC90E" w14:textId="6BB847EF" w:rsidR="0040666D" w:rsidRDefault="0040666D" w:rsidP="00A40724">
      <w:pPr>
        <w:pStyle w:val="Heading2"/>
      </w:pPr>
      <w:bookmarkStart w:id="182" w:name="_Toc493356003"/>
      <w:r>
        <w:t>Strict Priority and WRR Mixed</w:t>
      </w:r>
      <w:bookmarkEnd w:id="182"/>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616E9" w:rsidRPr="007F056A" w14:paraId="443DD54D" w14:textId="77777777" w:rsidTr="00387B4C">
        <w:tc>
          <w:tcPr>
            <w:tcW w:w="1620" w:type="dxa"/>
          </w:tcPr>
          <w:p w14:paraId="510A8B50" w14:textId="77777777" w:rsidR="00D616E9" w:rsidRPr="007F056A" w:rsidRDefault="00D616E9" w:rsidP="00387B4C">
            <w:pPr>
              <w:pStyle w:val="TableBodyText"/>
              <w:keepNext/>
            </w:pPr>
            <w:r w:rsidRPr="007F056A">
              <w:t>Objectives of Tests</w:t>
            </w:r>
          </w:p>
        </w:tc>
        <w:tc>
          <w:tcPr>
            <w:tcW w:w="7452" w:type="dxa"/>
          </w:tcPr>
          <w:p w14:paraId="1C8F65B7" w14:textId="77777777" w:rsidR="00D616E9" w:rsidRPr="007F056A" w:rsidRDefault="00D616E9" w:rsidP="00387B4C">
            <w:pPr>
              <w:pStyle w:val="TableBodyText"/>
              <w:keepNext/>
              <w:rPr>
                <w:i/>
                <w:color w:val="000000"/>
              </w:rPr>
            </w:pPr>
            <w:r w:rsidRPr="007F056A">
              <w:t xml:space="preserve">WRR </w:t>
            </w:r>
          </w:p>
        </w:tc>
      </w:tr>
      <w:tr w:rsidR="00D616E9" w:rsidRPr="007F056A" w14:paraId="6BDAE425" w14:textId="77777777" w:rsidTr="00387B4C">
        <w:tc>
          <w:tcPr>
            <w:tcW w:w="1620" w:type="dxa"/>
          </w:tcPr>
          <w:p w14:paraId="132CD12E" w14:textId="77777777" w:rsidR="00D616E9" w:rsidRPr="007F056A" w:rsidRDefault="00D616E9" w:rsidP="00D616E9">
            <w:pPr>
              <w:pStyle w:val="TableBodyText"/>
            </w:pPr>
            <w:r w:rsidRPr="007F056A">
              <w:t>Test configurations and connections (as shown in the figure)</w:t>
            </w:r>
          </w:p>
        </w:tc>
        <w:tc>
          <w:tcPr>
            <w:tcW w:w="7452" w:type="dxa"/>
            <w:vAlign w:val="center"/>
          </w:tcPr>
          <w:p w14:paraId="39617BE5" w14:textId="61977C55" w:rsidR="00D616E9" w:rsidRPr="007F056A" w:rsidRDefault="00EC4F17" w:rsidP="00D616E9">
            <w:pPr>
              <w:pStyle w:val="TableBodyTextCentered"/>
            </w:pPr>
            <w:r>
              <w:object w:dxaOrig="6768" w:dyaOrig="3900" w14:anchorId="58C67886">
                <v:shape id="_x0000_i1055" type="#_x0000_t75" style="width:305.4pt;height:175.2pt" o:ole="">
                  <v:imagedata r:id="rId51" o:title=""/>
                </v:shape>
                <o:OLEObject Type="Embed" ProgID="PBrush" ShapeID="_x0000_i1055" DrawAspect="Content" ObjectID="_1580374118" r:id="rId116"/>
              </w:object>
            </w:r>
          </w:p>
        </w:tc>
      </w:tr>
      <w:tr w:rsidR="00D616E9" w:rsidRPr="007F056A" w14:paraId="1A12FF40" w14:textId="77777777" w:rsidTr="00387B4C">
        <w:tc>
          <w:tcPr>
            <w:tcW w:w="1620" w:type="dxa"/>
          </w:tcPr>
          <w:p w14:paraId="476F451E" w14:textId="77777777" w:rsidR="00D616E9" w:rsidRPr="007F056A" w:rsidRDefault="00D616E9" w:rsidP="00D616E9">
            <w:pPr>
              <w:pStyle w:val="TableBodyText"/>
            </w:pPr>
            <w:r w:rsidRPr="007F056A">
              <w:t>Test Procedure</w:t>
            </w:r>
          </w:p>
        </w:tc>
        <w:tc>
          <w:tcPr>
            <w:tcW w:w="7452" w:type="dxa"/>
          </w:tcPr>
          <w:p w14:paraId="12BB7C79" w14:textId="577FC1FF" w:rsidR="00D616E9" w:rsidRPr="007F056A" w:rsidRDefault="00D616E9" w:rsidP="00026789">
            <w:pPr>
              <w:pStyle w:val="TableListNumber"/>
              <w:numPr>
                <w:ilvl w:val="0"/>
                <w:numId w:val="98"/>
              </w:numPr>
            </w:pPr>
            <w:r w:rsidRPr="007F056A">
              <w:t xml:space="preserve">Set up strict priority queue at </w:t>
            </w:r>
            <w:r w:rsidR="00EC4F17" w:rsidRPr="007F056A">
              <w:t xml:space="preserve">Port </w:t>
            </w:r>
            <w:r w:rsidRPr="007F056A">
              <w:t>3 of DUT</w:t>
            </w:r>
            <w:r w:rsidR="00EC4F17">
              <w:t>.</w:t>
            </w:r>
          </w:p>
          <w:p w14:paraId="3DA2E900" w14:textId="492B8208" w:rsidR="00D616E9" w:rsidRPr="007F056A" w:rsidRDefault="00387B4C" w:rsidP="00EC4F17">
            <w:pPr>
              <w:pStyle w:val="TableListNumber"/>
            </w:pPr>
            <w:r w:rsidRPr="007F056A">
              <w:t xml:space="preserve">Treat </w:t>
            </w:r>
            <w:r w:rsidR="00D616E9" w:rsidRPr="007F056A">
              <w:t>traffic with priority 6-7 as strict priority, treat traffic with priorit</w:t>
            </w:r>
            <w:r w:rsidR="00EC4F17">
              <w:t>ies</w:t>
            </w:r>
            <w:r w:rsidR="00D616E9" w:rsidRPr="007F056A">
              <w:t xml:space="preserve"> 1-5 as weight round robin, allocate 30% bandwidth for traffic with priorit</w:t>
            </w:r>
            <w:r w:rsidR="00EC4F17">
              <w:t>ies</w:t>
            </w:r>
            <w:r w:rsidR="00D616E9" w:rsidRPr="007F056A">
              <w:t xml:space="preserve"> 4-5, allocate 20% bandwidth for traffic with priorit</w:t>
            </w:r>
            <w:r w:rsidR="00EC4F17">
              <w:t>ies</w:t>
            </w:r>
            <w:r w:rsidR="00D616E9" w:rsidRPr="007F056A">
              <w:t xml:space="preserve"> 2-3, allocate 10% bandwidth for traffic with priority 1, best effort for traffic with priority 0. </w:t>
            </w:r>
          </w:p>
          <w:p w14:paraId="2DD183F0" w14:textId="10755B4E" w:rsidR="00D616E9" w:rsidRPr="007F056A" w:rsidRDefault="00D616E9" w:rsidP="00EC4F17">
            <w:pPr>
              <w:pStyle w:val="TableListNumber"/>
            </w:pPr>
            <w:r>
              <w:t>Ixia</w:t>
            </w:r>
            <w:r w:rsidRPr="007F056A">
              <w:t xml:space="preserve"> sends traffic from Tport1 and Tport2 to Tport3 with different priorit</w:t>
            </w:r>
            <w:r w:rsidR="00EC4F17">
              <w:t>ies</w:t>
            </w:r>
            <w:r w:rsidRPr="007F056A">
              <w:t>, traffic with priorit</w:t>
            </w:r>
            <w:r w:rsidR="00EC4F17">
              <w:t>ies</w:t>
            </w:r>
            <w:r w:rsidRPr="007F056A">
              <w:t xml:space="preserve"> 6-7 is 20%, traffic with priorit</w:t>
            </w:r>
            <w:r w:rsidR="00EC4F17">
              <w:t>ies</w:t>
            </w:r>
            <w:r w:rsidRPr="007F056A">
              <w:t xml:space="preserve"> 4-5 is 20%, traffic with priorit</w:t>
            </w:r>
            <w:r w:rsidR="00EC4F17">
              <w:t>ies</w:t>
            </w:r>
            <w:r w:rsidRPr="007F056A">
              <w:t xml:space="preserve"> 2-3 is 20%, traffic with priority 1 is 20%, traffic with priority 0 is 20 %</w:t>
            </w:r>
            <w:r w:rsidR="00EC4F17">
              <w:t>.</w:t>
            </w:r>
          </w:p>
          <w:p w14:paraId="59BF46FB" w14:textId="77777777" w:rsidR="00D616E9" w:rsidRPr="007F056A" w:rsidRDefault="00D616E9" w:rsidP="00026789">
            <w:pPr>
              <w:pStyle w:val="TableListNumber"/>
            </w:pPr>
            <w:r w:rsidRPr="007F056A">
              <w:t xml:space="preserve">Verify the traffic received at Tport3, record latency and counter of traffic with strict priority and other priorities record as Result 1. </w:t>
            </w:r>
          </w:p>
        </w:tc>
      </w:tr>
      <w:tr w:rsidR="00D616E9" w:rsidRPr="007F056A" w14:paraId="29C00BB0" w14:textId="77777777" w:rsidTr="00387B4C">
        <w:tc>
          <w:tcPr>
            <w:tcW w:w="1620" w:type="dxa"/>
          </w:tcPr>
          <w:p w14:paraId="65D6FB96" w14:textId="77777777" w:rsidR="00D616E9" w:rsidRPr="007F056A" w:rsidRDefault="00D616E9" w:rsidP="00D616E9">
            <w:pPr>
              <w:pStyle w:val="TableBodyText"/>
            </w:pPr>
            <w:r w:rsidRPr="007F056A">
              <w:t>Expected Result</w:t>
            </w:r>
          </w:p>
        </w:tc>
        <w:tc>
          <w:tcPr>
            <w:tcW w:w="7452" w:type="dxa"/>
          </w:tcPr>
          <w:p w14:paraId="037E9252" w14:textId="013C6687" w:rsidR="00D616E9" w:rsidRPr="007F056A" w:rsidRDefault="00D616E9" w:rsidP="00EC4F17">
            <w:pPr>
              <w:pStyle w:val="TableListNumber"/>
              <w:numPr>
                <w:ilvl w:val="0"/>
                <w:numId w:val="99"/>
              </w:numPr>
            </w:pPr>
            <w:r w:rsidRPr="007F056A">
              <w:t>DUT should guarantee the latency and bandwidth for traffic with strict priority and WRR allocate the corresponding resources to other priorit</w:t>
            </w:r>
            <w:r w:rsidR="00EC4F17">
              <w:t>ies</w:t>
            </w:r>
            <w:r w:rsidRPr="007F056A">
              <w:t>.</w:t>
            </w:r>
          </w:p>
        </w:tc>
      </w:tr>
      <w:tr w:rsidR="00D616E9" w:rsidRPr="007F056A" w14:paraId="1C3CFBE5" w14:textId="77777777" w:rsidTr="00387B4C">
        <w:tc>
          <w:tcPr>
            <w:tcW w:w="1620" w:type="dxa"/>
          </w:tcPr>
          <w:p w14:paraId="478D25BF" w14:textId="77777777" w:rsidR="00D616E9" w:rsidRPr="007F056A" w:rsidRDefault="00D616E9" w:rsidP="00D616E9">
            <w:pPr>
              <w:pStyle w:val="TableBodyText"/>
            </w:pPr>
            <w:r w:rsidRPr="007F056A">
              <w:t>Descriptions</w:t>
            </w:r>
          </w:p>
        </w:tc>
        <w:tc>
          <w:tcPr>
            <w:tcW w:w="7452" w:type="dxa"/>
          </w:tcPr>
          <w:p w14:paraId="0CEDDCD1" w14:textId="77777777" w:rsidR="00D616E9" w:rsidRPr="007F056A" w:rsidRDefault="00D616E9" w:rsidP="00D616E9">
            <w:pPr>
              <w:pStyle w:val="TableBodyText"/>
              <w:rPr>
                <w:rFonts w:cs="Times New Roman"/>
                <w:i/>
                <w:color w:val="000000"/>
              </w:rPr>
            </w:pPr>
          </w:p>
        </w:tc>
      </w:tr>
      <w:tr w:rsidR="00D616E9" w:rsidRPr="007F056A" w14:paraId="19974700" w14:textId="77777777" w:rsidTr="00387B4C">
        <w:tc>
          <w:tcPr>
            <w:tcW w:w="1620" w:type="dxa"/>
          </w:tcPr>
          <w:p w14:paraId="6A983BFB" w14:textId="77777777" w:rsidR="00D616E9" w:rsidRPr="007F056A" w:rsidRDefault="00D616E9" w:rsidP="00D616E9">
            <w:pPr>
              <w:pStyle w:val="TableBodyText"/>
            </w:pPr>
            <w:r w:rsidRPr="007F056A">
              <w:t>Results</w:t>
            </w:r>
          </w:p>
        </w:tc>
        <w:tc>
          <w:tcPr>
            <w:tcW w:w="7452" w:type="dxa"/>
          </w:tcPr>
          <w:p w14:paraId="6D420A6F" w14:textId="77777777" w:rsidR="00D616E9" w:rsidRPr="007F056A" w:rsidRDefault="00D616E9" w:rsidP="00D616E9">
            <w:pPr>
              <w:pStyle w:val="TableBodyText"/>
              <w:rPr>
                <w:rFonts w:cs="Times New Roman"/>
                <w:i/>
                <w:color w:val="000000"/>
              </w:rPr>
            </w:pPr>
          </w:p>
        </w:tc>
      </w:tr>
    </w:tbl>
    <w:p w14:paraId="6994E640" w14:textId="77777777" w:rsidR="0040666D" w:rsidRDefault="0040666D" w:rsidP="0040666D">
      <w:pPr>
        <w:pStyle w:val="BodyText"/>
      </w:pPr>
    </w:p>
    <w:p w14:paraId="10520816" w14:textId="1DD7B558" w:rsidR="0040666D" w:rsidRDefault="0040666D" w:rsidP="00A40724">
      <w:pPr>
        <w:pStyle w:val="Heading2"/>
      </w:pPr>
      <w:bookmarkStart w:id="183" w:name="_Toc493356004"/>
      <w:r>
        <w:t xml:space="preserve">Ingress </w:t>
      </w:r>
      <w:r w:rsidR="00D616E9">
        <w:t>Rate</w:t>
      </w:r>
      <w:r>
        <w:t>-</w:t>
      </w:r>
      <w:r w:rsidR="00D616E9">
        <w:t>Limit</w:t>
      </w:r>
      <w:bookmarkEnd w:id="183"/>
      <w:r w:rsidR="00D616E9">
        <w:t xml:space="preserve"> </w:t>
      </w:r>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616E9" w:rsidRPr="007F056A" w14:paraId="33E7F875" w14:textId="77777777" w:rsidTr="00D616E9">
        <w:tc>
          <w:tcPr>
            <w:tcW w:w="1620" w:type="dxa"/>
          </w:tcPr>
          <w:p w14:paraId="04C4D260" w14:textId="77777777" w:rsidR="00D616E9" w:rsidRPr="007F056A" w:rsidRDefault="00D616E9" w:rsidP="00EC4F17">
            <w:pPr>
              <w:pStyle w:val="TableBodyText"/>
              <w:keepNext/>
            </w:pPr>
            <w:r w:rsidRPr="007F056A">
              <w:t>Objectives of Tests</w:t>
            </w:r>
          </w:p>
        </w:tc>
        <w:tc>
          <w:tcPr>
            <w:tcW w:w="7452" w:type="dxa"/>
          </w:tcPr>
          <w:p w14:paraId="0DC75A82" w14:textId="77777777" w:rsidR="00D616E9" w:rsidRPr="007F056A" w:rsidRDefault="00D616E9" w:rsidP="00EC4F17">
            <w:pPr>
              <w:pStyle w:val="TableBodyText"/>
              <w:keepNext/>
              <w:rPr>
                <w:i/>
                <w:color w:val="000000"/>
              </w:rPr>
            </w:pPr>
            <w:r w:rsidRPr="007F056A">
              <w:t xml:space="preserve">Ingress rate-limit </w:t>
            </w:r>
          </w:p>
        </w:tc>
      </w:tr>
      <w:tr w:rsidR="00D616E9" w:rsidRPr="007F056A" w14:paraId="3B1C8F65" w14:textId="77777777" w:rsidTr="00D616E9">
        <w:tc>
          <w:tcPr>
            <w:tcW w:w="1620" w:type="dxa"/>
          </w:tcPr>
          <w:p w14:paraId="65336210" w14:textId="77777777" w:rsidR="00D616E9" w:rsidRPr="007F056A" w:rsidRDefault="00D616E9" w:rsidP="00D616E9">
            <w:pPr>
              <w:pStyle w:val="TableBodyText"/>
            </w:pPr>
            <w:r w:rsidRPr="007F056A">
              <w:t>Test configurations and connections (as shown in the figure)</w:t>
            </w:r>
          </w:p>
        </w:tc>
        <w:tc>
          <w:tcPr>
            <w:tcW w:w="7452" w:type="dxa"/>
            <w:vAlign w:val="center"/>
          </w:tcPr>
          <w:p w14:paraId="7F45FD8A" w14:textId="396B8826" w:rsidR="00D616E9" w:rsidRPr="007F056A" w:rsidRDefault="00EC4F17" w:rsidP="00EC4F17">
            <w:pPr>
              <w:pStyle w:val="TableBodyTextCentered"/>
            </w:pPr>
            <w:r>
              <w:object w:dxaOrig="6600" w:dyaOrig="3852" w14:anchorId="483A6F18">
                <v:shape id="_x0000_i1056" type="#_x0000_t75" style="width:301.8pt;height:172.8pt" o:ole="">
                  <v:imagedata r:id="rId48" o:title=""/>
                </v:shape>
                <o:OLEObject Type="Embed" ProgID="PBrush" ShapeID="_x0000_i1056" DrawAspect="Content" ObjectID="_1580374119" r:id="rId117"/>
              </w:object>
            </w:r>
          </w:p>
        </w:tc>
      </w:tr>
      <w:tr w:rsidR="00D616E9" w:rsidRPr="007F056A" w14:paraId="4E0298FF" w14:textId="77777777" w:rsidTr="00D616E9">
        <w:tc>
          <w:tcPr>
            <w:tcW w:w="1620" w:type="dxa"/>
          </w:tcPr>
          <w:p w14:paraId="51B5DDB2" w14:textId="77777777" w:rsidR="00D616E9" w:rsidRPr="007F056A" w:rsidRDefault="00D616E9" w:rsidP="00D616E9">
            <w:pPr>
              <w:pStyle w:val="TableBodyText"/>
            </w:pPr>
            <w:r w:rsidRPr="007F056A">
              <w:t>Test Procedure</w:t>
            </w:r>
          </w:p>
        </w:tc>
        <w:tc>
          <w:tcPr>
            <w:tcW w:w="7452" w:type="dxa"/>
          </w:tcPr>
          <w:p w14:paraId="4906E4DB" w14:textId="0535FC73" w:rsidR="00D616E9" w:rsidRPr="007F056A" w:rsidRDefault="00D616E9" w:rsidP="00026789">
            <w:pPr>
              <w:pStyle w:val="TableListNumber"/>
              <w:numPr>
                <w:ilvl w:val="0"/>
                <w:numId w:val="100"/>
              </w:numPr>
            </w:pPr>
            <w:r w:rsidRPr="007F056A">
              <w:t>Configure the ingress rate limit function based on physical port, MAC address, VL</w:t>
            </w:r>
            <w:r w:rsidR="00E4411F">
              <w:t>A</w:t>
            </w:r>
            <w:r w:rsidRPr="007F056A">
              <w:t>N ID, IP address, limit the rate to 100Mbps.</w:t>
            </w:r>
          </w:p>
          <w:p w14:paraId="288694AE" w14:textId="03226C1F" w:rsidR="00D616E9" w:rsidRPr="007F056A" w:rsidRDefault="00D616E9" w:rsidP="00EC4F17">
            <w:pPr>
              <w:pStyle w:val="TableListNumber"/>
            </w:pPr>
            <w:r>
              <w:t>Ixia</w:t>
            </w:r>
            <w:r w:rsidRPr="007F056A">
              <w:t xml:space="preserve"> sends 64byte, 1Gbps traffic from Tport1 to Tport2, check the receiving rate at Tport2</w:t>
            </w:r>
            <w:r w:rsidR="00EC4F17">
              <w:t>.</w:t>
            </w:r>
          </w:p>
        </w:tc>
      </w:tr>
      <w:tr w:rsidR="00D616E9" w:rsidRPr="007F056A" w14:paraId="5D9347C4" w14:textId="77777777" w:rsidTr="00D616E9">
        <w:tc>
          <w:tcPr>
            <w:tcW w:w="1620" w:type="dxa"/>
          </w:tcPr>
          <w:p w14:paraId="54B45AE8" w14:textId="77777777" w:rsidR="00D616E9" w:rsidRPr="007F056A" w:rsidRDefault="00D616E9" w:rsidP="00D616E9">
            <w:pPr>
              <w:pStyle w:val="TableBodyText"/>
            </w:pPr>
            <w:r w:rsidRPr="007F056A">
              <w:t>Expected Result</w:t>
            </w:r>
          </w:p>
        </w:tc>
        <w:tc>
          <w:tcPr>
            <w:tcW w:w="7452" w:type="dxa"/>
          </w:tcPr>
          <w:p w14:paraId="2610622E" w14:textId="77777777" w:rsidR="00D616E9" w:rsidRPr="007F056A" w:rsidRDefault="00D616E9" w:rsidP="00026789">
            <w:pPr>
              <w:pStyle w:val="TableListNumber"/>
              <w:numPr>
                <w:ilvl w:val="0"/>
                <w:numId w:val="101"/>
              </w:numPr>
            </w:pPr>
            <w:r w:rsidRPr="007F056A">
              <w:t>DUT support ingress rate limit.</w:t>
            </w:r>
          </w:p>
        </w:tc>
      </w:tr>
      <w:tr w:rsidR="00D616E9" w:rsidRPr="007F056A" w14:paraId="7CACF102" w14:textId="77777777" w:rsidTr="00D616E9">
        <w:tc>
          <w:tcPr>
            <w:tcW w:w="1620" w:type="dxa"/>
          </w:tcPr>
          <w:p w14:paraId="763507DC" w14:textId="77777777" w:rsidR="00D616E9" w:rsidRPr="007F056A" w:rsidRDefault="00D616E9" w:rsidP="00D616E9">
            <w:pPr>
              <w:pStyle w:val="TableBodyText"/>
            </w:pPr>
            <w:r w:rsidRPr="007F056A">
              <w:t>Descriptions</w:t>
            </w:r>
          </w:p>
        </w:tc>
        <w:tc>
          <w:tcPr>
            <w:tcW w:w="7452" w:type="dxa"/>
          </w:tcPr>
          <w:p w14:paraId="6B7B8512" w14:textId="77777777" w:rsidR="00D616E9" w:rsidRPr="007F056A" w:rsidRDefault="00D616E9" w:rsidP="00D616E9">
            <w:pPr>
              <w:pStyle w:val="TableBodyText"/>
              <w:rPr>
                <w:rFonts w:cs="Times New Roman"/>
                <w:i/>
                <w:color w:val="000000"/>
              </w:rPr>
            </w:pPr>
          </w:p>
        </w:tc>
      </w:tr>
      <w:tr w:rsidR="00D616E9" w:rsidRPr="007F056A" w14:paraId="23D7B562" w14:textId="77777777" w:rsidTr="00D616E9">
        <w:tc>
          <w:tcPr>
            <w:tcW w:w="1620" w:type="dxa"/>
          </w:tcPr>
          <w:p w14:paraId="11A6C21B" w14:textId="77777777" w:rsidR="00D616E9" w:rsidRPr="007F056A" w:rsidRDefault="00D616E9" w:rsidP="00D616E9">
            <w:pPr>
              <w:pStyle w:val="TableBodyText"/>
            </w:pPr>
            <w:r w:rsidRPr="007F056A">
              <w:t>Results</w:t>
            </w:r>
          </w:p>
        </w:tc>
        <w:tc>
          <w:tcPr>
            <w:tcW w:w="7452" w:type="dxa"/>
          </w:tcPr>
          <w:p w14:paraId="45713A55" w14:textId="77777777" w:rsidR="00D616E9" w:rsidRPr="007F056A" w:rsidRDefault="00D616E9" w:rsidP="00D616E9">
            <w:pPr>
              <w:pStyle w:val="TableBodyText"/>
              <w:rPr>
                <w:rFonts w:cs="Times New Roman"/>
                <w:i/>
                <w:color w:val="000000"/>
              </w:rPr>
            </w:pPr>
          </w:p>
        </w:tc>
      </w:tr>
    </w:tbl>
    <w:p w14:paraId="482EB105" w14:textId="77777777" w:rsidR="0040666D" w:rsidRDefault="0040666D" w:rsidP="0040666D">
      <w:pPr>
        <w:pStyle w:val="BodyText"/>
      </w:pPr>
    </w:p>
    <w:p w14:paraId="4249F7E4" w14:textId="2BCF602F" w:rsidR="0040666D" w:rsidRDefault="0040666D" w:rsidP="00A40724">
      <w:pPr>
        <w:pStyle w:val="Heading2"/>
      </w:pPr>
      <w:bookmarkStart w:id="184" w:name="_Toc493356005"/>
      <w:r>
        <w:t xml:space="preserve">Egress </w:t>
      </w:r>
      <w:r w:rsidR="00D616E9">
        <w:t>Rate</w:t>
      </w:r>
      <w:r>
        <w:t>-</w:t>
      </w:r>
      <w:r w:rsidR="00D616E9">
        <w:t>Limit</w:t>
      </w:r>
      <w:bookmarkEnd w:id="184"/>
      <w:r w:rsidR="00D616E9">
        <w:t xml:space="preserve"> </w:t>
      </w:r>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616E9" w:rsidRPr="007F056A" w14:paraId="3D36B39A" w14:textId="77777777" w:rsidTr="00D616E9">
        <w:tc>
          <w:tcPr>
            <w:tcW w:w="1620" w:type="dxa"/>
          </w:tcPr>
          <w:p w14:paraId="6B17DF7D" w14:textId="77777777" w:rsidR="00D616E9" w:rsidRPr="007F056A" w:rsidRDefault="00D616E9" w:rsidP="00EC4F17">
            <w:pPr>
              <w:pStyle w:val="TableBodyText"/>
              <w:keepNext/>
            </w:pPr>
            <w:r w:rsidRPr="007F056A">
              <w:t>Objectives of Tests</w:t>
            </w:r>
          </w:p>
        </w:tc>
        <w:tc>
          <w:tcPr>
            <w:tcW w:w="7452" w:type="dxa"/>
          </w:tcPr>
          <w:p w14:paraId="0DE59FF8" w14:textId="77777777" w:rsidR="00D616E9" w:rsidRPr="007F056A" w:rsidRDefault="00D616E9" w:rsidP="00EC4F17">
            <w:pPr>
              <w:pStyle w:val="TableBodyText"/>
              <w:keepNext/>
              <w:rPr>
                <w:i/>
                <w:color w:val="000000"/>
              </w:rPr>
            </w:pPr>
            <w:r w:rsidRPr="007F056A">
              <w:t xml:space="preserve">Egress rate-limit </w:t>
            </w:r>
          </w:p>
        </w:tc>
      </w:tr>
      <w:tr w:rsidR="00D616E9" w:rsidRPr="007F056A" w14:paraId="2BBE0208" w14:textId="77777777" w:rsidTr="00D616E9">
        <w:tc>
          <w:tcPr>
            <w:tcW w:w="1620" w:type="dxa"/>
          </w:tcPr>
          <w:p w14:paraId="7694F1DC" w14:textId="77777777" w:rsidR="00D616E9" w:rsidRPr="007F056A" w:rsidRDefault="00D616E9" w:rsidP="00D616E9">
            <w:pPr>
              <w:pStyle w:val="TableBodyText"/>
            </w:pPr>
            <w:r w:rsidRPr="007F056A">
              <w:t>Test configurations and connections (as shown in the figure)</w:t>
            </w:r>
          </w:p>
        </w:tc>
        <w:tc>
          <w:tcPr>
            <w:tcW w:w="7452" w:type="dxa"/>
            <w:vAlign w:val="center"/>
          </w:tcPr>
          <w:p w14:paraId="4B0F79BC" w14:textId="74B0F869" w:rsidR="00D616E9" w:rsidRPr="007F056A" w:rsidRDefault="00EC4F17" w:rsidP="005C1330">
            <w:pPr>
              <w:pStyle w:val="TableBodyTextCentered"/>
            </w:pPr>
            <w:r>
              <w:object w:dxaOrig="6600" w:dyaOrig="3852" w14:anchorId="060E3BC6">
                <v:shape id="_x0000_i1057" type="#_x0000_t75" style="width:293.4pt;height:168.6pt" o:ole="">
                  <v:imagedata r:id="rId48" o:title=""/>
                </v:shape>
                <o:OLEObject Type="Embed" ProgID="PBrush" ShapeID="_x0000_i1057" DrawAspect="Content" ObjectID="_1580374120" r:id="rId118"/>
              </w:object>
            </w:r>
          </w:p>
        </w:tc>
      </w:tr>
      <w:tr w:rsidR="00D616E9" w:rsidRPr="007F056A" w14:paraId="6626D138" w14:textId="77777777" w:rsidTr="00D616E9">
        <w:tc>
          <w:tcPr>
            <w:tcW w:w="1620" w:type="dxa"/>
          </w:tcPr>
          <w:p w14:paraId="3360B37D" w14:textId="77777777" w:rsidR="00D616E9" w:rsidRPr="007F056A" w:rsidRDefault="00D616E9" w:rsidP="00D616E9">
            <w:pPr>
              <w:pStyle w:val="TableBodyText"/>
            </w:pPr>
            <w:r w:rsidRPr="007F056A">
              <w:t>Test Procedure</w:t>
            </w:r>
          </w:p>
        </w:tc>
        <w:tc>
          <w:tcPr>
            <w:tcW w:w="7452" w:type="dxa"/>
          </w:tcPr>
          <w:p w14:paraId="1FD2A04C" w14:textId="798ED027" w:rsidR="00D616E9" w:rsidRPr="007F056A" w:rsidRDefault="00D616E9" w:rsidP="00026789">
            <w:pPr>
              <w:pStyle w:val="TableListNumber"/>
              <w:numPr>
                <w:ilvl w:val="0"/>
                <w:numId w:val="102"/>
              </w:numPr>
            </w:pPr>
            <w:r w:rsidRPr="007F056A">
              <w:t>Configure the egress rate limit function based on physical port, MAC address, VL</w:t>
            </w:r>
            <w:r w:rsidR="00E4411F">
              <w:t>A</w:t>
            </w:r>
            <w:r w:rsidRPr="007F056A">
              <w:t>N ID, IP address, limit the rate to 100Mbps.</w:t>
            </w:r>
          </w:p>
          <w:p w14:paraId="6E5C4DF0" w14:textId="76D45184" w:rsidR="00D616E9" w:rsidRPr="007F056A" w:rsidRDefault="00D616E9" w:rsidP="00EC4F17">
            <w:pPr>
              <w:pStyle w:val="TableListNumber"/>
            </w:pPr>
            <w:r>
              <w:t>Ixia</w:t>
            </w:r>
            <w:r w:rsidRPr="007F056A">
              <w:t xml:space="preserve"> sends 64byte, 1Gbps traffic from Tport1 to Tport2, check the receiving rate at Tport2</w:t>
            </w:r>
            <w:r w:rsidR="00EC4F17">
              <w:t>.</w:t>
            </w:r>
          </w:p>
        </w:tc>
      </w:tr>
      <w:tr w:rsidR="00D616E9" w:rsidRPr="007F056A" w14:paraId="256E2318" w14:textId="77777777" w:rsidTr="00D616E9">
        <w:tc>
          <w:tcPr>
            <w:tcW w:w="1620" w:type="dxa"/>
          </w:tcPr>
          <w:p w14:paraId="7A3533DF" w14:textId="77777777" w:rsidR="00D616E9" w:rsidRPr="007F056A" w:rsidRDefault="00D616E9" w:rsidP="00D616E9">
            <w:pPr>
              <w:pStyle w:val="TableBodyText"/>
            </w:pPr>
            <w:r w:rsidRPr="007F056A">
              <w:t>Expected Result</w:t>
            </w:r>
          </w:p>
        </w:tc>
        <w:tc>
          <w:tcPr>
            <w:tcW w:w="7452" w:type="dxa"/>
          </w:tcPr>
          <w:p w14:paraId="6613ECBE" w14:textId="77777777" w:rsidR="00D616E9" w:rsidRPr="007F056A" w:rsidRDefault="00D616E9" w:rsidP="00026789">
            <w:pPr>
              <w:pStyle w:val="TableListNumber"/>
              <w:numPr>
                <w:ilvl w:val="0"/>
                <w:numId w:val="103"/>
              </w:numPr>
            </w:pPr>
            <w:r w:rsidRPr="007F056A">
              <w:t>DUT support egress rate limit.</w:t>
            </w:r>
          </w:p>
        </w:tc>
      </w:tr>
      <w:tr w:rsidR="00D616E9" w:rsidRPr="007F056A" w14:paraId="2393C4AA" w14:textId="77777777" w:rsidTr="00D616E9">
        <w:tc>
          <w:tcPr>
            <w:tcW w:w="1620" w:type="dxa"/>
          </w:tcPr>
          <w:p w14:paraId="0D45230B" w14:textId="77777777" w:rsidR="00D616E9" w:rsidRPr="007F056A" w:rsidRDefault="00D616E9" w:rsidP="00D616E9">
            <w:pPr>
              <w:pStyle w:val="TableBodyText"/>
            </w:pPr>
            <w:r w:rsidRPr="007F056A">
              <w:t>Descriptions</w:t>
            </w:r>
          </w:p>
        </w:tc>
        <w:tc>
          <w:tcPr>
            <w:tcW w:w="7452" w:type="dxa"/>
          </w:tcPr>
          <w:p w14:paraId="305E0FE0" w14:textId="77777777" w:rsidR="00D616E9" w:rsidRPr="007F056A" w:rsidRDefault="00D616E9" w:rsidP="00D616E9">
            <w:pPr>
              <w:pStyle w:val="TableBodyText"/>
              <w:rPr>
                <w:rFonts w:cs="Times New Roman"/>
                <w:i/>
                <w:color w:val="000000"/>
              </w:rPr>
            </w:pPr>
          </w:p>
        </w:tc>
      </w:tr>
      <w:tr w:rsidR="00D616E9" w:rsidRPr="007F056A" w14:paraId="6459B587" w14:textId="77777777" w:rsidTr="00D616E9">
        <w:tc>
          <w:tcPr>
            <w:tcW w:w="1620" w:type="dxa"/>
          </w:tcPr>
          <w:p w14:paraId="76EC81C0" w14:textId="77777777" w:rsidR="00D616E9" w:rsidRPr="007F056A" w:rsidRDefault="00D616E9" w:rsidP="00D616E9">
            <w:pPr>
              <w:pStyle w:val="TableBodyText"/>
            </w:pPr>
            <w:r w:rsidRPr="007F056A">
              <w:t>Results</w:t>
            </w:r>
          </w:p>
        </w:tc>
        <w:tc>
          <w:tcPr>
            <w:tcW w:w="7452" w:type="dxa"/>
          </w:tcPr>
          <w:p w14:paraId="6A3A9457" w14:textId="77777777" w:rsidR="00D616E9" w:rsidRPr="007F056A" w:rsidRDefault="00D616E9" w:rsidP="00D616E9">
            <w:pPr>
              <w:pStyle w:val="TableBodyText"/>
              <w:rPr>
                <w:rFonts w:cs="Times New Roman"/>
                <w:i/>
                <w:color w:val="000000"/>
              </w:rPr>
            </w:pPr>
          </w:p>
        </w:tc>
      </w:tr>
    </w:tbl>
    <w:p w14:paraId="68CD68F9" w14:textId="77777777" w:rsidR="0040666D" w:rsidRDefault="0040666D" w:rsidP="0040666D">
      <w:pPr>
        <w:pStyle w:val="BodyText"/>
      </w:pPr>
    </w:p>
    <w:p w14:paraId="2B40FDFD" w14:textId="51EA456B" w:rsidR="0040666D" w:rsidRDefault="0040666D" w:rsidP="00A40724">
      <w:pPr>
        <w:pStyle w:val="Heading2"/>
      </w:pPr>
      <w:bookmarkStart w:id="185" w:name="_Toc493356006"/>
      <w:r>
        <w:t xml:space="preserve">Granularity and </w:t>
      </w:r>
      <w:r w:rsidR="00D616E9">
        <w:t xml:space="preserve">Accuracy </w:t>
      </w:r>
      <w:r>
        <w:t xml:space="preserve">of </w:t>
      </w:r>
      <w:r w:rsidR="00D616E9">
        <w:t>Rate</w:t>
      </w:r>
      <w:r>
        <w:t>-</w:t>
      </w:r>
      <w:r w:rsidR="00D616E9">
        <w:t>Limit</w:t>
      </w:r>
      <w:bookmarkEnd w:id="18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D616E9" w:rsidRPr="007F056A" w14:paraId="08B70A52" w14:textId="77777777" w:rsidTr="00D616E9">
        <w:tc>
          <w:tcPr>
            <w:tcW w:w="1620" w:type="dxa"/>
          </w:tcPr>
          <w:p w14:paraId="0EF1568C" w14:textId="77777777" w:rsidR="00D616E9" w:rsidRPr="007F056A" w:rsidRDefault="00D616E9" w:rsidP="00D616E9">
            <w:pPr>
              <w:pStyle w:val="TableBodyText"/>
            </w:pPr>
            <w:r w:rsidRPr="007F056A">
              <w:t>Objectives of Tests</w:t>
            </w:r>
          </w:p>
        </w:tc>
        <w:tc>
          <w:tcPr>
            <w:tcW w:w="7452" w:type="dxa"/>
          </w:tcPr>
          <w:p w14:paraId="5B91F028" w14:textId="77777777" w:rsidR="00D616E9" w:rsidRPr="007F056A" w:rsidRDefault="00D616E9" w:rsidP="00D616E9">
            <w:pPr>
              <w:pStyle w:val="TableBodyText"/>
              <w:rPr>
                <w:i/>
                <w:color w:val="000000"/>
              </w:rPr>
            </w:pPr>
            <w:r w:rsidRPr="007F056A">
              <w:t>Granularity and accuracy of rate-limit</w:t>
            </w:r>
          </w:p>
        </w:tc>
      </w:tr>
      <w:tr w:rsidR="00D616E9" w:rsidRPr="007F056A" w14:paraId="3057C2CE" w14:textId="77777777" w:rsidTr="00D616E9">
        <w:tc>
          <w:tcPr>
            <w:tcW w:w="1620" w:type="dxa"/>
          </w:tcPr>
          <w:p w14:paraId="7113B2D2" w14:textId="77777777" w:rsidR="00D616E9" w:rsidRPr="007F056A" w:rsidRDefault="00D616E9" w:rsidP="00D616E9">
            <w:pPr>
              <w:pStyle w:val="TableBodyText"/>
            </w:pPr>
            <w:r w:rsidRPr="007F056A">
              <w:t>Test configurations and connections (as shown in the figure)</w:t>
            </w:r>
          </w:p>
        </w:tc>
        <w:tc>
          <w:tcPr>
            <w:tcW w:w="7452" w:type="dxa"/>
            <w:vAlign w:val="center"/>
          </w:tcPr>
          <w:p w14:paraId="1BC003A0" w14:textId="55B78621" w:rsidR="00D616E9" w:rsidRPr="007F056A" w:rsidRDefault="00EC4F17" w:rsidP="00EC4F17">
            <w:pPr>
              <w:pStyle w:val="TableBodyTextCentered"/>
            </w:pPr>
            <w:r>
              <w:object w:dxaOrig="6600" w:dyaOrig="3852" w14:anchorId="19BD51A1">
                <v:shape id="_x0000_i1058" type="#_x0000_t75" style="width:301.8pt;height:172.8pt" o:ole="">
                  <v:imagedata r:id="rId48" o:title=""/>
                </v:shape>
                <o:OLEObject Type="Embed" ProgID="PBrush" ShapeID="_x0000_i1058" DrawAspect="Content" ObjectID="_1580374121" r:id="rId119"/>
              </w:object>
            </w:r>
          </w:p>
        </w:tc>
      </w:tr>
      <w:tr w:rsidR="00D616E9" w:rsidRPr="007F056A" w14:paraId="19F3CE21" w14:textId="77777777" w:rsidTr="00D616E9">
        <w:tc>
          <w:tcPr>
            <w:tcW w:w="1620" w:type="dxa"/>
          </w:tcPr>
          <w:p w14:paraId="31D91CB9" w14:textId="77777777" w:rsidR="00D616E9" w:rsidRPr="007F056A" w:rsidRDefault="00D616E9" w:rsidP="00D616E9">
            <w:pPr>
              <w:pStyle w:val="TableBodyText"/>
            </w:pPr>
            <w:r w:rsidRPr="007F056A">
              <w:t>Test Procedure</w:t>
            </w:r>
          </w:p>
        </w:tc>
        <w:tc>
          <w:tcPr>
            <w:tcW w:w="7452" w:type="dxa"/>
          </w:tcPr>
          <w:p w14:paraId="712FAE69" w14:textId="4A481DC7" w:rsidR="00D616E9" w:rsidRPr="007F056A" w:rsidRDefault="00D616E9" w:rsidP="00026789">
            <w:pPr>
              <w:pStyle w:val="TableListNumber"/>
              <w:numPr>
                <w:ilvl w:val="0"/>
                <w:numId w:val="104"/>
              </w:numPr>
            </w:pPr>
            <w:r w:rsidRPr="00387B4C">
              <w:t>Configur</w:t>
            </w:r>
            <w:r w:rsidR="00387B4C">
              <w:t>e</w:t>
            </w:r>
            <w:r w:rsidRPr="007F056A">
              <w:t xml:space="preserve"> the rate-limit policy to limit traffic from src-ip=IP1 as 100Mbps</w:t>
            </w:r>
            <w:r w:rsidR="00EC4F17">
              <w:t>.</w:t>
            </w:r>
          </w:p>
          <w:p w14:paraId="4D42DDBE" w14:textId="4BAB39A1" w:rsidR="00D616E9" w:rsidRPr="007F056A" w:rsidRDefault="00E4411F" w:rsidP="00026789">
            <w:pPr>
              <w:pStyle w:val="TableListNumber"/>
            </w:pPr>
            <w:r>
              <w:t>Ixia</w:t>
            </w:r>
            <w:r w:rsidRPr="007F056A">
              <w:t xml:space="preserve"> </w:t>
            </w:r>
            <w:r w:rsidR="00D616E9" w:rsidRPr="007F056A">
              <w:t>sends traffic of 64byte</w:t>
            </w:r>
            <w:r w:rsidR="00E20978">
              <w:t>s</w:t>
            </w:r>
            <w:r w:rsidR="00D616E9" w:rsidRPr="007F056A">
              <w:t xml:space="preserve"> and 1518byte</w:t>
            </w:r>
            <w:r w:rsidR="00E20978">
              <w:t>s</w:t>
            </w:r>
            <w:r w:rsidR="00D616E9" w:rsidRPr="007F056A">
              <w:t>, check the accuracy of rate-limit, record as Result 1.</w:t>
            </w:r>
          </w:p>
          <w:p w14:paraId="19419592" w14:textId="78321E2A" w:rsidR="00D616E9" w:rsidRPr="007F056A" w:rsidRDefault="00D616E9" w:rsidP="00026789">
            <w:pPr>
              <w:pStyle w:val="TableListNumber"/>
            </w:pPr>
            <w:r w:rsidRPr="007F056A">
              <w:t>Configure the minimum bandwidth the rate-limit claims support</w:t>
            </w:r>
            <w:r w:rsidR="00E4411F">
              <w:t>.</w:t>
            </w:r>
          </w:p>
          <w:p w14:paraId="0413C9D3" w14:textId="77777777" w:rsidR="00D616E9" w:rsidRPr="007F056A" w:rsidRDefault="00D616E9" w:rsidP="00026789">
            <w:pPr>
              <w:pStyle w:val="TableListNumber"/>
            </w:pPr>
            <w:r>
              <w:t>Ixia</w:t>
            </w:r>
            <w:r w:rsidRPr="007F056A">
              <w:t xml:space="preserve"> sends traffic of 64byte, check the accuracy of rate-limit, record as Result 2.</w:t>
            </w:r>
          </w:p>
          <w:p w14:paraId="06325795" w14:textId="707D954F" w:rsidR="00D616E9" w:rsidRPr="007F056A" w:rsidRDefault="00D616E9" w:rsidP="00026789">
            <w:pPr>
              <w:pStyle w:val="TableListNumber"/>
            </w:pPr>
            <w:r w:rsidRPr="007F056A">
              <w:t>Increase the bandwidth as minimum granularity</w:t>
            </w:r>
            <w:r w:rsidR="00E4411F">
              <w:t>.</w:t>
            </w:r>
          </w:p>
          <w:p w14:paraId="54569DE2" w14:textId="77777777" w:rsidR="00D616E9" w:rsidRPr="007F056A" w:rsidRDefault="00D616E9" w:rsidP="00026789">
            <w:pPr>
              <w:pStyle w:val="TableListNumber"/>
            </w:pPr>
            <w:r>
              <w:t>Ixia</w:t>
            </w:r>
            <w:r w:rsidRPr="007F056A">
              <w:t xml:space="preserve"> sends traffic of 64byte, check the accuracy of rate-limit, record as Result 3.</w:t>
            </w:r>
          </w:p>
        </w:tc>
      </w:tr>
      <w:tr w:rsidR="00D616E9" w:rsidRPr="007F056A" w14:paraId="2029DB66" w14:textId="77777777" w:rsidTr="00D616E9">
        <w:tc>
          <w:tcPr>
            <w:tcW w:w="1620" w:type="dxa"/>
          </w:tcPr>
          <w:p w14:paraId="39379876" w14:textId="77777777" w:rsidR="00D616E9" w:rsidRPr="007F056A" w:rsidRDefault="00D616E9" w:rsidP="00D616E9">
            <w:pPr>
              <w:pStyle w:val="TableBodyText"/>
            </w:pPr>
            <w:r w:rsidRPr="007F056A">
              <w:t>Expected Result</w:t>
            </w:r>
          </w:p>
        </w:tc>
        <w:tc>
          <w:tcPr>
            <w:tcW w:w="7452" w:type="dxa"/>
          </w:tcPr>
          <w:p w14:paraId="24E0C3DB" w14:textId="5D26CBD6" w:rsidR="00D616E9" w:rsidRPr="007F056A" w:rsidRDefault="00D616E9" w:rsidP="00026789">
            <w:pPr>
              <w:pStyle w:val="TableListNumber"/>
              <w:numPr>
                <w:ilvl w:val="0"/>
                <w:numId w:val="105"/>
              </w:numPr>
            </w:pPr>
            <w:r w:rsidRPr="007F056A">
              <w:t>Both minimum bandwidth and minimum granularity is not bigger than 64Kbps</w:t>
            </w:r>
            <w:r w:rsidR="00E4411F">
              <w:t>.</w:t>
            </w:r>
          </w:p>
          <w:p w14:paraId="5DC66BFE" w14:textId="52DEDFC2" w:rsidR="00D616E9" w:rsidRPr="007F056A" w:rsidRDefault="00D616E9" w:rsidP="00026789">
            <w:pPr>
              <w:pStyle w:val="TableListNumber"/>
            </w:pPr>
            <w:r w:rsidRPr="007F056A">
              <w:t xml:space="preserve">Accuracy falls </w:t>
            </w:r>
            <w:r w:rsidR="00EC4F17">
              <w:t>with</w:t>
            </w:r>
            <w:r w:rsidRPr="007F056A">
              <w:t>in the acceptable value.</w:t>
            </w:r>
          </w:p>
        </w:tc>
      </w:tr>
      <w:tr w:rsidR="00D616E9" w:rsidRPr="007F056A" w14:paraId="5FC042A4" w14:textId="77777777" w:rsidTr="00D616E9">
        <w:tc>
          <w:tcPr>
            <w:tcW w:w="1620" w:type="dxa"/>
          </w:tcPr>
          <w:p w14:paraId="00D28FA8" w14:textId="77777777" w:rsidR="00D616E9" w:rsidRPr="007F056A" w:rsidRDefault="00D616E9" w:rsidP="00D616E9">
            <w:pPr>
              <w:pStyle w:val="TableBodyText"/>
            </w:pPr>
            <w:r w:rsidRPr="007F056A">
              <w:t>Descriptions</w:t>
            </w:r>
          </w:p>
        </w:tc>
        <w:tc>
          <w:tcPr>
            <w:tcW w:w="7452" w:type="dxa"/>
          </w:tcPr>
          <w:p w14:paraId="28DDCAF8" w14:textId="77777777" w:rsidR="00D616E9" w:rsidRPr="007F056A" w:rsidRDefault="00D616E9" w:rsidP="00D616E9">
            <w:pPr>
              <w:pStyle w:val="TableBodyText"/>
              <w:rPr>
                <w:rFonts w:cs="Times New Roman"/>
                <w:i/>
                <w:color w:val="000000"/>
              </w:rPr>
            </w:pPr>
          </w:p>
        </w:tc>
      </w:tr>
      <w:tr w:rsidR="00D616E9" w:rsidRPr="007F056A" w14:paraId="4A614FEB" w14:textId="77777777" w:rsidTr="00D616E9">
        <w:tc>
          <w:tcPr>
            <w:tcW w:w="1620" w:type="dxa"/>
          </w:tcPr>
          <w:p w14:paraId="6DC97BE8" w14:textId="77777777" w:rsidR="00D616E9" w:rsidRPr="007F056A" w:rsidRDefault="00D616E9" w:rsidP="00D616E9">
            <w:pPr>
              <w:pStyle w:val="TableBodyText"/>
            </w:pPr>
            <w:r w:rsidRPr="007F056A">
              <w:t>Results</w:t>
            </w:r>
          </w:p>
        </w:tc>
        <w:tc>
          <w:tcPr>
            <w:tcW w:w="7452" w:type="dxa"/>
          </w:tcPr>
          <w:p w14:paraId="65A37235" w14:textId="77777777" w:rsidR="00D616E9" w:rsidRPr="007F056A" w:rsidRDefault="00D616E9" w:rsidP="00D616E9">
            <w:pPr>
              <w:pStyle w:val="TableBodyText"/>
              <w:rPr>
                <w:rFonts w:cs="Times New Roman"/>
                <w:i/>
                <w:color w:val="000000"/>
              </w:rPr>
            </w:pPr>
          </w:p>
        </w:tc>
      </w:tr>
    </w:tbl>
    <w:p w14:paraId="1F6121A8" w14:textId="183E83DB" w:rsidR="0040666D" w:rsidRDefault="0040666D" w:rsidP="0040666D">
      <w:pPr>
        <w:pStyle w:val="BodyText"/>
      </w:pPr>
    </w:p>
    <w:p w14:paraId="6C54F734" w14:textId="61731798" w:rsidR="0040666D" w:rsidRDefault="0040666D" w:rsidP="00002AF6">
      <w:pPr>
        <w:pStyle w:val="Heading1"/>
      </w:pPr>
      <w:bookmarkStart w:id="186" w:name="_Toc493356007"/>
      <w:r>
        <w:t>VXLAN</w:t>
      </w:r>
      <w:bookmarkEnd w:id="186"/>
    </w:p>
    <w:p w14:paraId="129C898B" w14:textId="6E3DF14B" w:rsidR="0040666D" w:rsidRDefault="0040666D" w:rsidP="00A40724">
      <w:pPr>
        <w:pStyle w:val="Heading2"/>
      </w:pPr>
      <w:bookmarkStart w:id="187" w:name="_Toc493356008"/>
      <w:r>
        <w:t>HW VTEP - VXLAN with NSX</w:t>
      </w:r>
      <w:bookmarkEnd w:id="187"/>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4411F" w:rsidRPr="007F056A" w14:paraId="63816ADA" w14:textId="77777777" w:rsidTr="00E4411F">
        <w:tc>
          <w:tcPr>
            <w:tcW w:w="1620" w:type="dxa"/>
          </w:tcPr>
          <w:p w14:paraId="68018E92" w14:textId="77777777" w:rsidR="00E4411F" w:rsidRPr="007F056A" w:rsidRDefault="00E4411F" w:rsidP="00E4411F">
            <w:pPr>
              <w:pStyle w:val="TableBodyText"/>
            </w:pPr>
            <w:r w:rsidRPr="007F056A">
              <w:t>Objectives of Tests</w:t>
            </w:r>
          </w:p>
        </w:tc>
        <w:tc>
          <w:tcPr>
            <w:tcW w:w="7452" w:type="dxa"/>
          </w:tcPr>
          <w:p w14:paraId="1EC76BDB" w14:textId="77777777" w:rsidR="00E4411F" w:rsidRPr="007F056A" w:rsidRDefault="00E4411F" w:rsidP="00E4411F">
            <w:pPr>
              <w:pStyle w:val="TableBodyText"/>
              <w:rPr>
                <w:i/>
                <w:color w:val="000000"/>
              </w:rPr>
            </w:pPr>
            <w:r w:rsidRPr="007F056A">
              <w:t xml:space="preserve">Test </w:t>
            </w:r>
            <w:r>
              <w:t>VXLAN with NSX</w:t>
            </w:r>
          </w:p>
        </w:tc>
      </w:tr>
      <w:tr w:rsidR="00E4411F" w:rsidRPr="007F056A" w14:paraId="6966BA3A" w14:textId="77777777" w:rsidTr="00E4411F">
        <w:tc>
          <w:tcPr>
            <w:tcW w:w="1620" w:type="dxa"/>
          </w:tcPr>
          <w:p w14:paraId="76ED132B" w14:textId="77777777" w:rsidR="00E4411F" w:rsidRPr="007F056A" w:rsidRDefault="00E4411F" w:rsidP="00E4411F">
            <w:pPr>
              <w:pStyle w:val="TableBodyText"/>
            </w:pPr>
            <w:r w:rsidRPr="007F056A">
              <w:t>Test configurations and connections (as shown in the figure)</w:t>
            </w:r>
          </w:p>
        </w:tc>
        <w:tc>
          <w:tcPr>
            <w:tcW w:w="7452" w:type="dxa"/>
            <w:vAlign w:val="center"/>
          </w:tcPr>
          <w:p w14:paraId="000560FF" w14:textId="77777777" w:rsidR="00E4411F" w:rsidRPr="007F056A" w:rsidRDefault="00E4411F" w:rsidP="00E4411F">
            <w:pPr>
              <w:pStyle w:val="TableBodyTextCentered"/>
            </w:pPr>
            <w:r>
              <w:rPr>
                <w:noProof/>
                <w:lang w:bidi="ar-SA"/>
              </w:rPr>
              <w:drawing>
                <wp:inline distT="0" distB="0" distL="0" distR="0" wp14:anchorId="2592A85C" wp14:editId="657671DF">
                  <wp:extent cx="4682405" cy="2018805"/>
                  <wp:effectExtent l="0" t="0" r="444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2907" cy="2023333"/>
                          </a:xfrm>
                          <a:prstGeom prst="rect">
                            <a:avLst/>
                          </a:prstGeom>
                        </pic:spPr>
                      </pic:pic>
                    </a:graphicData>
                  </a:graphic>
                </wp:inline>
              </w:drawing>
            </w:r>
          </w:p>
        </w:tc>
      </w:tr>
      <w:tr w:rsidR="00E4411F" w:rsidRPr="007F056A" w14:paraId="466126EB" w14:textId="77777777" w:rsidTr="00E4411F">
        <w:tc>
          <w:tcPr>
            <w:tcW w:w="1620" w:type="dxa"/>
          </w:tcPr>
          <w:p w14:paraId="250327A1" w14:textId="77777777" w:rsidR="00E4411F" w:rsidRPr="007F056A" w:rsidRDefault="00E4411F" w:rsidP="00E4411F">
            <w:pPr>
              <w:pStyle w:val="TableBodyText"/>
            </w:pPr>
            <w:r w:rsidRPr="007F056A">
              <w:t>Test Procedure</w:t>
            </w:r>
          </w:p>
        </w:tc>
        <w:tc>
          <w:tcPr>
            <w:tcW w:w="7452" w:type="dxa"/>
          </w:tcPr>
          <w:p w14:paraId="051403B0" w14:textId="77777777" w:rsidR="00E4411F" w:rsidRPr="007F056A" w:rsidRDefault="00E4411F" w:rsidP="00026789">
            <w:pPr>
              <w:pStyle w:val="TableListNumber"/>
              <w:numPr>
                <w:ilvl w:val="0"/>
                <w:numId w:val="106"/>
              </w:numPr>
            </w:pPr>
            <w:r>
              <w:t xml:space="preserve">Configure NSX systems and OVSDB in switch as per following document </w:t>
            </w:r>
            <w:hyperlink r:id="rId121" w:history="1">
              <w:r w:rsidRPr="0004105F">
                <w:rPr>
                  <w:rStyle w:val="Hyperlink"/>
                </w:rPr>
                <w:t>(link).</w:t>
              </w:r>
            </w:hyperlink>
          </w:p>
          <w:p w14:paraId="6BDE3341" w14:textId="3939D69B" w:rsidR="00E4411F" w:rsidRPr="007F056A" w:rsidRDefault="00E4411F" w:rsidP="00026789">
            <w:pPr>
              <w:pStyle w:val="TableListNumber"/>
            </w:pPr>
            <w:r>
              <w:t xml:space="preserve">Confirm end to end ping from VMs to </w:t>
            </w:r>
            <w:r w:rsidR="00EC4F17">
              <w:t xml:space="preserve">bare </w:t>
            </w:r>
            <w:r>
              <w:t>metal servers.</w:t>
            </w:r>
          </w:p>
        </w:tc>
      </w:tr>
      <w:tr w:rsidR="00E4411F" w:rsidRPr="007F056A" w14:paraId="1428DAC8" w14:textId="77777777" w:rsidTr="00E4411F">
        <w:tc>
          <w:tcPr>
            <w:tcW w:w="1620" w:type="dxa"/>
          </w:tcPr>
          <w:p w14:paraId="181EEB34" w14:textId="77777777" w:rsidR="00E4411F" w:rsidRPr="007F056A" w:rsidRDefault="00E4411F" w:rsidP="00E4411F">
            <w:pPr>
              <w:pStyle w:val="TableBodyText"/>
            </w:pPr>
            <w:r w:rsidRPr="007F056A">
              <w:t>Expected Result</w:t>
            </w:r>
          </w:p>
        </w:tc>
        <w:tc>
          <w:tcPr>
            <w:tcW w:w="7452" w:type="dxa"/>
          </w:tcPr>
          <w:p w14:paraId="7531D798" w14:textId="77777777" w:rsidR="00E4411F" w:rsidRPr="007F056A" w:rsidRDefault="00E4411F" w:rsidP="00026789">
            <w:pPr>
              <w:pStyle w:val="TableListNumber"/>
              <w:numPr>
                <w:ilvl w:val="0"/>
                <w:numId w:val="107"/>
              </w:numPr>
            </w:pPr>
            <w:r>
              <w:t>Ping should be fine between bare metal and virtual servers.</w:t>
            </w:r>
          </w:p>
        </w:tc>
      </w:tr>
      <w:tr w:rsidR="00E4411F" w:rsidRPr="007F056A" w14:paraId="78C07CEA" w14:textId="77777777" w:rsidTr="00E4411F">
        <w:tc>
          <w:tcPr>
            <w:tcW w:w="1620" w:type="dxa"/>
          </w:tcPr>
          <w:p w14:paraId="7E5DE82B" w14:textId="77777777" w:rsidR="00E4411F" w:rsidRPr="007F056A" w:rsidRDefault="00E4411F" w:rsidP="00E4411F">
            <w:pPr>
              <w:pStyle w:val="TableBodyText"/>
            </w:pPr>
            <w:r w:rsidRPr="007F056A">
              <w:t>Descriptions</w:t>
            </w:r>
          </w:p>
        </w:tc>
        <w:tc>
          <w:tcPr>
            <w:tcW w:w="7452" w:type="dxa"/>
          </w:tcPr>
          <w:p w14:paraId="73A0BEB1" w14:textId="77777777" w:rsidR="00E4411F" w:rsidRPr="007F056A" w:rsidRDefault="00E4411F" w:rsidP="00E4411F">
            <w:pPr>
              <w:pStyle w:val="TableBodyText"/>
              <w:rPr>
                <w:rFonts w:cs="Times New Roman"/>
                <w:i/>
                <w:color w:val="000000"/>
              </w:rPr>
            </w:pPr>
          </w:p>
        </w:tc>
      </w:tr>
      <w:tr w:rsidR="00E4411F" w:rsidRPr="007F056A" w14:paraId="3A4FE1B5" w14:textId="77777777" w:rsidTr="00E4411F">
        <w:tc>
          <w:tcPr>
            <w:tcW w:w="1620" w:type="dxa"/>
          </w:tcPr>
          <w:p w14:paraId="0B851D83" w14:textId="77777777" w:rsidR="00E4411F" w:rsidRPr="007F056A" w:rsidRDefault="00E4411F" w:rsidP="00E4411F">
            <w:pPr>
              <w:pStyle w:val="TableBodyText"/>
            </w:pPr>
            <w:r w:rsidRPr="007F056A">
              <w:t>Results</w:t>
            </w:r>
          </w:p>
        </w:tc>
        <w:tc>
          <w:tcPr>
            <w:tcW w:w="7452" w:type="dxa"/>
          </w:tcPr>
          <w:p w14:paraId="0CC9F1DA" w14:textId="77777777" w:rsidR="00E4411F" w:rsidRPr="007F056A" w:rsidRDefault="00E4411F" w:rsidP="00E4411F">
            <w:pPr>
              <w:pStyle w:val="TableBodyText"/>
              <w:rPr>
                <w:rFonts w:cs="Times New Roman"/>
                <w:i/>
                <w:color w:val="000000"/>
              </w:rPr>
            </w:pPr>
          </w:p>
        </w:tc>
      </w:tr>
    </w:tbl>
    <w:p w14:paraId="65B85124" w14:textId="77777777" w:rsidR="0040666D" w:rsidRDefault="0040666D" w:rsidP="0040666D">
      <w:pPr>
        <w:pStyle w:val="BodyText"/>
      </w:pPr>
    </w:p>
    <w:p w14:paraId="6B0DB20F" w14:textId="51A2EBD7" w:rsidR="0040666D" w:rsidRDefault="0040666D" w:rsidP="00A40724">
      <w:pPr>
        <w:pStyle w:val="Heading2"/>
      </w:pPr>
      <w:bookmarkStart w:id="188" w:name="_Toc493356009"/>
      <w:r>
        <w:t>VXLAN with LNV</w:t>
      </w:r>
      <w:bookmarkEnd w:id="188"/>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4411F" w:rsidRPr="007F056A" w14:paraId="7B632EC6" w14:textId="77777777" w:rsidTr="00E4411F">
        <w:tc>
          <w:tcPr>
            <w:tcW w:w="1620" w:type="dxa"/>
          </w:tcPr>
          <w:p w14:paraId="1BF6A8BD" w14:textId="77777777" w:rsidR="00E4411F" w:rsidRPr="007F056A" w:rsidRDefault="00E4411F" w:rsidP="00E4411F">
            <w:pPr>
              <w:pStyle w:val="TableBodyText"/>
              <w:keepNext/>
            </w:pPr>
            <w:r w:rsidRPr="007F056A">
              <w:t>Objectives of Tests</w:t>
            </w:r>
          </w:p>
        </w:tc>
        <w:tc>
          <w:tcPr>
            <w:tcW w:w="7452" w:type="dxa"/>
          </w:tcPr>
          <w:p w14:paraId="60B42E5A" w14:textId="77777777" w:rsidR="00E4411F" w:rsidRPr="007F056A" w:rsidRDefault="00E4411F" w:rsidP="00E4411F">
            <w:pPr>
              <w:pStyle w:val="TableBodyText"/>
              <w:keepNext/>
              <w:rPr>
                <w:i/>
                <w:color w:val="000000"/>
              </w:rPr>
            </w:pPr>
            <w:r>
              <w:t>Testing VXLAN with LNV (static VXLAN)</w:t>
            </w:r>
          </w:p>
        </w:tc>
      </w:tr>
      <w:tr w:rsidR="00E4411F" w:rsidRPr="007F056A" w14:paraId="45108ED0" w14:textId="77777777" w:rsidTr="00E4411F">
        <w:tc>
          <w:tcPr>
            <w:tcW w:w="1620" w:type="dxa"/>
          </w:tcPr>
          <w:p w14:paraId="27065A57" w14:textId="77777777" w:rsidR="00E4411F" w:rsidRPr="007F056A" w:rsidRDefault="00E4411F" w:rsidP="00E4411F">
            <w:pPr>
              <w:pStyle w:val="TableBodyText"/>
            </w:pPr>
            <w:r w:rsidRPr="007F056A">
              <w:t>Test configurations and connections (as shown in the figure)</w:t>
            </w:r>
          </w:p>
        </w:tc>
        <w:tc>
          <w:tcPr>
            <w:tcW w:w="7452" w:type="dxa"/>
            <w:vAlign w:val="center"/>
          </w:tcPr>
          <w:p w14:paraId="39C4918D" w14:textId="77777777" w:rsidR="00E4411F" w:rsidRPr="007F056A" w:rsidRDefault="00E4411F" w:rsidP="005A7058">
            <w:pPr>
              <w:pStyle w:val="TableBodyTextCentered"/>
            </w:pPr>
            <w:r>
              <w:rPr>
                <w:noProof/>
                <w:lang w:bidi="ar-SA"/>
              </w:rPr>
              <w:drawing>
                <wp:inline distT="0" distB="0" distL="0" distR="0" wp14:anchorId="59FAC542" wp14:editId="046E5929">
                  <wp:extent cx="4085590" cy="37903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5590" cy="3790315"/>
                          </a:xfrm>
                          <a:prstGeom prst="rect">
                            <a:avLst/>
                          </a:prstGeom>
                        </pic:spPr>
                      </pic:pic>
                    </a:graphicData>
                  </a:graphic>
                </wp:inline>
              </w:drawing>
            </w:r>
          </w:p>
        </w:tc>
      </w:tr>
      <w:tr w:rsidR="00E4411F" w:rsidRPr="00E047CA" w14:paraId="06D0706A" w14:textId="77777777" w:rsidTr="00E4411F">
        <w:tc>
          <w:tcPr>
            <w:tcW w:w="1620" w:type="dxa"/>
          </w:tcPr>
          <w:p w14:paraId="27438B12" w14:textId="77777777" w:rsidR="00E4411F" w:rsidRPr="007F056A" w:rsidRDefault="00E4411F" w:rsidP="00E4411F">
            <w:pPr>
              <w:pStyle w:val="TableBodyText"/>
            </w:pPr>
            <w:r w:rsidRPr="007F056A">
              <w:t>Test Procedure</w:t>
            </w:r>
          </w:p>
        </w:tc>
        <w:tc>
          <w:tcPr>
            <w:tcW w:w="7452" w:type="dxa"/>
          </w:tcPr>
          <w:p w14:paraId="653AEC48" w14:textId="77777777" w:rsidR="00E4411F" w:rsidRPr="007F056A" w:rsidRDefault="00E4411F" w:rsidP="00026789">
            <w:pPr>
              <w:pStyle w:val="TableListNumber"/>
              <w:numPr>
                <w:ilvl w:val="0"/>
                <w:numId w:val="108"/>
              </w:numPr>
            </w:pPr>
            <w:r>
              <w:t xml:space="preserve">Configure LNV based on the </w:t>
            </w:r>
            <w:hyperlink r:id="rId123" w:history="1">
              <w:r w:rsidRPr="0004105F">
                <w:rPr>
                  <w:rStyle w:val="Hyperlink"/>
                </w:rPr>
                <w:t>document (link)</w:t>
              </w:r>
            </w:hyperlink>
          </w:p>
          <w:p w14:paraId="20876F95" w14:textId="77777777" w:rsidR="00E4411F" w:rsidRPr="00E047CA" w:rsidRDefault="00E4411F" w:rsidP="00026789">
            <w:pPr>
              <w:pStyle w:val="TableListNumber"/>
            </w:pPr>
            <w:r>
              <w:t>Confirm end to end ping between two hosts.</w:t>
            </w:r>
          </w:p>
        </w:tc>
      </w:tr>
      <w:tr w:rsidR="00E4411F" w:rsidRPr="007F056A" w14:paraId="708843A1" w14:textId="77777777" w:rsidTr="00E4411F">
        <w:tc>
          <w:tcPr>
            <w:tcW w:w="1620" w:type="dxa"/>
          </w:tcPr>
          <w:p w14:paraId="0575385A" w14:textId="77777777" w:rsidR="00E4411F" w:rsidRPr="007F056A" w:rsidRDefault="00E4411F" w:rsidP="00E4411F">
            <w:pPr>
              <w:pStyle w:val="TableBodyText"/>
            </w:pPr>
            <w:r w:rsidRPr="007F056A">
              <w:t>Expected Result</w:t>
            </w:r>
          </w:p>
        </w:tc>
        <w:tc>
          <w:tcPr>
            <w:tcW w:w="7452" w:type="dxa"/>
          </w:tcPr>
          <w:p w14:paraId="7CFF7DC1" w14:textId="02CEA345" w:rsidR="00E4411F" w:rsidRPr="007F056A" w:rsidRDefault="00E4411F" w:rsidP="00EC4F17">
            <w:pPr>
              <w:pStyle w:val="TableListNumber"/>
              <w:numPr>
                <w:ilvl w:val="0"/>
                <w:numId w:val="109"/>
              </w:numPr>
            </w:pPr>
            <w:r>
              <w:t>End to end ping works fin</w:t>
            </w:r>
            <w:r w:rsidR="00EC4F17">
              <w:t>e</w:t>
            </w:r>
            <w:r>
              <w:t>.</w:t>
            </w:r>
          </w:p>
        </w:tc>
      </w:tr>
      <w:tr w:rsidR="00E4411F" w:rsidRPr="007F056A" w14:paraId="0D308818" w14:textId="77777777" w:rsidTr="00E4411F">
        <w:tc>
          <w:tcPr>
            <w:tcW w:w="1620" w:type="dxa"/>
          </w:tcPr>
          <w:p w14:paraId="369774B2" w14:textId="77777777" w:rsidR="00E4411F" w:rsidRPr="007F056A" w:rsidRDefault="00E4411F" w:rsidP="00E4411F">
            <w:pPr>
              <w:pStyle w:val="TableBodyText"/>
            </w:pPr>
            <w:r w:rsidRPr="007F056A">
              <w:t>Descriptions</w:t>
            </w:r>
          </w:p>
        </w:tc>
        <w:tc>
          <w:tcPr>
            <w:tcW w:w="7452" w:type="dxa"/>
          </w:tcPr>
          <w:p w14:paraId="6B649838" w14:textId="77777777" w:rsidR="00E4411F" w:rsidRPr="007F056A" w:rsidRDefault="00E4411F" w:rsidP="00E4411F">
            <w:pPr>
              <w:pStyle w:val="TableBodyText"/>
              <w:rPr>
                <w:rFonts w:cs="Times New Roman"/>
                <w:i/>
                <w:color w:val="000000"/>
              </w:rPr>
            </w:pPr>
          </w:p>
        </w:tc>
      </w:tr>
      <w:tr w:rsidR="00E4411F" w:rsidRPr="007F056A" w14:paraId="257022FB" w14:textId="77777777" w:rsidTr="00E4411F">
        <w:tc>
          <w:tcPr>
            <w:tcW w:w="1620" w:type="dxa"/>
          </w:tcPr>
          <w:p w14:paraId="19E1BBD7" w14:textId="77777777" w:rsidR="00E4411F" w:rsidRPr="007F056A" w:rsidRDefault="00E4411F" w:rsidP="00E4411F">
            <w:pPr>
              <w:pStyle w:val="TableBodyText"/>
            </w:pPr>
            <w:r w:rsidRPr="007F056A">
              <w:t>Results</w:t>
            </w:r>
          </w:p>
        </w:tc>
        <w:tc>
          <w:tcPr>
            <w:tcW w:w="7452" w:type="dxa"/>
          </w:tcPr>
          <w:p w14:paraId="03EFE6A6" w14:textId="77777777" w:rsidR="00E4411F" w:rsidRPr="007F056A" w:rsidRDefault="00E4411F" w:rsidP="00E4411F">
            <w:pPr>
              <w:pStyle w:val="TableBodyText"/>
              <w:rPr>
                <w:rFonts w:cs="Times New Roman"/>
                <w:i/>
                <w:color w:val="000000"/>
              </w:rPr>
            </w:pPr>
          </w:p>
        </w:tc>
      </w:tr>
    </w:tbl>
    <w:p w14:paraId="5226C6A3" w14:textId="77777777" w:rsidR="0040666D" w:rsidRDefault="0040666D" w:rsidP="0040666D">
      <w:pPr>
        <w:pStyle w:val="BodyText"/>
      </w:pPr>
    </w:p>
    <w:p w14:paraId="349F4D7B" w14:textId="3754B15E" w:rsidR="0040666D" w:rsidRDefault="0040666D" w:rsidP="00A40724">
      <w:pPr>
        <w:pStyle w:val="Heading2"/>
      </w:pPr>
      <w:bookmarkStart w:id="189" w:name="_Toc493356010"/>
      <w:r>
        <w:t>VXLAN and EVPN</w:t>
      </w:r>
      <w:bookmarkEnd w:id="189"/>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E4411F" w:rsidRPr="007F056A" w14:paraId="6E6B5B37" w14:textId="77777777" w:rsidTr="00E4411F">
        <w:tc>
          <w:tcPr>
            <w:tcW w:w="1620" w:type="dxa"/>
          </w:tcPr>
          <w:p w14:paraId="6FF1FC70" w14:textId="77777777" w:rsidR="00E4411F" w:rsidRPr="007F056A" w:rsidRDefault="00E4411F" w:rsidP="00E4411F">
            <w:pPr>
              <w:pStyle w:val="TableBodyText"/>
              <w:keepNext/>
            </w:pPr>
            <w:r w:rsidRPr="007F056A">
              <w:t>Objectives of Tests</w:t>
            </w:r>
          </w:p>
        </w:tc>
        <w:tc>
          <w:tcPr>
            <w:tcW w:w="7452" w:type="dxa"/>
          </w:tcPr>
          <w:p w14:paraId="316E4575" w14:textId="77777777" w:rsidR="00E4411F" w:rsidRPr="007F056A" w:rsidRDefault="00E4411F" w:rsidP="00E4411F">
            <w:pPr>
              <w:pStyle w:val="TableBodyText"/>
              <w:keepNext/>
              <w:rPr>
                <w:i/>
                <w:color w:val="000000"/>
              </w:rPr>
            </w:pPr>
            <w:r>
              <w:t>Test VXLAN and EVPN</w:t>
            </w:r>
          </w:p>
        </w:tc>
      </w:tr>
      <w:tr w:rsidR="00E4411F" w:rsidRPr="007F056A" w14:paraId="7BEE5B06" w14:textId="77777777" w:rsidTr="00E4411F">
        <w:tc>
          <w:tcPr>
            <w:tcW w:w="1620" w:type="dxa"/>
          </w:tcPr>
          <w:p w14:paraId="27973249" w14:textId="77777777" w:rsidR="00E4411F" w:rsidRPr="007F056A" w:rsidRDefault="00E4411F" w:rsidP="00E4411F">
            <w:pPr>
              <w:pStyle w:val="TableBodyText"/>
            </w:pPr>
            <w:r w:rsidRPr="007F056A">
              <w:t>Test configurations and connections (as shown in the figure)</w:t>
            </w:r>
          </w:p>
        </w:tc>
        <w:tc>
          <w:tcPr>
            <w:tcW w:w="7452" w:type="dxa"/>
            <w:vAlign w:val="center"/>
          </w:tcPr>
          <w:p w14:paraId="6E70E42C" w14:textId="77777777" w:rsidR="00E4411F" w:rsidRPr="007F056A" w:rsidRDefault="00E4411F" w:rsidP="005A7058">
            <w:pPr>
              <w:pStyle w:val="TableBodyTextCentered"/>
            </w:pPr>
            <w:r>
              <w:rPr>
                <w:noProof/>
                <w:lang w:bidi="ar-SA"/>
              </w:rPr>
              <w:drawing>
                <wp:inline distT="0" distB="0" distL="0" distR="0" wp14:anchorId="2FB6F293" wp14:editId="0778AFF2">
                  <wp:extent cx="4496330" cy="3009014"/>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99320" cy="3011015"/>
                          </a:xfrm>
                          <a:prstGeom prst="rect">
                            <a:avLst/>
                          </a:prstGeom>
                        </pic:spPr>
                      </pic:pic>
                    </a:graphicData>
                  </a:graphic>
                </wp:inline>
              </w:drawing>
            </w:r>
          </w:p>
        </w:tc>
      </w:tr>
      <w:tr w:rsidR="00E4411F" w:rsidRPr="007F056A" w14:paraId="2C6E4C5E" w14:textId="77777777" w:rsidTr="00E4411F">
        <w:tc>
          <w:tcPr>
            <w:tcW w:w="1620" w:type="dxa"/>
          </w:tcPr>
          <w:p w14:paraId="0226FCBB" w14:textId="77777777" w:rsidR="00E4411F" w:rsidRPr="007F056A" w:rsidRDefault="00E4411F" w:rsidP="00E4411F">
            <w:pPr>
              <w:pStyle w:val="TableBodyText"/>
            </w:pPr>
            <w:r w:rsidRPr="007F056A">
              <w:t>Test Procedure</w:t>
            </w:r>
          </w:p>
        </w:tc>
        <w:tc>
          <w:tcPr>
            <w:tcW w:w="7452" w:type="dxa"/>
          </w:tcPr>
          <w:p w14:paraId="2CBA35AD" w14:textId="60933AEB" w:rsidR="00E4411F" w:rsidRPr="007F056A" w:rsidRDefault="00E4411F" w:rsidP="00026789">
            <w:pPr>
              <w:pStyle w:val="TableListNumber"/>
              <w:numPr>
                <w:ilvl w:val="0"/>
                <w:numId w:val="110"/>
              </w:numPr>
            </w:pPr>
            <w:r>
              <w:t xml:space="preserve">Configure EVPN based VXLAN based on this </w:t>
            </w:r>
            <w:hyperlink r:id="rId125" w:history="1">
              <w:r w:rsidRPr="0004105F">
                <w:rPr>
                  <w:rStyle w:val="Hyperlink"/>
                </w:rPr>
                <w:t>document link</w:t>
              </w:r>
            </w:hyperlink>
            <w:r>
              <w:t>.</w:t>
            </w:r>
          </w:p>
          <w:p w14:paraId="7EA9F9F9" w14:textId="1FBC3BCA" w:rsidR="00E4411F" w:rsidRPr="007F056A" w:rsidRDefault="00E4411F" w:rsidP="00026789">
            <w:pPr>
              <w:pStyle w:val="TableListNumber"/>
            </w:pPr>
            <w:r>
              <w:t>Test end to end ping and data traffic using Ixia.</w:t>
            </w:r>
          </w:p>
          <w:p w14:paraId="59E7CB47" w14:textId="5E3FB9AB" w:rsidR="00E4411F" w:rsidRPr="007F056A" w:rsidRDefault="00E4411F" w:rsidP="00026789">
            <w:pPr>
              <w:pStyle w:val="TableListNumber"/>
            </w:pPr>
            <w:r w:rsidRPr="007F056A">
              <w:t>Tester send</w:t>
            </w:r>
            <w:r w:rsidR="00E20978">
              <w:t>s</w:t>
            </w:r>
            <w:r w:rsidRPr="007F056A">
              <w:t xml:space="preserve"> ping traffic between 2 devices, record as Result 1.</w:t>
            </w:r>
          </w:p>
        </w:tc>
      </w:tr>
      <w:tr w:rsidR="00E4411F" w:rsidRPr="007F056A" w14:paraId="19D2C559" w14:textId="77777777" w:rsidTr="00E4411F">
        <w:tc>
          <w:tcPr>
            <w:tcW w:w="1620" w:type="dxa"/>
          </w:tcPr>
          <w:p w14:paraId="1E74895E" w14:textId="77777777" w:rsidR="00E4411F" w:rsidRPr="007F056A" w:rsidRDefault="00E4411F" w:rsidP="00E4411F">
            <w:pPr>
              <w:pStyle w:val="TableBodyText"/>
            </w:pPr>
            <w:r w:rsidRPr="007F056A">
              <w:t>Expected Result</w:t>
            </w:r>
          </w:p>
        </w:tc>
        <w:tc>
          <w:tcPr>
            <w:tcW w:w="7452" w:type="dxa"/>
          </w:tcPr>
          <w:p w14:paraId="77C69F1B" w14:textId="77777777" w:rsidR="00E4411F" w:rsidRPr="007F056A" w:rsidRDefault="00E4411F" w:rsidP="00026789">
            <w:pPr>
              <w:pStyle w:val="TableListNumber"/>
              <w:numPr>
                <w:ilvl w:val="0"/>
                <w:numId w:val="111"/>
              </w:numPr>
            </w:pPr>
            <w:r w:rsidRPr="007F056A">
              <w:t>Ping connectivity is ok</w:t>
            </w:r>
            <w:r>
              <w:t xml:space="preserve"> &amp; traffic is fine.</w:t>
            </w:r>
          </w:p>
        </w:tc>
      </w:tr>
      <w:tr w:rsidR="00E4411F" w:rsidRPr="007F056A" w14:paraId="230A3481" w14:textId="77777777" w:rsidTr="00E4411F">
        <w:tc>
          <w:tcPr>
            <w:tcW w:w="1620" w:type="dxa"/>
          </w:tcPr>
          <w:p w14:paraId="45E9A872" w14:textId="77777777" w:rsidR="00E4411F" w:rsidRPr="007F056A" w:rsidRDefault="00E4411F" w:rsidP="00E4411F">
            <w:pPr>
              <w:pStyle w:val="TableBodyText"/>
            </w:pPr>
            <w:r w:rsidRPr="007F056A">
              <w:t>Descriptions</w:t>
            </w:r>
          </w:p>
        </w:tc>
        <w:tc>
          <w:tcPr>
            <w:tcW w:w="7452" w:type="dxa"/>
          </w:tcPr>
          <w:p w14:paraId="2FEFF156" w14:textId="77777777" w:rsidR="00E4411F" w:rsidRPr="007F056A" w:rsidRDefault="00E4411F" w:rsidP="00E4411F">
            <w:pPr>
              <w:pStyle w:val="TableBodyText"/>
              <w:rPr>
                <w:rFonts w:cs="Times New Roman"/>
                <w:i/>
                <w:color w:val="000000"/>
              </w:rPr>
            </w:pPr>
          </w:p>
        </w:tc>
      </w:tr>
      <w:tr w:rsidR="00E4411F" w:rsidRPr="007F056A" w14:paraId="64B5DB9D" w14:textId="77777777" w:rsidTr="00E4411F">
        <w:tc>
          <w:tcPr>
            <w:tcW w:w="1620" w:type="dxa"/>
          </w:tcPr>
          <w:p w14:paraId="598CFE8C" w14:textId="77777777" w:rsidR="00E4411F" w:rsidRPr="007F056A" w:rsidRDefault="00E4411F" w:rsidP="00E4411F">
            <w:pPr>
              <w:pStyle w:val="TableBodyText"/>
            </w:pPr>
            <w:r w:rsidRPr="007F056A">
              <w:t>Results</w:t>
            </w:r>
          </w:p>
        </w:tc>
        <w:tc>
          <w:tcPr>
            <w:tcW w:w="7452" w:type="dxa"/>
          </w:tcPr>
          <w:p w14:paraId="110E17DB" w14:textId="77777777" w:rsidR="00E4411F" w:rsidRPr="007F056A" w:rsidRDefault="00E4411F" w:rsidP="00E4411F">
            <w:pPr>
              <w:pStyle w:val="TableBodyText"/>
              <w:rPr>
                <w:rFonts w:cs="Times New Roman"/>
                <w:i/>
                <w:color w:val="000000"/>
              </w:rPr>
            </w:pPr>
          </w:p>
        </w:tc>
      </w:tr>
    </w:tbl>
    <w:p w14:paraId="415BEF7F" w14:textId="77777777" w:rsidR="0040666D" w:rsidRDefault="0040666D" w:rsidP="0040666D">
      <w:pPr>
        <w:pStyle w:val="BodyText"/>
      </w:pPr>
    </w:p>
    <w:p w14:paraId="7EFFAF94" w14:textId="09DE3406" w:rsidR="0040666D" w:rsidRDefault="0040666D" w:rsidP="00A40724">
      <w:pPr>
        <w:pStyle w:val="Heading2"/>
      </w:pPr>
      <w:bookmarkStart w:id="190" w:name="_Toc493356011"/>
      <w:r>
        <w:t xml:space="preserve">VXLAN </w:t>
      </w:r>
      <w:r w:rsidR="00E4411F">
        <w:t>Scaling</w:t>
      </w:r>
      <w:bookmarkEnd w:id="190"/>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5A7058" w:rsidRPr="007F056A" w14:paraId="30E812B6" w14:textId="77777777" w:rsidTr="005A7058">
        <w:tc>
          <w:tcPr>
            <w:tcW w:w="1620" w:type="dxa"/>
          </w:tcPr>
          <w:p w14:paraId="58D7834E" w14:textId="77777777" w:rsidR="005A7058" w:rsidRPr="007F056A" w:rsidRDefault="005A7058" w:rsidP="005A7058">
            <w:pPr>
              <w:pStyle w:val="TableBodyText"/>
              <w:keepNext/>
            </w:pPr>
            <w:r w:rsidRPr="007F056A">
              <w:t>Objectives of Tests</w:t>
            </w:r>
          </w:p>
        </w:tc>
        <w:tc>
          <w:tcPr>
            <w:tcW w:w="7452" w:type="dxa"/>
          </w:tcPr>
          <w:p w14:paraId="5ED51DE0" w14:textId="4C5A3002" w:rsidR="005A7058" w:rsidRPr="007F056A" w:rsidRDefault="005A7058" w:rsidP="005A7058">
            <w:pPr>
              <w:pStyle w:val="TableBodyText"/>
              <w:keepNext/>
              <w:rPr>
                <w:i/>
                <w:color w:val="000000"/>
              </w:rPr>
            </w:pPr>
            <w:r>
              <w:t>Test maximum number of VNIs</w:t>
            </w:r>
          </w:p>
        </w:tc>
      </w:tr>
      <w:tr w:rsidR="005A7058" w:rsidRPr="007F056A" w14:paraId="1D287B34" w14:textId="77777777" w:rsidTr="005A7058">
        <w:tc>
          <w:tcPr>
            <w:tcW w:w="1620" w:type="dxa"/>
          </w:tcPr>
          <w:p w14:paraId="52229F04" w14:textId="77777777" w:rsidR="005A7058" w:rsidRPr="007F056A" w:rsidRDefault="005A7058" w:rsidP="005A7058">
            <w:pPr>
              <w:pStyle w:val="TableBodyText"/>
            </w:pPr>
            <w:r w:rsidRPr="007F056A">
              <w:t>Test configurations and connections (as shown in the figure)</w:t>
            </w:r>
          </w:p>
        </w:tc>
        <w:tc>
          <w:tcPr>
            <w:tcW w:w="7452" w:type="dxa"/>
            <w:vAlign w:val="center"/>
          </w:tcPr>
          <w:p w14:paraId="153B408F" w14:textId="77777777" w:rsidR="005A7058" w:rsidRPr="007F056A" w:rsidRDefault="005A7058" w:rsidP="005A7058">
            <w:pPr>
              <w:pStyle w:val="TableBodyTextCentered"/>
            </w:pPr>
            <w:r>
              <w:rPr>
                <w:noProof/>
                <w:lang w:bidi="ar-SA"/>
              </w:rPr>
              <w:drawing>
                <wp:inline distT="0" distB="0" distL="0" distR="0" wp14:anchorId="50E24CFC" wp14:editId="648DD383">
                  <wp:extent cx="2733965" cy="3147238"/>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5444" cy="3148941"/>
                          </a:xfrm>
                          <a:prstGeom prst="rect">
                            <a:avLst/>
                          </a:prstGeom>
                        </pic:spPr>
                      </pic:pic>
                    </a:graphicData>
                  </a:graphic>
                </wp:inline>
              </w:drawing>
            </w:r>
          </w:p>
        </w:tc>
      </w:tr>
      <w:tr w:rsidR="005A7058" w:rsidRPr="00C5256C" w14:paraId="31CA1ABB" w14:textId="77777777" w:rsidTr="005A7058">
        <w:tc>
          <w:tcPr>
            <w:tcW w:w="1620" w:type="dxa"/>
          </w:tcPr>
          <w:p w14:paraId="350B37C8" w14:textId="77777777" w:rsidR="005A7058" w:rsidRPr="007F056A" w:rsidRDefault="005A7058" w:rsidP="005A7058">
            <w:pPr>
              <w:pStyle w:val="TableBodyText"/>
            </w:pPr>
            <w:r w:rsidRPr="007F056A">
              <w:t>Test Procedure</w:t>
            </w:r>
          </w:p>
        </w:tc>
        <w:tc>
          <w:tcPr>
            <w:tcW w:w="7452" w:type="dxa"/>
          </w:tcPr>
          <w:p w14:paraId="0A67CED9" w14:textId="2D194628" w:rsidR="005A7058" w:rsidRDefault="005A7058" w:rsidP="00026789">
            <w:pPr>
              <w:pStyle w:val="TableListNumber"/>
              <w:numPr>
                <w:ilvl w:val="0"/>
                <w:numId w:val="112"/>
              </w:numPr>
            </w:pPr>
            <w:r>
              <w:t>Configure maximum number of VNIs between DUT1 and DUT3 (by mapping 1:1 VLAN to VNI)</w:t>
            </w:r>
            <w:r w:rsidR="00EC4F17">
              <w:t>.</w:t>
            </w:r>
          </w:p>
          <w:p w14:paraId="4B77107B" w14:textId="567E8B2E" w:rsidR="005A7058" w:rsidRDefault="005A7058" w:rsidP="00026789">
            <w:pPr>
              <w:pStyle w:val="TableListNumber"/>
            </w:pPr>
            <w:r>
              <w:t>Configure test subnet from Ixia for each VNI</w:t>
            </w:r>
            <w:r w:rsidR="00EC4F17">
              <w:t>.</w:t>
            </w:r>
          </w:p>
          <w:p w14:paraId="31C01A9F" w14:textId="4E304190" w:rsidR="005A7058" w:rsidRPr="00C5256C" w:rsidRDefault="005A7058" w:rsidP="00026789">
            <w:pPr>
              <w:pStyle w:val="TableListNumber"/>
            </w:pPr>
            <w:r>
              <w:t xml:space="preserve">Send data traffic for each VNI from </w:t>
            </w:r>
            <w:r w:rsidR="00EC4F17">
              <w:t>Ixia</w:t>
            </w:r>
            <w:r>
              <w:t>.</w:t>
            </w:r>
            <w:r w:rsidRPr="00C5256C">
              <w:t xml:space="preserve"> </w:t>
            </w:r>
          </w:p>
        </w:tc>
      </w:tr>
      <w:tr w:rsidR="005A7058" w:rsidRPr="007F056A" w14:paraId="1A786271" w14:textId="77777777" w:rsidTr="005A7058">
        <w:tc>
          <w:tcPr>
            <w:tcW w:w="1620" w:type="dxa"/>
          </w:tcPr>
          <w:p w14:paraId="31705106" w14:textId="77777777" w:rsidR="005A7058" w:rsidRPr="007F056A" w:rsidRDefault="005A7058" w:rsidP="005A7058">
            <w:pPr>
              <w:pStyle w:val="TableBodyText"/>
            </w:pPr>
            <w:r w:rsidRPr="007F056A">
              <w:t>Expected Result</w:t>
            </w:r>
          </w:p>
        </w:tc>
        <w:tc>
          <w:tcPr>
            <w:tcW w:w="7452" w:type="dxa"/>
          </w:tcPr>
          <w:p w14:paraId="3CE12BE5" w14:textId="77777777" w:rsidR="005A7058" w:rsidRDefault="005A7058" w:rsidP="00026789">
            <w:pPr>
              <w:pStyle w:val="TableListNumber"/>
              <w:numPr>
                <w:ilvl w:val="0"/>
                <w:numId w:val="113"/>
              </w:numPr>
            </w:pPr>
            <w:r w:rsidRPr="007F056A">
              <w:t>Ping connectivity is ok</w:t>
            </w:r>
            <w:r>
              <w:t>, traffic is fine.</w:t>
            </w:r>
          </w:p>
          <w:p w14:paraId="255DCC6E" w14:textId="739CD3E4" w:rsidR="005A7058" w:rsidRPr="007F056A" w:rsidRDefault="005A7058" w:rsidP="00026789">
            <w:pPr>
              <w:pStyle w:val="TableListNumber"/>
            </w:pPr>
            <w:r>
              <w:t>Get maximum number of VNIs</w:t>
            </w:r>
            <w:r w:rsidR="00EC4F17">
              <w:t>.</w:t>
            </w:r>
          </w:p>
        </w:tc>
      </w:tr>
      <w:tr w:rsidR="005A7058" w:rsidRPr="007F056A" w14:paraId="374A630A" w14:textId="77777777" w:rsidTr="005A7058">
        <w:tc>
          <w:tcPr>
            <w:tcW w:w="1620" w:type="dxa"/>
          </w:tcPr>
          <w:p w14:paraId="176551A9" w14:textId="77777777" w:rsidR="005A7058" w:rsidRPr="007F056A" w:rsidRDefault="005A7058" w:rsidP="005A7058">
            <w:pPr>
              <w:pStyle w:val="TableBodyText"/>
            </w:pPr>
            <w:r w:rsidRPr="007F056A">
              <w:t>Descriptions</w:t>
            </w:r>
          </w:p>
        </w:tc>
        <w:tc>
          <w:tcPr>
            <w:tcW w:w="7452" w:type="dxa"/>
          </w:tcPr>
          <w:p w14:paraId="24FA743F" w14:textId="77777777" w:rsidR="005A7058" w:rsidRPr="007F056A" w:rsidRDefault="005A7058" w:rsidP="005A7058">
            <w:pPr>
              <w:pStyle w:val="TableBodyText"/>
              <w:rPr>
                <w:rFonts w:cs="Times New Roman"/>
                <w:i/>
                <w:color w:val="000000"/>
              </w:rPr>
            </w:pPr>
          </w:p>
        </w:tc>
      </w:tr>
      <w:tr w:rsidR="005A7058" w:rsidRPr="007F056A" w14:paraId="09EFD59B" w14:textId="77777777" w:rsidTr="005A7058">
        <w:tc>
          <w:tcPr>
            <w:tcW w:w="1620" w:type="dxa"/>
          </w:tcPr>
          <w:p w14:paraId="3BC63B6B" w14:textId="77777777" w:rsidR="005A7058" w:rsidRPr="007F056A" w:rsidRDefault="005A7058" w:rsidP="005A7058">
            <w:pPr>
              <w:pStyle w:val="TableBodyText"/>
            </w:pPr>
            <w:r w:rsidRPr="007F056A">
              <w:t>Results</w:t>
            </w:r>
          </w:p>
        </w:tc>
        <w:tc>
          <w:tcPr>
            <w:tcW w:w="7452" w:type="dxa"/>
          </w:tcPr>
          <w:p w14:paraId="3EE247F8" w14:textId="77777777" w:rsidR="005A7058" w:rsidRPr="007F056A" w:rsidRDefault="005A7058" w:rsidP="005A7058">
            <w:pPr>
              <w:pStyle w:val="TableBodyText"/>
              <w:rPr>
                <w:rFonts w:cs="Times New Roman"/>
                <w:i/>
                <w:color w:val="000000"/>
              </w:rPr>
            </w:pPr>
          </w:p>
        </w:tc>
      </w:tr>
    </w:tbl>
    <w:p w14:paraId="504CCAEF" w14:textId="77777777" w:rsidR="0040666D" w:rsidRDefault="0040666D" w:rsidP="0040666D">
      <w:pPr>
        <w:pStyle w:val="BodyText"/>
      </w:pPr>
    </w:p>
    <w:p w14:paraId="2D120AA4" w14:textId="3B445A60" w:rsidR="0040666D" w:rsidRDefault="0040666D" w:rsidP="00A40724">
      <w:pPr>
        <w:pStyle w:val="Heading2"/>
      </w:pPr>
      <w:bookmarkStart w:id="191" w:name="_Toc493356012"/>
      <w:r>
        <w:t>VTEP Scaling</w:t>
      </w:r>
      <w:bookmarkEnd w:id="191"/>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5A7058" w:rsidRPr="007F056A" w14:paraId="17A0463C" w14:textId="77777777" w:rsidTr="005A7058">
        <w:tc>
          <w:tcPr>
            <w:tcW w:w="1620" w:type="dxa"/>
          </w:tcPr>
          <w:p w14:paraId="36387441" w14:textId="77777777" w:rsidR="005A7058" w:rsidRPr="007F056A" w:rsidRDefault="005A7058" w:rsidP="005A7058">
            <w:pPr>
              <w:pStyle w:val="TableBodyText"/>
              <w:keepNext/>
            </w:pPr>
            <w:r w:rsidRPr="007F056A">
              <w:t>Objectives of Tests</w:t>
            </w:r>
          </w:p>
        </w:tc>
        <w:tc>
          <w:tcPr>
            <w:tcW w:w="7452" w:type="dxa"/>
          </w:tcPr>
          <w:p w14:paraId="2ED0B443" w14:textId="3AF0A16F" w:rsidR="005A7058" w:rsidRPr="007F056A" w:rsidRDefault="005A7058" w:rsidP="005A7058">
            <w:pPr>
              <w:pStyle w:val="TableBodyText"/>
              <w:keepNext/>
              <w:rPr>
                <w:i/>
                <w:color w:val="000000"/>
              </w:rPr>
            </w:pPr>
            <w:r>
              <w:t>Test maximum number of remote VTEPs</w:t>
            </w:r>
          </w:p>
        </w:tc>
      </w:tr>
      <w:tr w:rsidR="005A7058" w:rsidRPr="007F056A" w14:paraId="54DC6F4D" w14:textId="77777777" w:rsidTr="005A7058">
        <w:tc>
          <w:tcPr>
            <w:tcW w:w="1620" w:type="dxa"/>
          </w:tcPr>
          <w:p w14:paraId="7AB321BE" w14:textId="77777777" w:rsidR="005A7058" w:rsidRPr="007F056A" w:rsidRDefault="005A7058" w:rsidP="005A7058">
            <w:pPr>
              <w:pStyle w:val="TableBodyText"/>
            </w:pPr>
            <w:r w:rsidRPr="007F056A">
              <w:t>Test configurations and connections (as shown in the figure)</w:t>
            </w:r>
          </w:p>
        </w:tc>
        <w:tc>
          <w:tcPr>
            <w:tcW w:w="7452" w:type="dxa"/>
            <w:vAlign w:val="center"/>
          </w:tcPr>
          <w:p w14:paraId="45226DD5" w14:textId="77777777" w:rsidR="005A7058" w:rsidRPr="007F056A" w:rsidRDefault="005A7058" w:rsidP="005A7058">
            <w:pPr>
              <w:pStyle w:val="TableBodyTextCentered"/>
            </w:pPr>
            <w:r>
              <w:rPr>
                <w:noProof/>
                <w:lang w:bidi="ar-SA"/>
              </w:rPr>
              <w:drawing>
                <wp:inline distT="0" distB="0" distL="0" distR="0" wp14:anchorId="6D9D85C4" wp14:editId="4F219701">
                  <wp:extent cx="2247900" cy="2105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7900" cy="2105025"/>
                          </a:xfrm>
                          <a:prstGeom prst="rect">
                            <a:avLst/>
                          </a:prstGeom>
                        </pic:spPr>
                      </pic:pic>
                    </a:graphicData>
                  </a:graphic>
                </wp:inline>
              </w:drawing>
            </w:r>
          </w:p>
        </w:tc>
      </w:tr>
      <w:tr w:rsidR="005A7058" w:rsidRPr="00484A04" w14:paraId="7FB3E583" w14:textId="77777777" w:rsidTr="005A7058">
        <w:tc>
          <w:tcPr>
            <w:tcW w:w="1620" w:type="dxa"/>
          </w:tcPr>
          <w:p w14:paraId="27A6BE88" w14:textId="77777777" w:rsidR="005A7058" w:rsidRPr="007F056A" w:rsidRDefault="005A7058" w:rsidP="005A7058">
            <w:pPr>
              <w:pStyle w:val="TableBodyText"/>
            </w:pPr>
            <w:r w:rsidRPr="007F056A">
              <w:t>Test Procedure</w:t>
            </w:r>
          </w:p>
        </w:tc>
        <w:tc>
          <w:tcPr>
            <w:tcW w:w="7452" w:type="dxa"/>
          </w:tcPr>
          <w:p w14:paraId="42E82DEA" w14:textId="2F79AA71" w:rsidR="005A7058" w:rsidRPr="005A7058" w:rsidRDefault="005A7058" w:rsidP="00026789">
            <w:pPr>
              <w:pStyle w:val="TableListNumber"/>
              <w:numPr>
                <w:ilvl w:val="0"/>
                <w:numId w:val="114"/>
              </w:numPr>
            </w:pPr>
            <w:r w:rsidRPr="005A7058">
              <w:t xml:space="preserve">Run protocol emulator in Tport2, and make 750 VNIs between DUT port and Tport2. This will emulate 750 VTEPs from </w:t>
            </w:r>
            <w:r w:rsidR="00EC4F17">
              <w:t xml:space="preserve">the </w:t>
            </w:r>
            <w:r w:rsidRPr="005A7058">
              <w:t>switch</w:t>
            </w:r>
            <w:r w:rsidR="00EC4F17">
              <w:t>’s</w:t>
            </w:r>
            <w:r w:rsidRPr="005A7058">
              <w:t xml:space="preserve"> point of view.</w:t>
            </w:r>
          </w:p>
          <w:p w14:paraId="603640EC" w14:textId="46250372" w:rsidR="005A7058" w:rsidRPr="005A7058" w:rsidRDefault="005A7058" w:rsidP="00026789">
            <w:pPr>
              <w:pStyle w:val="TableListNumber"/>
            </w:pPr>
            <w:r w:rsidRPr="005A7058">
              <w:t xml:space="preserve">Send traffic for </w:t>
            </w:r>
            <w:r w:rsidR="00EC4F17">
              <w:t xml:space="preserve">a </w:t>
            </w:r>
            <w:r w:rsidRPr="005A7058">
              <w:t xml:space="preserve">single MAC address from Tport1 (BUM traffic), the traffic should be replicated at DUT and should reach to 750 VTEPs (sitting in </w:t>
            </w:r>
            <w:r w:rsidR="00EC4F17" w:rsidRPr="005A7058">
              <w:t>Ixia</w:t>
            </w:r>
            <w:r w:rsidRPr="005A7058">
              <w:t>).</w:t>
            </w:r>
          </w:p>
          <w:p w14:paraId="1C65928D" w14:textId="3C6DEE99" w:rsidR="005A7058" w:rsidRPr="005A7058" w:rsidRDefault="005A7058" w:rsidP="00EC4F17">
            <w:pPr>
              <w:pStyle w:val="TableListNumber"/>
            </w:pPr>
            <w:r w:rsidRPr="005A7058">
              <w:t xml:space="preserve">Run the test for </w:t>
            </w:r>
            <w:r w:rsidR="00EC4F17">
              <w:t>m</w:t>
            </w:r>
            <w:r w:rsidRPr="005A7058">
              <w:t>ax supported VTEPs</w:t>
            </w:r>
            <w:r w:rsidR="00EC4F17">
              <w:t>.</w:t>
            </w:r>
          </w:p>
        </w:tc>
      </w:tr>
      <w:tr w:rsidR="005A7058" w:rsidRPr="007F056A" w14:paraId="7858CF6A" w14:textId="77777777" w:rsidTr="005A7058">
        <w:tc>
          <w:tcPr>
            <w:tcW w:w="1620" w:type="dxa"/>
          </w:tcPr>
          <w:p w14:paraId="3378DEEE" w14:textId="77777777" w:rsidR="005A7058" w:rsidRPr="007F056A" w:rsidRDefault="005A7058" w:rsidP="005A7058">
            <w:pPr>
              <w:pStyle w:val="TableBodyText"/>
            </w:pPr>
            <w:r w:rsidRPr="007F056A">
              <w:t>Expected Result</w:t>
            </w:r>
          </w:p>
        </w:tc>
        <w:tc>
          <w:tcPr>
            <w:tcW w:w="7452" w:type="dxa"/>
          </w:tcPr>
          <w:p w14:paraId="3F0D328B" w14:textId="77777777" w:rsidR="005A7058" w:rsidRPr="005A7058" w:rsidRDefault="005A7058" w:rsidP="00026789">
            <w:pPr>
              <w:pStyle w:val="TableListNumber"/>
              <w:numPr>
                <w:ilvl w:val="0"/>
                <w:numId w:val="115"/>
              </w:numPr>
            </w:pPr>
            <w:r w:rsidRPr="005A7058">
              <w:t>Record the maximum supported VTEPs.</w:t>
            </w:r>
          </w:p>
        </w:tc>
      </w:tr>
      <w:tr w:rsidR="005A7058" w:rsidRPr="007F056A" w14:paraId="67583D06" w14:textId="77777777" w:rsidTr="005A7058">
        <w:tc>
          <w:tcPr>
            <w:tcW w:w="1620" w:type="dxa"/>
          </w:tcPr>
          <w:p w14:paraId="021A1C4F" w14:textId="77777777" w:rsidR="005A7058" w:rsidRPr="007F056A" w:rsidRDefault="005A7058" w:rsidP="005A7058">
            <w:pPr>
              <w:pStyle w:val="TableBodyText"/>
            </w:pPr>
            <w:r w:rsidRPr="007F056A">
              <w:t>Descriptions</w:t>
            </w:r>
          </w:p>
        </w:tc>
        <w:tc>
          <w:tcPr>
            <w:tcW w:w="7452" w:type="dxa"/>
          </w:tcPr>
          <w:p w14:paraId="3EBCAD7C" w14:textId="77777777" w:rsidR="005A7058" w:rsidRPr="007F056A" w:rsidRDefault="005A7058" w:rsidP="005A7058">
            <w:pPr>
              <w:pStyle w:val="TableBodyText"/>
              <w:rPr>
                <w:rFonts w:cs="Times New Roman"/>
                <w:i/>
                <w:color w:val="000000"/>
              </w:rPr>
            </w:pPr>
          </w:p>
        </w:tc>
      </w:tr>
      <w:tr w:rsidR="005A7058" w:rsidRPr="007F056A" w14:paraId="17608A12" w14:textId="77777777" w:rsidTr="005A7058">
        <w:tc>
          <w:tcPr>
            <w:tcW w:w="1620" w:type="dxa"/>
          </w:tcPr>
          <w:p w14:paraId="3F29EAE4" w14:textId="77777777" w:rsidR="005A7058" w:rsidRPr="007F056A" w:rsidRDefault="005A7058" w:rsidP="005A7058">
            <w:pPr>
              <w:pStyle w:val="TableBodyText"/>
            </w:pPr>
            <w:r w:rsidRPr="007F056A">
              <w:t>Results</w:t>
            </w:r>
          </w:p>
        </w:tc>
        <w:tc>
          <w:tcPr>
            <w:tcW w:w="7452" w:type="dxa"/>
          </w:tcPr>
          <w:p w14:paraId="46251341" w14:textId="77777777" w:rsidR="005A7058" w:rsidRPr="007F056A" w:rsidRDefault="005A7058" w:rsidP="005A7058">
            <w:pPr>
              <w:pStyle w:val="TableBodyText"/>
              <w:rPr>
                <w:rFonts w:cs="Times New Roman"/>
                <w:i/>
                <w:color w:val="000000"/>
              </w:rPr>
            </w:pPr>
          </w:p>
        </w:tc>
      </w:tr>
    </w:tbl>
    <w:p w14:paraId="0412E2DA" w14:textId="77777777" w:rsidR="0040666D" w:rsidRDefault="0040666D" w:rsidP="0040666D">
      <w:pPr>
        <w:pStyle w:val="BodyText"/>
      </w:pPr>
    </w:p>
    <w:p w14:paraId="63957778" w14:textId="086F5DF1" w:rsidR="0040666D" w:rsidRDefault="0040666D" w:rsidP="00A40724">
      <w:pPr>
        <w:pStyle w:val="Heading2"/>
      </w:pPr>
      <w:bookmarkStart w:id="192" w:name="_Toc493356013"/>
      <w:r>
        <w:t>VXLAN Asymmetric Routing</w:t>
      </w:r>
      <w:bookmarkEnd w:id="192"/>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5A7058" w:rsidRPr="007F056A" w14:paraId="6E96302F" w14:textId="77777777" w:rsidTr="005A7058">
        <w:tc>
          <w:tcPr>
            <w:tcW w:w="1620" w:type="dxa"/>
          </w:tcPr>
          <w:p w14:paraId="0EFA6D5F" w14:textId="77777777" w:rsidR="005A7058" w:rsidRPr="007F056A" w:rsidRDefault="005A7058" w:rsidP="005A7058">
            <w:pPr>
              <w:pStyle w:val="TableBodyText"/>
              <w:keepNext/>
            </w:pPr>
            <w:r w:rsidRPr="007F056A">
              <w:t>Objectives of Tests</w:t>
            </w:r>
          </w:p>
        </w:tc>
        <w:tc>
          <w:tcPr>
            <w:tcW w:w="7452" w:type="dxa"/>
          </w:tcPr>
          <w:p w14:paraId="6A26D3BF" w14:textId="6067442A" w:rsidR="005A7058" w:rsidRPr="007F056A" w:rsidRDefault="005A7058" w:rsidP="00EC4F17">
            <w:pPr>
              <w:pStyle w:val="TableBodyText"/>
              <w:keepNext/>
              <w:rPr>
                <w:i/>
                <w:color w:val="000000"/>
              </w:rPr>
            </w:pPr>
            <w:r>
              <w:t xml:space="preserve">Test </w:t>
            </w:r>
            <w:r w:rsidR="00EC4F17">
              <w:t>a</w:t>
            </w:r>
            <w:r>
              <w:t>symmetric VXLAN routing</w:t>
            </w:r>
          </w:p>
        </w:tc>
      </w:tr>
      <w:tr w:rsidR="005A7058" w:rsidRPr="007F056A" w14:paraId="4E98C7CB" w14:textId="77777777" w:rsidTr="005A7058">
        <w:tc>
          <w:tcPr>
            <w:tcW w:w="1620" w:type="dxa"/>
          </w:tcPr>
          <w:p w14:paraId="12C36733" w14:textId="77777777" w:rsidR="005A7058" w:rsidRPr="007F056A" w:rsidRDefault="005A7058" w:rsidP="005A7058">
            <w:pPr>
              <w:pStyle w:val="TableBodyText"/>
            </w:pPr>
            <w:r w:rsidRPr="007F056A">
              <w:t>Test configurations and connections (as shown in the figure)</w:t>
            </w:r>
          </w:p>
        </w:tc>
        <w:tc>
          <w:tcPr>
            <w:tcW w:w="7452" w:type="dxa"/>
            <w:vAlign w:val="center"/>
          </w:tcPr>
          <w:p w14:paraId="6D5AC732" w14:textId="77777777" w:rsidR="005A7058" w:rsidRPr="007F056A" w:rsidRDefault="005A7058" w:rsidP="005A7058">
            <w:pPr>
              <w:pStyle w:val="TableBodyTextCentered"/>
            </w:pPr>
            <w:r>
              <w:rPr>
                <w:noProof/>
                <w:lang w:bidi="ar-SA"/>
              </w:rPr>
              <w:drawing>
                <wp:inline distT="0" distB="0" distL="0" distR="0" wp14:anchorId="5B3EF258" wp14:editId="18E3F83B">
                  <wp:extent cx="4085590" cy="3800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5590" cy="3800475"/>
                          </a:xfrm>
                          <a:prstGeom prst="rect">
                            <a:avLst/>
                          </a:prstGeom>
                        </pic:spPr>
                      </pic:pic>
                    </a:graphicData>
                  </a:graphic>
                </wp:inline>
              </w:drawing>
            </w:r>
          </w:p>
        </w:tc>
      </w:tr>
      <w:tr w:rsidR="005A7058" w:rsidRPr="007F056A" w14:paraId="202FEBFF" w14:textId="77777777" w:rsidTr="005A7058">
        <w:tc>
          <w:tcPr>
            <w:tcW w:w="1620" w:type="dxa"/>
          </w:tcPr>
          <w:p w14:paraId="56358F89" w14:textId="77777777" w:rsidR="005A7058" w:rsidRPr="007F056A" w:rsidRDefault="005A7058" w:rsidP="005A7058">
            <w:pPr>
              <w:pStyle w:val="TableBodyText"/>
            </w:pPr>
            <w:r w:rsidRPr="007F056A">
              <w:t>Test Procedure</w:t>
            </w:r>
          </w:p>
        </w:tc>
        <w:tc>
          <w:tcPr>
            <w:tcW w:w="7452" w:type="dxa"/>
          </w:tcPr>
          <w:p w14:paraId="5FD05DF9" w14:textId="0AE5992B" w:rsidR="005A7058" w:rsidRPr="007F056A" w:rsidRDefault="005A7058" w:rsidP="00026789">
            <w:pPr>
              <w:pStyle w:val="TableListNumber"/>
              <w:numPr>
                <w:ilvl w:val="0"/>
                <w:numId w:val="116"/>
              </w:numPr>
            </w:pPr>
            <w:r>
              <w:t>Configure the system based on topology with asymmetric routing configurations.</w:t>
            </w:r>
          </w:p>
          <w:p w14:paraId="63A3DBB0" w14:textId="0B429AAC" w:rsidR="005A7058" w:rsidRPr="007F056A" w:rsidRDefault="005A7058" w:rsidP="00026789">
            <w:pPr>
              <w:pStyle w:val="TableListNumber"/>
            </w:pPr>
            <w:r>
              <w:t>Using Ixia ping from 10.10.10.11 to 20.20.20.33 and send end to end traffic.</w:t>
            </w:r>
          </w:p>
        </w:tc>
      </w:tr>
      <w:tr w:rsidR="005A7058" w:rsidRPr="007F056A" w14:paraId="2A17DECA" w14:textId="77777777" w:rsidTr="005A7058">
        <w:tc>
          <w:tcPr>
            <w:tcW w:w="1620" w:type="dxa"/>
          </w:tcPr>
          <w:p w14:paraId="697D4F2E" w14:textId="77777777" w:rsidR="005A7058" w:rsidRPr="007F056A" w:rsidRDefault="005A7058" w:rsidP="005A7058">
            <w:pPr>
              <w:pStyle w:val="TableBodyText"/>
            </w:pPr>
            <w:r w:rsidRPr="007F056A">
              <w:t>Expected Result</w:t>
            </w:r>
          </w:p>
        </w:tc>
        <w:tc>
          <w:tcPr>
            <w:tcW w:w="7452" w:type="dxa"/>
          </w:tcPr>
          <w:p w14:paraId="075384BC" w14:textId="74AEDE44" w:rsidR="005A7058" w:rsidRPr="007F056A" w:rsidRDefault="005A7058" w:rsidP="00EC4F17">
            <w:pPr>
              <w:pStyle w:val="TableListNumber"/>
            </w:pPr>
            <w:r w:rsidRPr="007F056A">
              <w:t>Ping connectivity is ok</w:t>
            </w:r>
            <w:r>
              <w:t>, traffic can be passed.</w:t>
            </w:r>
          </w:p>
        </w:tc>
      </w:tr>
      <w:tr w:rsidR="005A7058" w:rsidRPr="007F056A" w14:paraId="7F1B1C45" w14:textId="77777777" w:rsidTr="005A7058">
        <w:tc>
          <w:tcPr>
            <w:tcW w:w="1620" w:type="dxa"/>
          </w:tcPr>
          <w:p w14:paraId="70CAB197" w14:textId="77777777" w:rsidR="005A7058" w:rsidRPr="007F056A" w:rsidRDefault="005A7058" w:rsidP="005A7058">
            <w:pPr>
              <w:pStyle w:val="TableBodyText"/>
            </w:pPr>
            <w:r w:rsidRPr="007F056A">
              <w:t>Descriptions</w:t>
            </w:r>
          </w:p>
        </w:tc>
        <w:tc>
          <w:tcPr>
            <w:tcW w:w="7452" w:type="dxa"/>
          </w:tcPr>
          <w:p w14:paraId="2B0BCF44" w14:textId="77777777" w:rsidR="005A7058" w:rsidRPr="007F056A" w:rsidRDefault="005A7058" w:rsidP="005A7058">
            <w:pPr>
              <w:pStyle w:val="TableBodyText"/>
              <w:rPr>
                <w:rFonts w:cs="Times New Roman"/>
                <w:i/>
                <w:color w:val="000000"/>
              </w:rPr>
            </w:pPr>
          </w:p>
        </w:tc>
      </w:tr>
      <w:tr w:rsidR="005A7058" w:rsidRPr="007F056A" w14:paraId="1EFFED4A" w14:textId="77777777" w:rsidTr="005A7058">
        <w:tc>
          <w:tcPr>
            <w:tcW w:w="1620" w:type="dxa"/>
          </w:tcPr>
          <w:p w14:paraId="4E188897" w14:textId="77777777" w:rsidR="005A7058" w:rsidRPr="007F056A" w:rsidRDefault="005A7058" w:rsidP="005A7058">
            <w:pPr>
              <w:pStyle w:val="TableBodyText"/>
            </w:pPr>
            <w:r w:rsidRPr="007F056A">
              <w:t>Results</w:t>
            </w:r>
          </w:p>
        </w:tc>
        <w:tc>
          <w:tcPr>
            <w:tcW w:w="7452" w:type="dxa"/>
          </w:tcPr>
          <w:p w14:paraId="1E3CD68F" w14:textId="77777777" w:rsidR="005A7058" w:rsidRPr="007F056A" w:rsidRDefault="005A7058" w:rsidP="005A7058">
            <w:pPr>
              <w:pStyle w:val="TableBodyText"/>
              <w:rPr>
                <w:rFonts w:cs="Times New Roman"/>
                <w:i/>
                <w:color w:val="000000"/>
              </w:rPr>
            </w:pPr>
          </w:p>
        </w:tc>
      </w:tr>
    </w:tbl>
    <w:p w14:paraId="7ABA3B5A" w14:textId="77777777" w:rsidR="005A7058" w:rsidRDefault="005A7058" w:rsidP="0040666D">
      <w:pPr>
        <w:pStyle w:val="BodyText"/>
      </w:pPr>
    </w:p>
    <w:p w14:paraId="76BD9419" w14:textId="6E73763B" w:rsidR="0040666D" w:rsidRDefault="0040666D" w:rsidP="005A7058">
      <w:pPr>
        <w:pStyle w:val="Heading2"/>
      </w:pPr>
      <w:bookmarkStart w:id="193" w:name="_Toc493356014"/>
      <w:r>
        <w:t xml:space="preserve">VXLAN Symmetrical </w:t>
      </w:r>
      <w:r w:rsidR="005A7058">
        <w:t>Routing</w:t>
      </w:r>
      <w:bookmarkEnd w:id="193"/>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5A7058" w:rsidRPr="007F056A" w14:paraId="089267BD" w14:textId="77777777" w:rsidTr="005A7058">
        <w:tc>
          <w:tcPr>
            <w:tcW w:w="1620" w:type="dxa"/>
          </w:tcPr>
          <w:p w14:paraId="62B20F4E" w14:textId="77777777" w:rsidR="005A7058" w:rsidRPr="007F056A" w:rsidRDefault="005A7058" w:rsidP="00541248">
            <w:pPr>
              <w:pStyle w:val="TableBodyText"/>
              <w:keepNext/>
            </w:pPr>
            <w:r w:rsidRPr="007F056A">
              <w:t>Objectives of Tests</w:t>
            </w:r>
          </w:p>
        </w:tc>
        <w:tc>
          <w:tcPr>
            <w:tcW w:w="7452" w:type="dxa"/>
          </w:tcPr>
          <w:p w14:paraId="3EB0329C" w14:textId="2A48F262" w:rsidR="005A7058" w:rsidRPr="007F056A" w:rsidRDefault="00532F69" w:rsidP="00532F69">
            <w:pPr>
              <w:pStyle w:val="TableBodyText"/>
              <w:keepNext/>
              <w:rPr>
                <w:i/>
                <w:color w:val="000000"/>
              </w:rPr>
            </w:pPr>
            <w:r>
              <w:t xml:space="preserve">Symmetrical </w:t>
            </w:r>
            <w:r w:rsidR="005A7058">
              <w:t>routing</w:t>
            </w:r>
          </w:p>
        </w:tc>
      </w:tr>
      <w:tr w:rsidR="005A7058" w:rsidRPr="007F056A" w14:paraId="695A02E0" w14:textId="77777777" w:rsidTr="005A7058">
        <w:tc>
          <w:tcPr>
            <w:tcW w:w="1620" w:type="dxa"/>
          </w:tcPr>
          <w:p w14:paraId="73A261B3" w14:textId="77777777" w:rsidR="005A7058" w:rsidRPr="007F056A" w:rsidRDefault="005A7058" w:rsidP="005A7058">
            <w:pPr>
              <w:pStyle w:val="TableBodyText"/>
            </w:pPr>
            <w:r w:rsidRPr="007F056A">
              <w:t>Test configurations and connections (as shown in the figure)</w:t>
            </w:r>
          </w:p>
        </w:tc>
        <w:tc>
          <w:tcPr>
            <w:tcW w:w="7452" w:type="dxa"/>
            <w:vAlign w:val="center"/>
          </w:tcPr>
          <w:p w14:paraId="378AF807" w14:textId="398F3E56" w:rsidR="005A7058" w:rsidRPr="007F056A" w:rsidRDefault="00532F69" w:rsidP="005A7058">
            <w:pPr>
              <w:pStyle w:val="TableBodyTextCentered"/>
            </w:pPr>
            <w:r>
              <w:rPr>
                <w:noProof/>
                <w:lang w:bidi="ar-SA"/>
              </w:rPr>
              <w:drawing>
                <wp:inline distT="0" distB="0" distL="0" distR="0" wp14:anchorId="47574CD2" wp14:editId="7B2AFD7C">
                  <wp:extent cx="4085590" cy="3800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5590" cy="3800475"/>
                          </a:xfrm>
                          <a:prstGeom prst="rect">
                            <a:avLst/>
                          </a:prstGeom>
                        </pic:spPr>
                      </pic:pic>
                    </a:graphicData>
                  </a:graphic>
                </wp:inline>
              </w:drawing>
            </w:r>
          </w:p>
        </w:tc>
      </w:tr>
      <w:tr w:rsidR="005A7058" w:rsidRPr="007F056A" w14:paraId="3D101C1E" w14:textId="77777777" w:rsidTr="005A7058">
        <w:tc>
          <w:tcPr>
            <w:tcW w:w="1620" w:type="dxa"/>
          </w:tcPr>
          <w:p w14:paraId="3D2D3F84" w14:textId="77777777" w:rsidR="005A7058" w:rsidRPr="007F056A" w:rsidRDefault="005A7058" w:rsidP="005A7058">
            <w:pPr>
              <w:pStyle w:val="TableBodyText"/>
            </w:pPr>
            <w:r w:rsidRPr="007F056A">
              <w:t>Test Procedure</w:t>
            </w:r>
          </w:p>
        </w:tc>
        <w:tc>
          <w:tcPr>
            <w:tcW w:w="7452" w:type="dxa"/>
          </w:tcPr>
          <w:p w14:paraId="1318E4D9" w14:textId="51CACBFF" w:rsidR="005A7058" w:rsidRPr="007F056A" w:rsidRDefault="00B7307E" w:rsidP="00026789">
            <w:pPr>
              <w:pStyle w:val="TableListNumber"/>
              <w:numPr>
                <w:ilvl w:val="0"/>
                <w:numId w:val="117"/>
              </w:numPr>
            </w:pPr>
            <w:r>
              <w:t>TBD</w:t>
            </w:r>
          </w:p>
        </w:tc>
      </w:tr>
      <w:tr w:rsidR="005A7058" w:rsidRPr="007F056A" w14:paraId="221E4BEE" w14:textId="77777777" w:rsidTr="005A7058">
        <w:tc>
          <w:tcPr>
            <w:tcW w:w="1620" w:type="dxa"/>
          </w:tcPr>
          <w:p w14:paraId="2E138916" w14:textId="77777777" w:rsidR="005A7058" w:rsidRPr="007F056A" w:rsidRDefault="005A7058" w:rsidP="005A7058">
            <w:pPr>
              <w:pStyle w:val="TableBodyText"/>
            </w:pPr>
            <w:r w:rsidRPr="007F056A">
              <w:t>Expected Result</w:t>
            </w:r>
          </w:p>
        </w:tc>
        <w:tc>
          <w:tcPr>
            <w:tcW w:w="7452" w:type="dxa"/>
          </w:tcPr>
          <w:p w14:paraId="3E7ED0D5" w14:textId="6C00CE0D" w:rsidR="005A7058" w:rsidRPr="007F056A" w:rsidRDefault="00B7307E" w:rsidP="00026789">
            <w:pPr>
              <w:pStyle w:val="TableListNumber"/>
            </w:pPr>
            <w:r>
              <w:t>TBD</w:t>
            </w:r>
          </w:p>
        </w:tc>
      </w:tr>
      <w:tr w:rsidR="005A7058" w:rsidRPr="007F056A" w14:paraId="7789CC9F" w14:textId="77777777" w:rsidTr="005A7058">
        <w:tc>
          <w:tcPr>
            <w:tcW w:w="1620" w:type="dxa"/>
          </w:tcPr>
          <w:p w14:paraId="7F53A70C" w14:textId="77777777" w:rsidR="005A7058" w:rsidRPr="007F056A" w:rsidRDefault="005A7058" w:rsidP="005A7058">
            <w:pPr>
              <w:pStyle w:val="TableBodyText"/>
            </w:pPr>
            <w:r w:rsidRPr="007F056A">
              <w:t>Descriptions</w:t>
            </w:r>
          </w:p>
        </w:tc>
        <w:tc>
          <w:tcPr>
            <w:tcW w:w="7452" w:type="dxa"/>
          </w:tcPr>
          <w:p w14:paraId="473C8366" w14:textId="75EDAF72" w:rsidR="005A7058" w:rsidRPr="007F056A" w:rsidRDefault="00B7307E" w:rsidP="005A7058">
            <w:pPr>
              <w:pStyle w:val="TableBodyText"/>
              <w:rPr>
                <w:rFonts w:cs="Times New Roman"/>
                <w:i/>
                <w:color w:val="000000"/>
              </w:rPr>
            </w:pPr>
            <w:r>
              <w:rPr>
                <w:rFonts w:cs="Times New Roman"/>
                <w:i/>
                <w:color w:val="000000"/>
              </w:rPr>
              <w:t>TBD</w:t>
            </w:r>
          </w:p>
        </w:tc>
      </w:tr>
      <w:tr w:rsidR="005A7058" w:rsidRPr="007F056A" w14:paraId="715E17D6" w14:textId="77777777" w:rsidTr="005A7058">
        <w:tc>
          <w:tcPr>
            <w:tcW w:w="1620" w:type="dxa"/>
          </w:tcPr>
          <w:p w14:paraId="7C7BF787" w14:textId="77777777" w:rsidR="005A7058" w:rsidRPr="007F056A" w:rsidRDefault="005A7058" w:rsidP="005A7058">
            <w:pPr>
              <w:pStyle w:val="TableBodyText"/>
            </w:pPr>
            <w:r w:rsidRPr="007F056A">
              <w:t>Results</w:t>
            </w:r>
          </w:p>
        </w:tc>
        <w:tc>
          <w:tcPr>
            <w:tcW w:w="7452" w:type="dxa"/>
          </w:tcPr>
          <w:p w14:paraId="3AD3FB57" w14:textId="3A70A9D1" w:rsidR="005A7058" w:rsidRPr="007F056A" w:rsidRDefault="00B7307E" w:rsidP="005A7058">
            <w:pPr>
              <w:pStyle w:val="TableBodyText"/>
              <w:rPr>
                <w:rFonts w:cs="Times New Roman"/>
                <w:i/>
                <w:color w:val="000000"/>
              </w:rPr>
            </w:pPr>
            <w:r>
              <w:rPr>
                <w:rFonts w:cs="Times New Roman"/>
                <w:i/>
                <w:color w:val="000000"/>
              </w:rPr>
              <w:t>TBD</w:t>
            </w:r>
          </w:p>
        </w:tc>
      </w:tr>
    </w:tbl>
    <w:p w14:paraId="5492BB3B" w14:textId="38D8D1C0" w:rsidR="0040666D" w:rsidRDefault="0040666D" w:rsidP="0040666D">
      <w:pPr>
        <w:pStyle w:val="BodyText"/>
      </w:pPr>
    </w:p>
    <w:p w14:paraId="1C25A5F8" w14:textId="61B5D263" w:rsidR="0040666D" w:rsidRDefault="00002AF6" w:rsidP="00002AF6">
      <w:pPr>
        <w:pStyle w:val="Heading1"/>
      </w:pPr>
      <w:bookmarkStart w:id="194" w:name="_Toc493356015"/>
      <w:r>
        <w:t xml:space="preserve">Solutions </w:t>
      </w:r>
      <w:r w:rsidR="0040666D">
        <w:t>– Leaf &amp; Spine</w:t>
      </w:r>
      <w:bookmarkEnd w:id="194"/>
    </w:p>
    <w:p w14:paraId="6B5CE545" w14:textId="570D5FE8" w:rsidR="0040666D" w:rsidRDefault="0040666D" w:rsidP="00A40724">
      <w:pPr>
        <w:pStyle w:val="Heading2"/>
      </w:pPr>
      <w:bookmarkStart w:id="195" w:name="_Toc493356016"/>
      <w:r>
        <w:t xml:space="preserve">Leaf &amp; </w:t>
      </w:r>
      <w:r w:rsidR="00A40724">
        <w:t>Spine with ECMP with BGP &amp; MLAG</w:t>
      </w:r>
      <w:bookmarkEnd w:id="195"/>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4E71D1" w:rsidRPr="007F056A" w14:paraId="184F1499" w14:textId="77777777" w:rsidTr="004E71D1">
        <w:tc>
          <w:tcPr>
            <w:tcW w:w="1620" w:type="dxa"/>
          </w:tcPr>
          <w:p w14:paraId="38F03D8E" w14:textId="77777777" w:rsidR="004E71D1" w:rsidRPr="007F056A" w:rsidRDefault="004E71D1" w:rsidP="004E71D1">
            <w:pPr>
              <w:pStyle w:val="TableBodyText"/>
              <w:keepNext/>
            </w:pPr>
            <w:r w:rsidRPr="007F056A">
              <w:t>Objectives of Tests</w:t>
            </w:r>
          </w:p>
        </w:tc>
        <w:tc>
          <w:tcPr>
            <w:tcW w:w="7452" w:type="dxa"/>
          </w:tcPr>
          <w:p w14:paraId="73763152" w14:textId="65D31FDE" w:rsidR="004E71D1" w:rsidRPr="007F056A" w:rsidRDefault="004E71D1" w:rsidP="004E71D1">
            <w:pPr>
              <w:pStyle w:val="TableBodyText"/>
              <w:keepNext/>
              <w:rPr>
                <w:i/>
                <w:color w:val="000000"/>
              </w:rPr>
            </w:pPr>
            <w:r>
              <w:t xml:space="preserve">Verify that ECMP based load balancing works in </w:t>
            </w:r>
            <w:r w:rsidR="00EC4F17">
              <w:t>leaf/s</w:t>
            </w:r>
            <w:r>
              <w:t>pine setup</w:t>
            </w:r>
          </w:p>
        </w:tc>
      </w:tr>
      <w:tr w:rsidR="004E71D1" w:rsidRPr="007F056A" w14:paraId="79C581F6" w14:textId="77777777" w:rsidTr="004E71D1">
        <w:tc>
          <w:tcPr>
            <w:tcW w:w="1620" w:type="dxa"/>
          </w:tcPr>
          <w:p w14:paraId="2CD5E429" w14:textId="77777777" w:rsidR="004E71D1" w:rsidRPr="007F056A" w:rsidRDefault="004E71D1" w:rsidP="004E71D1">
            <w:pPr>
              <w:pStyle w:val="TableBodyText"/>
            </w:pPr>
            <w:r w:rsidRPr="007F056A">
              <w:t>Test configurations and connections (as shown in the figure)</w:t>
            </w:r>
          </w:p>
        </w:tc>
        <w:tc>
          <w:tcPr>
            <w:tcW w:w="7452" w:type="dxa"/>
            <w:vAlign w:val="center"/>
          </w:tcPr>
          <w:p w14:paraId="249EC3AD" w14:textId="77777777" w:rsidR="004E71D1" w:rsidRPr="007F056A" w:rsidRDefault="004E71D1" w:rsidP="00912DF9">
            <w:pPr>
              <w:pStyle w:val="TableBodyTextCentered"/>
            </w:pPr>
            <w:r>
              <w:rPr>
                <w:noProof/>
                <w:lang w:bidi="ar-SA"/>
              </w:rPr>
              <w:drawing>
                <wp:inline distT="0" distB="0" distL="0" distR="0" wp14:anchorId="155138E3" wp14:editId="6800219F">
                  <wp:extent cx="4085590" cy="20307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5590" cy="2030730"/>
                          </a:xfrm>
                          <a:prstGeom prst="rect">
                            <a:avLst/>
                          </a:prstGeom>
                        </pic:spPr>
                      </pic:pic>
                    </a:graphicData>
                  </a:graphic>
                </wp:inline>
              </w:drawing>
            </w:r>
          </w:p>
        </w:tc>
      </w:tr>
      <w:tr w:rsidR="004E71D1" w:rsidRPr="008D4B30" w14:paraId="5E277F5E" w14:textId="77777777" w:rsidTr="004E71D1">
        <w:tc>
          <w:tcPr>
            <w:tcW w:w="1620" w:type="dxa"/>
          </w:tcPr>
          <w:p w14:paraId="2917AA76" w14:textId="77777777" w:rsidR="004E71D1" w:rsidRPr="007F056A" w:rsidRDefault="004E71D1" w:rsidP="004E71D1">
            <w:pPr>
              <w:pStyle w:val="TableBodyText"/>
            </w:pPr>
            <w:r w:rsidRPr="007F056A">
              <w:t>Test Procedure</w:t>
            </w:r>
          </w:p>
        </w:tc>
        <w:tc>
          <w:tcPr>
            <w:tcW w:w="7452" w:type="dxa"/>
          </w:tcPr>
          <w:p w14:paraId="0BF34085" w14:textId="79E51D26" w:rsidR="004E71D1" w:rsidRDefault="004E71D1" w:rsidP="00026789">
            <w:pPr>
              <w:pStyle w:val="TableListNumber"/>
              <w:numPr>
                <w:ilvl w:val="0"/>
                <w:numId w:val="118"/>
              </w:numPr>
            </w:pPr>
            <w:r>
              <w:t>Setup BGP n</w:t>
            </w:r>
            <w:r w:rsidR="00B7307E">
              <w:t>eighbor establish</w:t>
            </w:r>
            <w:r>
              <w:t xml:space="preserve"> between </w:t>
            </w:r>
            <w:r w:rsidR="006F5849">
              <w:t xml:space="preserve">the </w:t>
            </w:r>
            <w:r>
              <w:t>leaf and spine.</w:t>
            </w:r>
          </w:p>
          <w:p w14:paraId="0DFEE504" w14:textId="1429BCA0" w:rsidR="004E71D1" w:rsidRDefault="004E71D1" w:rsidP="00026789">
            <w:pPr>
              <w:pStyle w:val="TableListNumber"/>
            </w:pPr>
            <w:r>
              <w:t>On one side</w:t>
            </w:r>
            <w:r w:rsidR="009031BA">
              <w:t>,</w:t>
            </w:r>
            <w:r>
              <w:t xml:space="preserve"> directly connect</w:t>
            </w:r>
            <w:r w:rsidR="00C72188">
              <w:t xml:space="preserve"> the</w:t>
            </w:r>
            <w:r>
              <w:t xml:space="preserve"> Ixia (emulating L3 on TOR), and</w:t>
            </w:r>
            <w:r w:rsidR="009031BA">
              <w:t xml:space="preserve"> on</w:t>
            </w:r>
            <w:r w:rsidR="00C72188">
              <w:t xml:space="preserve"> the</w:t>
            </w:r>
            <w:r>
              <w:t xml:space="preserve"> other side configure MLAG and connect </w:t>
            </w:r>
            <w:r w:rsidR="009031BA">
              <w:t xml:space="preserve">Ixia </w:t>
            </w:r>
            <w:r>
              <w:t>to the access switch (emulating L2/K3 boundary).</w:t>
            </w:r>
          </w:p>
          <w:p w14:paraId="06A494DC" w14:textId="7B8A7BAD" w:rsidR="004E71D1" w:rsidRDefault="004E71D1" w:rsidP="00026789">
            <w:pPr>
              <w:pStyle w:val="TableListNumber"/>
            </w:pPr>
            <w:r>
              <w:t>Check routing table on leaf to see multiple path</w:t>
            </w:r>
            <w:r w:rsidR="006F5849">
              <w:t>s</w:t>
            </w:r>
            <w:r>
              <w:t xml:space="preserve"> for destination using ECMP</w:t>
            </w:r>
            <w:r w:rsidR="006F5849">
              <w:t>.</w:t>
            </w:r>
          </w:p>
          <w:p w14:paraId="68B0B548" w14:textId="0277F3FD" w:rsidR="004E71D1" w:rsidRPr="008D4B30" w:rsidRDefault="004E71D1" w:rsidP="00026789">
            <w:pPr>
              <w:pStyle w:val="TableListNumber"/>
            </w:pPr>
            <w:r>
              <w:t>Using Ixia send mix</w:t>
            </w:r>
            <w:r w:rsidR="006F5849">
              <w:t>ed</w:t>
            </w:r>
            <w:r>
              <w:t xml:space="preserve"> traffic for </w:t>
            </w:r>
            <w:r w:rsidR="006F5849">
              <w:t>SIP/DIP</w:t>
            </w:r>
            <w:r>
              <w:t xml:space="preserve"> and measure the link counters to see the traffic is getting load balanced.</w:t>
            </w:r>
          </w:p>
        </w:tc>
      </w:tr>
      <w:tr w:rsidR="004E71D1" w:rsidRPr="008D4B30" w14:paraId="7CA87DC4" w14:textId="77777777" w:rsidTr="004E71D1">
        <w:tc>
          <w:tcPr>
            <w:tcW w:w="1620" w:type="dxa"/>
          </w:tcPr>
          <w:p w14:paraId="2C4E2ECA" w14:textId="77777777" w:rsidR="004E71D1" w:rsidRPr="007F056A" w:rsidRDefault="004E71D1" w:rsidP="004E71D1">
            <w:pPr>
              <w:pStyle w:val="TableBodyText"/>
            </w:pPr>
            <w:r w:rsidRPr="007F056A">
              <w:t>Expected Result</w:t>
            </w:r>
          </w:p>
        </w:tc>
        <w:tc>
          <w:tcPr>
            <w:tcW w:w="7452" w:type="dxa"/>
          </w:tcPr>
          <w:p w14:paraId="4E65B59A" w14:textId="7B260DE2" w:rsidR="004E71D1" w:rsidRDefault="004E71D1" w:rsidP="00026789">
            <w:pPr>
              <w:pStyle w:val="TableListNumber"/>
              <w:numPr>
                <w:ilvl w:val="0"/>
                <w:numId w:val="119"/>
              </w:numPr>
            </w:pPr>
            <w:r>
              <w:t>Verify the ECMP load balancing</w:t>
            </w:r>
            <w:r w:rsidR="006F5849">
              <w:t>.</w:t>
            </w:r>
          </w:p>
          <w:p w14:paraId="2EF4B3F5" w14:textId="5B68B1B1" w:rsidR="004E71D1" w:rsidRPr="008D4B30" w:rsidRDefault="004E71D1" w:rsidP="00026789">
            <w:pPr>
              <w:pStyle w:val="TableListNumber"/>
            </w:pPr>
            <w:r>
              <w:t>Verify that MLAG works in conjunction with ECMP/BGP</w:t>
            </w:r>
            <w:r w:rsidR="006F5849">
              <w:t>.</w:t>
            </w:r>
          </w:p>
        </w:tc>
      </w:tr>
      <w:tr w:rsidR="004E71D1" w:rsidRPr="007F056A" w14:paraId="4763EC42" w14:textId="77777777" w:rsidTr="004E71D1">
        <w:tc>
          <w:tcPr>
            <w:tcW w:w="1620" w:type="dxa"/>
          </w:tcPr>
          <w:p w14:paraId="66EDB825" w14:textId="77777777" w:rsidR="004E71D1" w:rsidRPr="007F056A" w:rsidRDefault="004E71D1" w:rsidP="004E71D1">
            <w:pPr>
              <w:pStyle w:val="TableBodyText"/>
            </w:pPr>
            <w:r w:rsidRPr="007F056A">
              <w:t>Descriptions</w:t>
            </w:r>
          </w:p>
        </w:tc>
        <w:tc>
          <w:tcPr>
            <w:tcW w:w="7452" w:type="dxa"/>
          </w:tcPr>
          <w:p w14:paraId="48BE4B84" w14:textId="77777777" w:rsidR="004E71D1" w:rsidRPr="007F056A" w:rsidRDefault="004E71D1" w:rsidP="004E71D1">
            <w:pPr>
              <w:pStyle w:val="TableBodyText"/>
              <w:rPr>
                <w:rFonts w:cs="Times New Roman"/>
                <w:i/>
                <w:color w:val="000000"/>
              </w:rPr>
            </w:pPr>
          </w:p>
        </w:tc>
      </w:tr>
      <w:tr w:rsidR="004E71D1" w:rsidRPr="007F056A" w14:paraId="06AC2698" w14:textId="77777777" w:rsidTr="004E71D1">
        <w:tc>
          <w:tcPr>
            <w:tcW w:w="1620" w:type="dxa"/>
          </w:tcPr>
          <w:p w14:paraId="5F6B69A1" w14:textId="77777777" w:rsidR="004E71D1" w:rsidRPr="007F056A" w:rsidRDefault="004E71D1" w:rsidP="004E71D1">
            <w:pPr>
              <w:pStyle w:val="TableBodyText"/>
            </w:pPr>
            <w:r w:rsidRPr="007F056A">
              <w:t>Results</w:t>
            </w:r>
          </w:p>
        </w:tc>
        <w:tc>
          <w:tcPr>
            <w:tcW w:w="7452" w:type="dxa"/>
          </w:tcPr>
          <w:p w14:paraId="36C03488" w14:textId="77777777" w:rsidR="004E71D1" w:rsidRPr="007F056A" w:rsidRDefault="004E71D1" w:rsidP="004E71D1">
            <w:pPr>
              <w:pStyle w:val="TableBodyText"/>
              <w:rPr>
                <w:rFonts w:cs="Times New Roman"/>
                <w:i/>
                <w:color w:val="000000"/>
              </w:rPr>
            </w:pPr>
          </w:p>
        </w:tc>
      </w:tr>
    </w:tbl>
    <w:p w14:paraId="7450406A" w14:textId="550F210F" w:rsidR="0040666D" w:rsidRDefault="0040666D" w:rsidP="0040666D">
      <w:pPr>
        <w:pStyle w:val="BodyText"/>
      </w:pPr>
    </w:p>
    <w:p w14:paraId="45C41B11" w14:textId="5728B9DC" w:rsidR="0040666D" w:rsidRDefault="0040666D" w:rsidP="00A40724">
      <w:pPr>
        <w:pStyle w:val="Heading2"/>
      </w:pPr>
      <w:bookmarkStart w:id="196" w:name="_Toc493356017"/>
      <w:r>
        <w:t xml:space="preserve">Leaf &amp; Spine with ECMP </w:t>
      </w:r>
      <w:r w:rsidR="00A40724">
        <w:t>Resilient Hashing</w:t>
      </w:r>
      <w:bookmarkEnd w:id="196"/>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4E71D1" w:rsidRPr="007F056A" w14:paraId="2DE9D34C" w14:textId="77777777" w:rsidTr="004E71D1">
        <w:tc>
          <w:tcPr>
            <w:tcW w:w="1620" w:type="dxa"/>
          </w:tcPr>
          <w:p w14:paraId="3B2AD97F" w14:textId="77777777" w:rsidR="004E71D1" w:rsidRPr="007F056A" w:rsidRDefault="004E71D1" w:rsidP="004E71D1">
            <w:pPr>
              <w:pStyle w:val="TableBodyText"/>
              <w:keepNext/>
            </w:pPr>
            <w:r w:rsidRPr="007F056A">
              <w:t>Objectives of Tests</w:t>
            </w:r>
          </w:p>
        </w:tc>
        <w:tc>
          <w:tcPr>
            <w:tcW w:w="7452" w:type="dxa"/>
          </w:tcPr>
          <w:p w14:paraId="75E6AF8E" w14:textId="3365E77D" w:rsidR="004E71D1" w:rsidRPr="007F056A" w:rsidRDefault="004E71D1" w:rsidP="004E71D1">
            <w:pPr>
              <w:pStyle w:val="TableBodyText"/>
              <w:keepNext/>
              <w:rPr>
                <w:i/>
                <w:color w:val="000000"/>
              </w:rPr>
            </w:pPr>
            <w:r>
              <w:t>Verify that ECMP resilient hashing works i</w:t>
            </w:r>
            <w:r w:rsidR="006F5849">
              <w:t>n leaf/s</w:t>
            </w:r>
            <w:r>
              <w:t xml:space="preserve">pine setup </w:t>
            </w:r>
          </w:p>
        </w:tc>
      </w:tr>
      <w:tr w:rsidR="004E71D1" w:rsidRPr="007F056A" w14:paraId="5FA16728" w14:textId="77777777" w:rsidTr="004E71D1">
        <w:tc>
          <w:tcPr>
            <w:tcW w:w="1620" w:type="dxa"/>
          </w:tcPr>
          <w:p w14:paraId="7E5BD60F" w14:textId="77777777" w:rsidR="004E71D1" w:rsidRPr="007F056A" w:rsidRDefault="004E71D1" w:rsidP="004E71D1">
            <w:pPr>
              <w:pStyle w:val="TableBodyText"/>
            </w:pPr>
            <w:r w:rsidRPr="007F056A">
              <w:t>Test configurations and connections (as shown in the figure)</w:t>
            </w:r>
          </w:p>
        </w:tc>
        <w:tc>
          <w:tcPr>
            <w:tcW w:w="7452" w:type="dxa"/>
            <w:vAlign w:val="center"/>
          </w:tcPr>
          <w:p w14:paraId="242FFA48" w14:textId="77777777" w:rsidR="004E71D1" w:rsidRPr="007F056A" w:rsidRDefault="004E71D1" w:rsidP="00912DF9">
            <w:pPr>
              <w:pStyle w:val="TableBodyTextCentered"/>
            </w:pPr>
            <w:r>
              <w:rPr>
                <w:noProof/>
                <w:lang w:bidi="ar-SA"/>
              </w:rPr>
              <w:drawing>
                <wp:inline distT="0" distB="0" distL="0" distR="0" wp14:anchorId="31261C40" wp14:editId="1E168A82">
                  <wp:extent cx="4085590" cy="20307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5590" cy="2030730"/>
                          </a:xfrm>
                          <a:prstGeom prst="rect">
                            <a:avLst/>
                          </a:prstGeom>
                        </pic:spPr>
                      </pic:pic>
                    </a:graphicData>
                  </a:graphic>
                </wp:inline>
              </w:drawing>
            </w:r>
          </w:p>
        </w:tc>
      </w:tr>
      <w:tr w:rsidR="004E71D1" w:rsidRPr="008D4B30" w14:paraId="1ACC598D" w14:textId="77777777" w:rsidTr="004E71D1">
        <w:tc>
          <w:tcPr>
            <w:tcW w:w="1620" w:type="dxa"/>
          </w:tcPr>
          <w:p w14:paraId="4DFF62EA" w14:textId="77777777" w:rsidR="004E71D1" w:rsidRPr="007F056A" w:rsidRDefault="004E71D1" w:rsidP="004E71D1">
            <w:pPr>
              <w:pStyle w:val="TableBodyText"/>
            </w:pPr>
            <w:r w:rsidRPr="007F056A">
              <w:t>Test Procedure</w:t>
            </w:r>
          </w:p>
        </w:tc>
        <w:tc>
          <w:tcPr>
            <w:tcW w:w="7452" w:type="dxa"/>
          </w:tcPr>
          <w:p w14:paraId="59828EBC" w14:textId="39060109" w:rsidR="004E71D1" w:rsidRDefault="004E71D1" w:rsidP="00026789">
            <w:pPr>
              <w:pStyle w:val="TableListNumber"/>
              <w:numPr>
                <w:ilvl w:val="0"/>
                <w:numId w:val="120"/>
              </w:numPr>
            </w:pPr>
            <w:r>
              <w:t xml:space="preserve">Setup BGP neighborship between </w:t>
            </w:r>
            <w:r w:rsidR="006F5849">
              <w:t xml:space="preserve">the </w:t>
            </w:r>
            <w:r>
              <w:t>leaf and spine</w:t>
            </w:r>
            <w:r w:rsidR="006F5849">
              <w:t>.</w:t>
            </w:r>
          </w:p>
          <w:p w14:paraId="00AAB970" w14:textId="6313417A" w:rsidR="004E71D1" w:rsidRDefault="004E71D1" w:rsidP="00026789">
            <w:pPr>
              <w:pStyle w:val="TableListNumber"/>
            </w:pPr>
            <w:r>
              <w:t>On one side</w:t>
            </w:r>
            <w:r w:rsidR="006F5849">
              <w:t>,</w:t>
            </w:r>
            <w:r>
              <w:t xml:space="preserve"> directly connect </w:t>
            </w:r>
            <w:r w:rsidR="006F5849">
              <w:t xml:space="preserve">the </w:t>
            </w:r>
            <w:r>
              <w:t xml:space="preserve">Ixia (emulating L3 on TOR), and </w:t>
            </w:r>
            <w:r w:rsidR="006F5849">
              <w:t>on</w:t>
            </w:r>
            <w:r w:rsidR="00C72188">
              <w:t xml:space="preserve"> the</w:t>
            </w:r>
            <w:r w:rsidR="006F5849">
              <w:t xml:space="preserve"> </w:t>
            </w:r>
            <w:r>
              <w:t xml:space="preserve">other side configure MLAG and connect </w:t>
            </w:r>
            <w:r w:rsidR="006F5849">
              <w:t xml:space="preserve">Ixia </w:t>
            </w:r>
            <w:r>
              <w:t>to the access switch (emulating L2/L3 boundary).</w:t>
            </w:r>
          </w:p>
          <w:p w14:paraId="3098A9D2" w14:textId="01333EDE" w:rsidR="004E71D1" w:rsidRDefault="004E71D1" w:rsidP="00026789">
            <w:pPr>
              <w:pStyle w:val="TableListNumber"/>
            </w:pPr>
            <w:r>
              <w:t>Check routing table on leaf to see multiple path</w:t>
            </w:r>
            <w:r w:rsidR="006F5849">
              <w:t>s</w:t>
            </w:r>
            <w:r>
              <w:t xml:space="preserve"> for destination using ECMP</w:t>
            </w:r>
            <w:r w:rsidR="006F5849">
              <w:t>.</w:t>
            </w:r>
          </w:p>
          <w:p w14:paraId="6BB7B69A" w14:textId="2F8D0A07" w:rsidR="004E71D1" w:rsidRDefault="004E71D1" w:rsidP="00026789">
            <w:pPr>
              <w:pStyle w:val="TableListNumber"/>
            </w:pPr>
            <w:r>
              <w:t>Using Ixia send mix</w:t>
            </w:r>
            <w:r w:rsidR="006F5849">
              <w:t>ed</w:t>
            </w:r>
            <w:r>
              <w:t xml:space="preserve"> traffic for </w:t>
            </w:r>
            <w:r w:rsidR="006F5849">
              <w:t>SIP/DIP</w:t>
            </w:r>
            <w:r>
              <w:t xml:space="preserve"> and measure the link counters to see the traffic is getting load balanced.</w:t>
            </w:r>
          </w:p>
          <w:p w14:paraId="01E52B12" w14:textId="36627F07" w:rsidR="004E71D1" w:rsidRDefault="004E71D1" w:rsidP="006F5849">
            <w:pPr>
              <w:pStyle w:val="TableListNumber"/>
            </w:pPr>
            <w:r>
              <w:t xml:space="preserve">Once stable – </w:t>
            </w:r>
            <w:r w:rsidR="006F5849" w:rsidRPr="00912DF9">
              <w:rPr>
                <w:highlight w:val="cyan"/>
              </w:rPr>
              <w:t>flip</w:t>
            </w:r>
            <w:r w:rsidR="006F5849">
              <w:t xml:space="preserve"> </w:t>
            </w:r>
            <w:r>
              <w:t>the link between</w:t>
            </w:r>
            <w:r w:rsidR="006F5849">
              <w:t xml:space="preserve"> the</w:t>
            </w:r>
            <w:r>
              <w:t xml:space="preserve"> leaf and spine, and see that the flows are transferred to </w:t>
            </w:r>
            <w:r w:rsidR="006F5849">
              <w:t xml:space="preserve">a </w:t>
            </w:r>
            <w:r>
              <w:t>second spine.</w:t>
            </w:r>
          </w:p>
          <w:p w14:paraId="4FB209A9" w14:textId="77777777" w:rsidR="004E71D1" w:rsidRDefault="004E71D1" w:rsidP="00026789">
            <w:pPr>
              <w:pStyle w:val="TableListNumber"/>
            </w:pPr>
            <w:r>
              <w:t>Bring the spine link up, and see that flow does not come back.</w:t>
            </w:r>
          </w:p>
          <w:p w14:paraId="5D582D3D" w14:textId="2BEA6F00" w:rsidR="004E71D1" w:rsidRPr="008D4B30" w:rsidRDefault="004E71D1" w:rsidP="00026789">
            <w:pPr>
              <w:pStyle w:val="TableListNumber"/>
            </w:pPr>
            <w:r>
              <w:t xml:space="preserve">Add one more flow, and see that </w:t>
            </w:r>
            <w:r w:rsidR="006F5849">
              <w:t xml:space="preserve">the </w:t>
            </w:r>
            <w:r>
              <w:t>existing flow do</w:t>
            </w:r>
            <w:r w:rsidR="006F5849">
              <w:t>es</w:t>
            </w:r>
            <w:r>
              <w:t xml:space="preserve"> not get re-hashed by </w:t>
            </w:r>
            <w:r w:rsidR="006F5849">
              <w:t xml:space="preserve">a </w:t>
            </w:r>
            <w:r>
              <w:t>new flow.</w:t>
            </w:r>
          </w:p>
        </w:tc>
      </w:tr>
      <w:tr w:rsidR="004E71D1" w:rsidRPr="008D4B30" w14:paraId="2545957F" w14:textId="77777777" w:rsidTr="004E71D1">
        <w:tc>
          <w:tcPr>
            <w:tcW w:w="1620" w:type="dxa"/>
          </w:tcPr>
          <w:p w14:paraId="2C942847" w14:textId="77777777" w:rsidR="004E71D1" w:rsidRPr="007F056A" w:rsidRDefault="004E71D1" w:rsidP="004E71D1">
            <w:pPr>
              <w:pStyle w:val="TableBodyText"/>
            </w:pPr>
            <w:r w:rsidRPr="007F056A">
              <w:t>Expected Result</w:t>
            </w:r>
          </w:p>
        </w:tc>
        <w:tc>
          <w:tcPr>
            <w:tcW w:w="7452" w:type="dxa"/>
          </w:tcPr>
          <w:p w14:paraId="4AD9EC28" w14:textId="7C4EA88B" w:rsidR="004E71D1" w:rsidRPr="008D4B30" w:rsidRDefault="004E71D1" w:rsidP="00026789">
            <w:pPr>
              <w:pStyle w:val="TableListNumber"/>
              <w:numPr>
                <w:ilvl w:val="0"/>
                <w:numId w:val="121"/>
              </w:numPr>
            </w:pPr>
            <w:r>
              <w:t xml:space="preserve">Verify the ECMP load balancing works and resilient hashing works with link </w:t>
            </w:r>
            <w:r w:rsidRPr="00912DF9">
              <w:rPr>
                <w:highlight w:val="cyan"/>
              </w:rPr>
              <w:t>flap</w:t>
            </w:r>
            <w:r>
              <w:t xml:space="preserve"> and new flow introduction.</w:t>
            </w:r>
          </w:p>
        </w:tc>
      </w:tr>
      <w:tr w:rsidR="004E71D1" w:rsidRPr="007F056A" w14:paraId="5C390C7F" w14:textId="77777777" w:rsidTr="004E71D1">
        <w:tc>
          <w:tcPr>
            <w:tcW w:w="1620" w:type="dxa"/>
          </w:tcPr>
          <w:p w14:paraId="7984F03E" w14:textId="77777777" w:rsidR="004E71D1" w:rsidRPr="007F056A" w:rsidRDefault="004E71D1" w:rsidP="004E71D1">
            <w:pPr>
              <w:pStyle w:val="TableBodyText"/>
            </w:pPr>
            <w:r w:rsidRPr="007F056A">
              <w:t>Descriptions</w:t>
            </w:r>
          </w:p>
        </w:tc>
        <w:tc>
          <w:tcPr>
            <w:tcW w:w="7452" w:type="dxa"/>
          </w:tcPr>
          <w:p w14:paraId="7C0162D2" w14:textId="77777777" w:rsidR="004E71D1" w:rsidRPr="007F056A" w:rsidRDefault="004E71D1" w:rsidP="004E71D1">
            <w:pPr>
              <w:pStyle w:val="TableBodyText"/>
              <w:rPr>
                <w:rFonts w:cs="Times New Roman"/>
                <w:i/>
                <w:color w:val="000000"/>
              </w:rPr>
            </w:pPr>
          </w:p>
        </w:tc>
      </w:tr>
      <w:tr w:rsidR="004E71D1" w:rsidRPr="007F056A" w14:paraId="460461BB" w14:textId="77777777" w:rsidTr="004E71D1">
        <w:tc>
          <w:tcPr>
            <w:tcW w:w="1620" w:type="dxa"/>
          </w:tcPr>
          <w:p w14:paraId="13A147DF" w14:textId="77777777" w:rsidR="004E71D1" w:rsidRPr="007F056A" w:rsidRDefault="004E71D1" w:rsidP="004E71D1">
            <w:pPr>
              <w:pStyle w:val="TableBodyText"/>
            </w:pPr>
            <w:r w:rsidRPr="007F056A">
              <w:t>Results</w:t>
            </w:r>
          </w:p>
        </w:tc>
        <w:tc>
          <w:tcPr>
            <w:tcW w:w="7452" w:type="dxa"/>
          </w:tcPr>
          <w:p w14:paraId="2D4EE06C" w14:textId="77777777" w:rsidR="004E71D1" w:rsidRPr="007F056A" w:rsidRDefault="004E71D1" w:rsidP="004E71D1">
            <w:pPr>
              <w:pStyle w:val="TableBodyText"/>
              <w:rPr>
                <w:rFonts w:cs="Times New Roman"/>
                <w:i/>
                <w:color w:val="000000"/>
              </w:rPr>
            </w:pPr>
          </w:p>
        </w:tc>
      </w:tr>
    </w:tbl>
    <w:p w14:paraId="6551F7DB" w14:textId="7EBD676A" w:rsidR="0040666D" w:rsidRDefault="0040666D" w:rsidP="0040666D">
      <w:pPr>
        <w:pStyle w:val="BodyText"/>
      </w:pPr>
    </w:p>
    <w:p w14:paraId="149E82C8" w14:textId="603E8E7C" w:rsidR="0040666D" w:rsidRDefault="0040666D" w:rsidP="00A40724">
      <w:pPr>
        <w:pStyle w:val="Heading2"/>
      </w:pPr>
      <w:bookmarkStart w:id="197" w:name="_Toc493356018"/>
      <w:r>
        <w:t xml:space="preserve">Leaf &amp; Spine – ECMP </w:t>
      </w:r>
      <w:r w:rsidR="00A40724">
        <w:t>Convergence</w:t>
      </w:r>
      <w:bookmarkEnd w:id="197"/>
    </w:p>
    <w:tbl>
      <w:tblPr>
        <w:tblW w:w="9072" w:type="dxa"/>
        <w:tblInd w:w="84"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Layout w:type="fixed"/>
        <w:tblCellMar>
          <w:left w:w="84" w:type="dxa"/>
          <w:right w:w="84" w:type="dxa"/>
        </w:tblCellMar>
        <w:tblLook w:val="04A0" w:firstRow="1" w:lastRow="0" w:firstColumn="1" w:lastColumn="0" w:noHBand="0" w:noVBand="1"/>
      </w:tblPr>
      <w:tblGrid>
        <w:gridCol w:w="1620"/>
        <w:gridCol w:w="7452"/>
      </w:tblGrid>
      <w:tr w:rsidR="004E71D1" w:rsidRPr="007F056A" w14:paraId="7A4B72DA" w14:textId="77777777" w:rsidTr="004E71D1">
        <w:tc>
          <w:tcPr>
            <w:tcW w:w="1620" w:type="dxa"/>
          </w:tcPr>
          <w:p w14:paraId="00D0C7C4" w14:textId="77777777" w:rsidR="004E71D1" w:rsidRPr="007F056A" w:rsidRDefault="004E71D1" w:rsidP="004E71D1">
            <w:pPr>
              <w:pStyle w:val="TableBodyText"/>
              <w:keepNext/>
            </w:pPr>
            <w:r w:rsidRPr="007F056A">
              <w:t>Objectives of Tests</w:t>
            </w:r>
          </w:p>
        </w:tc>
        <w:tc>
          <w:tcPr>
            <w:tcW w:w="7452" w:type="dxa"/>
          </w:tcPr>
          <w:p w14:paraId="648C6D56" w14:textId="77777777" w:rsidR="004E71D1" w:rsidRPr="007F056A" w:rsidRDefault="004E71D1" w:rsidP="004E71D1">
            <w:pPr>
              <w:pStyle w:val="TableBodyText"/>
              <w:keepNext/>
              <w:rPr>
                <w:i/>
                <w:color w:val="000000"/>
              </w:rPr>
            </w:pPr>
            <w:r>
              <w:t xml:space="preserve">Measure ECMP convergence </w:t>
            </w:r>
          </w:p>
        </w:tc>
      </w:tr>
      <w:tr w:rsidR="004E71D1" w:rsidRPr="007F056A" w14:paraId="5EC5C903" w14:textId="77777777" w:rsidTr="004E71D1">
        <w:tc>
          <w:tcPr>
            <w:tcW w:w="1620" w:type="dxa"/>
          </w:tcPr>
          <w:p w14:paraId="3B820F1B" w14:textId="77777777" w:rsidR="004E71D1" w:rsidRPr="007F056A" w:rsidRDefault="004E71D1" w:rsidP="004E71D1">
            <w:pPr>
              <w:pStyle w:val="TableBodyText"/>
            </w:pPr>
            <w:r w:rsidRPr="007F056A">
              <w:t>Test configurations and connections (as shown in the figure)</w:t>
            </w:r>
          </w:p>
        </w:tc>
        <w:tc>
          <w:tcPr>
            <w:tcW w:w="7452" w:type="dxa"/>
            <w:vAlign w:val="center"/>
          </w:tcPr>
          <w:p w14:paraId="078A46AB" w14:textId="77777777" w:rsidR="004E71D1" w:rsidRPr="007F056A" w:rsidRDefault="004E71D1" w:rsidP="00912DF9">
            <w:pPr>
              <w:pStyle w:val="TableBodyTextCentered"/>
            </w:pPr>
            <w:r>
              <w:rPr>
                <w:noProof/>
                <w:lang w:bidi="ar-SA"/>
              </w:rPr>
              <w:drawing>
                <wp:inline distT="0" distB="0" distL="0" distR="0" wp14:anchorId="4306FBAC" wp14:editId="7DF1CD5F">
                  <wp:extent cx="4085590" cy="2030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5590" cy="2030730"/>
                          </a:xfrm>
                          <a:prstGeom prst="rect">
                            <a:avLst/>
                          </a:prstGeom>
                        </pic:spPr>
                      </pic:pic>
                    </a:graphicData>
                  </a:graphic>
                </wp:inline>
              </w:drawing>
            </w:r>
          </w:p>
        </w:tc>
      </w:tr>
      <w:tr w:rsidR="004E71D1" w:rsidRPr="008D4B30" w14:paraId="564017BA" w14:textId="77777777" w:rsidTr="004E71D1">
        <w:tc>
          <w:tcPr>
            <w:tcW w:w="1620" w:type="dxa"/>
          </w:tcPr>
          <w:p w14:paraId="64BD6F73" w14:textId="77777777" w:rsidR="004E71D1" w:rsidRPr="007F056A" w:rsidRDefault="004E71D1" w:rsidP="004E71D1">
            <w:pPr>
              <w:pStyle w:val="TableBodyText"/>
            </w:pPr>
            <w:r w:rsidRPr="007F056A">
              <w:t>Test Procedure</w:t>
            </w:r>
          </w:p>
        </w:tc>
        <w:tc>
          <w:tcPr>
            <w:tcW w:w="7452" w:type="dxa"/>
          </w:tcPr>
          <w:p w14:paraId="5269762D" w14:textId="7BAFF154" w:rsidR="004E71D1" w:rsidRDefault="004E71D1" w:rsidP="00026789">
            <w:pPr>
              <w:pStyle w:val="TableListNumber"/>
              <w:numPr>
                <w:ilvl w:val="0"/>
                <w:numId w:val="122"/>
              </w:numPr>
            </w:pPr>
            <w:r>
              <w:t>Setup BGP neighborship between</w:t>
            </w:r>
            <w:r w:rsidR="006F5849">
              <w:t xml:space="preserve"> the</w:t>
            </w:r>
            <w:r>
              <w:t xml:space="preserve"> leaf and spine</w:t>
            </w:r>
            <w:r w:rsidR="00786060">
              <w:t>.</w:t>
            </w:r>
          </w:p>
          <w:p w14:paraId="32E78FAA" w14:textId="0457491A" w:rsidR="004E71D1" w:rsidRDefault="004E71D1" w:rsidP="00026789">
            <w:pPr>
              <w:pStyle w:val="TableListNumber"/>
            </w:pPr>
            <w:r>
              <w:t>On one side</w:t>
            </w:r>
            <w:r w:rsidR="00C72188">
              <w:t>,</w:t>
            </w:r>
            <w:r>
              <w:t xml:space="preserve"> directly connect</w:t>
            </w:r>
            <w:r w:rsidR="00C72188">
              <w:t xml:space="preserve"> the</w:t>
            </w:r>
            <w:r>
              <w:t xml:space="preserve"> Ixia (emulating L3 on TOR), and </w:t>
            </w:r>
            <w:r w:rsidR="00C72188">
              <w:t xml:space="preserve">on the </w:t>
            </w:r>
            <w:r>
              <w:t xml:space="preserve">other side configure MLAG and connect </w:t>
            </w:r>
            <w:r w:rsidR="00C72188">
              <w:t xml:space="preserve">Ixia </w:t>
            </w:r>
            <w:r>
              <w:t>to the access switch (emulating L2/L3 boundary).</w:t>
            </w:r>
          </w:p>
          <w:p w14:paraId="787F3523" w14:textId="77C0A24B" w:rsidR="004E71D1" w:rsidRDefault="004E71D1" w:rsidP="00026789">
            <w:pPr>
              <w:pStyle w:val="TableListNumber"/>
            </w:pPr>
            <w:r>
              <w:t>Check routing table on leaf to see multiple path</w:t>
            </w:r>
            <w:r w:rsidR="00C72188">
              <w:t>s</w:t>
            </w:r>
            <w:r>
              <w:t xml:space="preserve"> for destination using ECMP</w:t>
            </w:r>
            <w:r w:rsidR="00C72188">
              <w:t>.</w:t>
            </w:r>
          </w:p>
          <w:p w14:paraId="43266B63" w14:textId="0EA9ED87" w:rsidR="004E71D1" w:rsidRDefault="004E71D1" w:rsidP="00026789">
            <w:pPr>
              <w:pStyle w:val="TableListNumber"/>
            </w:pPr>
            <w:r>
              <w:t>Using Ixia send mix</w:t>
            </w:r>
            <w:r w:rsidR="00C72188">
              <w:t>ed</w:t>
            </w:r>
            <w:r>
              <w:t xml:space="preserve"> traffic for </w:t>
            </w:r>
            <w:r w:rsidR="00C72188">
              <w:t>SIP/DIP</w:t>
            </w:r>
            <w:r>
              <w:t xml:space="preserve"> and measure the link counters to see the traffic is getting load balanced.</w:t>
            </w:r>
          </w:p>
          <w:p w14:paraId="33F28F8E" w14:textId="27CA0FCA" w:rsidR="004E71D1" w:rsidRDefault="004E71D1" w:rsidP="00C72188">
            <w:pPr>
              <w:pStyle w:val="TableListNumber"/>
            </w:pPr>
            <w:r>
              <w:t>Once the flow is settled, kill a link between leaf and spine.</w:t>
            </w:r>
          </w:p>
          <w:p w14:paraId="1326E587" w14:textId="33CE44B3" w:rsidR="004E71D1" w:rsidRPr="008D4B30" w:rsidRDefault="004E71D1" w:rsidP="00026789">
            <w:pPr>
              <w:pStyle w:val="TableListNumber"/>
            </w:pPr>
            <w:r>
              <w:t>Measure the number packets dropped when the flow is forced to change from one ECMP link to another.</w:t>
            </w:r>
          </w:p>
        </w:tc>
      </w:tr>
      <w:tr w:rsidR="004E71D1" w:rsidRPr="008D4B30" w14:paraId="7DAC2C2E" w14:textId="77777777" w:rsidTr="004E71D1">
        <w:tc>
          <w:tcPr>
            <w:tcW w:w="1620" w:type="dxa"/>
          </w:tcPr>
          <w:p w14:paraId="73DB106F" w14:textId="77777777" w:rsidR="004E71D1" w:rsidRPr="007F056A" w:rsidRDefault="004E71D1" w:rsidP="004E71D1">
            <w:pPr>
              <w:pStyle w:val="TableBodyText"/>
            </w:pPr>
            <w:r w:rsidRPr="007F056A">
              <w:t>Expected Result</w:t>
            </w:r>
          </w:p>
        </w:tc>
        <w:tc>
          <w:tcPr>
            <w:tcW w:w="7452" w:type="dxa"/>
          </w:tcPr>
          <w:p w14:paraId="361278AC" w14:textId="5520C040" w:rsidR="004E71D1" w:rsidRPr="008D4B30" w:rsidRDefault="004E71D1" w:rsidP="00026789">
            <w:pPr>
              <w:pStyle w:val="TableListNumber"/>
              <w:numPr>
                <w:ilvl w:val="0"/>
                <w:numId w:val="123"/>
              </w:numPr>
            </w:pPr>
            <w:r>
              <w:t>Measure the time it took for converging to next ECMP next hop.</w:t>
            </w:r>
          </w:p>
        </w:tc>
      </w:tr>
      <w:tr w:rsidR="004E71D1" w:rsidRPr="007F056A" w14:paraId="10A96C60" w14:textId="77777777" w:rsidTr="004E71D1">
        <w:tc>
          <w:tcPr>
            <w:tcW w:w="1620" w:type="dxa"/>
          </w:tcPr>
          <w:p w14:paraId="5127EEC6" w14:textId="77777777" w:rsidR="004E71D1" w:rsidRPr="007F056A" w:rsidRDefault="004E71D1" w:rsidP="004E71D1">
            <w:pPr>
              <w:pStyle w:val="TableBodyText"/>
            </w:pPr>
            <w:r w:rsidRPr="007F056A">
              <w:t>Descriptions</w:t>
            </w:r>
          </w:p>
        </w:tc>
        <w:tc>
          <w:tcPr>
            <w:tcW w:w="7452" w:type="dxa"/>
          </w:tcPr>
          <w:p w14:paraId="04000AC2" w14:textId="77777777" w:rsidR="004E71D1" w:rsidRPr="007F056A" w:rsidRDefault="004E71D1" w:rsidP="004E71D1">
            <w:pPr>
              <w:pStyle w:val="TableBodyText"/>
              <w:rPr>
                <w:rFonts w:cs="Times New Roman"/>
                <w:i/>
                <w:color w:val="000000"/>
              </w:rPr>
            </w:pPr>
          </w:p>
        </w:tc>
      </w:tr>
      <w:tr w:rsidR="004E71D1" w:rsidRPr="007F056A" w14:paraId="63655F54" w14:textId="77777777" w:rsidTr="004E71D1">
        <w:tc>
          <w:tcPr>
            <w:tcW w:w="1620" w:type="dxa"/>
          </w:tcPr>
          <w:p w14:paraId="4EAF65AF" w14:textId="77777777" w:rsidR="004E71D1" w:rsidRPr="007F056A" w:rsidRDefault="004E71D1" w:rsidP="004E71D1">
            <w:pPr>
              <w:pStyle w:val="TableBodyText"/>
            </w:pPr>
            <w:r w:rsidRPr="007F056A">
              <w:t>Results</w:t>
            </w:r>
          </w:p>
        </w:tc>
        <w:tc>
          <w:tcPr>
            <w:tcW w:w="7452" w:type="dxa"/>
          </w:tcPr>
          <w:p w14:paraId="39DCB700" w14:textId="77777777" w:rsidR="004E71D1" w:rsidRPr="007F056A" w:rsidRDefault="004E71D1" w:rsidP="004E71D1">
            <w:pPr>
              <w:pStyle w:val="TableBodyText"/>
              <w:rPr>
                <w:rFonts w:cs="Times New Roman"/>
                <w:i/>
                <w:color w:val="000000"/>
              </w:rPr>
            </w:pPr>
          </w:p>
        </w:tc>
      </w:tr>
    </w:tbl>
    <w:p w14:paraId="0E14A4A2" w14:textId="77777777" w:rsidR="0040666D" w:rsidRDefault="0040666D" w:rsidP="0040666D">
      <w:pPr>
        <w:pStyle w:val="BodyText"/>
      </w:pPr>
    </w:p>
    <w:p w14:paraId="19D9361E" w14:textId="61CEFC49" w:rsidR="0040666D" w:rsidRDefault="00A40724" w:rsidP="00002AF6">
      <w:pPr>
        <w:pStyle w:val="Heading1"/>
      </w:pPr>
      <w:bookmarkStart w:id="198" w:name="_Toc493356019"/>
      <w:r>
        <w:t xml:space="preserve">Solutions </w:t>
      </w:r>
      <w:r w:rsidR="0040666D">
        <w:t>– TAP Aggregation (OpenFlow) MLNX-OS</w:t>
      </w:r>
      <w:bookmarkEnd w:id="198"/>
    </w:p>
    <w:p w14:paraId="3CFDCB0E" w14:textId="08399CB4" w:rsidR="0040666D" w:rsidRDefault="0040666D" w:rsidP="0040666D">
      <w:pPr>
        <w:pStyle w:val="BodyText"/>
      </w:pPr>
    </w:p>
    <w:p w14:paraId="6F63ADBA" w14:textId="00EBEF6B" w:rsidR="0040666D" w:rsidRDefault="00A40724" w:rsidP="00002AF6">
      <w:pPr>
        <w:pStyle w:val="Heading1"/>
      </w:pPr>
      <w:bookmarkStart w:id="199" w:name="_Toc493356020"/>
      <w:r>
        <w:t xml:space="preserve">Solutions </w:t>
      </w:r>
      <w:r w:rsidR="0040666D">
        <w:t>– Routing on Host Cumulus</w:t>
      </w:r>
      <w:bookmarkEnd w:id="199"/>
    </w:p>
    <w:p w14:paraId="55981516" w14:textId="77777777" w:rsidR="00D551F7" w:rsidRPr="00E871E2" w:rsidRDefault="00D551F7" w:rsidP="00D551F7">
      <w:pPr>
        <w:pStyle w:val="Heading2"/>
        <w:widowControl/>
        <w:tabs>
          <w:tab w:val="clear" w:pos="851"/>
          <w:tab w:val="num" w:pos="576"/>
        </w:tabs>
        <w:spacing w:before="240" w:after="240"/>
        <w:ind w:left="576" w:hanging="576"/>
        <w:jc w:val="both"/>
      </w:pPr>
      <w:bookmarkStart w:id="200" w:name="_Toc492839876"/>
      <w:bookmarkStart w:id="201" w:name="_Toc493356021"/>
      <w:r w:rsidRPr="00E871E2">
        <w:t>Routing on Host with BGP</w:t>
      </w:r>
      <w:bookmarkEnd w:id="200"/>
      <w:bookmarkEnd w:id="201"/>
    </w:p>
    <w:p w14:paraId="466DE301" w14:textId="77777777" w:rsidR="00D551F7" w:rsidRPr="00E871E2" w:rsidRDefault="00D551F7" w:rsidP="00D551F7">
      <w:pPr>
        <w:rPr>
          <w:rFonts w:asciiTheme="minorHAnsi" w:hAnsiTheme="minorHAnsi"/>
        </w:rPr>
      </w:pPr>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2F4D5201" w14:textId="77777777" w:rsidTr="00CA1789">
        <w:tc>
          <w:tcPr>
            <w:tcW w:w="1620" w:type="dxa"/>
          </w:tcPr>
          <w:p w14:paraId="00AA7A6E" w14:textId="77777777" w:rsidR="00D551F7" w:rsidRPr="00E871E2" w:rsidRDefault="00D551F7" w:rsidP="00CA1789">
            <w:pPr>
              <w:pStyle w:val="a"/>
              <w:rPr>
                <w:rFonts w:asciiTheme="minorHAnsi" w:hAnsiTheme="minorHAnsi"/>
              </w:rPr>
            </w:pPr>
            <w:r w:rsidRPr="00E871E2">
              <w:rPr>
                <w:rFonts w:asciiTheme="minorHAnsi" w:hAnsiTheme="minorHAnsi"/>
              </w:rPr>
              <w:t>Objectives of Tests</w:t>
            </w:r>
          </w:p>
        </w:tc>
        <w:tc>
          <w:tcPr>
            <w:tcW w:w="6602" w:type="dxa"/>
          </w:tcPr>
          <w:p w14:paraId="27277201" w14:textId="77777777" w:rsidR="00D551F7" w:rsidRPr="00E871E2" w:rsidRDefault="00D551F7" w:rsidP="00CA1789">
            <w:pPr>
              <w:rPr>
                <w:rFonts w:asciiTheme="minorHAnsi" w:hAnsiTheme="minorHAnsi"/>
                <w:i/>
                <w:color w:val="000000"/>
              </w:rPr>
            </w:pPr>
            <w:r w:rsidRPr="00E871E2">
              <w:rPr>
                <w:rFonts w:asciiTheme="minorHAnsi" w:hAnsiTheme="minorHAnsi"/>
              </w:rPr>
              <w:t>Verify that ping between hosts work and further verify that BGP ECMP based load balancing works in Leaf/Spine setup with ROH</w:t>
            </w:r>
          </w:p>
        </w:tc>
      </w:tr>
      <w:tr w:rsidR="00D551F7" w:rsidRPr="00E871E2" w14:paraId="2C743B4E" w14:textId="77777777" w:rsidTr="00CA1789">
        <w:trPr>
          <w:trHeight w:val="3650"/>
        </w:trPr>
        <w:tc>
          <w:tcPr>
            <w:tcW w:w="1620" w:type="dxa"/>
          </w:tcPr>
          <w:p w14:paraId="444FB3D6" w14:textId="77777777" w:rsidR="00D551F7" w:rsidRPr="00E871E2" w:rsidRDefault="00D551F7" w:rsidP="00CA178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40B2F52B" w14:textId="77777777" w:rsidR="00D551F7" w:rsidRPr="00E871E2" w:rsidRDefault="00D551F7" w:rsidP="00CA1789">
            <w:pPr>
              <w:jc w:val="center"/>
              <w:rPr>
                <w:rFonts w:asciiTheme="minorHAnsi" w:hAnsiTheme="minorHAnsi"/>
              </w:rPr>
            </w:pPr>
            <w:r w:rsidRPr="00E871E2">
              <w:rPr>
                <w:rFonts w:asciiTheme="minorHAnsi" w:hAnsiTheme="minorHAnsi"/>
                <w:noProof/>
                <w:lang w:bidi="ar-SA"/>
              </w:rPr>
              <w:drawing>
                <wp:inline distT="0" distB="0" distL="0" distR="0" wp14:anchorId="70DDCC73" wp14:editId="07F9464D">
                  <wp:extent cx="2898490" cy="2362200"/>
                  <wp:effectExtent l="0" t="0" r="0" b="0"/>
                  <wp:docPr id="120" name="Picture 120" descr="C:\Users\narayana\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rayana\Pictures\Pictur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0585" cy="2380207"/>
                          </a:xfrm>
                          <a:prstGeom prst="rect">
                            <a:avLst/>
                          </a:prstGeom>
                          <a:noFill/>
                          <a:ln>
                            <a:noFill/>
                          </a:ln>
                        </pic:spPr>
                      </pic:pic>
                    </a:graphicData>
                  </a:graphic>
                </wp:inline>
              </w:drawing>
            </w:r>
          </w:p>
        </w:tc>
      </w:tr>
      <w:tr w:rsidR="00D551F7" w:rsidRPr="00E871E2" w14:paraId="16E40DB4" w14:textId="77777777" w:rsidTr="00CA1789">
        <w:tc>
          <w:tcPr>
            <w:tcW w:w="1620" w:type="dxa"/>
          </w:tcPr>
          <w:p w14:paraId="0213DA29" w14:textId="77777777" w:rsidR="00D551F7" w:rsidRPr="00E871E2" w:rsidRDefault="00D551F7" w:rsidP="00CA178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4EA4FA8F"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Setup BGP neighbor ship between leaf and spine</w:t>
            </w:r>
          </w:p>
          <w:p w14:paraId="2A2D2B7A"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Enable Quagga on Host1 and Host2</w:t>
            </w:r>
          </w:p>
          <w:p w14:paraId="21E9A48A"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On one side of Leaf1 and Leaf2, directly connect Hosts (emulating L3 on Server for ROH), and other side configure BGP from leafs to spines switches (Can try both BGP unnumbered or with IP addresses depending on customer need).</w:t>
            </w:r>
          </w:p>
          <w:p w14:paraId="1B5A04F9"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Check routing table on leaf1 and leaf2 to see multiple path for destination using ECMP</w:t>
            </w:r>
          </w:p>
          <w:p w14:paraId="677D78D4"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Ping each server IP from the other server to ensure connectivity, and check interface counters on the switches to make sure traffic is taking the expected path through leaf and spine switches.</w:t>
            </w:r>
          </w:p>
          <w:p w14:paraId="53915BF1" w14:textId="77777777" w:rsidR="00D551F7" w:rsidRPr="00E871E2" w:rsidRDefault="00D551F7" w:rsidP="00D551F7">
            <w:pPr>
              <w:pStyle w:val="ListParagraph"/>
              <w:numPr>
                <w:ilvl w:val="0"/>
                <w:numId w:val="138"/>
              </w:numPr>
              <w:ind w:firstLineChars="0"/>
              <w:rPr>
                <w:rFonts w:asciiTheme="minorHAnsi" w:hAnsiTheme="minorHAnsi"/>
              </w:rPr>
            </w:pPr>
            <w:r w:rsidRPr="00E871E2">
              <w:rPr>
                <w:rFonts w:asciiTheme="minorHAnsi" w:hAnsiTheme="minorHAnsi"/>
              </w:rPr>
              <w:t>Using any available traffic gen tool, generate traffic (IMIX) from 10.10.10.1 to 10.10.11.1 and reverse direction and measure the link counters to see the traffic is getting load balanced.</w:t>
            </w:r>
          </w:p>
          <w:p w14:paraId="0A812138" w14:textId="77777777" w:rsidR="00D551F7" w:rsidRPr="00E871E2" w:rsidRDefault="00D551F7" w:rsidP="00CA1789">
            <w:pPr>
              <w:rPr>
                <w:rFonts w:asciiTheme="minorHAnsi" w:hAnsiTheme="minorHAnsi"/>
              </w:rPr>
            </w:pPr>
          </w:p>
        </w:tc>
      </w:tr>
      <w:tr w:rsidR="00D551F7" w:rsidRPr="00E871E2" w14:paraId="28969F4F" w14:textId="77777777" w:rsidTr="00CA1789">
        <w:tc>
          <w:tcPr>
            <w:tcW w:w="1620" w:type="dxa"/>
          </w:tcPr>
          <w:p w14:paraId="45EE7A3F" w14:textId="77777777" w:rsidR="00D551F7" w:rsidRPr="00E871E2" w:rsidRDefault="00D551F7" w:rsidP="00CA1789">
            <w:pPr>
              <w:pStyle w:val="a"/>
              <w:rPr>
                <w:rFonts w:asciiTheme="minorHAnsi" w:hAnsiTheme="minorHAnsi"/>
              </w:rPr>
            </w:pPr>
            <w:r w:rsidRPr="00E871E2">
              <w:rPr>
                <w:rFonts w:asciiTheme="minorHAnsi" w:hAnsiTheme="minorHAnsi"/>
              </w:rPr>
              <w:t>Expected Result</w:t>
            </w:r>
          </w:p>
        </w:tc>
        <w:tc>
          <w:tcPr>
            <w:tcW w:w="6602" w:type="dxa"/>
          </w:tcPr>
          <w:p w14:paraId="68D4A424"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1. Verify Ping works from one host to another</w:t>
            </w:r>
          </w:p>
          <w:p w14:paraId="40A9F070"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2. Verify the ECMP load balancing</w:t>
            </w:r>
          </w:p>
          <w:p w14:paraId="5279E016"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3. Verify show ip route command shows multiple paths to destination</w:t>
            </w:r>
          </w:p>
        </w:tc>
      </w:tr>
      <w:tr w:rsidR="00D551F7" w:rsidRPr="00E871E2" w14:paraId="6595C5B3" w14:textId="77777777" w:rsidTr="00CA1789">
        <w:tc>
          <w:tcPr>
            <w:tcW w:w="1620" w:type="dxa"/>
          </w:tcPr>
          <w:p w14:paraId="356A6215" w14:textId="77777777" w:rsidR="00D551F7" w:rsidRPr="00E871E2" w:rsidRDefault="00D551F7" w:rsidP="00CA1789">
            <w:pPr>
              <w:pStyle w:val="a"/>
              <w:rPr>
                <w:rFonts w:asciiTheme="minorHAnsi" w:hAnsiTheme="minorHAnsi"/>
              </w:rPr>
            </w:pPr>
            <w:r w:rsidRPr="00E871E2">
              <w:rPr>
                <w:rFonts w:asciiTheme="minorHAnsi" w:hAnsiTheme="minorHAnsi"/>
              </w:rPr>
              <w:t>Descriptions</w:t>
            </w:r>
          </w:p>
        </w:tc>
        <w:tc>
          <w:tcPr>
            <w:tcW w:w="6602" w:type="dxa"/>
          </w:tcPr>
          <w:p w14:paraId="4D4184F0" w14:textId="77777777" w:rsidR="00D551F7" w:rsidRPr="00E871E2" w:rsidRDefault="00D551F7" w:rsidP="00CA1789">
            <w:pPr>
              <w:pStyle w:val="a0"/>
              <w:ind w:firstLine="0"/>
              <w:rPr>
                <w:rFonts w:asciiTheme="minorHAnsi" w:hAnsiTheme="minorHAnsi" w:cs="Times New Roman"/>
                <w:i w:val="0"/>
                <w:color w:val="000000"/>
              </w:rPr>
            </w:pPr>
          </w:p>
        </w:tc>
      </w:tr>
      <w:tr w:rsidR="00D551F7" w:rsidRPr="00E871E2" w14:paraId="2A7B5E90" w14:textId="77777777" w:rsidTr="00CA1789">
        <w:tc>
          <w:tcPr>
            <w:tcW w:w="1620" w:type="dxa"/>
          </w:tcPr>
          <w:p w14:paraId="3DCE4E0D" w14:textId="77777777" w:rsidR="00D551F7" w:rsidRPr="00E871E2" w:rsidRDefault="00D551F7" w:rsidP="00CA1789">
            <w:pPr>
              <w:pStyle w:val="a"/>
              <w:rPr>
                <w:rFonts w:asciiTheme="minorHAnsi" w:hAnsiTheme="minorHAnsi"/>
              </w:rPr>
            </w:pPr>
            <w:r w:rsidRPr="00E871E2">
              <w:rPr>
                <w:rFonts w:asciiTheme="minorHAnsi" w:hAnsiTheme="minorHAnsi"/>
              </w:rPr>
              <w:t>Results</w:t>
            </w:r>
          </w:p>
        </w:tc>
        <w:tc>
          <w:tcPr>
            <w:tcW w:w="6602" w:type="dxa"/>
          </w:tcPr>
          <w:p w14:paraId="2E952363" w14:textId="77777777" w:rsidR="00D551F7" w:rsidRPr="00E871E2" w:rsidRDefault="00D551F7" w:rsidP="00CA1789">
            <w:pPr>
              <w:pStyle w:val="a0"/>
              <w:ind w:firstLine="0"/>
              <w:rPr>
                <w:rFonts w:asciiTheme="minorHAnsi" w:hAnsiTheme="minorHAnsi" w:cs="Times New Roman"/>
                <w:i w:val="0"/>
                <w:color w:val="000000"/>
              </w:rPr>
            </w:pPr>
          </w:p>
        </w:tc>
      </w:tr>
    </w:tbl>
    <w:p w14:paraId="59E78CBB" w14:textId="77777777" w:rsidR="00D551F7" w:rsidRPr="00E871E2" w:rsidRDefault="00D551F7" w:rsidP="00D551F7">
      <w:pPr>
        <w:spacing w:after="160" w:line="259" w:lineRule="auto"/>
        <w:rPr>
          <w:rFonts w:asciiTheme="minorHAnsi" w:hAnsiTheme="minorHAnsi"/>
        </w:rPr>
      </w:pPr>
    </w:p>
    <w:p w14:paraId="230EDAA5" w14:textId="77777777" w:rsidR="00D551F7" w:rsidRPr="00E871E2" w:rsidRDefault="00D551F7" w:rsidP="00D551F7">
      <w:pPr>
        <w:spacing w:after="160" w:line="259" w:lineRule="auto"/>
        <w:rPr>
          <w:rFonts w:asciiTheme="minorHAnsi" w:hAnsiTheme="minorHAnsi"/>
        </w:rPr>
      </w:pPr>
    </w:p>
    <w:p w14:paraId="0BE6B753" w14:textId="77777777" w:rsidR="00D551F7" w:rsidRPr="00E871E2" w:rsidRDefault="00D551F7" w:rsidP="00D551F7">
      <w:pPr>
        <w:spacing w:after="160" w:line="259" w:lineRule="auto"/>
        <w:rPr>
          <w:rFonts w:asciiTheme="minorHAnsi" w:hAnsiTheme="minorHAnsi"/>
        </w:rPr>
      </w:pPr>
    </w:p>
    <w:p w14:paraId="2D13944A" w14:textId="77777777" w:rsidR="00D551F7" w:rsidRPr="00E871E2" w:rsidRDefault="00D551F7" w:rsidP="00D551F7">
      <w:pPr>
        <w:spacing w:after="160" w:line="259" w:lineRule="auto"/>
        <w:rPr>
          <w:rFonts w:asciiTheme="minorHAnsi" w:hAnsiTheme="minorHAnsi"/>
        </w:rPr>
      </w:pPr>
    </w:p>
    <w:p w14:paraId="632CAA01" w14:textId="77777777" w:rsidR="00D551F7" w:rsidRPr="00E871E2" w:rsidRDefault="00D551F7" w:rsidP="00D551F7">
      <w:pPr>
        <w:pStyle w:val="Heading2"/>
        <w:numPr>
          <w:ilvl w:val="0"/>
          <w:numId w:val="0"/>
        </w:numPr>
        <w:ind w:left="576" w:hanging="576"/>
      </w:pPr>
      <w:bookmarkStart w:id="202" w:name="_Toc492839877"/>
      <w:bookmarkStart w:id="203" w:name="_Toc493356022"/>
      <w:r w:rsidRPr="00E871E2">
        <w:t>17.2 Routing on host with OSPF</w:t>
      </w:r>
      <w:bookmarkEnd w:id="202"/>
      <w:bookmarkEnd w:id="203"/>
    </w:p>
    <w:p w14:paraId="4382E15F" w14:textId="77777777" w:rsidR="00D551F7" w:rsidRPr="00E871E2" w:rsidRDefault="00D551F7" w:rsidP="00D551F7">
      <w:pPr>
        <w:spacing w:after="160" w:line="259" w:lineRule="auto"/>
        <w:rPr>
          <w:rFonts w:asciiTheme="minorHAnsi" w:hAnsiTheme="minorHAnsi"/>
        </w:rPr>
      </w:pPr>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2C51FAF8" w14:textId="77777777" w:rsidTr="00CA1789">
        <w:tc>
          <w:tcPr>
            <w:tcW w:w="1620" w:type="dxa"/>
          </w:tcPr>
          <w:p w14:paraId="0F0CE0C4" w14:textId="77777777" w:rsidR="00D551F7" w:rsidRPr="00E871E2" w:rsidRDefault="00D551F7" w:rsidP="00CA1789">
            <w:pPr>
              <w:pStyle w:val="a"/>
              <w:rPr>
                <w:rFonts w:asciiTheme="minorHAnsi" w:hAnsiTheme="minorHAnsi"/>
              </w:rPr>
            </w:pPr>
            <w:r w:rsidRPr="00E871E2">
              <w:rPr>
                <w:rFonts w:asciiTheme="minorHAnsi" w:hAnsiTheme="minorHAnsi"/>
              </w:rPr>
              <w:t>Objectives of Tests</w:t>
            </w:r>
          </w:p>
        </w:tc>
        <w:tc>
          <w:tcPr>
            <w:tcW w:w="6602" w:type="dxa"/>
          </w:tcPr>
          <w:p w14:paraId="7C177E37" w14:textId="77777777" w:rsidR="00D551F7" w:rsidRPr="00E871E2" w:rsidRDefault="00D551F7" w:rsidP="00CA1789">
            <w:pPr>
              <w:rPr>
                <w:rFonts w:asciiTheme="minorHAnsi" w:hAnsiTheme="minorHAnsi"/>
                <w:i/>
                <w:color w:val="000000"/>
              </w:rPr>
            </w:pPr>
            <w:r w:rsidRPr="00E871E2">
              <w:rPr>
                <w:rFonts w:asciiTheme="minorHAnsi" w:hAnsiTheme="minorHAnsi"/>
              </w:rPr>
              <w:t>Verify that OSPF ECMP based load balancing works in Leaf/Spine setup with ROH</w:t>
            </w:r>
          </w:p>
        </w:tc>
      </w:tr>
      <w:tr w:rsidR="00D551F7" w:rsidRPr="00E871E2" w14:paraId="581E7F94" w14:textId="77777777" w:rsidTr="00CA1789">
        <w:trPr>
          <w:trHeight w:val="3650"/>
        </w:trPr>
        <w:tc>
          <w:tcPr>
            <w:tcW w:w="1620" w:type="dxa"/>
          </w:tcPr>
          <w:p w14:paraId="6015C0A7" w14:textId="77777777" w:rsidR="00D551F7" w:rsidRPr="00E871E2" w:rsidRDefault="00D551F7" w:rsidP="00CA178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3D8CA83A" w14:textId="77777777" w:rsidR="00D551F7" w:rsidRPr="00E871E2" w:rsidRDefault="00D551F7" w:rsidP="00CA1789">
            <w:pPr>
              <w:jc w:val="center"/>
              <w:rPr>
                <w:rFonts w:asciiTheme="minorHAnsi" w:hAnsiTheme="minorHAnsi"/>
              </w:rPr>
            </w:pPr>
            <w:r w:rsidRPr="00E871E2">
              <w:rPr>
                <w:rFonts w:asciiTheme="minorHAnsi" w:hAnsiTheme="minorHAnsi"/>
                <w:noProof/>
                <w:lang w:bidi="ar-SA"/>
              </w:rPr>
              <w:drawing>
                <wp:inline distT="0" distB="0" distL="0" distR="0" wp14:anchorId="010AA875" wp14:editId="10ED31A0">
                  <wp:extent cx="2898490" cy="2362200"/>
                  <wp:effectExtent l="0" t="0" r="0" b="0"/>
                  <wp:docPr id="121" name="Picture 121" descr="C:\Users\narayana\Picture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rayana\Pictures\Pictur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0585" cy="2380207"/>
                          </a:xfrm>
                          <a:prstGeom prst="rect">
                            <a:avLst/>
                          </a:prstGeom>
                          <a:noFill/>
                          <a:ln>
                            <a:noFill/>
                          </a:ln>
                        </pic:spPr>
                      </pic:pic>
                    </a:graphicData>
                  </a:graphic>
                </wp:inline>
              </w:drawing>
            </w:r>
          </w:p>
        </w:tc>
      </w:tr>
      <w:tr w:rsidR="00D551F7" w:rsidRPr="00E871E2" w14:paraId="06CBBFAF" w14:textId="77777777" w:rsidTr="00CA1789">
        <w:tc>
          <w:tcPr>
            <w:tcW w:w="1620" w:type="dxa"/>
          </w:tcPr>
          <w:p w14:paraId="251127AF" w14:textId="77777777" w:rsidR="00D551F7" w:rsidRPr="00E871E2" w:rsidRDefault="00D551F7" w:rsidP="00CA178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1E2C3307"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Setup OSPF neighbor ship between leaf and spine</w:t>
            </w:r>
          </w:p>
          <w:p w14:paraId="20AE4DD7"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Enable Quagga on Host1 and Host2</w:t>
            </w:r>
          </w:p>
          <w:p w14:paraId="59ECF0B8"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On one side of Leaf1 and Leaf2, directly connect Hosts (emulating L3 on Server for ROH), and other side configure OSPF from leafs to spines switches (Can try both OSPF unnumbered or with IP addresses depending on customer need).</w:t>
            </w:r>
          </w:p>
          <w:p w14:paraId="71DBA4D9"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Check routing table on leaf1 and leaf2 to see multiple path for destination using ECMP</w:t>
            </w:r>
          </w:p>
          <w:p w14:paraId="12500927"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Ping each server IP from the other server to ensure connectivity, and check interface counters on the switches to make sure traffic is taking the expected path through leaf and spine switches.</w:t>
            </w:r>
          </w:p>
          <w:p w14:paraId="237BDB6F" w14:textId="77777777" w:rsidR="00D551F7" w:rsidRPr="00E871E2" w:rsidRDefault="00D551F7" w:rsidP="00D551F7">
            <w:pPr>
              <w:pStyle w:val="ListParagraph"/>
              <w:numPr>
                <w:ilvl w:val="0"/>
                <w:numId w:val="139"/>
              </w:numPr>
              <w:ind w:firstLineChars="0"/>
              <w:rPr>
                <w:rFonts w:asciiTheme="minorHAnsi" w:hAnsiTheme="minorHAnsi"/>
              </w:rPr>
            </w:pPr>
            <w:r w:rsidRPr="00E871E2">
              <w:rPr>
                <w:rFonts w:asciiTheme="minorHAnsi" w:hAnsiTheme="minorHAnsi"/>
              </w:rPr>
              <w:t>Using any available traffic gen tool, generate traffic (IMIX) from 10.10.10.1 to 10.10.11.1 and reverse direction and measure the link counters to see the traffic is getting load balanced.</w:t>
            </w:r>
          </w:p>
          <w:p w14:paraId="619E08FD" w14:textId="77777777" w:rsidR="00D551F7" w:rsidRPr="00E871E2" w:rsidRDefault="00D551F7" w:rsidP="00CA1789">
            <w:pPr>
              <w:rPr>
                <w:rFonts w:asciiTheme="minorHAnsi" w:hAnsiTheme="minorHAnsi"/>
              </w:rPr>
            </w:pPr>
          </w:p>
        </w:tc>
      </w:tr>
      <w:tr w:rsidR="00D551F7" w:rsidRPr="00E871E2" w14:paraId="70CC91DE" w14:textId="77777777" w:rsidTr="00CA1789">
        <w:tc>
          <w:tcPr>
            <w:tcW w:w="1620" w:type="dxa"/>
          </w:tcPr>
          <w:p w14:paraId="51855405" w14:textId="77777777" w:rsidR="00D551F7" w:rsidRPr="00E871E2" w:rsidRDefault="00D551F7" w:rsidP="00CA1789">
            <w:pPr>
              <w:pStyle w:val="a"/>
              <w:rPr>
                <w:rFonts w:asciiTheme="minorHAnsi" w:hAnsiTheme="minorHAnsi"/>
              </w:rPr>
            </w:pPr>
            <w:r w:rsidRPr="00E871E2">
              <w:rPr>
                <w:rFonts w:asciiTheme="minorHAnsi" w:hAnsiTheme="minorHAnsi"/>
              </w:rPr>
              <w:t>Expected Result</w:t>
            </w:r>
          </w:p>
        </w:tc>
        <w:tc>
          <w:tcPr>
            <w:tcW w:w="6602" w:type="dxa"/>
          </w:tcPr>
          <w:p w14:paraId="02F52D8B"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1. Verify ping works from one host to another</w:t>
            </w:r>
          </w:p>
          <w:p w14:paraId="12E0EC4A"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2. Verify ECMP load balancing</w:t>
            </w:r>
          </w:p>
          <w:p w14:paraId="59D58E9A" w14:textId="77777777" w:rsidR="00D551F7" w:rsidRPr="00E871E2" w:rsidRDefault="00D551F7" w:rsidP="00CA1789">
            <w:pPr>
              <w:spacing w:line="408" w:lineRule="atLeast"/>
              <w:ind w:right="300"/>
              <w:rPr>
                <w:rFonts w:asciiTheme="minorHAnsi" w:hAnsiTheme="minorHAnsi"/>
              </w:rPr>
            </w:pPr>
            <w:r w:rsidRPr="00E871E2">
              <w:rPr>
                <w:rFonts w:asciiTheme="minorHAnsi" w:hAnsiTheme="minorHAnsi"/>
              </w:rPr>
              <w:t>2. Verify show ip route command shows multiple paths to destination</w:t>
            </w:r>
          </w:p>
        </w:tc>
      </w:tr>
      <w:tr w:rsidR="00D551F7" w:rsidRPr="00E871E2" w14:paraId="47DC7C76" w14:textId="77777777" w:rsidTr="00CA1789">
        <w:tc>
          <w:tcPr>
            <w:tcW w:w="1620" w:type="dxa"/>
          </w:tcPr>
          <w:p w14:paraId="7304EF60" w14:textId="77777777" w:rsidR="00D551F7" w:rsidRPr="00E871E2" w:rsidRDefault="00D551F7" w:rsidP="00CA1789">
            <w:pPr>
              <w:pStyle w:val="a"/>
              <w:rPr>
                <w:rFonts w:asciiTheme="minorHAnsi" w:hAnsiTheme="minorHAnsi"/>
              </w:rPr>
            </w:pPr>
            <w:r w:rsidRPr="00E871E2">
              <w:rPr>
                <w:rFonts w:asciiTheme="minorHAnsi" w:hAnsiTheme="minorHAnsi"/>
              </w:rPr>
              <w:t>Descriptions</w:t>
            </w:r>
          </w:p>
        </w:tc>
        <w:tc>
          <w:tcPr>
            <w:tcW w:w="6602" w:type="dxa"/>
          </w:tcPr>
          <w:p w14:paraId="1F602E49" w14:textId="77777777" w:rsidR="00D551F7" w:rsidRPr="00E871E2" w:rsidRDefault="00D551F7" w:rsidP="00CA1789">
            <w:pPr>
              <w:pStyle w:val="a0"/>
              <w:ind w:firstLine="0"/>
              <w:rPr>
                <w:rFonts w:asciiTheme="minorHAnsi" w:hAnsiTheme="minorHAnsi" w:cs="Times New Roman"/>
                <w:i w:val="0"/>
                <w:color w:val="000000"/>
              </w:rPr>
            </w:pPr>
          </w:p>
        </w:tc>
      </w:tr>
      <w:tr w:rsidR="00D551F7" w:rsidRPr="00E871E2" w14:paraId="721752ED" w14:textId="77777777" w:rsidTr="00CA1789">
        <w:tc>
          <w:tcPr>
            <w:tcW w:w="1620" w:type="dxa"/>
          </w:tcPr>
          <w:p w14:paraId="709FA1D1" w14:textId="77777777" w:rsidR="00D551F7" w:rsidRPr="00E871E2" w:rsidRDefault="00D551F7" w:rsidP="00CA1789">
            <w:pPr>
              <w:pStyle w:val="a"/>
              <w:rPr>
                <w:rFonts w:asciiTheme="minorHAnsi" w:hAnsiTheme="minorHAnsi"/>
              </w:rPr>
            </w:pPr>
            <w:r w:rsidRPr="00E871E2">
              <w:rPr>
                <w:rFonts w:asciiTheme="minorHAnsi" w:hAnsiTheme="minorHAnsi"/>
              </w:rPr>
              <w:t>Results</w:t>
            </w:r>
          </w:p>
        </w:tc>
        <w:tc>
          <w:tcPr>
            <w:tcW w:w="6602" w:type="dxa"/>
          </w:tcPr>
          <w:p w14:paraId="370FBECB" w14:textId="77777777" w:rsidR="00D551F7" w:rsidRPr="00E871E2" w:rsidRDefault="00D551F7" w:rsidP="00CA1789">
            <w:pPr>
              <w:pStyle w:val="a0"/>
              <w:ind w:firstLine="0"/>
              <w:rPr>
                <w:rFonts w:asciiTheme="minorHAnsi" w:hAnsiTheme="minorHAnsi" w:cs="Times New Roman"/>
                <w:i w:val="0"/>
                <w:color w:val="000000"/>
              </w:rPr>
            </w:pPr>
          </w:p>
        </w:tc>
      </w:tr>
    </w:tbl>
    <w:p w14:paraId="03D53E7E" w14:textId="77777777" w:rsidR="00D551F7" w:rsidRPr="00E871E2" w:rsidRDefault="00D551F7" w:rsidP="00D551F7">
      <w:pPr>
        <w:spacing w:after="160" w:line="259" w:lineRule="auto"/>
        <w:rPr>
          <w:rFonts w:asciiTheme="minorHAnsi" w:eastAsia="SimHei" w:hAnsiTheme="minorHAnsi"/>
          <w:b/>
          <w:sz w:val="32"/>
          <w:szCs w:val="32"/>
        </w:rPr>
      </w:pPr>
      <w:r w:rsidRPr="00E871E2">
        <w:rPr>
          <w:rFonts w:asciiTheme="minorHAnsi" w:hAnsiTheme="minorHAnsi"/>
        </w:rPr>
        <w:br w:type="page"/>
      </w:r>
    </w:p>
    <w:p w14:paraId="26CB2CEF" w14:textId="77777777" w:rsidR="00D551F7" w:rsidRPr="00E871E2" w:rsidRDefault="00D551F7" w:rsidP="00D551F7">
      <w:pPr>
        <w:spacing w:after="160" w:line="259" w:lineRule="auto"/>
        <w:rPr>
          <w:rFonts w:asciiTheme="minorHAnsi" w:eastAsia="SimHei" w:hAnsiTheme="minorHAnsi"/>
          <w:b/>
          <w:sz w:val="32"/>
          <w:szCs w:val="32"/>
        </w:rPr>
      </w:pPr>
      <w:r w:rsidRPr="00E871E2">
        <w:rPr>
          <w:rFonts w:asciiTheme="minorHAnsi" w:hAnsiTheme="minorHAnsi"/>
        </w:rPr>
        <w:br w:type="page"/>
      </w:r>
    </w:p>
    <w:p w14:paraId="5B879966" w14:textId="77777777" w:rsidR="00D551F7" w:rsidRPr="00E871E2" w:rsidRDefault="00D551F7" w:rsidP="00D551F7">
      <w:pPr>
        <w:pStyle w:val="Heading1"/>
        <w:pageBreakBefore w:val="0"/>
        <w:spacing w:after="240"/>
        <w:ind w:left="432" w:hanging="432"/>
        <w:jc w:val="both"/>
      </w:pPr>
      <w:bookmarkStart w:id="204" w:name="_Toc492839878"/>
      <w:bookmarkStart w:id="205" w:name="_Toc493356023"/>
      <w:r w:rsidRPr="00E871E2">
        <w:t>SOLUTIONS – Storage Solution (with &amp; without RoCE)</w:t>
      </w:r>
      <w:bookmarkEnd w:id="204"/>
      <w:bookmarkEnd w:id="205"/>
    </w:p>
    <w:p w14:paraId="7C14D051" w14:textId="77777777" w:rsidR="00D551F7" w:rsidRPr="00E871E2" w:rsidRDefault="00D551F7" w:rsidP="00D551F7">
      <w:pPr>
        <w:pStyle w:val="Heading2"/>
        <w:widowControl/>
        <w:tabs>
          <w:tab w:val="clear" w:pos="851"/>
          <w:tab w:val="num" w:pos="576"/>
        </w:tabs>
        <w:spacing w:before="240" w:after="240"/>
        <w:ind w:left="576" w:hanging="576"/>
        <w:jc w:val="both"/>
      </w:pPr>
      <w:bookmarkStart w:id="206" w:name="_Toc492839879"/>
      <w:bookmarkStart w:id="207" w:name="_Toc493356024"/>
      <w:r w:rsidRPr="00E871E2">
        <w:t>Non-RoCE</w:t>
      </w:r>
      <w:bookmarkEnd w:id="206"/>
      <w:bookmarkEnd w:id="207"/>
      <w:r w:rsidRPr="00E871E2">
        <w:t xml:space="preserve"> </w:t>
      </w:r>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732CDD2C" w14:textId="77777777" w:rsidTr="00CA1789">
        <w:tc>
          <w:tcPr>
            <w:tcW w:w="1620" w:type="dxa"/>
          </w:tcPr>
          <w:p w14:paraId="4588B3B4" w14:textId="77777777" w:rsidR="00D551F7" w:rsidRPr="00E871E2" w:rsidRDefault="00D551F7" w:rsidP="00CA1789">
            <w:pPr>
              <w:pStyle w:val="a"/>
              <w:rPr>
                <w:rFonts w:asciiTheme="minorHAnsi" w:hAnsiTheme="minorHAnsi"/>
              </w:rPr>
            </w:pPr>
            <w:r w:rsidRPr="00E871E2">
              <w:rPr>
                <w:rFonts w:asciiTheme="minorHAnsi" w:hAnsiTheme="minorHAnsi"/>
              </w:rPr>
              <w:t>Objectives of Tests</w:t>
            </w:r>
          </w:p>
        </w:tc>
        <w:tc>
          <w:tcPr>
            <w:tcW w:w="6602" w:type="dxa"/>
          </w:tcPr>
          <w:p w14:paraId="2862D908" w14:textId="77777777" w:rsidR="00D551F7" w:rsidRPr="00E871E2" w:rsidRDefault="00D551F7" w:rsidP="00CA1789">
            <w:pPr>
              <w:rPr>
                <w:rFonts w:asciiTheme="minorHAnsi" w:hAnsiTheme="minorHAnsi"/>
                <w:i/>
                <w:color w:val="000000"/>
              </w:rPr>
            </w:pPr>
            <w:r w:rsidRPr="00E871E2">
              <w:rPr>
                <w:rFonts w:asciiTheme="minorHAnsi" w:hAnsiTheme="minorHAnsi"/>
              </w:rPr>
              <w:t>Measure storage throughput – traditional / non-RoCE storage cluster</w:t>
            </w:r>
          </w:p>
        </w:tc>
      </w:tr>
      <w:tr w:rsidR="00D551F7" w:rsidRPr="00E871E2" w14:paraId="61AB9FD5" w14:textId="77777777" w:rsidTr="00CA1789">
        <w:tc>
          <w:tcPr>
            <w:tcW w:w="1620" w:type="dxa"/>
          </w:tcPr>
          <w:p w14:paraId="1B2DD5F3" w14:textId="77777777" w:rsidR="00D551F7" w:rsidRPr="00E871E2" w:rsidRDefault="00D551F7" w:rsidP="00CA178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48759395" w14:textId="77777777" w:rsidR="00D551F7" w:rsidRPr="00E871E2" w:rsidRDefault="00D551F7" w:rsidP="00CA1789">
            <w:pPr>
              <w:jc w:val="center"/>
              <w:rPr>
                <w:rFonts w:asciiTheme="minorHAnsi" w:hAnsiTheme="minorHAnsi"/>
              </w:rPr>
            </w:pPr>
            <w:r w:rsidRPr="00E871E2">
              <w:rPr>
                <w:rFonts w:asciiTheme="minorHAnsi" w:hAnsiTheme="minorHAnsi"/>
                <w:noProof/>
                <w:lang w:bidi="ar-SA"/>
              </w:rPr>
              <w:drawing>
                <wp:inline distT="0" distB="0" distL="0" distR="0" wp14:anchorId="7695858A" wp14:editId="6130F03C">
                  <wp:extent cx="3956647" cy="181066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on-RoCE storage topology.png"/>
                          <pic:cNvPicPr/>
                        </pic:nvPicPr>
                        <pic:blipFill>
                          <a:blip r:embed="rId131">
                            <a:extLst>
                              <a:ext uri="{28A0092B-C50C-407E-A947-70E740481C1C}">
                                <a14:useLocalDpi xmlns:a14="http://schemas.microsoft.com/office/drawing/2010/main" val="0"/>
                              </a:ext>
                            </a:extLst>
                          </a:blip>
                          <a:stretch>
                            <a:fillRect/>
                          </a:stretch>
                        </pic:blipFill>
                        <pic:spPr>
                          <a:xfrm>
                            <a:off x="0" y="0"/>
                            <a:ext cx="3956647" cy="1810669"/>
                          </a:xfrm>
                          <a:prstGeom prst="rect">
                            <a:avLst/>
                          </a:prstGeom>
                        </pic:spPr>
                      </pic:pic>
                    </a:graphicData>
                  </a:graphic>
                </wp:inline>
              </w:drawing>
            </w:r>
          </w:p>
        </w:tc>
      </w:tr>
      <w:tr w:rsidR="00D551F7" w:rsidRPr="00E871E2" w14:paraId="780FA2E6" w14:textId="77777777" w:rsidTr="00CA1789">
        <w:tc>
          <w:tcPr>
            <w:tcW w:w="1620" w:type="dxa"/>
          </w:tcPr>
          <w:p w14:paraId="101F8D04" w14:textId="77777777" w:rsidR="00D551F7" w:rsidRPr="00E871E2" w:rsidRDefault="00D551F7" w:rsidP="00CA178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257195BE"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Connect storage cluster and client device to switch on same IP subnet.</w:t>
            </w:r>
          </w:p>
          <w:p w14:paraId="118A51D9"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Configure switch ports with same untagged VLAN for storage cluster and client connections.</w:t>
            </w:r>
          </w:p>
          <w:p w14:paraId="0272B1AD"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Configure ECN on all storage servers and clients.</w:t>
            </w:r>
          </w:p>
          <w:p w14:paraId="0516E409"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Configure ECN on all connected ports for traffic class 0.</w:t>
            </w:r>
          </w:p>
          <w:p w14:paraId="5A36EADD"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Run read test (whichever is applicable) –</w:t>
            </w:r>
          </w:p>
          <w:p w14:paraId="07DCF699" w14:textId="77777777" w:rsidR="00D551F7" w:rsidRPr="00E871E2" w:rsidRDefault="00D551F7" w:rsidP="00D551F7">
            <w:pPr>
              <w:pStyle w:val="ListParagraph"/>
              <w:numPr>
                <w:ilvl w:val="1"/>
                <w:numId w:val="132"/>
              </w:numPr>
              <w:ind w:firstLineChars="0"/>
              <w:rPr>
                <w:rFonts w:asciiTheme="minorHAnsi" w:hAnsiTheme="minorHAnsi"/>
              </w:rPr>
            </w:pPr>
            <w:r w:rsidRPr="00E871E2">
              <w:rPr>
                <w:rFonts w:asciiTheme="minorHAnsi" w:hAnsiTheme="minorHAnsi"/>
              </w:rPr>
              <w:t>Block storage w/ FIO – 1/2/4/8/16/32/64KB IO</w:t>
            </w:r>
          </w:p>
          <w:p w14:paraId="42ECF95D" w14:textId="77777777" w:rsidR="00D551F7" w:rsidRPr="00E871E2" w:rsidRDefault="00D551F7" w:rsidP="00D551F7">
            <w:pPr>
              <w:pStyle w:val="ListParagraph"/>
              <w:numPr>
                <w:ilvl w:val="1"/>
                <w:numId w:val="132"/>
              </w:numPr>
              <w:ind w:firstLineChars="0"/>
              <w:rPr>
                <w:rFonts w:asciiTheme="minorHAnsi" w:hAnsiTheme="minorHAnsi"/>
              </w:rPr>
            </w:pPr>
            <w:r w:rsidRPr="00E871E2">
              <w:rPr>
                <w:rFonts w:asciiTheme="minorHAnsi" w:hAnsiTheme="minorHAnsi"/>
              </w:rPr>
              <w:t>Object storage w/ COSBench – 64/128/256/512KB &amp; 1/4/8MB objects</w:t>
            </w:r>
          </w:p>
          <w:p w14:paraId="18273DF4" w14:textId="77777777" w:rsidR="00D551F7" w:rsidRPr="00E871E2" w:rsidRDefault="00D551F7" w:rsidP="00D551F7">
            <w:pPr>
              <w:pStyle w:val="ListParagraph"/>
              <w:numPr>
                <w:ilvl w:val="0"/>
                <w:numId w:val="132"/>
              </w:numPr>
              <w:ind w:firstLineChars="0"/>
              <w:rPr>
                <w:rFonts w:asciiTheme="minorHAnsi" w:hAnsiTheme="minorHAnsi"/>
              </w:rPr>
            </w:pPr>
            <w:r w:rsidRPr="00E871E2">
              <w:rPr>
                <w:rFonts w:asciiTheme="minorHAnsi" w:hAnsiTheme="minorHAnsi"/>
              </w:rPr>
              <w:t>Run write test (whichever is applicable) –</w:t>
            </w:r>
          </w:p>
          <w:p w14:paraId="348072F6" w14:textId="77777777" w:rsidR="00D551F7" w:rsidRPr="00E871E2" w:rsidRDefault="00D551F7" w:rsidP="00D551F7">
            <w:pPr>
              <w:pStyle w:val="ListParagraph"/>
              <w:numPr>
                <w:ilvl w:val="1"/>
                <w:numId w:val="132"/>
              </w:numPr>
              <w:ind w:firstLineChars="0"/>
              <w:rPr>
                <w:rFonts w:asciiTheme="minorHAnsi" w:hAnsiTheme="minorHAnsi"/>
              </w:rPr>
            </w:pPr>
            <w:r w:rsidRPr="00E871E2">
              <w:rPr>
                <w:rFonts w:asciiTheme="minorHAnsi" w:hAnsiTheme="minorHAnsi"/>
              </w:rPr>
              <w:t>Block storage w/ FIO – 1/2/4/8/16/32/64KB IO</w:t>
            </w:r>
          </w:p>
          <w:p w14:paraId="3EC71F7C" w14:textId="77777777" w:rsidR="00D551F7" w:rsidRPr="00E871E2" w:rsidRDefault="00D551F7" w:rsidP="00D551F7">
            <w:pPr>
              <w:pStyle w:val="ListParagraph"/>
              <w:numPr>
                <w:ilvl w:val="1"/>
                <w:numId w:val="132"/>
              </w:numPr>
              <w:ind w:firstLineChars="0"/>
              <w:rPr>
                <w:rFonts w:asciiTheme="minorHAnsi" w:hAnsiTheme="minorHAnsi"/>
              </w:rPr>
            </w:pPr>
            <w:r w:rsidRPr="00E871E2">
              <w:rPr>
                <w:rFonts w:asciiTheme="minorHAnsi" w:hAnsiTheme="minorHAnsi"/>
              </w:rPr>
              <w:t>Object storage w/ COSBench – 64/128/256/512KB &amp; 1/4/8MB objects</w:t>
            </w:r>
          </w:p>
        </w:tc>
      </w:tr>
      <w:tr w:rsidR="00D551F7" w:rsidRPr="00E871E2" w14:paraId="1FF52439" w14:textId="77777777" w:rsidTr="00CA1789">
        <w:tc>
          <w:tcPr>
            <w:tcW w:w="1620" w:type="dxa"/>
          </w:tcPr>
          <w:p w14:paraId="0AE93D01" w14:textId="77777777" w:rsidR="00D551F7" w:rsidRPr="00E871E2" w:rsidRDefault="00D551F7" w:rsidP="00CA1789">
            <w:pPr>
              <w:pStyle w:val="a"/>
              <w:rPr>
                <w:rFonts w:asciiTheme="minorHAnsi" w:hAnsiTheme="minorHAnsi"/>
              </w:rPr>
            </w:pPr>
            <w:r w:rsidRPr="00E871E2">
              <w:rPr>
                <w:rFonts w:asciiTheme="minorHAnsi" w:hAnsiTheme="minorHAnsi"/>
              </w:rPr>
              <w:t>Expected Result</w:t>
            </w:r>
          </w:p>
        </w:tc>
        <w:tc>
          <w:tcPr>
            <w:tcW w:w="6602" w:type="dxa"/>
          </w:tcPr>
          <w:p w14:paraId="30D6151F" w14:textId="77777777" w:rsidR="00D551F7" w:rsidRPr="00E871E2" w:rsidRDefault="00D551F7" w:rsidP="00D551F7">
            <w:pPr>
              <w:pStyle w:val="ListParagraph"/>
              <w:numPr>
                <w:ilvl w:val="0"/>
                <w:numId w:val="133"/>
              </w:numPr>
              <w:ind w:firstLineChars="0"/>
              <w:rPr>
                <w:rFonts w:asciiTheme="minorHAnsi" w:hAnsiTheme="minorHAnsi"/>
              </w:rPr>
            </w:pPr>
            <w:r w:rsidRPr="00E871E2">
              <w:rPr>
                <w:rFonts w:asciiTheme="minorHAnsi" w:hAnsiTheme="minorHAnsi"/>
              </w:rPr>
              <w:t>Storage read and write throughput meet or exceed specification for storage cluster.</w:t>
            </w:r>
          </w:p>
        </w:tc>
      </w:tr>
      <w:tr w:rsidR="00D551F7" w:rsidRPr="00E871E2" w14:paraId="59DE6742" w14:textId="77777777" w:rsidTr="00CA1789">
        <w:tc>
          <w:tcPr>
            <w:tcW w:w="1620" w:type="dxa"/>
          </w:tcPr>
          <w:p w14:paraId="1A7B7002" w14:textId="77777777" w:rsidR="00D551F7" w:rsidRPr="00E871E2" w:rsidRDefault="00D551F7" w:rsidP="00CA1789">
            <w:pPr>
              <w:pStyle w:val="a"/>
              <w:rPr>
                <w:rFonts w:asciiTheme="minorHAnsi" w:hAnsiTheme="minorHAnsi"/>
              </w:rPr>
            </w:pPr>
            <w:r w:rsidRPr="00E871E2">
              <w:rPr>
                <w:rFonts w:asciiTheme="minorHAnsi" w:hAnsiTheme="minorHAnsi"/>
              </w:rPr>
              <w:t>Descriptions</w:t>
            </w:r>
          </w:p>
        </w:tc>
        <w:tc>
          <w:tcPr>
            <w:tcW w:w="6602" w:type="dxa"/>
          </w:tcPr>
          <w:p w14:paraId="0C84B347" w14:textId="77777777" w:rsidR="00D551F7" w:rsidRPr="00E871E2" w:rsidRDefault="00D551F7" w:rsidP="00CA1789">
            <w:pPr>
              <w:pStyle w:val="a0"/>
              <w:ind w:firstLine="0"/>
              <w:rPr>
                <w:rFonts w:asciiTheme="minorHAnsi" w:hAnsiTheme="minorHAnsi" w:cs="Times New Roman"/>
                <w:i w:val="0"/>
                <w:color w:val="000000"/>
              </w:rPr>
            </w:pPr>
          </w:p>
        </w:tc>
      </w:tr>
      <w:tr w:rsidR="00D551F7" w:rsidRPr="00E871E2" w14:paraId="4BCF9348" w14:textId="77777777" w:rsidTr="00CA1789">
        <w:tc>
          <w:tcPr>
            <w:tcW w:w="1620" w:type="dxa"/>
          </w:tcPr>
          <w:p w14:paraId="442C3F38" w14:textId="77777777" w:rsidR="00D551F7" w:rsidRPr="00E871E2" w:rsidRDefault="00D551F7" w:rsidP="00CA1789">
            <w:pPr>
              <w:pStyle w:val="a"/>
              <w:rPr>
                <w:rFonts w:asciiTheme="minorHAnsi" w:hAnsiTheme="minorHAnsi"/>
              </w:rPr>
            </w:pPr>
            <w:r w:rsidRPr="00E871E2">
              <w:rPr>
                <w:rFonts w:asciiTheme="minorHAnsi" w:hAnsiTheme="minorHAnsi"/>
              </w:rPr>
              <w:t>Results</w:t>
            </w:r>
          </w:p>
        </w:tc>
        <w:tc>
          <w:tcPr>
            <w:tcW w:w="6602" w:type="dxa"/>
          </w:tcPr>
          <w:p w14:paraId="708224ED" w14:textId="77777777" w:rsidR="00D551F7" w:rsidRPr="00E871E2" w:rsidRDefault="00D551F7" w:rsidP="00CA1789">
            <w:pPr>
              <w:pStyle w:val="a0"/>
              <w:ind w:firstLine="0"/>
              <w:rPr>
                <w:rFonts w:asciiTheme="minorHAnsi" w:hAnsiTheme="minorHAnsi" w:cs="Times New Roman"/>
                <w:i w:val="0"/>
                <w:color w:val="000000"/>
              </w:rPr>
            </w:pPr>
          </w:p>
        </w:tc>
      </w:tr>
    </w:tbl>
    <w:p w14:paraId="7551FC4E" w14:textId="77777777" w:rsidR="00D551F7" w:rsidRPr="00E871E2" w:rsidRDefault="00D551F7" w:rsidP="00D551F7">
      <w:pPr>
        <w:pStyle w:val="Heading2"/>
        <w:widowControl/>
        <w:tabs>
          <w:tab w:val="clear" w:pos="851"/>
          <w:tab w:val="num" w:pos="576"/>
        </w:tabs>
        <w:spacing w:before="240" w:after="240"/>
        <w:ind w:left="576" w:hanging="576"/>
        <w:jc w:val="both"/>
      </w:pPr>
      <w:bookmarkStart w:id="208" w:name="_Toc492839880"/>
      <w:bookmarkStart w:id="209" w:name="_Toc493356025"/>
      <w:r w:rsidRPr="00E871E2">
        <w:t>Lossless RoCE w/ QoS</w:t>
      </w:r>
      <w:bookmarkEnd w:id="208"/>
      <w:bookmarkEnd w:id="209"/>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37240295" w14:textId="77777777" w:rsidTr="00CA1789">
        <w:tc>
          <w:tcPr>
            <w:tcW w:w="1620" w:type="dxa"/>
          </w:tcPr>
          <w:p w14:paraId="654943A8" w14:textId="77777777" w:rsidR="00D551F7" w:rsidRPr="00E871E2" w:rsidRDefault="00D551F7" w:rsidP="00CA1789">
            <w:pPr>
              <w:pStyle w:val="a"/>
              <w:rPr>
                <w:rFonts w:asciiTheme="minorHAnsi" w:hAnsiTheme="minorHAnsi"/>
              </w:rPr>
            </w:pPr>
            <w:r w:rsidRPr="00E871E2">
              <w:rPr>
                <w:rFonts w:asciiTheme="minorHAnsi" w:hAnsiTheme="minorHAnsi"/>
              </w:rPr>
              <w:t>Objectives of Tests</w:t>
            </w:r>
          </w:p>
        </w:tc>
        <w:tc>
          <w:tcPr>
            <w:tcW w:w="6602" w:type="dxa"/>
          </w:tcPr>
          <w:p w14:paraId="46B55FAB" w14:textId="77777777" w:rsidR="00D551F7" w:rsidRPr="00E871E2" w:rsidRDefault="00D551F7" w:rsidP="00CA1789">
            <w:pPr>
              <w:rPr>
                <w:rFonts w:asciiTheme="minorHAnsi" w:hAnsiTheme="minorHAnsi"/>
                <w:i/>
                <w:color w:val="000000"/>
              </w:rPr>
            </w:pPr>
            <w:r w:rsidRPr="00E871E2">
              <w:rPr>
                <w:rFonts w:asciiTheme="minorHAnsi" w:hAnsiTheme="minorHAnsi"/>
              </w:rPr>
              <w:t>Measure storage throughput – Resilient RoCE storage array</w:t>
            </w:r>
          </w:p>
        </w:tc>
      </w:tr>
      <w:tr w:rsidR="00D551F7" w:rsidRPr="00E871E2" w14:paraId="059EDB9E" w14:textId="77777777" w:rsidTr="00CA1789">
        <w:tc>
          <w:tcPr>
            <w:tcW w:w="1620" w:type="dxa"/>
          </w:tcPr>
          <w:p w14:paraId="7B83D156" w14:textId="77777777" w:rsidR="00D551F7" w:rsidRPr="00E871E2" w:rsidRDefault="00D551F7" w:rsidP="00CA178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0B02CDD3" w14:textId="77777777" w:rsidR="00D551F7" w:rsidRPr="00E871E2" w:rsidRDefault="00D551F7" w:rsidP="00CA1789">
            <w:pPr>
              <w:jc w:val="center"/>
              <w:rPr>
                <w:rFonts w:asciiTheme="minorHAnsi" w:hAnsiTheme="minorHAnsi"/>
              </w:rPr>
            </w:pPr>
            <w:r w:rsidRPr="00E871E2">
              <w:rPr>
                <w:rFonts w:asciiTheme="minorHAnsi" w:hAnsiTheme="minorHAnsi"/>
                <w:noProof/>
                <w:lang w:bidi="ar-SA"/>
              </w:rPr>
              <w:drawing>
                <wp:inline distT="0" distB="0" distL="0" distR="0" wp14:anchorId="2D7D2203" wp14:editId="348E9C5D">
                  <wp:extent cx="4085590" cy="957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CE storage topology.png"/>
                          <pic:cNvPicPr/>
                        </pic:nvPicPr>
                        <pic:blipFill>
                          <a:blip r:embed="rId132">
                            <a:extLst>
                              <a:ext uri="{28A0092B-C50C-407E-A947-70E740481C1C}">
                                <a14:useLocalDpi xmlns:a14="http://schemas.microsoft.com/office/drawing/2010/main" val="0"/>
                              </a:ext>
                            </a:extLst>
                          </a:blip>
                          <a:stretch>
                            <a:fillRect/>
                          </a:stretch>
                        </pic:blipFill>
                        <pic:spPr>
                          <a:xfrm>
                            <a:off x="0" y="0"/>
                            <a:ext cx="4085590" cy="957580"/>
                          </a:xfrm>
                          <a:prstGeom prst="rect">
                            <a:avLst/>
                          </a:prstGeom>
                        </pic:spPr>
                      </pic:pic>
                    </a:graphicData>
                  </a:graphic>
                </wp:inline>
              </w:drawing>
            </w:r>
          </w:p>
        </w:tc>
      </w:tr>
      <w:tr w:rsidR="00D551F7" w:rsidRPr="00E871E2" w14:paraId="4400A9D8" w14:textId="77777777" w:rsidTr="00CA1789">
        <w:tc>
          <w:tcPr>
            <w:tcW w:w="1620" w:type="dxa"/>
          </w:tcPr>
          <w:p w14:paraId="3A5BE636" w14:textId="77777777" w:rsidR="00D551F7" w:rsidRPr="00E871E2" w:rsidRDefault="00D551F7" w:rsidP="00CA178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729B66BA"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Connect storage node and client devices to switch on same IP subnet.</w:t>
            </w:r>
          </w:p>
          <w:p w14:paraId="4EC0E7DA"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switch ports with same untagged VLAN for storage cluster and client connections.</w:t>
            </w:r>
          </w:p>
          <w:p w14:paraId="598B80D1"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ECN on all storage servers and clients.</w:t>
            </w:r>
          </w:p>
          <w:p w14:paraId="57D9BDF9"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RoCEv2 on all storage servers and clients – including DSCP trust, CNP priority 48, and CM priority 26.</w:t>
            </w:r>
          </w:p>
          <w:p w14:paraId="5759D073"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ECN on all connected ports for traffic class 3.</w:t>
            </w:r>
          </w:p>
          <w:p w14:paraId="2B9EA132"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buffer pools – one for background traffic and one for RoCE.</w:t>
            </w:r>
          </w:p>
          <w:p w14:paraId="7F9AD7B2"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Bind switch priorities 3 and 6 to priority groups 3 and 6.</w:t>
            </w:r>
          </w:p>
          <w:p w14:paraId="7251D460"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Map interfaces with connected clients and storage nodes to shared pool created for RoCE traffic.</w:t>
            </w:r>
          </w:p>
          <w:p w14:paraId="484D6BDF"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Configure traffic class 6 (CNP traffic) to strict priority on interfaces with clients and storage nodes connected.</w:t>
            </w:r>
          </w:p>
          <w:p w14:paraId="5D3033BC"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Enable QoS Trust for L3 on the switch.</w:t>
            </w:r>
          </w:p>
          <w:p w14:paraId="1D3D9874"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Run read test – Block storage w/ FIO – 1/2/4/8/16/32/64KB IO</w:t>
            </w:r>
          </w:p>
          <w:p w14:paraId="5F0E55DB" w14:textId="77777777" w:rsidR="00D551F7" w:rsidRPr="00E871E2" w:rsidRDefault="00D551F7" w:rsidP="00D551F7">
            <w:pPr>
              <w:pStyle w:val="ListParagraph"/>
              <w:numPr>
                <w:ilvl w:val="0"/>
                <w:numId w:val="134"/>
              </w:numPr>
              <w:ind w:firstLineChars="0"/>
              <w:rPr>
                <w:rFonts w:asciiTheme="minorHAnsi" w:hAnsiTheme="minorHAnsi"/>
              </w:rPr>
            </w:pPr>
            <w:r w:rsidRPr="00E871E2">
              <w:rPr>
                <w:rFonts w:asciiTheme="minorHAnsi" w:hAnsiTheme="minorHAnsi"/>
              </w:rPr>
              <w:t>Run write Block storage w/ FIO – 1/2/4/8/16/32/64KB IO</w:t>
            </w:r>
          </w:p>
        </w:tc>
      </w:tr>
      <w:tr w:rsidR="00D551F7" w:rsidRPr="00E871E2" w14:paraId="2818C948" w14:textId="77777777" w:rsidTr="00CA1789">
        <w:tc>
          <w:tcPr>
            <w:tcW w:w="1620" w:type="dxa"/>
          </w:tcPr>
          <w:p w14:paraId="6880A3E6" w14:textId="77777777" w:rsidR="00D551F7" w:rsidRPr="00E871E2" w:rsidRDefault="00D551F7" w:rsidP="00CA1789">
            <w:pPr>
              <w:pStyle w:val="a"/>
              <w:rPr>
                <w:rFonts w:asciiTheme="minorHAnsi" w:hAnsiTheme="minorHAnsi"/>
              </w:rPr>
            </w:pPr>
            <w:r w:rsidRPr="00E871E2">
              <w:rPr>
                <w:rFonts w:asciiTheme="minorHAnsi" w:hAnsiTheme="minorHAnsi"/>
              </w:rPr>
              <w:t>Expected Result</w:t>
            </w:r>
          </w:p>
        </w:tc>
        <w:tc>
          <w:tcPr>
            <w:tcW w:w="6602" w:type="dxa"/>
          </w:tcPr>
          <w:p w14:paraId="2A1CA5FE" w14:textId="77777777" w:rsidR="00D551F7" w:rsidRPr="00E871E2" w:rsidRDefault="00D551F7" w:rsidP="00D551F7">
            <w:pPr>
              <w:pStyle w:val="ListParagraph"/>
              <w:numPr>
                <w:ilvl w:val="0"/>
                <w:numId w:val="135"/>
              </w:numPr>
              <w:ind w:firstLineChars="0"/>
              <w:rPr>
                <w:rFonts w:asciiTheme="minorHAnsi" w:hAnsiTheme="minorHAnsi"/>
              </w:rPr>
            </w:pPr>
            <w:r w:rsidRPr="00E871E2">
              <w:rPr>
                <w:rFonts w:asciiTheme="minorHAnsi" w:hAnsiTheme="minorHAnsi"/>
              </w:rPr>
              <w:t>Storage read and write throughput meet or exceed specification for storage cluster.</w:t>
            </w:r>
          </w:p>
        </w:tc>
      </w:tr>
      <w:tr w:rsidR="00D551F7" w:rsidRPr="00E871E2" w14:paraId="6DCC9AE8" w14:textId="77777777" w:rsidTr="00CA1789">
        <w:tc>
          <w:tcPr>
            <w:tcW w:w="1620" w:type="dxa"/>
          </w:tcPr>
          <w:p w14:paraId="59EE97FC" w14:textId="77777777" w:rsidR="00D551F7" w:rsidRPr="00E871E2" w:rsidRDefault="00D551F7" w:rsidP="00CA1789">
            <w:pPr>
              <w:pStyle w:val="a"/>
              <w:rPr>
                <w:rFonts w:asciiTheme="minorHAnsi" w:hAnsiTheme="minorHAnsi"/>
              </w:rPr>
            </w:pPr>
            <w:r w:rsidRPr="00E871E2">
              <w:rPr>
                <w:rFonts w:asciiTheme="minorHAnsi" w:hAnsiTheme="minorHAnsi"/>
              </w:rPr>
              <w:t>Descriptions</w:t>
            </w:r>
          </w:p>
        </w:tc>
        <w:tc>
          <w:tcPr>
            <w:tcW w:w="6602" w:type="dxa"/>
          </w:tcPr>
          <w:p w14:paraId="31498DAB" w14:textId="77777777" w:rsidR="00D551F7" w:rsidRPr="00E871E2" w:rsidRDefault="00D551F7" w:rsidP="00CA1789">
            <w:pPr>
              <w:pStyle w:val="a0"/>
              <w:ind w:firstLine="0"/>
              <w:rPr>
                <w:rFonts w:asciiTheme="minorHAnsi" w:hAnsiTheme="minorHAnsi" w:cs="Times New Roman"/>
                <w:i w:val="0"/>
                <w:color w:val="000000"/>
              </w:rPr>
            </w:pPr>
          </w:p>
        </w:tc>
      </w:tr>
      <w:tr w:rsidR="00D551F7" w:rsidRPr="00E871E2" w14:paraId="4D113930" w14:textId="77777777" w:rsidTr="00CA1789">
        <w:tc>
          <w:tcPr>
            <w:tcW w:w="1620" w:type="dxa"/>
          </w:tcPr>
          <w:p w14:paraId="5D5FA28D" w14:textId="77777777" w:rsidR="00D551F7" w:rsidRPr="00E871E2" w:rsidRDefault="00D551F7" w:rsidP="00CA1789">
            <w:pPr>
              <w:pStyle w:val="a"/>
              <w:rPr>
                <w:rFonts w:asciiTheme="minorHAnsi" w:hAnsiTheme="minorHAnsi"/>
              </w:rPr>
            </w:pPr>
            <w:r w:rsidRPr="00E871E2">
              <w:rPr>
                <w:rFonts w:asciiTheme="minorHAnsi" w:hAnsiTheme="minorHAnsi"/>
              </w:rPr>
              <w:t>Results</w:t>
            </w:r>
          </w:p>
        </w:tc>
        <w:tc>
          <w:tcPr>
            <w:tcW w:w="6602" w:type="dxa"/>
          </w:tcPr>
          <w:p w14:paraId="38EBE732" w14:textId="77777777" w:rsidR="00D551F7" w:rsidRPr="00E871E2" w:rsidRDefault="00D551F7" w:rsidP="00CA1789">
            <w:pPr>
              <w:pStyle w:val="a0"/>
              <w:ind w:firstLine="0"/>
              <w:rPr>
                <w:rFonts w:asciiTheme="minorHAnsi" w:hAnsiTheme="minorHAnsi" w:cs="Times New Roman"/>
                <w:i w:val="0"/>
                <w:color w:val="000000"/>
              </w:rPr>
            </w:pPr>
          </w:p>
        </w:tc>
      </w:tr>
    </w:tbl>
    <w:p w14:paraId="28CBBFFB" w14:textId="77777777" w:rsidR="00D551F7" w:rsidRPr="00E871E2" w:rsidRDefault="00D551F7" w:rsidP="00D551F7">
      <w:pPr>
        <w:pStyle w:val="Heading2"/>
        <w:widowControl/>
        <w:tabs>
          <w:tab w:val="clear" w:pos="851"/>
          <w:tab w:val="num" w:pos="576"/>
        </w:tabs>
        <w:spacing w:before="240" w:after="240"/>
        <w:ind w:left="576" w:hanging="576"/>
        <w:jc w:val="both"/>
      </w:pPr>
      <w:bookmarkStart w:id="210" w:name="_Toc492839881"/>
      <w:bookmarkStart w:id="211" w:name="_Toc493356026"/>
      <w:r w:rsidRPr="00E871E2">
        <w:t>Resilient RoCE</w:t>
      </w:r>
      <w:bookmarkEnd w:id="210"/>
      <w:bookmarkEnd w:id="211"/>
    </w:p>
    <w:tbl>
      <w:tblPr>
        <w:tblW w:w="8222" w:type="dxa"/>
        <w:tblInd w:w="84"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84" w:type="dxa"/>
          <w:right w:w="84" w:type="dxa"/>
        </w:tblCellMar>
        <w:tblLook w:val="04A0" w:firstRow="1" w:lastRow="0" w:firstColumn="1" w:lastColumn="0" w:noHBand="0" w:noVBand="1"/>
      </w:tblPr>
      <w:tblGrid>
        <w:gridCol w:w="1620"/>
        <w:gridCol w:w="6602"/>
      </w:tblGrid>
      <w:tr w:rsidR="00D551F7" w:rsidRPr="00E871E2" w14:paraId="11B3342E" w14:textId="77777777" w:rsidTr="00CA1789">
        <w:tc>
          <w:tcPr>
            <w:tcW w:w="1620" w:type="dxa"/>
          </w:tcPr>
          <w:p w14:paraId="2B90B5FC" w14:textId="77777777" w:rsidR="00D551F7" w:rsidRPr="00E871E2" w:rsidRDefault="00D551F7" w:rsidP="00CA1789">
            <w:pPr>
              <w:pStyle w:val="a"/>
              <w:rPr>
                <w:rFonts w:asciiTheme="minorHAnsi" w:hAnsiTheme="minorHAnsi"/>
              </w:rPr>
            </w:pPr>
            <w:r w:rsidRPr="00E871E2">
              <w:rPr>
                <w:rFonts w:asciiTheme="minorHAnsi" w:hAnsiTheme="minorHAnsi"/>
              </w:rPr>
              <w:t>Objectives of Tests</w:t>
            </w:r>
          </w:p>
        </w:tc>
        <w:tc>
          <w:tcPr>
            <w:tcW w:w="6602" w:type="dxa"/>
          </w:tcPr>
          <w:p w14:paraId="69A2480E" w14:textId="77777777" w:rsidR="00D551F7" w:rsidRPr="00E871E2" w:rsidRDefault="00D551F7" w:rsidP="00CA1789">
            <w:pPr>
              <w:rPr>
                <w:rFonts w:asciiTheme="minorHAnsi" w:hAnsiTheme="minorHAnsi"/>
                <w:i/>
                <w:color w:val="000000"/>
              </w:rPr>
            </w:pPr>
            <w:r w:rsidRPr="00E871E2">
              <w:rPr>
                <w:rFonts w:asciiTheme="minorHAnsi" w:hAnsiTheme="minorHAnsi"/>
              </w:rPr>
              <w:t>Measure storage throughput – Lossless RoCE storage array</w:t>
            </w:r>
          </w:p>
        </w:tc>
      </w:tr>
      <w:tr w:rsidR="00D551F7" w:rsidRPr="00E871E2" w14:paraId="40827E90" w14:textId="77777777" w:rsidTr="00CA1789">
        <w:tc>
          <w:tcPr>
            <w:tcW w:w="1620" w:type="dxa"/>
          </w:tcPr>
          <w:p w14:paraId="22E57C30" w14:textId="77777777" w:rsidR="00D551F7" w:rsidRPr="00E871E2" w:rsidRDefault="00D551F7" w:rsidP="00CA1789">
            <w:pPr>
              <w:pStyle w:val="a"/>
              <w:rPr>
                <w:rFonts w:asciiTheme="minorHAnsi" w:hAnsiTheme="minorHAnsi"/>
              </w:rPr>
            </w:pPr>
            <w:r w:rsidRPr="00E871E2">
              <w:rPr>
                <w:rFonts w:asciiTheme="minorHAnsi" w:hAnsiTheme="minorHAnsi"/>
              </w:rPr>
              <w:t>Test configurations and connections (as shown in the figure)</w:t>
            </w:r>
          </w:p>
        </w:tc>
        <w:tc>
          <w:tcPr>
            <w:tcW w:w="6602" w:type="dxa"/>
            <w:vAlign w:val="center"/>
          </w:tcPr>
          <w:p w14:paraId="58DA0F1C" w14:textId="77777777" w:rsidR="00D551F7" w:rsidRPr="00E871E2" w:rsidRDefault="00D551F7" w:rsidP="00CA1789">
            <w:pPr>
              <w:jc w:val="center"/>
              <w:rPr>
                <w:rFonts w:asciiTheme="minorHAnsi" w:hAnsiTheme="minorHAnsi"/>
              </w:rPr>
            </w:pPr>
            <w:r w:rsidRPr="00E871E2">
              <w:rPr>
                <w:rFonts w:asciiTheme="minorHAnsi" w:hAnsiTheme="minorHAnsi"/>
                <w:noProof/>
                <w:lang w:bidi="ar-SA"/>
              </w:rPr>
              <w:drawing>
                <wp:inline distT="0" distB="0" distL="0" distR="0" wp14:anchorId="5E117C5E" wp14:editId="5FDD0128">
                  <wp:extent cx="4085590" cy="957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CE storage topology.png"/>
                          <pic:cNvPicPr/>
                        </pic:nvPicPr>
                        <pic:blipFill>
                          <a:blip r:embed="rId132">
                            <a:extLst>
                              <a:ext uri="{28A0092B-C50C-407E-A947-70E740481C1C}">
                                <a14:useLocalDpi xmlns:a14="http://schemas.microsoft.com/office/drawing/2010/main" val="0"/>
                              </a:ext>
                            </a:extLst>
                          </a:blip>
                          <a:stretch>
                            <a:fillRect/>
                          </a:stretch>
                        </pic:blipFill>
                        <pic:spPr>
                          <a:xfrm>
                            <a:off x="0" y="0"/>
                            <a:ext cx="4085590" cy="957580"/>
                          </a:xfrm>
                          <a:prstGeom prst="rect">
                            <a:avLst/>
                          </a:prstGeom>
                        </pic:spPr>
                      </pic:pic>
                    </a:graphicData>
                  </a:graphic>
                </wp:inline>
              </w:drawing>
            </w:r>
          </w:p>
        </w:tc>
      </w:tr>
      <w:tr w:rsidR="00D551F7" w:rsidRPr="00E871E2" w14:paraId="3AC2A1FE" w14:textId="77777777" w:rsidTr="00CA1789">
        <w:tc>
          <w:tcPr>
            <w:tcW w:w="1620" w:type="dxa"/>
          </w:tcPr>
          <w:p w14:paraId="693E2889" w14:textId="77777777" w:rsidR="00D551F7" w:rsidRPr="00E871E2" w:rsidRDefault="00D551F7" w:rsidP="00CA1789">
            <w:pPr>
              <w:pStyle w:val="a"/>
              <w:spacing w:line="360" w:lineRule="auto"/>
              <w:rPr>
                <w:rFonts w:asciiTheme="minorHAnsi" w:hAnsiTheme="minorHAnsi"/>
              </w:rPr>
            </w:pPr>
            <w:r w:rsidRPr="00E871E2">
              <w:rPr>
                <w:rFonts w:asciiTheme="minorHAnsi" w:hAnsiTheme="minorHAnsi"/>
              </w:rPr>
              <w:t>Test Procedure</w:t>
            </w:r>
          </w:p>
        </w:tc>
        <w:tc>
          <w:tcPr>
            <w:tcW w:w="6602" w:type="dxa"/>
          </w:tcPr>
          <w:p w14:paraId="10A601E3"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Connect storage node and client devices to switch on same IP subnet.</w:t>
            </w:r>
          </w:p>
          <w:p w14:paraId="4BA32D71"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switch ports with same untagged VLAN for storage cluster and client connections.</w:t>
            </w:r>
          </w:p>
          <w:p w14:paraId="4E1328EF"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ECN on all storage servers and clients.</w:t>
            </w:r>
          </w:p>
          <w:p w14:paraId="50162D58"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RoCEv2 on all storage servers and clients – including DSCP trust, CNP priority 48, and CM priority 26.</w:t>
            </w:r>
          </w:p>
          <w:p w14:paraId="7DD65E9C"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PFC on priority 3 on all storage servers and clients.</w:t>
            </w:r>
          </w:p>
          <w:p w14:paraId="23F8781E"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ECN on all connected ports for traffic class 3.</w:t>
            </w:r>
          </w:p>
          <w:p w14:paraId="0E24CAAD"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buffer pools – one for background traffic and one for RoCE.</w:t>
            </w:r>
          </w:p>
          <w:p w14:paraId="34801608"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Bind switch priorities 3 and 6 to priority groups 3 and 6.</w:t>
            </w:r>
          </w:p>
          <w:p w14:paraId="30D9F9D0"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Map interfaces with connected clients and storage nodes to shared pools – priority 3 is mapped to a lossless pool, priority 6 is mapped to a lossy pool.</w:t>
            </w:r>
          </w:p>
          <w:p w14:paraId="3551704A"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Configure traffic class 6 (CNP traffic) to strict priority on interfaces with clients and storage nodes connected.</w:t>
            </w:r>
          </w:p>
          <w:p w14:paraId="104D848D"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Enable QoS Trust for L3 on the switch.</w:t>
            </w:r>
          </w:p>
          <w:p w14:paraId="08E2DB82"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Enable PFC for priority 3 on all ports with client and storage servers connected.</w:t>
            </w:r>
          </w:p>
          <w:p w14:paraId="020BCC3E"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Run read test – Block storage w/ FIO – 1/2/4/8/16/32/64KB IO</w:t>
            </w:r>
          </w:p>
          <w:p w14:paraId="19A71AFA" w14:textId="77777777" w:rsidR="00D551F7" w:rsidRPr="00E871E2" w:rsidRDefault="00D551F7" w:rsidP="00D551F7">
            <w:pPr>
              <w:pStyle w:val="ListParagraph"/>
              <w:numPr>
                <w:ilvl w:val="0"/>
                <w:numId w:val="136"/>
              </w:numPr>
              <w:ind w:firstLineChars="0"/>
              <w:rPr>
                <w:rFonts w:asciiTheme="minorHAnsi" w:hAnsiTheme="minorHAnsi"/>
              </w:rPr>
            </w:pPr>
            <w:r w:rsidRPr="00E871E2">
              <w:rPr>
                <w:rFonts w:asciiTheme="minorHAnsi" w:hAnsiTheme="minorHAnsi"/>
              </w:rPr>
              <w:t>Run write Block storage w/ FIO – 1/2/4/8/16/32/64KB IO</w:t>
            </w:r>
          </w:p>
        </w:tc>
      </w:tr>
      <w:tr w:rsidR="00D551F7" w:rsidRPr="00E871E2" w14:paraId="21D274EE" w14:textId="77777777" w:rsidTr="00CA1789">
        <w:tc>
          <w:tcPr>
            <w:tcW w:w="1620" w:type="dxa"/>
          </w:tcPr>
          <w:p w14:paraId="57CD6E74" w14:textId="77777777" w:rsidR="00D551F7" w:rsidRPr="00E871E2" w:rsidRDefault="00D551F7" w:rsidP="00CA1789">
            <w:pPr>
              <w:pStyle w:val="a"/>
              <w:rPr>
                <w:rFonts w:asciiTheme="minorHAnsi" w:hAnsiTheme="minorHAnsi"/>
              </w:rPr>
            </w:pPr>
            <w:r w:rsidRPr="00E871E2">
              <w:rPr>
                <w:rFonts w:asciiTheme="minorHAnsi" w:hAnsiTheme="minorHAnsi"/>
              </w:rPr>
              <w:t>Expected Result</w:t>
            </w:r>
          </w:p>
        </w:tc>
        <w:tc>
          <w:tcPr>
            <w:tcW w:w="6602" w:type="dxa"/>
          </w:tcPr>
          <w:p w14:paraId="7F134888" w14:textId="77777777" w:rsidR="00D551F7" w:rsidRPr="00E871E2" w:rsidRDefault="00D551F7" w:rsidP="00D551F7">
            <w:pPr>
              <w:pStyle w:val="ListParagraph"/>
              <w:numPr>
                <w:ilvl w:val="0"/>
                <w:numId w:val="137"/>
              </w:numPr>
              <w:ind w:firstLineChars="0"/>
              <w:rPr>
                <w:rFonts w:asciiTheme="minorHAnsi" w:hAnsiTheme="minorHAnsi"/>
              </w:rPr>
            </w:pPr>
            <w:r w:rsidRPr="00E871E2">
              <w:rPr>
                <w:rFonts w:asciiTheme="minorHAnsi" w:hAnsiTheme="minorHAnsi"/>
              </w:rPr>
              <w:t>Storage read and write throughput meet or exceed specification for storage cluster.</w:t>
            </w:r>
          </w:p>
        </w:tc>
      </w:tr>
      <w:tr w:rsidR="00D551F7" w:rsidRPr="00E871E2" w14:paraId="165FBD94" w14:textId="77777777" w:rsidTr="00CA1789">
        <w:tc>
          <w:tcPr>
            <w:tcW w:w="1620" w:type="dxa"/>
          </w:tcPr>
          <w:p w14:paraId="21DC9B1D" w14:textId="77777777" w:rsidR="00D551F7" w:rsidRPr="00E871E2" w:rsidRDefault="00D551F7" w:rsidP="00CA1789">
            <w:pPr>
              <w:pStyle w:val="a"/>
              <w:rPr>
                <w:rFonts w:asciiTheme="minorHAnsi" w:hAnsiTheme="minorHAnsi"/>
              </w:rPr>
            </w:pPr>
            <w:r w:rsidRPr="00E871E2">
              <w:rPr>
                <w:rFonts w:asciiTheme="minorHAnsi" w:hAnsiTheme="minorHAnsi"/>
              </w:rPr>
              <w:t>Descriptions</w:t>
            </w:r>
          </w:p>
        </w:tc>
        <w:tc>
          <w:tcPr>
            <w:tcW w:w="6602" w:type="dxa"/>
          </w:tcPr>
          <w:p w14:paraId="27377A68" w14:textId="77777777" w:rsidR="00D551F7" w:rsidRPr="00E871E2" w:rsidRDefault="00D551F7" w:rsidP="00CA1789">
            <w:pPr>
              <w:pStyle w:val="a0"/>
              <w:ind w:firstLine="0"/>
              <w:rPr>
                <w:rFonts w:asciiTheme="minorHAnsi" w:hAnsiTheme="minorHAnsi" w:cs="Times New Roman"/>
                <w:i w:val="0"/>
                <w:color w:val="000000"/>
              </w:rPr>
            </w:pPr>
          </w:p>
        </w:tc>
      </w:tr>
      <w:tr w:rsidR="00D551F7" w:rsidRPr="00E871E2" w14:paraId="6D4450D4" w14:textId="77777777" w:rsidTr="00CA1789">
        <w:tc>
          <w:tcPr>
            <w:tcW w:w="1620" w:type="dxa"/>
          </w:tcPr>
          <w:p w14:paraId="71F8896A" w14:textId="77777777" w:rsidR="00D551F7" w:rsidRPr="00E871E2" w:rsidRDefault="00D551F7" w:rsidP="00CA1789">
            <w:pPr>
              <w:pStyle w:val="a"/>
              <w:rPr>
                <w:rFonts w:asciiTheme="minorHAnsi" w:hAnsiTheme="minorHAnsi"/>
              </w:rPr>
            </w:pPr>
            <w:r w:rsidRPr="00E871E2">
              <w:rPr>
                <w:rFonts w:asciiTheme="minorHAnsi" w:hAnsiTheme="minorHAnsi"/>
              </w:rPr>
              <w:t>Results</w:t>
            </w:r>
          </w:p>
        </w:tc>
        <w:tc>
          <w:tcPr>
            <w:tcW w:w="6602" w:type="dxa"/>
          </w:tcPr>
          <w:p w14:paraId="66BC9F9E" w14:textId="77777777" w:rsidR="00D551F7" w:rsidRPr="00E871E2" w:rsidRDefault="00D551F7" w:rsidP="00CA1789">
            <w:pPr>
              <w:pStyle w:val="a0"/>
              <w:ind w:firstLine="0"/>
              <w:rPr>
                <w:rFonts w:asciiTheme="minorHAnsi" w:hAnsiTheme="minorHAnsi" w:cs="Times New Roman"/>
                <w:i w:val="0"/>
                <w:color w:val="000000"/>
              </w:rPr>
            </w:pPr>
          </w:p>
        </w:tc>
      </w:tr>
    </w:tbl>
    <w:p w14:paraId="57398B0B" w14:textId="77777777" w:rsidR="00D551F7" w:rsidRPr="00D551F7" w:rsidRDefault="00D551F7" w:rsidP="00D551F7">
      <w:pPr>
        <w:pStyle w:val="BodyText"/>
        <w:rPr>
          <w:lang w:bidi="ar-SA"/>
        </w:rPr>
      </w:pPr>
    </w:p>
    <w:p w14:paraId="5E0CAA03" w14:textId="4F796F27" w:rsidR="0040666D" w:rsidRDefault="0040666D" w:rsidP="0040666D">
      <w:pPr>
        <w:pStyle w:val="BodyText"/>
      </w:pPr>
    </w:p>
    <w:p w14:paraId="6FC651DF" w14:textId="540F0F73" w:rsidR="0040666D" w:rsidRDefault="0040666D" w:rsidP="0040666D">
      <w:pPr>
        <w:pStyle w:val="BodyText"/>
      </w:pPr>
    </w:p>
    <w:p w14:paraId="263FCF86" w14:textId="4B1CF4F1" w:rsidR="0040666D" w:rsidRDefault="00A40724" w:rsidP="00002AF6">
      <w:pPr>
        <w:pStyle w:val="Heading1"/>
      </w:pPr>
      <w:bookmarkStart w:id="212" w:name="_Toc493356027"/>
      <w:r>
        <w:t xml:space="preserve">Solutions </w:t>
      </w:r>
      <w:r w:rsidR="0040666D">
        <w:t>– HFT PIM-SM</w:t>
      </w:r>
      <w:bookmarkEnd w:id="212"/>
    </w:p>
    <w:p w14:paraId="790916BA" w14:textId="77777777" w:rsidR="0040666D" w:rsidRDefault="0040666D" w:rsidP="0040666D">
      <w:pPr>
        <w:pStyle w:val="BodyText"/>
      </w:pPr>
    </w:p>
    <w:p w14:paraId="6CB9CF9C" w14:textId="77777777" w:rsidR="0040666D" w:rsidRDefault="0040666D" w:rsidP="0040666D">
      <w:pPr>
        <w:pStyle w:val="BodyText"/>
      </w:pPr>
    </w:p>
    <w:p w14:paraId="16AC9833" w14:textId="11FB05F9" w:rsidR="0040666D" w:rsidRDefault="0040666D" w:rsidP="00002AF6">
      <w:pPr>
        <w:pStyle w:val="Heading1"/>
      </w:pPr>
      <w:bookmarkStart w:id="213" w:name="_Toc493356028"/>
      <w:r>
        <w:t>Appendix</w:t>
      </w:r>
      <w:bookmarkEnd w:id="213"/>
    </w:p>
    <w:p w14:paraId="76578AC1" w14:textId="2FC17076" w:rsidR="0040666D" w:rsidRDefault="0040666D" w:rsidP="00A40724">
      <w:pPr>
        <w:pStyle w:val="Heading2"/>
      </w:pPr>
      <w:bookmarkStart w:id="214" w:name="_Toc493356029"/>
      <w:r>
        <w:t>About Mellanox Switches</w:t>
      </w:r>
      <w:bookmarkEnd w:id="214"/>
    </w:p>
    <w:p w14:paraId="17731117" w14:textId="163B0AC6" w:rsidR="0040666D" w:rsidRDefault="0040666D" w:rsidP="00A40724">
      <w:pPr>
        <w:pStyle w:val="Heading3"/>
      </w:pPr>
      <w:bookmarkStart w:id="215" w:name="_Toc493356030"/>
      <w:r>
        <w:t>Designed for Open Networ</w:t>
      </w:r>
      <w:r w:rsidR="00002AF6">
        <w:t>king</w:t>
      </w:r>
      <w:bookmarkEnd w:id="215"/>
    </w:p>
    <w:p w14:paraId="34636650" w14:textId="6091DE22" w:rsidR="0040666D" w:rsidRDefault="0040666D" w:rsidP="00030EFB">
      <w:pPr>
        <w:pStyle w:val="BodyText"/>
      </w:pPr>
      <w:r>
        <w:t>With Spectrum</w:t>
      </w:r>
      <w:r w:rsidR="00030EFB" w:rsidRPr="00030EFB">
        <w:rPr>
          <w:vertAlign w:val="superscript"/>
        </w:rPr>
        <w:t>®</w:t>
      </w:r>
      <w:r>
        <w:t>, you can choose the OS that best fits your need; MLNX-OS or Cumulus Linux. Mellanox Spectrum is an Open Ethernet System and Open Source Network operating systems can run on top the Spectrum ASIC and switch.</w:t>
      </w:r>
    </w:p>
    <w:p w14:paraId="416662AF" w14:textId="0DCC7DFF" w:rsidR="0040666D" w:rsidRDefault="0040666D" w:rsidP="00786060">
      <w:pPr>
        <w:pStyle w:val="BodyText2"/>
      </w:pPr>
      <w:r>
        <w:t xml:space="preserve">For Customer_name, the proposed </w:t>
      </w:r>
      <w:r w:rsidR="00786060">
        <w:t>n</w:t>
      </w:r>
      <w:r>
        <w:t xml:space="preserve">etwork OS is </w:t>
      </w:r>
      <w:r w:rsidRPr="00786060">
        <w:rPr>
          <w:b/>
          <w:bCs/>
        </w:rPr>
        <w:t>Cumulus Linux</w:t>
      </w:r>
      <w:r>
        <w:t xml:space="preserve"> or </w:t>
      </w:r>
      <w:r w:rsidRPr="00786060">
        <w:rPr>
          <w:b/>
          <w:bCs/>
        </w:rPr>
        <w:t>Mellanox OS</w:t>
      </w:r>
      <w:r>
        <w:t xml:space="preserve"> due to extensive features support, fast technology innovation, and Overlay-SDN integration scalability and flexibility.</w:t>
      </w:r>
    </w:p>
    <w:p w14:paraId="54395D88" w14:textId="5E134852" w:rsidR="0040666D" w:rsidRDefault="00002AF6" w:rsidP="00A40724">
      <w:pPr>
        <w:pStyle w:val="Heading3"/>
      </w:pPr>
      <w:bookmarkStart w:id="216" w:name="_Toc493356031"/>
      <w:r>
        <w:t>Differentiated ASIC</w:t>
      </w:r>
      <w:bookmarkEnd w:id="216"/>
    </w:p>
    <w:p w14:paraId="37C603DF" w14:textId="790A494B" w:rsidR="0040666D" w:rsidRDefault="0040666D" w:rsidP="00030EFB">
      <w:pPr>
        <w:pStyle w:val="BodyText"/>
      </w:pPr>
      <w:r>
        <w:t>Mellanox Ethernet switches, based on the homebred Spectrum ASIC offer the highest packet rate, lowest latency and lowest power consumption with the 100GbE Spectrum product line.</w:t>
      </w:r>
    </w:p>
    <w:p w14:paraId="428F5735" w14:textId="4FF36A2F" w:rsidR="0040666D" w:rsidRDefault="0040666D" w:rsidP="0040666D">
      <w:pPr>
        <w:pStyle w:val="BodyText"/>
      </w:pPr>
      <w:r>
        <w:t>Mellanox Spectrum</w:t>
      </w:r>
      <w:r w:rsidRPr="00030EFB">
        <w:rPr>
          <w:vertAlign w:val="superscript"/>
        </w:rPr>
        <w:t>®</w:t>
      </w:r>
      <w:r>
        <w:t xml:space="preserve"> is the only switch capable of handling superior microburst absorption with fair and predictable performance</w:t>
      </w:r>
      <w:r w:rsidR="00030EFB">
        <w:t>.</w:t>
      </w:r>
    </w:p>
    <w:p w14:paraId="101153E3" w14:textId="384EF3FF" w:rsidR="0040666D" w:rsidRDefault="0040666D" w:rsidP="0040666D">
      <w:pPr>
        <w:pStyle w:val="BodyText"/>
      </w:pPr>
      <w:r>
        <w:t>Mellanox leverages high performance expertise to design the only flawless, high performing Ethernet switch ASIC</w:t>
      </w:r>
      <w:r w:rsidR="00030EFB">
        <w:t>.</w:t>
      </w:r>
      <w:r>
        <w:t xml:space="preserve">  </w:t>
      </w:r>
    </w:p>
    <w:p w14:paraId="42EEEA49" w14:textId="2D074E63" w:rsidR="0040666D" w:rsidRDefault="00002AF6" w:rsidP="00A40724">
      <w:pPr>
        <w:pStyle w:val="Heading3"/>
      </w:pPr>
      <w:bookmarkStart w:id="217" w:name="_Toc493356032"/>
      <w:r>
        <w:t xml:space="preserve">End-2-End </w:t>
      </w:r>
      <w:r w:rsidR="00030EFB">
        <w:t>Solution</w:t>
      </w:r>
      <w:bookmarkEnd w:id="217"/>
    </w:p>
    <w:p w14:paraId="629ED8CB" w14:textId="1AAAC227" w:rsidR="0040666D" w:rsidRDefault="0040666D" w:rsidP="00030EFB">
      <w:pPr>
        <w:pStyle w:val="BodyText"/>
      </w:pPr>
      <w:r>
        <w:t xml:space="preserve">Mellanox is the only vendor in the industry providing a complete top of the line DC networking solution including NICs, cables/transceivers and </w:t>
      </w:r>
      <w:r w:rsidR="00030EFB">
        <w:t xml:space="preserve">switches </w:t>
      </w:r>
      <w:r>
        <w:t>based on in-house designed components (ASIC</w:t>
      </w:r>
      <w:r w:rsidR="00030EFB">
        <w:t>s</w:t>
      </w:r>
      <w:r>
        <w:t>). An E2E solution guarant</w:t>
      </w:r>
      <w:r w:rsidR="00030EFB">
        <w:t>e</w:t>
      </w:r>
      <w:r>
        <w:t>es application awareness and complete solution-level testing by Mellanox. In addition, it helps getting faster and more predictive support, when Mellanox acts as a single point of access for the investigation of any potential issue. Since early 2016, Mellanox Support is fully certified by Cumulus to cover 1st and 2nd level support, so that the E2E story expands even more to cover the Net-OS as well.</w:t>
      </w:r>
    </w:p>
    <w:p w14:paraId="02EFE1A1" w14:textId="4D4B08ED" w:rsidR="0040666D" w:rsidRDefault="0040666D" w:rsidP="00912DF9">
      <w:pPr>
        <w:pStyle w:val="BodyText2"/>
      </w:pPr>
      <w:r>
        <w:t xml:space="preserve">The proposed switch the Customer_Name DC RFP is Mellanox SN2700, SN2100, for both ToR and </w:t>
      </w:r>
      <w:r w:rsidR="00786060">
        <w:t>a</w:t>
      </w:r>
      <w:r>
        <w:t>ggregation</w:t>
      </w:r>
      <w:r w:rsidR="00786060">
        <w:t>.</w:t>
      </w:r>
    </w:p>
    <w:p w14:paraId="21A02270" w14:textId="5C0B04CB" w:rsidR="00786060" w:rsidRDefault="00786060" w:rsidP="00786060">
      <w:pPr>
        <w:pStyle w:val="Figure"/>
      </w:pPr>
      <w:r w:rsidRPr="007F056A">
        <w:rPr>
          <w:noProof/>
          <w:lang w:bidi="ar-SA"/>
        </w:rPr>
        <w:drawing>
          <wp:inline distT="0" distB="0" distL="0" distR="0" wp14:anchorId="2DC3BB16" wp14:editId="48ECFE94">
            <wp:extent cx="5704840" cy="641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4840" cy="641350"/>
                    </a:xfrm>
                    <a:prstGeom prst="rect">
                      <a:avLst/>
                    </a:prstGeom>
                    <a:noFill/>
                    <a:ln>
                      <a:noFill/>
                    </a:ln>
                  </pic:spPr>
                </pic:pic>
              </a:graphicData>
            </a:graphic>
          </wp:inline>
        </w:drawing>
      </w:r>
    </w:p>
    <w:p w14:paraId="0F4D344D" w14:textId="77777777" w:rsidR="003065BE" w:rsidRDefault="003065BE" w:rsidP="00912DF9">
      <w:pPr>
        <w:pStyle w:val="BodyText"/>
      </w:pPr>
    </w:p>
    <w:p w14:paraId="00BC90F2" w14:textId="29A2A25C" w:rsidR="0040666D" w:rsidRDefault="00A40724" w:rsidP="003065BE">
      <w:pPr>
        <w:pStyle w:val="Heading2"/>
        <w:pageBreakBefore/>
      </w:pPr>
      <w:bookmarkStart w:id="218" w:name="_Toc493356033"/>
      <w:r>
        <w:t>Mellanox Spectrum Advantages</w:t>
      </w:r>
      <w:bookmarkEnd w:id="218"/>
    </w:p>
    <w:p w14:paraId="5D11534D" w14:textId="7BFBDDE5" w:rsidR="0040666D" w:rsidRDefault="00002AF6" w:rsidP="00A40724">
      <w:pPr>
        <w:pStyle w:val="Heading3"/>
      </w:pPr>
      <w:bookmarkStart w:id="219" w:name="_Toc493356034"/>
      <w:r>
        <w:t>Latency</w:t>
      </w:r>
      <w:bookmarkEnd w:id="219"/>
    </w:p>
    <w:p w14:paraId="7CB5A46F" w14:textId="77777777" w:rsidR="0040666D" w:rsidRDefault="0040666D" w:rsidP="0040666D">
      <w:pPr>
        <w:pStyle w:val="BodyText"/>
      </w:pPr>
      <w:r>
        <w:t>300ns regardless of the packet size + “Zero Jitter”</w:t>
      </w:r>
    </w:p>
    <w:p w14:paraId="5F723E78" w14:textId="52A24663" w:rsidR="0040666D" w:rsidRDefault="0040666D" w:rsidP="003065BE">
      <w:pPr>
        <w:pStyle w:val="BodyText"/>
      </w:pPr>
      <w:r>
        <w:t xml:space="preserve">Other than being important for High Frequency Trading and In-memory DB applications, low latency is extremely important for next-gen NVMe based storage systems. This is because the disk access latency is so low, that cutting the network latency from &gt;10us to 1.5us can affect the overall performance – IO/s, BW and latency of a SDS system today. Zero </w:t>
      </w:r>
      <w:r w:rsidR="003065BE">
        <w:t>j</w:t>
      </w:r>
      <w:r>
        <w:t>itter, or keeping the same latency regardless of the packet size and the load on the switch, can help solve synchronization issues and make applications more predictable.</w:t>
      </w:r>
    </w:p>
    <w:p w14:paraId="13A6C027" w14:textId="234B020C" w:rsidR="0040666D" w:rsidRDefault="00002AF6" w:rsidP="00A40724">
      <w:pPr>
        <w:pStyle w:val="Heading3"/>
      </w:pPr>
      <w:bookmarkStart w:id="220" w:name="_Toc493356035"/>
      <w:r>
        <w:t>Performance</w:t>
      </w:r>
      <w:bookmarkEnd w:id="220"/>
    </w:p>
    <w:p w14:paraId="7F26639E" w14:textId="3295FA81" w:rsidR="0040666D" w:rsidRDefault="0040666D" w:rsidP="003065BE">
      <w:pPr>
        <w:pStyle w:val="BodyText"/>
      </w:pPr>
      <w:r>
        <w:t xml:space="preserve">4.77Bpps switch performance at 6.4Tb/s (3.2Tb/s for both Rx and Tx) and </w:t>
      </w:r>
      <w:r w:rsidR="003065BE">
        <w:t>z</w:t>
      </w:r>
      <w:r>
        <w:t>ero packet loss guarant</w:t>
      </w:r>
      <w:r w:rsidR="003065BE">
        <w:t>ee.</w:t>
      </w:r>
      <w:r>
        <w:t xml:space="preserve"> Full line-rate on any packet size from 64B – 9KB as proved by RFC 2544 testing.</w:t>
      </w:r>
    </w:p>
    <w:p w14:paraId="7EC8A13A" w14:textId="347E4560" w:rsidR="0040666D" w:rsidRDefault="0040666D" w:rsidP="003065BE">
      <w:pPr>
        <w:pStyle w:val="BodyText"/>
      </w:pPr>
      <w:r>
        <w:t xml:space="preserve">Any switch can move Jumbo frames around, but small packets are essential in today’s </w:t>
      </w:r>
      <w:r w:rsidR="003065BE">
        <w:t>data center</w:t>
      </w:r>
      <w:r>
        <w:t xml:space="preserve"> as well and losing them without congestion is just unacceptable</w:t>
      </w:r>
      <w:r w:rsidR="003065BE">
        <w:t>.</w:t>
      </w:r>
    </w:p>
    <w:p w14:paraId="71DE1F6F" w14:textId="4172609F" w:rsidR="0040666D" w:rsidRDefault="0040666D" w:rsidP="003065BE">
      <w:pPr>
        <w:pStyle w:val="BodyText"/>
      </w:pPr>
      <w:r>
        <w:t xml:space="preserve">For example, most Software-Defined Storage systems use small packets to signal redundant copy completion between two or more redundant disk systems. Losing this packet </w:t>
      </w:r>
      <w:r w:rsidR="003065BE">
        <w:t>would</w:t>
      </w:r>
      <w:r>
        <w:t xml:space="preserve"> mean that the transaction did not go through and a full copy needs to be sent again</w:t>
      </w:r>
      <w:r w:rsidR="003065BE">
        <w:t>.</w:t>
      </w:r>
      <w:r>
        <w:t xml:space="preserve"> </w:t>
      </w:r>
      <w:r w:rsidR="003065BE">
        <w:t>I</w:t>
      </w:r>
      <w:r>
        <w:t>n this case the network will have additional load that could have been prevented and more important</w:t>
      </w:r>
      <w:r w:rsidR="003065BE">
        <w:t>ly</w:t>
      </w:r>
      <w:r>
        <w:t xml:space="preserve">, the overall performance of the </w:t>
      </w:r>
      <w:r w:rsidR="003065BE">
        <w:t>s</w:t>
      </w:r>
      <w:r>
        <w:t>torage system will be degraded</w:t>
      </w:r>
      <w:r w:rsidR="003065BE">
        <w:t xml:space="preserve"> </w:t>
      </w:r>
      <w:r>
        <w:t xml:space="preserve">– </w:t>
      </w:r>
      <w:r w:rsidR="003065BE">
        <w:t xml:space="preserve">the </w:t>
      </w:r>
      <w:r>
        <w:t>user will keep on waiting for the copy operation to complete.</w:t>
      </w:r>
    </w:p>
    <w:p w14:paraId="7168DEC8" w14:textId="2BF70A82" w:rsidR="0040666D" w:rsidRDefault="00002AF6" w:rsidP="00A40724">
      <w:pPr>
        <w:pStyle w:val="Heading3"/>
      </w:pPr>
      <w:bookmarkStart w:id="221" w:name="_Toc493356036"/>
      <w:r>
        <w:t>Buffering</w:t>
      </w:r>
      <w:bookmarkEnd w:id="221"/>
    </w:p>
    <w:p w14:paraId="5F37896D" w14:textId="347A7744" w:rsidR="0040666D" w:rsidRDefault="0040666D" w:rsidP="0040666D">
      <w:pPr>
        <w:pStyle w:val="BodyText"/>
      </w:pPr>
      <w:r>
        <w:t xml:space="preserve">The Spectrum buffer design offers </w:t>
      </w:r>
      <w:r w:rsidR="003065BE">
        <w:t xml:space="preserve">a </w:t>
      </w:r>
      <w:r>
        <w:t xml:space="preserve">16MB </w:t>
      </w:r>
      <w:r w:rsidRPr="00786060">
        <w:rPr>
          <w:b/>
          <w:bCs/>
        </w:rPr>
        <w:t>fully shared</w:t>
      </w:r>
      <w:r>
        <w:t xml:space="preserve"> buffer, that means all the switch ports share that same buffer pool with dynamic buffer allocation</w:t>
      </w:r>
      <w:r w:rsidR="003065BE">
        <w:t>.</w:t>
      </w:r>
    </w:p>
    <w:p w14:paraId="70A014A7" w14:textId="5BF180C9" w:rsidR="0040666D" w:rsidRDefault="003065BE" w:rsidP="003065BE">
      <w:pPr>
        <w:pStyle w:val="BodyText"/>
      </w:pPr>
      <w:r>
        <w:t>In addition, s</w:t>
      </w:r>
      <w:r w:rsidR="0040666D">
        <w:t>upreme microburst absorption helps preventing packet drops</w:t>
      </w:r>
      <w:r>
        <w:t>.</w:t>
      </w:r>
      <w:r w:rsidR="0040666D">
        <w:t xml:space="preserve"> </w:t>
      </w:r>
    </w:p>
    <w:p w14:paraId="484546C0" w14:textId="1279BCF0" w:rsidR="0040666D" w:rsidRDefault="0040666D" w:rsidP="003065BE">
      <w:pPr>
        <w:pStyle w:val="BodyText"/>
      </w:pPr>
      <w:r>
        <w:t xml:space="preserve">Scheduling fairness: upon congestion at a single recipient, all transmitting flows will get exactly the same amount of </w:t>
      </w:r>
      <w:r w:rsidR="003065BE">
        <w:t>bandwidth</w:t>
      </w:r>
      <w:r>
        <w:t>, which guarant</w:t>
      </w:r>
      <w:r w:rsidR="003065BE">
        <w:t>e</w:t>
      </w:r>
      <w:r>
        <w:t xml:space="preserve">es traffic flow fairness regardless of the ports in use. This enables keeping SLA levels and gives ease of mind when designing the </w:t>
      </w:r>
      <w:r w:rsidR="003065BE">
        <w:t>data center’s</w:t>
      </w:r>
      <w:r>
        <w:t xml:space="preserve"> QoS scheme.</w:t>
      </w:r>
    </w:p>
    <w:p w14:paraId="24B805CC" w14:textId="061BA21A" w:rsidR="0040666D" w:rsidRDefault="00002AF6" w:rsidP="00A40724">
      <w:pPr>
        <w:pStyle w:val="Heading3"/>
      </w:pPr>
      <w:bookmarkStart w:id="222" w:name="_Toc493356037"/>
      <w:r>
        <w:t xml:space="preserve">Low </w:t>
      </w:r>
      <w:r w:rsidR="00A40724">
        <w:t>Power Consumption</w:t>
      </w:r>
      <w:bookmarkEnd w:id="222"/>
    </w:p>
    <w:p w14:paraId="42C338FA" w14:textId="77777777" w:rsidR="0040666D" w:rsidRDefault="0040666D" w:rsidP="0040666D">
      <w:pPr>
        <w:pStyle w:val="BodyText"/>
      </w:pPr>
      <w:r>
        <w:t xml:space="preserve">Typical power consumption of Mellanox SN2700 is 150W (+ any optical components). Spectrum is the lowest power-consuming switch on the market. </w:t>
      </w:r>
    </w:p>
    <w:p w14:paraId="566DAECD" w14:textId="5C567392" w:rsidR="0040666D" w:rsidRDefault="0040666D" w:rsidP="003065BE">
      <w:pPr>
        <w:pStyle w:val="BodyText"/>
      </w:pPr>
      <w:r>
        <w:t xml:space="preserve">In addition to allowing OPEX savings and fitting into the trend of </w:t>
      </w:r>
      <w:r w:rsidR="003065BE">
        <w:t>g</w:t>
      </w:r>
      <w:r>
        <w:t>reen DC designs, in some cases, it may allow an additional server to be installed into the same rack on behalf of the saved power</w:t>
      </w:r>
      <w:r w:rsidR="003065BE">
        <w:t>,</w:t>
      </w:r>
      <w:r>
        <w:t xml:space="preserve"> compar</w:t>
      </w:r>
      <w:r w:rsidR="003065BE">
        <w:t>ed</w:t>
      </w:r>
      <w:r>
        <w:t xml:space="preserve"> to the competition. </w:t>
      </w:r>
    </w:p>
    <w:p w14:paraId="1D17A99A" w14:textId="3FECCA8F" w:rsidR="0040666D" w:rsidRDefault="0040666D" w:rsidP="00A40724">
      <w:pPr>
        <w:pStyle w:val="Heading3"/>
      </w:pPr>
      <w:bookmarkStart w:id="223" w:name="_Toc493356038"/>
      <w:r>
        <w:t>Traffic Visibility / Telemetry</w:t>
      </w:r>
      <w:bookmarkEnd w:id="223"/>
    </w:p>
    <w:p w14:paraId="2FD23F87" w14:textId="77777777" w:rsidR="0040666D" w:rsidRDefault="0040666D" w:rsidP="0040666D">
      <w:pPr>
        <w:pStyle w:val="BodyText"/>
      </w:pPr>
      <w:r>
        <w:t>As it is becoming increasingly complex to manage networks, and network administrators need more tools to understand network behavior, it is necessary to provide basic information about network performance, identify network bottlenecks, and provide information for the purposes of network optimization and future planning. Therefore, network administrators are required to constantly review network port behavior, record port buffer consumption, identify shortage in buffer resources, and record flows, which lead to excessive buffer consumption.</w:t>
      </w:r>
    </w:p>
    <w:p w14:paraId="2FDBFBEE" w14:textId="7B9CA1DF" w:rsidR="0040666D" w:rsidRDefault="0040666D" w:rsidP="003065BE">
      <w:pPr>
        <w:pStyle w:val="BodyText"/>
      </w:pPr>
      <w:r>
        <w:t xml:space="preserve">Mellanox Spectrum provides the ability to enable Histogram Sampling of the port buffer occupancy </w:t>
      </w:r>
      <w:r w:rsidR="003065BE">
        <w:t>at</w:t>
      </w:r>
      <w:r>
        <w:t xml:space="preserve"> a &lt;1us granularity comparing to the standard 1/second sampling rate.</w:t>
      </w:r>
    </w:p>
    <w:p w14:paraId="3D32ADCC" w14:textId="51E2E874" w:rsidR="003065BE" w:rsidRDefault="003065BE" w:rsidP="003065BE">
      <w:pPr>
        <w:pStyle w:val="BodyText"/>
      </w:pPr>
      <w:r>
        <w:t>Mellanox Spectrum advantages:</w:t>
      </w:r>
    </w:p>
    <w:p w14:paraId="255CA3CB" w14:textId="77777777" w:rsidR="0040666D" w:rsidRDefault="0040666D" w:rsidP="00912DF9">
      <w:pPr>
        <w:pStyle w:val="ListBullet2"/>
      </w:pPr>
      <w:r>
        <w:t>Record occupancy changes over time</w:t>
      </w:r>
    </w:p>
    <w:p w14:paraId="6E045D6A" w14:textId="77777777" w:rsidR="0040666D" w:rsidRDefault="0040666D" w:rsidP="00912DF9">
      <w:pPr>
        <w:pStyle w:val="ListBullet2"/>
      </w:pPr>
      <w:r>
        <w:t>Provide information for different levels of buffer occupancy</w:t>
      </w:r>
    </w:p>
    <w:p w14:paraId="38808DF7" w14:textId="77777777" w:rsidR="0040666D" w:rsidRDefault="0040666D" w:rsidP="00912DF9">
      <w:pPr>
        <w:pStyle w:val="ListBullet2"/>
      </w:pPr>
      <w:r>
        <w:t>Provide the amount of time the buffer has been occupied during the observation period</w:t>
      </w:r>
    </w:p>
    <w:p w14:paraId="5938862E" w14:textId="305AA95F" w:rsidR="0040666D" w:rsidRDefault="0040666D" w:rsidP="00A40724">
      <w:pPr>
        <w:pStyle w:val="Heading3"/>
      </w:pPr>
      <w:bookmarkStart w:id="224" w:name="_Toc493356039"/>
      <w:r>
        <w:t xml:space="preserve">Best </w:t>
      </w:r>
      <w:r w:rsidR="00A40724">
        <w:t xml:space="preserve">Fit </w:t>
      </w:r>
      <w:r>
        <w:t>for RoCE (if applicable)</w:t>
      </w:r>
      <w:bookmarkEnd w:id="224"/>
    </w:p>
    <w:p w14:paraId="688065A8" w14:textId="6A6D578E" w:rsidR="0040666D" w:rsidRDefault="0040666D" w:rsidP="003065BE">
      <w:pPr>
        <w:pStyle w:val="BodyText"/>
      </w:pPr>
      <w:r>
        <w:t>In addition to standard Ethernet implementations,</w:t>
      </w:r>
      <w:r w:rsidR="003065BE">
        <w:t xml:space="preserve"> the</w:t>
      </w:r>
      <w:r>
        <w:t xml:space="preserve"> Spectrum ASIC </w:t>
      </w:r>
      <w:r w:rsidR="003065BE">
        <w:t xml:space="preserve">was </w:t>
      </w:r>
      <w:r>
        <w:t>design</w:t>
      </w:r>
      <w:r w:rsidR="003065BE">
        <w:t>ed</w:t>
      </w:r>
      <w:r>
        <w:t xml:space="preserve"> with the vision to provide </w:t>
      </w:r>
      <w:r w:rsidR="003065BE">
        <w:t xml:space="preserve">the </w:t>
      </w:r>
      <w:r>
        <w:t>best support for evolving technolog</w:t>
      </w:r>
      <w:r w:rsidR="003065BE">
        <w:t>ies</w:t>
      </w:r>
      <w:r>
        <w:t xml:space="preserve"> that can greatly increase the performance of </w:t>
      </w:r>
      <w:r w:rsidR="003065BE">
        <w:t>data center</w:t>
      </w:r>
      <w:r>
        <w:t xml:space="preserve"> applications while lowering the CPU overhead on the servers </w:t>
      </w:r>
      <w:r w:rsidR="003065BE">
        <w:t xml:space="preserve">– </w:t>
      </w:r>
      <w:r>
        <w:t>called RDMA or RoCE (RDMA over Converged Ethernet). Mellanox is a leader in this technology and Spectrum is equipped with mechanisms that allow best in class support for RoCE in the DC network:</w:t>
      </w:r>
    </w:p>
    <w:p w14:paraId="20C8BACB" w14:textId="7FC4E089" w:rsidR="0040666D" w:rsidRDefault="0040666D" w:rsidP="003065BE">
      <w:pPr>
        <w:pStyle w:val="ListBullet2"/>
      </w:pPr>
      <w:r>
        <w:t xml:space="preserve">Applications over RoCE (including Storage applications like: iSER/SMB-Direct) work faster and the transport is more predictable </w:t>
      </w:r>
      <w:r w:rsidR="003065BE">
        <w:t>–</w:t>
      </w:r>
      <w:r>
        <w:t xml:space="preserve"> Spectrum provides </w:t>
      </w:r>
      <w:r w:rsidR="003065BE">
        <w:t xml:space="preserve">the </w:t>
      </w:r>
      <w:r>
        <w:t>lowest latency and jitter.</w:t>
      </w:r>
    </w:p>
    <w:p w14:paraId="4FB2D2A4" w14:textId="0109F6B7" w:rsidR="0040666D" w:rsidRDefault="0040666D" w:rsidP="00002AF6">
      <w:pPr>
        <w:pStyle w:val="ListBullet2"/>
      </w:pPr>
      <w:r>
        <w:t>Fair distribution of BW between all clients with the same QoS profile – provided by Spectrum’s fully shared buffer and scheduling architecture.</w:t>
      </w:r>
    </w:p>
    <w:p w14:paraId="1A47AFB4" w14:textId="3D4F56C2" w:rsidR="0040666D" w:rsidRDefault="0040666D" w:rsidP="001706BA">
      <w:pPr>
        <w:pStyle w:val="ListBullet2"/>
      </w:pPr>
      <w:r>
        <w:t xml:space="preserve">Detects </w:t>
      </w:r>
      <w:r w:rsidR="001706BA">
        <w:t>c</w:t>
      </w:r>
      <w:r>
        <w:t xml:space="preserve">ongestion faster – Spectrum has a unique feature called “Fast ECN” sending the notification up to 8us faster than </w:t>
      </w:r>
      <w:r w:rsidR="001706BA">
        <w:t xml:space="preserve">the </w:t>
      </w:r>
      <w:r>
        <w:t>competition.</w:t>
      </w:r>
    </w:p>
    <w:p w14:paraId="4B2C42DD" w14:textId="27C01377" w:rsidR="0040666D" w:rsidRDefault="0040666D" w:rsidP="00002AF6">
      <w:pPr>
        <w:pStyle w:val="ListBullet2"/>
      </w:pPr>
      <w:r>
        <w:t>Resiliency – Unique technologies in Spectrum provide better survivability of the RoCE network (i.e. different lossy/lossless configuration schemes and PFC deadlock prevention).</w:t>
      </w:r>
    </w:p>
    <w:p w14:paraId="7C0DF425" w14:textId="1FFE36A2" w:rsidR="0040666D" w:rsidRDefault="0040666D" w:rsidP="00002AF6">
      <w:pPr>
        <w:pStyle w:val="ListBullet2"/>
      </w:pPr>
      <w:r>
        <w:t>Future-</w:t>
      </w:r>
      <w:r w:rsidR="001706BA">
        <w:t>r</w:t>
      </w:r>
      <w:r>
        <w:t>eady – Supports various Adaptive-Routing schemes and improvements making this future technology more ready for RoCE traffic.</w:t>
      </w:r>
    </w:p>
    <w:p w14:paraId="3E5C23CE" w14:textId="5D559091" w:rsidR="0040666D" w:rsidRDefault="0040666D" w:rsidP="00002AF6">
      <w:pPr>
        <w:pStyle w:val="ListBullet2"/>
      </w:pPr>
      <w:r>
        <w:t>RoCE aware switch – Use of RDMA header for ACL and RDMA flow (QP) for ECN Hash.</w:t>
      </w:r>
    </w:p>
    <w:p w14:paraId="6FD6731E" w14:textId="63723555" w:rsidR="0040666D" w:rsidRDefault="0040666D" w:rsidP="00002AF6">
      <w:pPr>
        <w:pStyle w:val="ListBullet2"/>
      </w:pPr>
      <w:r>
        <w:t xml:space="preserve">Technology </w:t>
      </w:r>
      <w:r w:rsidR="001706BA">
        <w:t xml:space="preserve">leadership </w:t>
      </w:r>
      <w:r>
        <w:t>– Mellanox is a leading contributor to RoCE and</w:t>
      </w:r>
      <w:r w:rsidR="001706BA">
        <w:t>,</w:t>
      </w:r>
      <w:r>
        <w:t xml:space="preserve"> hence</w:t>
      </w:r>
      <w:r w:rsidR="001706BA">
        <w:t>,</w:t>
      </w:r>
      <w:r>
        <w:t xml:space="preserve"> this technology is best tested and tuned on Mellanox E2E solutions</w:t>
      </w:r>
      <w:r w:rsidR="001706BA">
        <w:t>.</w:t>
      </w:r>
    </w:p>
    <w:p w14:paraId="110B4B93" w14:textId="77777777" w:rsidR="0040666D" w:rsidRDefault="0040666D" w:rsidP="0040666D">
      <w:pPr>
        <w:pStyle w:val="BodyText"/>
      </w:pPr>
    </w:p>
    <w:p w14:paraId="4BE9FB4E" w14:textId="66E344A3" w:rsidR="0040666D" w:rsidRDefault="0040666D" w:rsidP="001706BA">
      <w:pPr>
        <w:pStyle w:val="Heading2"/>
        <w:pageBreakBefore/>
      </w:pPr>
      <w:bookmarkStart w:id="225" w:name="_Toc493356040"/>
      <w:r>
        <w:t>Sample Configurations</w:t>
      </w:r>
      <w:bookmarkEnd w:id="225"/>
    </w:p>
    <w:p w14:paraId="6A5AC8E8" w14:textId="7C152E66" w:rsidR="0040666D" w:rsidRDefault="0040666D" w:rsidP="00002AF6">
      <w:pPr>
        <w:pStyle w:val="ListBullet2"/>
      </w:pPr>
      <w:r>
        <w:t>MLAG</w:t>
      </w:r>
    </w:p>
    <w:p w14:paraId="37DA69DD" w14:textId="3EB21D8B" w:rsidR="0040666D" w:rsidRDefault="0040666D" w:rsidP="00002AF6">
      <w:pPr>
        <w:pStyle w:val="ListBullet2"/>
      </w:pPr>
      <w:r>
        <w:t xml:space="preserve">OSPF </w:t>
      </w:r>
    </w:p>
    <w:p w14:paraId="511C073F" w14:textId="4711B772" w:rsidR="0040666D" w:rsidRDefault="0040666D" w:rsidP="00002AF6">
      <w:pPr>
        <w:pStyle w:val="ListBullet2"/>
      </w:pPr>
      <w:r>
        <w:t>BGP</w:t>
      </w:r>
    </w:p>
    <w:p w14:paraId="3B4ECC10" w14:textId="0DB76F94" w:rsidR="0040666D" w:rsidRDefault="0040666D" w:rsidP="00002AF6">
      <w:pPr>
        <w:pStyle w:val="ListBullet2"/>
      </w:pPr>
      <w:r>
        <w:t>BGP Unnumbered</w:t>
      </w:r>
    </w:p>
    <w:p w14:paraId="58F742ED" w14:textId="5140281A" w:rsidR="0040666D" w:rsidRDefault="0040666D" w:rsidP="00002AF6">
      <w:pPr>
        <w:pStyle w:val="ListBullet2"/>
      </w:pPr>
      <w:r>
        <w:t>Routing on host</w:t>
      </w:r>
    </w:p>
    <w:p w14:paraId="20CF5205" w14:textId="254F5526" w:rsidR="0040666D" w:rsidRDefault="0040666D" w:rsidP="00002AF6">
      <w:pPr>
        <w:pStyle w:val="ListBullet2"/>
      </w:pPr>
      <w:r>
        <w:t>VXLAN with NSX</w:t>
      </w:r>
    </w:p>
    <w:p w14:paraId="4C8A4E13" w14:textId="6F825543" w:rsidR="0040666D" w:rsidRDefault="0040666D" w:rsidP="00002AF6">
      <w:pPr>
        <w:pStyle w:val="ListBullet2"/>
      </w:pPr>
      <w:r>
        <w:t>VXLAN with LNV</w:t>
      </w:r>
    </w:p>
    <w:p w14:paraId="70E21AF2" w14:textId="760DEFF6" w:rsidR="0040666D" w:rsidRDefault="0040666D" w:rsidP="00002AF6">
      <w:pPr>
        <w:pStyle w:val="ListBullet2"/>
      </w:pPr>
      <w:r>
        <w:t>VXLAN with EVPN</w:t>
      </w:r>
    </w:p>
    <w:p w14:paraId="2D30B345" w14:textId="0FBB9D8A" w:rsidR="0040666D" w:rsidRDefault="0040666D" w:rsidP="00002AF6">
      <w:pPr>
        <w:pStyle w:val="ListBullet2"/>
      </w:pPr>
      <w:r>
        <w:t>VXLAN Asymmetric</w:t>
      </w:r>
    </w:p>
    <w:p w14:paraId="405A338F" w14:textId="2B9783A3" w:rsidR="0040666D" w:rsidRDefault="0040666D" w:rsidP="00002AF6">
      <w:pPr>
        <w:pStyle w:val="ListBullet2"/>
      </w:pPr>
      <w:r>
        <w:t>Buffer configurations</w:t>
      </w:r>
    </w:p>
    <w:p w14:paraId="736B8A46" w14:textId="77777777" w:rsidR="0040666D" w:rsidRDefault="0040666D" w:rsidP="0040666D">
      <w:pPr>
        <w:pStyle w:val="BodyText"/>
      </w:pPr>
    </w:p>
    <w:p w14:paraId="1642BA07" w14:textId="6D5FA781" w:rsidR="00FE2CA1" w:rsidRDefault="00FE2CA1" w:rsidP="00700489">
      <w:pPr>
        <w:pStyle w:val="Heading1"/>
      </w:pPr>
      <w:bookmarkStart w:id="226" w:name="_Toc493356041"/>
      <w:r>
        <w:t>Heading 1</w:t>
      </w:r>
      <w:bookmarkEnd w:id="17"/>
      <w:r w:rsidR="00E0791B">
        <w:t xml:space="preserve"> </w:t>
      </w:r>
      <w:r w:rsidR="00E0791B" w:rsidRPr="00E0791B">
        <w:rPr>
          <w:highlight w:val="cyan"/>
        </w:rPr>
        <w:t>[Just a sample of style usage – you can delete]</w:t>
      </w:r>
      <w:bookmarkEnd w:id="226"/>
    </w:p>
    <w:tbl>
      <w:tblPr>
        <w:tblW w:w="8250" w:type="dxa"/>
        <w:tblInd w:w="964" w:type="dxa"/>
        <w:tblLayout w:type="fixed"/>
        <w:tblCellMar>
          <w:left w:w="62" w:type="dxa"/>
          <w:right w:w="62" w:type="dxa"/>
        </w:tblCellMar>
        <w:tblLook w:val="04A0" w:firstRow="1" w:lastRow="0" w:firstColumn="1" w:lastColumn="0" w:noHBand="0" w:noVBand="1"/>
      </w:tblPr>
      <w:tblGrid>
        <w:gridCol w:w="1010"/>
        <w:gridCol w:w="7240"/>
      </w:tblGrid>
      <w:tr w:rsidR="00FE2CA1" w14:paraId="4B23239F" w14:textId="77777777" w:rsidTr="0040666D">
        <w:tc>
          <w:tcPr>
            <w:tcW w:w="1010" w:type="dxa"/>
            <w:hideMark/>
          </w:tcPr>
          <w:p w14:paraId="18E767D3" w14:textId="77777777" w:rsidR="00FE2CA1" w:rsidRPr="00CC27A7" w:rsidRDefault="00FE2CA1" w:rsidP="0040666D">
            <w:pPr>
              <w:pStyle w:val="Notice"/>
            </w:pPr>
            <w:r>
              <w:rPr>
                <w:lang w:bidi="ar-SA"/>
              </w:rPr>
              <w:drawing>
                <wp:inline distT="0" distB="0" distL="0" distR="0" wp14:anchorId="38C758F1" wp14:editId="7D2FE1F9">
                  <wp:extent cx="552450" cy="5218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2450" cy="521889"/>
                          </a:xfrm>
                          <a:prstGeom prst="rect">
                            <a:avLst/>
                          </a:prstGeom>
                          <a:noFill/>
                          <a:ln>
                            <a:noFill/>
                          </a:ln>
                        </pic:spPr>
                      </pic:pic>
                    </a:graphicData>
                  </a:graphic>
                </wp:inline>
              </w:drawing>
            </w:r>
          </w:p>
        </w:tc>
        <w:tc>
          <w:tcPr>
            <w:tcW w:w="7240" w:type="dxa"/>
            <w:shd w:val="clear" w:color="auto" w:fill="E6E6E6"/>
            <w:hideMark/>
          </w:tcPr>
          <w:p w14:paraId="0086D5DC" w14:textId="77777777" w:rsidR="00FE2CA1" w:rsidRDefault="00FE2CA1" w:rsidP="00C37F30">
            <w:pPr>
              <w:pStyle w:val="Notice"/>
              <w:rPr>
                <w:rStyle w:val="SpecialBold"/>
              </w:rPr>
            </w:pPr>
            <w:r>
              <w:rPr>
                <w:rStyle w:val="SpecialBold"/>
              </w:rPr>
              <w:t>PLEASE USE THE STYLES LISTED IN THIS TEMPL</w:t>
            </w:r>
            <w:r w:rsidR="00C37F30">
              <w:rPr>
                <w:rStyle w:val="SpecialBold"/>
              </w:rPr>
              <w:t>A</w:t>
            </w:r>
            <w:r>
              <w:rPr>
                <w:rStyle w:val="SpecialBold"/>
              </w:rPr>
              <w:t>TE AND NOT WORD’S DEFAULT STYLES</w:t>
            </w:r>
            <w:r w:rsidRPr="00D16EB8">
              <w:rPr>
                <w:rStyle w:val="SpecialBold"/>
              </w:rPr>
              <w:t xml:space="preserve"> WHEN PREPARING YOUR DOCUMENT.</w:t>
            </w:r>
          </w:p>
          <w:p w14:paraId="4FC701FB" w14:textId="77777777" w:rsidR="00C37F30" w:rsidRDefault="00C37F30" w:rsidP="00C37F30">
            <w:pPr>
              <w:pStyle w:val="Notice"/>
              <w:rPr>
                <w:rStyle w:val="SpecialBold"/>
              </w:rPr>
            </w:pPr>
            <w:r>
              <w:rPr>
                <w:rStyle w:val="SpecialBold"/>
              </w:rPr>
              <w:t>You can display the correct styles by left-clicking the small box of the Change Styles group. See red circle in the figure below.</w:t>
            </w:r>
          </w:p>
          <w:p w14:paraId="20A3E8B5" w14:textId="77777777" w:rsidR="00C37F30" w:rsidRPr="00D16EB8" w:rsidRDefault="00E37AF3" w:rsidP="00E37AF3">
            <w:pPr>
              <w:pStyle w:val="Notice"/>
              <w:rPr>
                <w:rStyle w:val="SpecialBold"/>
              </w:rPr>
            </w:pPr>
            <w:r>
              <w:rPr>
                <w:lang w:bidi="ar-SA"/>
              </w:rPr>
              <mc:AlternateContent>
                <mc:Choice Requires="wps">
                  <w:drawing>
                    <wp:anchor distT="0" distB="0" distL="114300" distR="114300" simplePos="0" relativeHeight="251661824" behindDoc="0" locked="0" layoutInCell="1" allowOverlap="1" wp14:anchorId="260943A9" wp14:editId="4C757BB1">
                      <wp:simplePos x="0" y="0"/>
                      <wp:positionH relativeFrom="column">
                        <wp:posOffset>885190</wp:posOffset>
                      </wp:positionH>
                      <wp:positionV relativeFrom="paragraph">
                        <wp:posOffset>822325</wp:posOffset>
                      </wp:positionV>
                      <wp:extent cx="552450" cy="0"/>
                      <wp:effectExtent l="38100" t="76200" r="0" b="114300"/>
                      <wp:wrapNone/>
                      <wp:docPr id="11" name="Straight Arrow Connector 11"/>
                      <wp:cNvGraphicFramePr/>
                      <a:graphic xmlns:a="http://schemas.openxmlformats.org/drawingml/2006/main">
                        <a:graphicData uri="http://schemas.microsoft.com/office/word/2010/wordprocessingShape">
                          <wps:wsp>
                            <wps:cNvCnPr/>
                            <wps:spPr>
                              <a:xfrm flipH="1">
                                <a:off x="0" y="0"/>
                                <a:ext cx="55245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1F717F" id="_x0000_t32" coordsize="21600,21600" o:spt="32" o:oned="t" path="m,l21600,21600e" filled="f">
                      <v:path arrowok="t" fillok="f" o:connecttype="none"/>
                      <o:lock v:ext="edit" shapetype="t"/>
                    </v:shapetype>
                    <v:shape id="Straight Arrow Connector 11" o:spid="_x0000_s1026" type="#_x0000_t32" style="position:absolute;margin-left:69.7pt;margin-top:64.75pt;width:43.5pt;height: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" strokecolor="red">
                      <v:stroke endarrow="open"/>
                    </v:shape>
                  </w:pict>
                </mc:Fallback>
              </mc:AlternateContent>
            </w:r>
            <w:r w:rsidR="00C37F30">
              <w:rPr>
                <w:lang w:bidi="ar-SA"/>
              </w:rPr>
              <mc:AlternateContent>
                <mc:Choice Requires="wps">
                  <w:drawing>
                    <wp:anchor distT="0" distB="0" distL="114300" distR="114300" simplePos="0" relativeHeight="251659776" behindDoc="0" locked="0" layoutInCell="1" allowOverlap="1" wp14:anchorId="52171236" wp14:editId="5A228472">
                      <wp:simplePos x="0" y="0"/>
                      <wp:positionH relativeFrom="column">
                        <wp:posOffset>608965</wp:posOffset>
                      </wp:positionH>
                      <wp:positionV relativeFrom="paragraph">
                        <wp:posOffset>669925</wp:posOffset>
                      </wp:positionV>
                      <wp:extent cx="276225" cy="200025"/>
                      <wp:effectExtent l="0" t="0" r="28575" b="28575"/>
                      <wp:wrapNone/>
                      <wp:docPr id="10" name="Oval 10"/>
                      <wp:cNvGraphicFramePr/>
                      <a:graphic xmlns:a="http://schemas.openxmlformats.org/drawingml/2006/main">
                        <a:graphicData uri="http://schemas.microsoft.com/office/word/2010/wordprocessingShape">
                          <wps:wsp>
                            <wps:cNvSpPr/>
                            <wps:spPr>
                              <a:xfrm>
                                <a:off x="0" y="0"/>
                                <a:ext cx="276225" cy="200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EDDD8" id="Oval 10" o:spid="_x0000_s1026" style="position:absolute;margin-left:47.95pt;margin-top:52.75pt;width:21.75pt;height:15.7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" filled="f" strokecolor="red"/>
                  </w:pict>
                </mc:Fallback>
              </mc:AlternateContent>
            </w:r>
            <w:r w:rsidR="00C37F30" w:rsidRPr="00C37F30">
              <w:rPr>
                <w:lang w:bidi="ar-SA"/>
              </w:rPr>
              <w:drawing>
                <wp:inline distT="0" distB="0" distL="0" distR="0" wp14:anchorId="793FF9A7" wp14:editId="26597F9E">
                  <wp:extent cx="914400" cy="89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914400" cy="895350"/>
                          </a:xfrm>
                          <a:prstGeom prst="rect">
                            <a:avLst/>
                          </a:prstGeom>
                        </pic:spPr>
                      </pic:pic>
                    </a:graphicData>
                  </a:graphic>
                </wp:inline>
              </w:drawing>
            </w:r>
            <w:r>
              <w:rPr>
                <w:rStyle w:val="SpecialBold"/>
              </w:rPr>
              <w:t xml:space="preserve">            Click</w:t>
            </w:r>
          </w:p>
        </w:tc>
      </w:tr>
    </w:tbl>
    <w:p w14:paraId="1E1A69A0" w14:textId="77777777" w:rsidR="00FE2CA1" w:rsidRDefault="00FE2CA1" w:rsidP="00A40724">
      <w:pPr>
        <w:pStyle w:val="Heading2"/>
      </w:pPr>
      <w:bookmarkStart w:id="227" w:name="_Toc303786205"/>
      <w:bookmarkStart w:id="228" w:name="_Toc493356042"/>
      <w:r>
        <w:t>Heading 2</w:t>
      </w:r>
      <w:bookmarkEnd w:id="227"/>
      <w:bookmarkEnd w:id="228"/>
    </w:p>
    <w:p w14:paraId="7652D0F3" w14:textId="77777777" w:rsidR="00FE2CA1" w:rsidRDefault="00FE2CA1" w:rsidP="00A40724">
      <w:pPr>
        <w:pStyle w:val="Heading3"/>
      </w:pPr>
      <w:bookmarkStart w:id="229" w:name="_Toc303786206"/>
      <w:bookmarkStart w:id="230" w:name="_Toc493356043"/>
      <w:r>
        <w:t>Heading 3</w:t>
      </w:r>
      <w:bookmarkEnd w:id="229"/>
      <w:bookmarkEnd w:id="230"/>
    </w:p>
    <w:p w14:paraId="6226F276" w14:textId="77777777" w:rsidR="00FE2CA1" w:rsidRDefault="00FE2CA1" w:rsidP="00FE2CA1">
      <w:pPr>
        <w:pStyle w:val="BodyText"/>
        <w:rPr>
          <w:lang w:bidi="ar-SA"/>
        </w:rPr>
      </w:pPr>
      <w:r>
        <w:rPr>
          <w:lang w:bidi="ar-SA"/>
        </w:rPr>
        <w:t>Body Text</w:t>
      </w:r>
    </w:p>
    <w:p w14:paraId="0B1BB24F" w14:textId="77777777" w:rsidR="001C0725" w:rsidRPr="00E215C5" w:rsidRDefault="001C0725" w:rsidP="00F901D5">
      <w:pPr>
        <w:pStyle w:val="ProcedureHeading"/>
        <w:rPr>
          <w:rStyle w:val="BoldItalic"/>
          <w:b/>
          <w:i/>
        </w:rPr>
      </w:pPr>
      <w:r w:rsidRPr="00E215C5">
        <w:rPr>
          <w:rStyle w:val="BoldItalic"/>
          <w:b/>
          <w:i/>
        </w:rPr>
        <w:t>Procedure Heading</w:t>
      </w:r>
    </w:p>
    <w:p w14:paraId="409445A2" w14:textId="77777777" w:rsidR="00FE2CA1" w:rsidRDefault="00FE2CA1" w:rsidP="00FE2CA1">
      <w:pPr>
        <w:pStyle w:val="CodeBlock"/>
      </w:pPr>
      <w:r>
        <w:t>Code Block</w:t>
      </w:r>
    </w:p>
    <w:p w14:paraId="21601DBC" w14:textId="77777777" w:rsidR="00FE2CA1" w:rsidRDefault="00FE2CA1" w:rsidP="00FE2CA1">
      <w:pPr>
        <w:pStyle w:val="CodeBlock2"/>
        <w:rPr>
          <w:lang w:bidi="ar-SA"/>
        </w:rPr>
      </w:pPr>
      <w:r>
        <w:rPr>
          <w:lang w:bidi="ar-SA"/>
        </w:rPr>
        <w:t>Code Block 2</w:t>
      </w:r>
    </w:p>
    <w:p w14:paraId="56D50769" w14:textId="77777777" w:rsidR="00FE2CA1" w:rsidRDefault="00FE2CA1" w:rsidP="00FE2CA1">
      <w:pPr>
        <w:pStyle w:val="CodeBlock3"/>
        <w:rPr>
          <w:lang w:bidi="ar-SA"/>
        </w:rPr>
      </w:pPr>
      <w:r>
        <w:rPr>
          <w:lang w:bidi="ar-SA"/>
        </w:rPr>
        <w:t>Code Block 3</w:t>
      </w:r>
    </w:p>
    <w:p w14:paraId="458A33DE" w14:textId="77777777" w:rsidR="00FE2CA1" w:rsidRDefault="00FE2CA1" w:rsidP="00FE2CA1">
      <w:pPr>
        <w:pStyle w:val="ListBullet"/>
      </w:pPr>
      <w:r>
        <w:t>List Bullet</w:t>
      </w:r>
    </w:p>
    <w:p w14:paraId="61F494A0" w14:textId="77777777" w:rsidR="00FE2CA1" w:rsidRDefault="00FE2CA1" w:rsidP="00FE2CA1">
      <w:pPr>
        <w:pStyle w:val="ListBullet2"/>
      </w:pPr>
      <w:r>
        <w:t>List Bullet 2</w:t>
      </w:r>
    </w:p>
    <w:p w14:paraId="7EF6BB2D" w14:textId="77777777" w:rsidR="00FE2CA1" w:rsidRPr="00197250" w:rsidRDefault="00FE2CA1" w:rsidP="00197250">
      <w:pPr>
        <w:pStyle w:val="ListBullet3"/>
      </w:pPr>
      <w:r w:rsidRPr="00197250">
        <w:t>List Bullet 3</w:t>
      </w:r>
    </w:p>
    <w:p w14:paraId="4C7627C7" w14:textId="77777777" w:rsidR="00FE2CA1" w:rsidRPr="004029A3" w:rsidRDefault="00FE2CA1" w:rsidP="002A50E7">
      <w:pPr>
        <w:pStyle w:val="ListNumber"/>
        <w:rPr>
          <w:lang w:bidi="ar-SA"/>
        </w:rPr>
      </w:pPr>
      <w:r>
        <w:rPr>
          <w:lang w:bidi="ar-SA"/>
        </w:rPr>
        <w:t>List Number</w:t>
      </w:r>
    </w:p>
    <w:p w14:paraId="6BE0DEB3" w14:textId="77777777" w:rsidR="00FE2CA1" w:rsidRDefault="00FE2CA1" w:rsidP="00FE2CA1">
      <w:pPr>
        <w:pStyle w:val="ListNumber2"/>
        <w:tabs>
          <w:tab w:val="num" w:pos="1418"/>
        </w:tabs>
        <w:rPr>
          <w:lang w:bidi="ar-SA"/>
        </w:rPr>
      </w:pPr>
      <w:r>
        <w:rPr>
          <w:lang w:bidi="ar-SA"/>
        </w:rPr>
        <w:t>List Number 2</w:t>
      </w:r>
    </w:p>
    <w:p w14:paraId="2CCC57F7" w14:textId="77777777" w:rsidR="00FE2CA1" w:rsidRDefault="00FE2CA1" w:rsidP="00877C68">
      <w:pPr>
        <w:pStyle w:val="ListNumber3"/>
        <w:tabs>
          <w:tab w:val="num" w:pos="1701"/>
        </w:tabs>
        <w:ind w:left="1672" w:hanging="232"/>
      </w:pPr>
      <w:r>
        <w:t>List Number 3</w:t>
      </w:r>
    </w:p>
    <w:p w14:paraId="3657579A" w14:textId="77777777" w:rsidR="00FE2CA1" w:rsidRDefault="00FE2CA1" w:rsidP="00FE2CA1">
      <w:pPr>
        <w:pStyle w:val="BodyText"/>
      </w:pPr>
    </w:p>
    <w:p w14:paraId="67A6EC66" w14:textId="77777777" w:rsidR="002A50E7" w:rsidRDefault="00FE2CA1" w:rsidP="00185136">
      <w:pPr>
        <w:pStyle w:val="TableCaption"/>
      </w:pPr>
      <w:bookmarkStart w:id="231" w:name="_Toc289599314"/>
      <w:bookmarkStart w:id="232" w:name="_Toc303786208"/>
      <w:bookmarkStart w:id="233" w:name="_Toc466825348"/>
      <w:bookmarkStart w:id="234" w:name="_Toc492284017"/>
      <w:r>
        <w:t xml:space="preserve">Table </w:t>
      </w:r>
      <w:r w:rsidR="00CB3170">
        <w:fldChar w:fldCharType="begin"/>
      </w:r>
      <w:r w:rsidR="00CB3170">
        <w:instrText xml:space="preserve"> SEQ Table \* ARABIC </w:instrText>
      </w:r>
      <w:r w:rsidR="00CB3170">
        <w:fldChar w:fldCharType="separate"/>
      </w:r>
      <w:r w:rsidR="005C1330">
        <w:rPr>
          <w:noProof/>
        </w:rPr>
        <w:t>3</w:t>
      </w:r>
      <w:r w:rsidR="00CB3170">
        <w:rPr>
          <w:noProof/>
        </w:rPr>
        <w:fldChar w:fldCharType="end"/>
      </w:r>
      <w:r>
        <w:t>: Table Caption</w:t>
      </w:r>
      <w:bookmarkEnd w:id="231"/>
      <w:bookmarkEnd w:id="232"/>
      <w:bookmarkEnd w:id="233"/>
      <w:bookmarkEnd w:id="234"/>
      <w:r w:rsidR="002A50E7">
        <w:t xml:space="preserve"> </w:t>
      </w:r>
    </w:p>
    <w:p w14:paraId="09C7F2C1" w14:textId="77777777" w:rsidR="002A50E7" w:rsidRDefault="002A50E7" w:rsidP="00F901D5">
      <w:pPr>
        <w:pStyle w:val="ProcedureHeading"/>
      </w:pPr>
      <w:r>
        <w:t>To insert a caption</w:t>
      </w:r>
    </w:p>
    <w:p w14:paraId="56B88697" w14:textId="77777777" w:rsidR="002A50E7" w:rsidRDefault="002A50E7" w:rsidP="00E0791B">
      <w:pPr>
        <w:pStyle w:val="ListNumber"/>
        <w:numPr>
          <w:ilvl w:val="0"/>
          <w:numId w:val="130"/>
        </w:numPr>
      </w:pPr>
      <w:r>
        <w:t xml:space="preserve">Highlight the table </w:t>
      </w:r>
    </w:p>
    <w:p w14:paraId="00103CB4" w14:textId="77777777" w:rsidR="002A50E7" w:rsidRDefault="002A50E7" w:rsidP="002A50E7">
      <w:pPr>
        <w:pStyle w:val="ListNumber"/>
      </w:pPr>
      <w:r>
        <w:t>Right click</w:t>
      </w:r>
    </w:p>
    <w:p w14:paraId="09F583CF" w14:textId="77777777" w:rsidR="00FE2CA1" w:rsidRDefault="002A50E7" w:rsidP="002A50E7">
      <w:pPr>
        <w:pStyle w:val="ListNumber"/>
      </w:pPr>
      <w:r>
        <w:t>Insert Caption…</w:t>
      </w:r>
    </w:p>
    <w:p w14:paraId="2ACE5B71" w14:textId="77777777" w:rsidR="002A50E7" w:rsidRDefault="002A50E7" w:rsidP="002A50E7">
      <w:pPr>
        <w:pStyle w:val="ListNumber"/>
      </w:pPr>
      <w:r>
        <w:t>Set the following:</w:t>
      </w:r>
    </w:p>
    <w:p w14:paraId="4996CADF" w14:textId="77777777" w:rsidR="002A50E7" w:rsidRDefault="002A50E7" w:rsidP="002A50E7">
      <w:pPr>
        <w:pStyle w:val="ListBullet2"/>
      </w:pPr>
      <w:r>
        <w:t>Label: Table</w:t>
      </w:r>
    </w:p>
    <w:p w14:paraId="38F1A5F4" w14:textId="77777777" w:rsidR="002A50E7" w:rsidRDefault="002A50E7" w:rsidP="002A50E7">
      <w:pPr>
        <w:pStyle w:val="ListBullet2"/>
      </w:pPr>
      <w:r>
        <w:t>Position: Above selected item</w:t>
      </w:r>
    </w:p>
    <w:tbl>
      <w:tblPr>
        <w:tblW w:w="0" w:type="auto"/>
        <w:tblInd w:w="1015" w:type="dxa"/>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CellMar>
          <w:left w:w="115" w:type="dxa"/>
          <w:right w:w="115" w:type="dxa"/>
        </w:tblCellMar>
        <w:tblLook w:val="04A0" w:firstRow="1" w:lastRow="0" w:firstColumn="1" w:lastColumn="0" w:noHBand="0" w:noVBand="1"/>
      </w:tblPr>
      <w:tblGrid>
        <w:gridCol w:w="2839"/>
        <w:gridCol w:w="2521"/>
        <w:gridCol w:w="2693"/>
      </w:tblGrid>
      <w:tr w:rsidR="00FE2CA1" w14:paraId="4075243F" w14:textId="77777777" w:rsidTr="00DE5A8F">
        <w:trPr>
          <w:tblHeader/>
        </w:trPr>
        <w:tc>
          <w:tcPr>
            <w:tcW w:w="2880" w:type="dxa"/>
            <w:shd w:val="clear" w:color="auto" w:fill="005BAA"/>
            <w:vAlign w:val="center"/>
          </w:tcPr>
          <w:p w14:paraId="29784C6C" w14:textId="77777777" w:rsidR="00FE2CA1" w:rsidRPr="00854A35" w:rsidRDefault="00FE2CA1" w:rsidP="00DE5A8F">
            <w:pPr>
              <w:pStyle w:val="TableHeading"/>
              <w:rPr>
                <w:lang w:bidi="ar-SA"/>
              </w:rPr>
            </w:pPr>
            <w:r w:rsidRPr="00854A35">
              <w:rPr>
                <w:lang w:bidi="ar-SA"/>
              </w:rPr>
              <w:t>Table Heading</w:t>
            </w:r>
          </w:p>
        </w:tc>
        <w:tc>
          <w:tcPr>
            <w:tcW w:w="2614" w:type="dxa"/>
            <w:shd w:val="clear" w:color="auto" w:fill="005BAA"/>
            <w:vAlign w:val="center"/>
          </w:tcPr>
          <w:p w14:paraId="0718895B" w14:textId="77777777" w:rsidR="00FE2CA1" w:rsidRPr="00854A35" w:rsidRDefault="00FE2CA1" w:rsidP="00DE5A8F">
            <w:pPr>
              <w:pStyle w:val="TableHeading"/>
              <w:rPr>
                <w:lang w:bidi="ar-SA"/>
              </w:rPr>
            </w:pPr>
          </w:p>
        </w:tc>
        <w:tc>
          <w:tcPr>
            <w:tcW w:w="2793" w:type="dxa"/>
            <w:shd w:val="clear" w:color="auto" w:fill="005BAA"/>
            <w:vAlign w:val="center"/>
          </w:tcPr>
          <w:p w14:paraId="535A0B6D" w14:textId="77777777" w:rsidR="00FE2CA1" w:rsidRPr="00854A35" w:rsidRDefault="00FE2CA1" w:rsidP="00DE5A8F">
            <w:pPr>
              <w:pStyle w:val="TableHeading"/>
              <w:rPr>
                <w:lang w:bidi="ar-SA"/>
              </w:rPr>
            </w:pPr>
          </w:p>
        </w:tc>
      </w:tr>
      <w:tr w:rsidR="00FE2CA1" w14:paraId="0E66B766" w14:textId="77777777" w:rsidTr="00854A35">
        <w:tc>
          <w:tcPr>
            <w:tcW w:w="2880" w:type="dxa"/>
            <w:shd w:val="clear" w:color="auto" w:fill="auto"/>
          </w:tcPr>
          <w:p w14:paraId="68FC61F2" w14:textId="77777777" w:rsidR="00FE2CA1" w:rsidRPr="00CC27A7" w:rsidRDefault="00FE2CA1" w:rsidP="0040666D">
            <w:pPr>
              <w:pStyle w:val="TableBodyText"/>
              <w:rPr>
                <w:lang w:bidi="ar-SA"/>
              </w:rPr>
            </w:pPr>
            <w:r w:rsidRPr="00CC27A7">
              <w:rPr>
                <w:lang w:bidi="ar-SA"/>
              </w:rPr>
              <w:t>Table Body Text</w:t>
            </w:r>
          </w:p>
          <w:p w14:paraId="354671AF" w14:textId="77777777" w:rsidR="00FE2CA1" w:rsidRPr="00CC27A7" w:rsidRDefault="00FE2CA1" w:rsidP="0040666D">
            <w:pPr>
              <w:pStyle w:val="TableListBullet"/>
              <w:rPr>
                <w:lang w:bidi="ar-SA"/>
              </w:rPr>
            </w:pPr>
            <w:r w:rsidRPr="00CC27A7">
              <w:rPr>
                <w:lang w:bidi="ar-SA"/>
              </w:rPr>
              <w:t>Table List Bullet</w:t>
            </w:r>
          </w:p>
          <w:p w14:paraId="6A840836" w14:textId="77777777" w:rsidR="00FE2CA1" w:rsidRPr="00CC27A7" w:rsidRDefault="00FE2CA1" w:rsidP="0040666D">
            <w:pPr>
              <w:pStyle w:val="TableListBullet2"/>
              <w:rPr>
                <w:lang w:bidi="ar-SA"/>
              </w:rPr>
            </w:pPr>
            <w:r w:rsidRPr="00CC27A7">
              <w:rPr>
                <w:lang w:bidi="ar-SA"/>
              </w:rPr>
              <w:t>Table List Bullet 2</w:t>
            </w:r>
          </w:p>
          <w:p w14:paraId="663BDDF3" w14:textId="77777777" w:rsidR="00FE2CA1" w:rsidRPr="00CC27A7" w:rsidRDefault="00FE2CA1" w:rsidP="0040666D">
            <w:pPr>
              <w:pStyle w:val="TableListBullet3"/>
              <w:rPr>
                <w:lang w:bidi="ar-SA"/>
              </w:rPr>
            </w:pPr>
            <w:r w:rsidRPr="00CC27A7">
              <w:rPr>
                <w:lang w:bidi="ar-SA"/>
              </w:rPr>
              <w:t>Table List Bullet 3</w:t>
            </w:r>
          </w:p>
          <w:p w14:paraId="21BEA76B" w14:textId="77777777" w:rsidR="00FE2CA1" w:rsidRPr="00CC27A7" w:rsidRDefault="00FE2CA1" w:rsidP="0040666D">
            <w:pPr>
              <w:pStyle w:val="TableListContinue"/>
              <w:rPr>
                <w:lang w:bidi="ar-SA"/>
              </w:rPr>
            </w:pPr>
            <w:r w:rsidRPr="00CC27A7">
              <w:rPr>
                <w:lang w:bidi="ar-SA"/>
              </w:rPr>
              <w:t>Table List Continue</w:t>
            </w:r>
          </w:p>
          <w:p w14:paraId="2A297C2E" w14:textId="77777777" w:rsidR="00FE2CA1" w:rsidRPr="00CC27A7" w:rsidRDefault="00FE2CA1" w:rsidP="0040666D">
            <w:pPr>
              <w:pStyle w:val="TableListContinue2"/>
              <w:rPr>
                <w:lang w:bidi="ar-SA"/>
              </w:rPr>
            </w:pPr>
            <w:r w:rsidRPr="00CC27A7">
              <w:rPr>
                <w:lang w:bidi="ar-SA"/>
              </w:rPr>
              <w:t>Table List Continue 2</w:t>
            </w:r>
          </w:p>
          <w:p w14:paraId="148DAF0E" w14:textId="77777777" w:rsidR="00FE2CA1" w:rsidRPr="00CC27A7" w:rsidRDefault="00FE2CA1" w:rsidP="0040666D">
            <w:pPr>
              <w:pStyle w:val="TableListContinue3"/>
              <w:rPr>
                <w:lang w:bidi="ar-SA"/>
              </w:rPr>
            </w:pPr>
            <w:r w:rsidRPr="00CC27A7">
              <w:rPr>
                <w:lang w:bidi="ar-SA"/>
              </w:rPr>
              <w:t>Table List Continue 3</w:t>
            </w:r>
          </w:p>
          <w:p w14:paraId="1A81645C" w14:textId="77777777" w:rsidR="00FE2CA1" w:rsidRPr="00CC27A7" w:rsidRDefault="00FE2CA1" w:rsidP="00026789">
            <w:pPr>
              <w:pStyle w:val="TableListNumber"/>
              <w:rPr>
                <w:lang w:bidi="ar-SA"/>
              </w:rPr>
            </w:pPr>
            <w:r w:rsidRPr="00CC27A7">
              <w:rPr>
                <w:lang w:bidi="ar-SA"/>
              </w:rPr>
              <w:t>Table List Number</w:t>
            </w:r>
          </w:p>
          <w:p w14:paraId="70F3E0B4" w14:textId="77777777" w:rsidR="00FE2CA1" w:rsidRPr="00CC27A7" w:rsidRDefault="00FE2CA1" w:rsidP="00240655">
            <w:pPr>
              <w:pStyle w:val="TableListNumber2"/>
              <w:rPr>
                <w:lang w:bidi="ar-SA"/>
              </w:rPr>
            </w:pPr>
            <w:r w:rsidRPr="00CC27A7">
              <w:rPr>
                <w:lang w:bidi="ar-SA"/>
              </w:rPr>
              <w:t>Table List Number 2</w:t>
            </w:r>
          </w:p>
          <w:p w14:paraId="57005DF0" w14:textId="77777777" w:rsidR="00FE2CA1" w:rsidRPr="00CC27A7" w:rsidRDefault="00FE2CA1" w:rsidP="0040666D">
            <w:pPr>
              <w:pStyle w:val="TableListNumber3"/>
              <w:ind w:left="879" w:hanging="170"/>
              <w:rPr>
                <w:lang w:bidi="ar-SA"/>
              </w:rPr>
            </w:pPr>
            <w:r w:rsidRPr="00CC27A7">
              <w:rPr>
                <w:lang w:bidi="ar-SA"/>
              </w:rPr>
              <w:t>Table List Number 3</w:t>
            </w:r>
          </w:p>
          <w:p w14:paraId="4420A677" w14:textId="77777777" w:rsidR="00FE2CA1" w:rsidRDefault="00FE2CA1" w:rsidP="0040666D">
            <w:pPr>
              <w:pStyle w:val="TableCode"/>
              <w:rPr>
                <w:lang w:bidi="ar-SA"/>
              </w:rPr>
            </w:pPr>
            <w:r>
              <w:rPr>
                <w:lang w:bidi="ar-SA"/>
              </w:rPr>
              <w:t>Table Code</w:t>
            </w:r>
          </w:p>
        </w:tc>
        <w:tc>
          <w:tcPr>
            <w:tcW w:w="2614" w:type="dxa"/>
            <w:shd w:val="clear" w:color="auto" w:fill="auto"/>
          </w:tcPr>
          <w:p w14:paraId="339EFABF" w14:textId="77777777" w:rsidR="00FE2CA1" w:rsidRPr="00CC27A7" w:rsidRDefault="00FE2CA1" w:rsidP="0040666D">
            <w:pPr>
              <w:pStyle w:val="TableBodyText"/>
              <w:rPr>
                <w:lang w:bidi="ar-SA"/>
              </w:rPr>
            </w:pPr>
          </w:p>
        </w:tc>
        <w:tc>
          <w:tcPr>
            <w:tcW w:w="2793" w:type="dxa"/>
            <w:shd w:val="clear" w:color="auto" w:fill="auto"/>
          </w:tcPr>
          <w:p w14:paraId="75065138" w14:textId="77777777" w:rsidR="00FE2CA1" w:rsidRPr="00CC27A7" w:rsidRDefault="00FE2CA1" w:rsidP="0040666D">
            <w:pPr>
              <w:pStyle w:val="TableBodyText"/>
              <w:rPr>
                <w:lang w:bidi="ar-SA"/>
              </w:rPr>
            </w:pPr>
          </w:p>
        </w:tc>
      </w:tr>
    </w:tbl>
    <w:p w14:paraId="159686D2" w14:textId="77777777" w:rsidR="00FE2CA1" w:rsidRDefault="00FE2CA1" w:rsidP="00FE2CA1">
      <w:pPr>
        <w:pStyle w:val="BodyText"/>
        <w:rPr>
          <w:lang w:bidi="ar-SA"/>
        </w:rPr>
      </w:pPr>
    </w:p>
    <w:p w14:paraId="4ABED3B2" w14:textId="77777777" w:rsidR="00FE2CA1" w:rsidRDefault="00FE2CA1" w:rsidP="00185136">
      <w:pPr>
        <w:pStyle w:val="TableCaption"/>
      </w:pPr>
      <w:bookmarkStart w:id="235" w:name="_Toc289599315"/>
      <w:bookmarkStart w:id="236" w:name="_Toc303786209"/>
      <w:bookmarkStart w:id="237" w:name="_Toc466825349"/>
      <w:bookmarkStart w:id="238" w:name="_Toc492284018"/>
      <w:r>
        <w:t xml:space="preserve">Table </w:t>
      </w:r>
      <w:r w:rsidR="00CB3170">
        <w:fldChar w:fldCharType="begin"/>
      </w:r>
      <w:r w:rsidR="00CB3170">
        <w:instrText xml:space="preserve"> SEQ Table \* ARABIC </w:instrText>
      </w:r>
      <w:r w:rsidR="00CB3170">
        <w:fldChar w:fldCharType="separate"/>
      </w:r>
      <w:r w:rsidR="005C1330">
        <w:rPr>
          <w:noProof/>
        </w:rPr>
        <w:t>4</w:t>
      </w:r>
      <w:r w:rsidR="00CB3170">
        <w:rPr>
          <w:noProof/>
        </w:rPr>
        <w:fldChar w:fldCharType="end"/>
      </w:r>
      <w:r>
        <w:t>: Table Two Columns</w:t>
      </w:r>
      <w:bookmarkEnd w:id="235"/>
      <w:bookmarkEnd w:id="236"/>
      <w:bookmarkEnd w:id="237"/>
      <w:bookmarkEnd w:id="238"/>
    </w:p>
    <w:tbl>
      <w:tblPr>
        <w:tblStyle w:val="TableGrid1"/>
        <w:tblW w:w="8432" w:type="dxa"/>
        <w:tblInd w:w="897" w:type="dxa"/>
        <w:tblCellMar>
          <w:left w:w="115" w:type="dxa"/>
          <w:right w:w="115" w:type="dxa"/>
        </w:tblCellMar>
        <w:tblLook w:val="04A0" w:firstRow="1" w:lastRow="0" w:firstColumn="1" w:lastColumn="0" w:noHBand="0" w:noVBand="1"/>
      </w:tblPr>
      <w:tblGrid>
        <w:gridCol w:w="1578"/>
        <w:gridCol w:w="6854"/>
      </w:tblGrid>
      <w:tr w:rsidR="00E465A3" w14:paraId="2CFE4984" w14:textId="77777777" w:rsidTr="00F5191C">
        <w:trPr>
          <w:tblHeader/>
        </w:trPr>
        <w:tc>
          <w:tcPr>
            <w:tcW w:w="1578" w:type="dxa"/>
            <w:tcBorders>
              <w:bottom w:val="single" w:sz="2" w:space="0" w:color="2B9CC4"/>
            </w:tcBorders>
            <w:shd w:val="clear" w:color="auto" w:fill="005BAA"/>
            <w:vAlign w:val="center"/>
          </w:tcPr>
          <w:p w14:paraId="332CC4C3" w14:textId="77777777" w:rsidR="00E465A3" w:rsidRPr="00E465A3" w:rsidRDefault="00E465A3" w:rsidP="005F1F07">
            <w:pPr>
              <w:pStyle w:val="TableHeading"/>
            </w:pPr>
          </w:p>
        </w:tc>
        <w:tc>
          <w:tcPr>
            <w:tcW w:w="6854" w:type="dxa"/>
            <w:tcBorders>
              <w:bottom w:val="single" w:sz="2" w:space="0" w:color="2B9CC4"/>
            </w:tcBorders>
            <w:shd w:val="clear" w:color="auto" w:fill="005BAA"/>
            <w:vAlign w:val="center"/>
          </w:tcPr>
          <w:p w14:paraId="57853991" w14:textId="77777777" w:rsidR="00E465A3" w:rsidRPr="00E465A3" w:rsidRDefault="00E465A3" w:rsidP="005F1F07">
            <w:pPr>
              <w:pStyle w:val="TableHeading"/>
            </w:pPr>
          </w:p>
        </w:tc>
      </w:tr>
      <w:tr w:rsidR="00E465A3" w14:paraId="7E026F76" w14:textId="77777777" w:rsidTr="00EA4FED">
        <w:tc>
          <w:tcPr>
            <w:tcW w:w="1578" w:type="dxa"/>
          </w:tcPr>
          <w:p w14:paraId="533EB983" w14:textId="77777777" w:rsidR="00E465A3" w:rsidRPr="00E465A3" w:rsidRDefault="00E465A3" w:rsidP="00E465A3">
            <w:pPr>
              <w:pStyle w:val="TableBodyText"/>
            </w:pPr>
          </w:p>
        </w:tc>
        <w:tc>
          <w:tcPr>
            <w:tcW w:w="6854" w:type="dxa"/>
          </w:tcPr>
          <w:p w14:paraId="285FCB2E" w14:textId="77777777" w:rsidR="00E465A3" w:rsidRPr="00E465A3" w:rsidRDefault="00E465A3" w:rsidP="00E465A3">
            <w:pPr>
              <w:pStyle w:val="TableBodyText"/>
            </w:pPr>
          </w:p>
        </w:tc>
      </w:tr>
      <w:tr w:rsidR="00DE5A8F" w14:paraId="4A51525A" w14:textId="77777777" w:rsidTr="00EA4FED">
        <w:tc>
          <w:tcPr>
            <w:tcW w:w="1578" w:type="dxa"/>
          </w:tcPr>
          <w:p w14:paraId="3DDB0FF4" w14:textId="77777777" w:rsidR="00DE5A8F" w:rsidRPr="00E465A3" w:rsidRDefault="00DE5A8F" w:rsidP="00E465A3">
            <w:pPr>
              <w:pStyle w:val="TableBodyText"/>
            </w:pPr>
          </w:p>
        </w:tc>
        <w:tc>
          <w:tcPr>
            <w:tcW w:w="6854" w:type="dxa"/>
          </w:tcPr>
          <w:p w14:paraId="17FFC5BB" w14:textId="77777777" w:rsidR="00DE5A8F" w:rsidRPr="00E465A3" w:rsidRDefault="00DE5A8F" w:rsidP="00E465A3">
            <w:pPr>
              <w:pStyle w:val="TableBodyText"/>
            </w:pPr>
          </w:p>
        </w:tc>
      </w:tr>
      <w:tr w:rsidR="00DE5A8F" w14:paraId="13F8A84C" w14:textId="77777777" w:rsidTr="00EA4FED">
        <w:tc>
          <w:tcPr>
            <w:tcW w:w="1578" w:type="dxa"/>
          </w:tcPr>
          <w:p w14:paraId="6A09ED24" w14:textId="77777777" w:rsidR="00DE5A8F" w:rsidRPr="00E465A3" w:rsidRDefault="00DE5A8F" w:rsidP="00E465A3">
            <w:pPr>
              <w:pStyle w:val="TableBodyText"/>
            </w:pPr>
          </w:p>
        </w:tc>
        <w:tc>
          <w:tcPr>
            <w:tcW w:w="6854" w:type="dxa"/>
          </w:tcPr>
          <w:p w14:paraId="19DB7A89" w14:textId="77777777" w:rsidR="00DE5A8F" w:rsidRPr="00E465A3" w:rsidRDefault="00DE5A8F" w:rsidP="00E465A3">
            <w:pPr>
              <w:pStyle w:val="TableBodyText"/>
            </w:pPr>
          </w:p>
        </w:tc>
      </w:tr>
    </w:tbl>
    <w:p w14:paraId="3F7C9D7D" w14:textId="77777777" w:rsidR="00E465A3" w:rsidRDefault="00E465A3" w:rsidP="00E465A3">
      <w:pPr>
        <w:pStyle w:val="BodyText"/>
      </w:pPr>
    </w:p>
    <w:p w14:paraId="338E6311" w14:textId="613C403D" w:rsidR="00FE2CA1" w:rsidRDefault="00FE2CA1" w:rsidP="008429D9">
      <w:pPr>
        <w:pStyle w:val="Caption"/>
        <w:rPr>
          <w:noProof/>
        </w:rPr>
      </w:pPr>
      <w:bookmarkStart w:id="239" w:name="_Toc289599316"/>
      <w:bookmarkStart w:id="240" w:name="_Toc303786207"/>
      <w:bookmarkStart w:id="241" w:name="_Toc492284014"/>
      <w:r>
        <w:t xml:space="preserve">Figure </w:t>
      </w:r>
      <w:r w:rsidR="00CB3170">
        <w:fldChar w:fldCharType="begin"/>
      </w:r>
      <w:r w:rsidR="00CB3170">
        <w:instrText xml:space="preserve"> SEQ Figure \* ARABIC </w:instrText>
      </w:r>
      <w:r w:rsidR="00CB3170">
        <w:fldChar w:fldCharType="separate"/>
      </w:r>
      <w:r w:rsidR="005C1330">
        <w:rPr>
          <w:noProof/>
        </w:rPr>
        <w:t>1</w:t>
      </w:r>
      <w:r w:rsidR="00CB3170">
        <w:rPr>
          <w:noProof/>
        </w:rPr>
        <w:fldChar w:fldCharType="end"/>
      </w:r>
      <w:r>
        <w:rPr>
          <w:noProof/>
        </w:rPr>
        <w:t>: Caption</w:t>
      </w:r>
      <w:bookmarkEnd w:id="239"/>
      <w:bookmarkEnd w:id="240"/>
      <w:bookmarkEnd w:id="241"/>
    </w:p>
    <w:p w14:paraId="228D202E" w14:textId="46FFDB8D" w:rsidR="007563EF" w:rsidRPr="007563EF" w:rsidRDefault="007563EF" w:rsidP="007563EF">
      <w:pPr>
        <w:pStyle w:val="BodyText"/>
      </w:pPr>
    </w:p>
    <w:p w14:paraId="787B56DE" w14:textId="77777777" w:rsidR="002A50E7" w:rsidRDefault="002A50E7" w:rsidP="00F901D5">
      <w:pPr>
        <w:pStyle w:val="ProcedureHeading"/>
      </w:pPr>
      <w:r>
        <w:t>To insert a caption</w:t>
      </w:r>
    </w:p>
    <w:p w14:paraId="2EC07EBB" w14:textId="77777777" w:rsidR="002A50E7" w:rsidRDefault="002A50E7" w:rsidP="00FA4C59">
      <w:pPr>
        <w:pStyle w:val="ListNumber"/>
        <w:numPr>
          <w:ilvl w:val="0"/>
          <w:numId w:val="9"/>
        </w:numPr>
      </w:pPr>
      <w:r>
        <w:t xml:space="preserve">Highlight the figure </w:t>
      </w:r>
    </w:p>
    <w:p w14:paraId="29CA9DFB" w14:textId="77777777" w:rsidR="002A50E7" w:rsidRDefault="002A50E7" w:rsidP="002A50E7">
      <w:pPr>
        <w:pStyle w:val="ListNumber"/>
      </w:pPr>
      <w:r>
        <w:t>Right click</w:t>
      </w:r>
    </w:p>
    <w:p w14:paraId="5D1B7C0D" w14:textId="77777777" w:rsidR="002A50E7" w:rsidRDefault="002A50E7" w:rsidP="002A50E7">
      <w:pPr>
        <w:pStyle w:val="ListNumber"/>
      </w:pPr>
      <w:r>
        <w:t>Insert Caption…</w:t>
      </w:r>
    </w:p>
    <w:p w14:paraId="0272DEB6" w14:textId="77777777" w:rsidR="002A50E7" w:rsidRDefault="002A50E7" w:rsidP="002A50E7">
      <w:pPr>
        <w:pStyle w:val="ListNumber"/>
      </w:pPr>
      <w:r>
        <w:t>Set the following:</w:t>
      </w:r>
    </w:p>
    <w:p w14:paraId="0BD69362" w14:textId="77777777" w:rsidR="002A50E7" w:rsidRDefault="002A50E7" w:rsidP="002A50E7">
      <w:pPr>
        <w:pStyle w:val="ListBullet2"/>
      </w:pPr>
      <w:r>
        <w:t>Label: Figure</w:t>
      </w:r>
    </w:p>
    <w:p w14:paraId="41E0D0F9" w14:textId="77777777" w:rsidR="002A50E7" w:rsidRPr="002A50E7" w:rsidRDefault="002A50E7" w:rsidP="002A50E7">
      <w:pPr>
        <w:pStyle w:val="ListBullet2"/>
      </w:pPr>
      <w:r>
        <w:t>Position: Above selected item</w:t>
      </w:r>
    </w:p>
    <w:p w14:paraId="68BDBE08" w14:textId="77777777" w:rsidR="00FE2CA1" w:rsidRDefault="00FE2CA1" w:rsidP="00FE2CA1">
      <w:pPr>
        <w:pStyle w:val="BodyText"/>
        <w:rPr>
          <w:lang w:bidi="ar-SA"/>
        </w:rPr>
      </w:pPr>
    </w:p>
    <w:p w14:paraId="523024CD" w14:textId="77777777" w:rsidR="00C84114" w:rsidRPr="004029A3" w:rsidRDefault="00C84114" w:rsidP="00FE2CA1">
      <w:pPr>
        <w:pStyle w:val="BodyText"/>
        <w:rPr>
          <w:lang w:bidi="ar-SA"/>
        </w:rPr>
      </w:pPr>
    </w:p>
    <w:sectPr w:rsidR="00C84114" w:rsidRPr="004029A3" w:rsidSect="00745EB3">
      <w:pgSz w:w="11908" w:h="16833"/>
      <w:pgMar w:top="1701" w:right="1417" w:bottom="1417" w:left="1417" w:header="0" w:footer="0" w:gutter="0"/>
      <w:cols w:space="720"/>
      <w:noEndnote/>
      <w:docGrid w:linePitch="299"/>
    </w:sectPr>
  </w:body>
</w:document>
</file>

<file path=word/customizations.xml><?xml version="1.0" encoding="utf-8"?>
<wne:tcg xmlns:r="http://schemas.openxmlformats.org/officeDocument/2006/relationships" xmlns:wne="http://schemas.microsoft.com/office/word/2006/wordml">
  <wne:keymaps>
    <wne:keymap wne:kcmPrimary="0442">
      <wne:acd wne:acdName="acd0"/>
    </wne:keymap>
    <wne:keymap wne:kcmPrimary="0446">
      <wne:acd wne:acdName="acd1"/>
    </wne:keymap>
    <wne:keymap wne:kcmPrimary="0641">
      <wne:acd wne:acdName="acd8"/>
    </wne:keymap>
    <wne:keymap wne:kcmPrimary="0642">
      <wne:acd wne:acdName="acd6"/>
    </wne:keymap>
    <wne:keymap wne:kcmPrimary="0647">
      <wne:acd wne:acdName="acd9"/>
    </wne:keymap>
    <wne:keymap wne:kcmPrimary="064A">
      <wne:acd wne:acdName="acd11"/>
    </wne:keymap>
    <wne:keymap wne:kcmPrimary="064D">
      <wne:acd wne:acdName="acd7"/>
    </wne:keymap>
    <wne:keymap wne:kcmPrimary="064F">
      <wne:acd wne:acdName="acd5"/>
    </wne:keymap>
    <wne:keymap wne:kcmPrimary="0651">
      <wne:acd wne:acdName="acd10"/>
    </wne:keymap>
    <wne:keymap wne:kcmPrimary="0661">
      <wne:acd wne:acdName="acd3"/>
    </wne:keymap>
    <wne:keymap wne:kcmPrimary="0662">
      <wne:acd wne:acdName="acd4"/>
    </wne:keymap>
    <wne:keymap wne:kcmPrimary="0663">
      <wne:acd wne:acdName="acd13"/>
    </wne:keymap>
    <wne:keymap wne:kcmPrimary="0664">
      <wne:acd wne:acdName="acd12"/>
    </wne:keymap>
    <wne:keymap wne:kcmPrimary="0665">
      <wne:acd wne:acdName="acd2"/>
    </wne:keymap>
    <wne:keymap wne:kcmPrimary="0666">
      <wne:acd wne:acdName="acd14"/>
    </wne:keymap>
    <wne:keymap wne:kcmPrimary="0667">
      <wne:acd wne:acdName="acd15"/>
    </wne:keymap>
    <wne:keymap wne:kcmPrimary="0668">
      <wne:acd wne:acdName="acd16"/>
    </wne:keymap>
    <wne:keymap wne:kcmPrimary="0669">
      <wne:acd wne:acdName="acd17"/>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Manifest>
  </wne:toolbars>
  <wne:acds>
    <wne:acd wne:argValue="AQAAAEIA" wne:acdName="acd0" wne:fciIndexBasedOn="0065"/>
    <wne:acd wne:argValue="AQAAACIA" wne:acdName="acd1" wne:fciIndexBasedOn="0065"/>
    <wne:acd wne:argValue="AgBUAGEAYgBsAGUAIABDAGEAcAB0AGkAbwBuAA==" wne:acdName="acd2" wne:fciIndexBasedOn="0065"/>
    <wne:acd wne:argValue="AQAAAAEA" wne:acdName="acd3" wne:fciIndexBasedOn="0065"/>
    <wne:acd wne:argValue="AQAAAAIA" wne:acdName="acd4" wne:fciIndexBasedOn="0065"/>
    <wne:acd wne:argValue="AQAAADAA" wne:acdName="acd5" wne:fciIndexBasedOn="0065"/>
    <wne:acd wne:argValue="AQAAADYA" wne:acdName="acd6" wne:fciIndexBasedOn="0065"/>
    <wne:acd wne:argValue="AQAAAEUA" wne:acdName="acd7" wne:fciIndexBasedOn="0065"/>
    <wne:acd wne:argValue="AQAAADEA" wne:acdName="acd8" wne:fciIndexBasedOn="0065"/>
    <wne:acd wne:argValue="AQAAADoA" wne:acdName="acd9" wne:fciIndexBasedOn="0065"/>
    <wne:acd wne:argValue="AgBQAHIAbwBjAGUAZAB1AHIAZQAgAEgAZQBhAGQAaQBuAGcA" wne:acdName="acd10" wne:fciIndexBasedOn="0065"/>
    <wne:acd wne:argValue="AgBTAHQAZQBwAA==" wne:acdName="acd11" wne:fciIndexBasedOn="0065"/>
    <wne:acd wne:argValue="AgBUAGEAYgBsAGUAIABCAG8AZAB5ACAAVABlAHgAdAA=" wne:acdName="acd12" wne:fciIndexBasedOn="0065"/>
    <wne:acd wne:argValue="AQAAAAMA" wne:acdName="acd13" wne:fciIndexBasedOn="0065"/>
    <wne:acd wne:argValue="AgBUAGEAYgBsAGUAIABMAGkAcwB0ACAAQgB1AGwAbABlAHQA" wne:acdName="acd14" wne:fciIndexBasedOn="0065"/>
    <wne:acd wne:argValue="AgBUAGEAYgBsAGUAIABMAGkAcwB0ACAAQgB1AGwAbABlAHQAIAAyAA==" wne:acdName="acd15" wne:fciIndexBasedOn="0065"/>
    <wne:acd wne:argValue="AgBUAGEAYgBsAGUAIABMAGkAcwB0ACAAQwBvAG4AdABpAG4AdQBlAA==" wne:acdName="acd16" wne:fciIndexBasedOn="0065"/>
    <wne:acd wne:argValue="AgBUAGEAYgBsAGUAIABMAGkAcwB0ACAATgB1AG0AYgBlAHIA" wne:acdName="acd17"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85246" w14:textId="77777777" w:rsidR="00CB3170" w:rsidRDefault="00CB3170" w:rsidP="00C94E2D">
      <w:pPr>
        <w:spacing w:after="0" w:line="240" w:lineRule="auto"/>
      </w:pPr>
      <w:r>
        <w:separator/>
      </w:r>
    </w:p>
  </w:endnote>
  <w:endnote w:type="continuationSeparator" w:id="0">
    <w:p w14:paraId="2CF41724" w14:textId="77777777" w:rsidR="00CB3170" w:rsidRDefault="00CB3170" w:rsidP="00C94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Univers LT Std 5">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FbReforma Medium">
    <w:altName w:val="Times New Roman"/>
    <w:charset w:val="00"/>
    <w:family w:val="roman"/>
    <w:pitch w:val="variable"/>
    <w:sig w:usb0="00000000" w:usb1="50000000" w:usb2="00000000" w:usb3="00000000" w:csb0="00000021" w:csb1="00000000"/>
  </w:font>
  <w:font w:name="FbReforma Light">
    <w:altName w:val="Times New Roman"/>
    <w:charset w:val="00"/>
    <w:family w:val="roman"/>
    <w:pitch w:val="variable"/>
    <w:sig w:usb0="00000000" w:usb1="50000000" w:usb2="00000000" w:usb3="00000000" w:csb0="00000021" w:csb1="00000000"/>
  </w:font>
  <w:font w:name="Univers LT Std 47 Cn Lt">
    <w:altName w:val="Arial Narrow"/>
    <w:panose1 w:val="00000000000000000000"/>
    <w:charset w:val="00"/>
    <w:family w:val="swiss"/>
    <w:notTrueType/>
    <w:pitch w:val="variable"/>
    <w:sig w:usb0="800000AF" w:usb1="4000204A" w:usb2="00000000" w:usb3="00000000" w:csb0="00000001" w:csb1="00000000"/>
  </w:font>
  <w:font w:name="Breuer Text">
    <w:altName w:val="Times New Roman"/>
    <w:charset w:val="00"/>
    <w:family w:val="auto"/>
    <w:pitch w:val="variable"/>
    <w:sig w:usb0="00000001" w:usb1="4000004A" w:usb2="00000000" w:usb3="00000000" w:csb0="00000093" w:csb1="00000000"/>
  </w:font>
  <w:font w:name="Arial Bold">
    <w:panose1 w:val="020B0704020202020204"/>
    <w:charset w:val="00"/>
    <w:family w:val="auto"/>
    <w:notTrueType/>
    <w:pitch w:val="default"/>
    <w:sig w:usb0="00000003" w:usb1="00000000" w:usb2="00000000" w:usb3="00000000" w:csb0="00000001" w:csb1="00000000"/>
  </w:font>
  <w:font w:name="Miriam">
    <w:panose1 w:val="020B0502050101010101"/>
    <w:charset w:val="B1"/>
    <w:family w:val="swiss"/>
    <w:pitch w:val="variable"/>
    <w:sig w:usb0="00000801" w:usb1="00000000" w:usb2="00000000" w:usb3="00000000" w:csb0="00000020" w:csb1="00000000"/>
  </w:font>
  <w:font w:name="SimHei">
    <w:altName w:val="黑体"/>
    <w:panose1 w:val="02010609060101010101"/>
    <w:charset w:val="86"/>
    <w:family w:val="modern"/>
    <w:notTrueType/>
    <w:pitch w:val="fixed"/>
    <w:sig w:usb0="00000001" w:usb1="080E0000" w:usb2="00000010" w:usb3="00000000" w:csb0="00040000"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49" w:type="dxa"/>
      <w:tblInd w:w="-318" w:type="dxa"/>
      <w:tblLook w:val="04A0" w:firstRow="1" w:lastRow="0" w:firstColumn="1" w:lastColumn="0" w:noHBand="0" w:noVBand="1"/>
    </w:tblPr>
    <w:tblGrid>
      <w:gridCol w:w="1418"/>
      <w:gridCol w:w="4465"/>
      <w:gridCol w:w="4466"/>
    </w:tblGrid>
    <w:tr w:rsidR="00912DF9" w:rsidRPr="00227626" w14:paraId="1F313D07" w14:textId="77777777" w:rsidTr="0040666D">
      <w:tc>
        <w:tcPr>
          <w:tcW w:w="1418" w:type="dxa"/>
        </w:tcPr>
        <w:p w14:paraId="4746445D" w14:textId="77777777" w:rsidR="00912DF9" w:rsidRDefault="00912DF9" w:rsidP="0040666D">
          <w:r>
            <w:rPr>
              <w:noProof/>
              <w:lang w:bidi="ar-SA"/>
            </w:rPr>
            <w:drawing>
              <wp:anchor distT="0" distB="0" distL="114300" distR="114300" simplePos="0" relativeHeight="251658752" behindDoc="1" locked="1" layoutInCell="1" allowOverlap="1" wp14:anchorId="173F395D" wp14:editId="6F885F9A">
                <wp:simplePos x="0" y="0"/>
                <wp:positionH relativeFrom="column">
                  <wp:posOffset>-46355</wp:posOffset>
                </wp:positionH>
                <wp:positionV relativeFrom="paragraph">
                  <wp:posOffset>349885</wp:posOffset>
                </wp:positionV>
                <wp:extent cx="6534150" cy="247650"/>
                <wp:effectExtent l="1905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srcRect/>
                        <a:stretch>
                          <a:fillRect/>
                        </a:stretch>
                      </pic:blipFill>
                      <pic:spPr bwMode="auto">
                        <a:xfrm>
                          <a:off x="0" y="0"/>
                          <a:ext cx="6534150" cy="247650"/>
                        </a:xfrm>
                        <a:prstGeom prst="rect">
                          <a:avLst/>
                        </a:prstGeom>
                        <a:noFill/>
                        <a:ln w="9525">
                          <a:noFill/>
                          <a:miter lim="800000"/>
                          <a:headEnd/>
                          <a:tailEnd/>
                        </a:ln>
                      </pic:spPr>
                    </pic:pic>
                  </a:graphicData>
                </a:graphic>
              </wp:anchor>
            </w:drawing>
          </w:r>
        </w:p>
      </w:tc>
      <w:tc>
        <w:tcPr>
          <w:tcW w:w="4465" w:type="dxa"/>
        </w:tcPr>
        <w:p w14:paraId="6DB97F6C" w14:textId="77777777" w:rsidR="00912DF9" w:rsidRPr="00CA0EE7" w:rsidRDefault="00912DF9" w:rsidP="0040666D"/>
      </w:tc>
      <w:tc>
        <w:tcPr>
          <w:tcW w:w="4466" w:type="dxa"/>
        </w:tcPr>
        <w:p w14:paraId="005A31B2" w14:textId="77777777" w:rsidR="00912DF9" w:rsidRPr="00CA0EE7" w:rsidRDefault="00912DF9" w:rsidP="0040666D"/>
      </w:tc>
    </w:tr>
    <w:tr w:rsidR="00912DF9" w:rsidRPr="00227626" w14:paraId="29256A53" w14:textId="77777777" w:rsidTr="0040666D">
      <w:tc>
        <w:tcPr>
          <w:tcW w:w="1418" w:type="dxa"/>
        </w:tcPr>
        <w:p w14:paraId="3EFEF456" w14:textId="77777777" w:rsidR="00912DF9" w:rsidRDefault="00912DF9" w:rsidP="0040666D">
          <w:pPr>
            <w:rPr>
              <w:noProof/>
            </w:rPr>
          </w:pPr>
          <w:r>
            <w:fldChar w:fldCharType="begin"/>
          </w:r>
          <w:r>
            <w:instrText xml:space="preserve"> PAGE </w:instrText>
          </w:r>
          <w:r>
            <w:fldChar w:fldCharType="separate"/>
          </w:r>
          <w:r>
            <w:rPr>
              <w:noProof/>
            </w:rPr>
            <w:t>2</w:t>
          </w:r>
          <w:r>
            <w:rPr>
              <w:noProof/>
            </w:rPr>
            <w:fldChar w:fldCharType="end"/>
          </w:r>
        </w:p>
      </w:tc>
      <w:tc>
        <w:tcPr>
          <w:tcW w:w="4465" w:type="dxa"/>
        </w:tcPr>
        <w:p w14:paraId="55F05158" w14:textId="77777777" w:rsidR="00912DF9" w:rsidRPr="00227626" w:rsidRDefault="00912DF9" w:rsidP="0040666D"/>
      </w:tc>
      <w:tc>
        <w:tcPr>
          <w:tcW w:w="4466" w:type="dxa"/>
        </w:tcPr>
        <w:p w14:paraId="7F6D8F75" w14:textId="77777777" w:rsidR="00912DF9" w:rsidRPr="00227626" w:rsidRDefault="00912DF9" w:rsidP="0040666D">
          <w:r>
            <w:t xml:space="preserve">Document Number: </w:t>
          </w:r>
          <w:r w:rsidR="00CB3170">
            <w:fldChar w:fldCharType="begin"/>
          </w:r>
          <w:r w:rsidR="00CB3170">
            <w:instrText xml:space="preserve"> DOCPROPERTY  Author  \* MERGEFORMAT </w:instrText>
          </w:r>
          <w:r w:rsidR="00CB3170">
            <w:fldChar w:fldCharType="separate"/>
          </w:r>
          <w:r>
            <w:t>Daniela Chili</w:t>
          </w:r>
          <w:r w:rsidR="00CB3170">
            <w:fldChar w:fldCharType="end"/>
          </w:r>
          <w:r>
            <w:fldChar w:fldCharType="begin"/>
          </w:r>
          <w:r>
            <w:instrText xml:space="preserve"> DOCPROPERTY  Category </w:instrText>
          </w:r>
          <w:r>
            <w:fldChar w:fldCharType="end"/>
          </w:r>
        </w:p>
      </w:tc>
    </w:tr>
  </w:tbl>
  <w:p w14:paraId="1B6CBE82" w14:textId="77777777" w:rsidR="00912DF9" w:rsidRDefault="00912DF9" w:rsidP="0040666D">
    <w:pPr>
      <w:pStyle w:val="Footer"/>
    </w:pPr>
  </w:p>
  <w:p w14:paraId="35D5383A" w14:textId="77777777" w:rsidR="00912DF9" w:rsidRDefault="00912DF9" w:rsidP="0040666D">
    <w:r>
      <w:rPr>
        <w:rFonts w:eastAsiaTheme="minorHAnsi"/>
      </w:rPr>
      <w:t>Mellanox Technologies Confidential</w:t>
    </w:r>
  </w:p>
  <w:p w14:paraId="4FDAC8FC" w14:textId="77777777" w:rsidR="00912DF9" w:rsidRDefault="00912D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10" w:type="dxa"/>
      <w:tblInd w:w="-605" w:type="dxa"/>
      <w:tblBorders>
        <w:top w:val="single" w:sz="2" w:space="0" w:color="auto"/>
        <w:insideH w:val="single" w:sz="2" w:space="0" w:color="auto"/>
        <w:insideV w:val="single" w:sz="2" w:space="0" w:color="auto"/>
      </w:tblBorders>
      <w:shd w:val="clear" w:color="auto" w:fill="FFFFFF" w:themeFill="background1"/>
      <w:tblLook w:val="04A0" w:firstRow="1" w:lastRow="0" w:firstColumn="1" w:lastColumn="0" w:noHBand="0" w:noVBand="1"/>
    </w:tblPr>
    <w:tblGrid>
      <w:gridCol w:w="2970"/>
      <w:gridCol w:w="7740"/>
    </w:tblGrid>
    <w:tr w:rsidR="00912DF9" w:rsidRPr="0038258F" w14:paraId="17903867" w14:textId="77777777" w:rsidTr="00F959BF">
      <w:tc>
        <w:tcPr>
          <w:tcW w:w="2970" w:type="dxa"/>
          <w:tcBorders>
            <w:top w:val="single" w:sz="12" w:space="0" w:color="4F81BD" w:themeColor="accent1"/>
            <w:right w:val="single" w:sz="12" w:space="0" w:color="4F81BD" w:themeColor="accent1"/>
          </w:tcBorders>
          <w:shd w:val="clear" w:color="auto" w:fill="FFFFFF" w:themeFill="background1"/>
        </w:tcPr>
        <w:p w14:paraId="6FE29CA5" w14:textId="77777777" w:rsidR="00912DF9" w:rsidRPr="0038258F" w:rsidRDefault="00912DF9" w:rsidP="0038258F">
          <w:pPr>
            <w:rPr>
              <w:sz w:val="28"/>
              <w:szCs w:val="28"/>
            </w:rPr>
          </w:pPr>
          <w:r w:rsidRPr="0038258F">
            <w:rPr>
              <w:sz w:val="28"/>
              <w:szCs w:val="28"/>
            </w:rPr>
            <w:t>www.mellanox.com</w:t>
          </w:r>
        </w:p>
      </w:tc>
      <w:tc>
        <w:tcPr>
          <w:tcW w:w="7740" w:type="dxa"/>
          <w:tcBorders>
            <w:top w:val="single" w:sz="12" w:space="0" w:color="4F81BD" w:themeColor="accent1"/>
            <w:left w:val="single" w:sz="12" w:space="0" w:color="4F81BD" w:themeColor="accent1"/>
          </w:tcBorders>
          <w:shd w:val="clear" w:color="auto" w:fill="FFFFFF" w:themeFill="background1"/>
        </w:tcPr>
        <w:p w14:paraId="63A04BFE" w14:textId="4354C924" w:rsidR="00912DF9" w:rsidRPr="0038258F" w:rsidRDefault="00912DF9" w:rsidP="00674883">
          <w:pPr>
            <w:jc w:val="right"/>
          </w:pPr>
          <w:r w:rsidRPr="0038258F">
            <w:t>Mellanox Technologies</w:t>
          </w:r>
        </w:p>
      </w:tc>
    </w:tr>
  </w:tbl>
  <w:p w14:paraId="12D074D4" w14:textId="77777777" w:rsidR="00912DF9" w:rsidRDefault="00912DF9" w:rsidP="006B77A9">
    <w:pPr>
      <w:pStyle w:val="Footer"/>
    </w:pPr>
  </w:p>
  <w:p w14:paraId="621E9F56" w14:textId="77777777" w:rsidR="00912DF9" w:rsidRDefault="00912DF9">
    <w:pPr>
      <w:pStyle w:val="Footer"/>
    </w:pPr>
  </w:p>
  <w:p w14:paraId="4BD39A88" w14:textId="77777777" w:rsidR="00912DF9" w:rsidRDefault="00912DF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90" w:type="dxa"/>
      <w:tblInd w:w="-785" w:type="dxa"/>
      <w:tblBorders>
        <w:top w:val="single" w:sz="2" w:space="0" w:color="auto"/>
        <w:insideH w:val="single" w:sz="2" w:space="0" w:color="auto"/>
        <w:insideV w:val="single" w:sz="2" w:space="0" w:color="auto"/>
      </w:tblBorders>
      <w:shd w:val="clear" w:color="auto" w:fill="FFFFFF" w:themeFill="background1"/>
      <w:tblLook w:val="04A0" w:firstRow="1" w:lastRow="0" w:firstColumn="1" w:lastColumn="0" w:noHBand="0" w:noVBand="1"/>
    </w:tblPr>
    <w:tblGrid>
      <w:gridCol w:w="1602"/>
      <w:gridCol w:w="8080"/>
      <w:gridCol w:w="1208"/>
    </w:tblGrid>
    <w:tr w:rsidR="00912DF9" w:rsidRPr="0038258F" w14:paraId="3D8E2504" w14:textId="77777777" w:rsidTr="00674883">
      <w:tc>
        <w:tcPr>
          <w:tcW w:w="1602" w:type="dxa"/>
          <w:tcBorders>
            <w:top w:val="single" w:sz="12" w:space="0" w:color="4F81BD" w:themeColor="accent1"/>
            <w:right w:val="single" w:sz="12" w:space="0" w:color="4F81BD" w:themeColor="accent1"/>
          </w:tcBorders>
          <w:shd w:val="clear" w:color="auto" w:fill="FFFFFF" w:themeFill="background1"/>
        </w:tcPr>
        <w:p w14:paraId="4CAB8BE4" w14:textId="1358C73B" w:rsidR="00912DF9" w:rsidRPr="00F959BF" w:rsidRDefault="00912DF9" w:rsidP="00674883">
          <w:pPr>
            <w:pStyle w:val="NormalMLNX"/>
          </w:pPr>
          <w:r w:rsidRPr="00F959BF">
            <w:fldChar w:fldCharType="begin"/>
          </w:r>
          <w:r w:rsidRPr="00F959BF">
            <w:instrText xml:space="preserve"> PAGE </w:instrText>
          </w:r>
          <w:r w:rsidRPr="00F959BF">
            <w:fldChar w:fldCharType="separate"/>
          </w:r>
          <w:r w:rsidR="00AF5627">
            <w:rPr>
              <w:noProof/>
            </w:rPr>
            <w:t>2</w:t>
          </w:r>
          <w:r w:rsidRPr="00F959BF">
            <w:rPr>
              <w:noProof/>
            </w:rPr>
            <w:fldChar w:fldCharType="end"/>
          </w:r>
        </w:p>
      </w:tc>
      <w:tc>
        <w:tcPr>
          <w:tcW w:w="8080" w:type="dxa"/>
          <w:tcBorders>
            <w:top w:val="single" w:sz="12" w:space="0" w:color="4F81BD" w:themeColor="accent1"/>
            <w:left w:val="single" w:sz="12" w:space="0" w:color="4F81BD" w:themeColor="accent1"/>
            <w:right w:val="single" w:sz="12" w:space="0" w:color="4F81BD" w:themeColor="accent1"/>
          </w:tcBorders>
          <w:shd w:val="clear" w:color="auto" w:fill="FFFFFF" w:themeFill="background1"/>
        </w:tcPr>
        <w:p w14:paraId="6C2292E0" w14:textId="6CDFA29A" w:rsidR="00912DF9" w:rsidRPr="00F959BF" w:rsidRDefault="00912DF9" w:rsidP="00674883">
          <w:pPr>
            <w:pStyle w:val="NormalMLNX"/>
          </w:pPr>
          <w:r w:rsidRPr="00F959BF">
            <w:t>Mellanox Technologies</w:t>
          </w:r>
          <w:r>
            <w:t xml:space="preserve"> </w:t>
          </w:r>
        </w:p>
      </w:tc>
      <w:tc>
        <w:tcPr>
          <w:tcW w:w="1208" w:type="dxa"/>
          <w:tcBorders>
            <w:top w:val="single" w:sz="12" w:space="0" w:color="4F81BD" w:themeColor="accent1"/>
            <w:left w:val="single" w:sz="12" w:space="0" w:color="4F81BD" w:themeColor="accent1"/>
          </w:tcBorders>
          <w:shd w:val="clear" w:color="auto" w:fill="FFFFFF" w:themeFill="background1"/>
        </w:tcPr>
        <w:p w14:paraId="05698E8B" w14:textId="2FEDB461" w:rsidR="00912DF9" w:rsidRPr="00F959BF" w:rsidRDefault="00912DF9" w:rsidP="00674883">
          <w:pPr>
            <w:pStyle w:val="NormalMLNX"/>
          </w:pPr>
          <w:r>
            <w:rPr>
              <w:noProof/>
            </w:rPr>
            <w:t>Rev 1.0</w:t>
          </w:r>
        </w:p>
      </w:tc>
    </w:tr>
  </w:tbl>
  <w:p w14:paraId="18D27307" w14:textId="77777777" w:rsidR="00912DF9" w:rsidRDefault="00912DF9" w:rsidP="00CC146B">
    <w:pPr>
      <w:pStyle w:val="Footer"/>
    </w:pPr>
  </w:p>
  <w:p w14:paraId="5C9399C0" w14:textId="77777777" w:rsidR="00912DF9" w:rsidRPr="006B77A9" w:rsidRDefault="00912DF9" w:rsidP="006B77A9">
    <w:pPr>
      <w:pStyle w:val="BodyTex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49" w:type="dxa"/>
      <w:tblInd w:w="-318" w:type="dxa"/>
      <w:tblLook w:val="04A0" w:firstRow="1" w:lastRow="0" w:firstColumn="1" w:lastColumn="0" w:noHBand="0" w:noVBand="1"/>
    </w:tblPr>
    <w:tblGrid>
      <w:gridCol w:w="1418"/>
      <w:gridCol w:w="4465"/>
      <w:gridCol w:w="4466"/>
    </w:tblGrid>
    <w:tr w:rsidR="00912DF9" w:rsidRPr="00227626" w14:paraId="2760B6FD" w14:textId="77777777" w:rsidTr="0040666D">
      <w:tc>
        <w:tcPr>
          <w:tcW w:w="1418" w:type="dxa"/>
        </w:tcPr>
        <w:p w14:paraId="76D6A976" w14:textId="77777777" w:rsidR="00912DF9" w:rsidRDefault="00912DF9" w:rsidP="0040666D">
          <w:r>
            <w:rPr>
              <w:noProof/>
              <w:lang w:bidi="ar-SA"/>
            </w:rPr>
            <w:drawing>
              <wp:anchor distT="0" distB="0" distL="114300" distR="114300" simplePos="0" relativeHeight="251610112" behindDoc="1" locked="1" layoutInCell="1" allowOverlap="1" wp14:anchorId="771C3B9A" wp14:editId="112779B6">
                <wp:simplePos x="0" y="0"/>
                <wp:positionH relativeFrom="column">
                  <wp:posOffset>-46355</wp:posOffset>
                </wp:positionH>
                <wp:positionV relativeFrom="paragraph">
                  <wp:posOffset>349885</wp:posOffset>
                </wp:positionV>
                <wp:extent cx="6534150" cy="247650"/>
                <wp:effectExtent l="19050" t="0" r="0"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srcRect/>
                        <a:stretch>
                          <a:fillRect/>
                        </a:stretch>
                      </pic:blipFill>
                      <pic:spPr bwMode="auto">
                        <a:xfrm>
                          <a:off x="0" y="0"/>
                          <a:ext cx="6534150" cy="247650"/>
                        </a:xfrm>
                        <a:prstGeom prst="rect">
                          <a:avLst/>
                        </a:prstGeom>
                        <a:noFill/>
                        <a:ln w="9525">
                          <a:noFill/>
                          <a:miter lim="800000"/>
                          <a:headEnd/>
                          <a:tailEnd/>
                        </a:ln>
                      </pic:spPr>
                    </pic:pic>
                  </a:graphicData>
                </a:graphic>
              </wp:anchor>
            </w:drawing>
          </w:r>
        </w:p>
      </w:tc>
      <w:tc>
        <w:tcPr>
          <w:tcW w:w="4465" w:type="dxa"/>
        </w:tcPr>
        <w:p w14:paraId="24301964" w14:textId="77777777" w:rsidR="00912DF9" w:rsidRPr="00CA0EE7" w:rsidRDefault="00912DF9" w:rsidP="0040666D"/>
      </w:tc>
      <w:tc>
        <w:tcPr>
          <w:tcW w:w="4466" w:type="dxa"/>
        </w:tcPr>
        <w:p w14:paraId="644ADF2D" w14:textId="77777777" w:rsidR="00912DF9" w:rsidRPr="00CA0EE7" w:rsidRDefault="00912DF9" w:rsidP="0040666D"/>
      </w:tc>
    </w:tr>
    <w:tr w:rsidR="00912DF9" w:rsidRPr="00227626" w14:paraId="3DBB6EC8" w14:textId="77777777" w:rsidTr="0040666D">
      <w:tc>
        <w:tcPr>
          <w:tcW w:w="1418" w:type="dxa"/>
        </w:tcPr>
        <w:p w14:paraId="4458C221" w14:textId="77777777" w:rsidR="00912DF9" w:rsidRDefault="00912DF9" w:rsidP="0040666D">
          <w:pPr>
            <w:rPr>
              <w:noProof/>
            </w:rPr>
          </w:pPr>
          <w:r>
            <w:fldChar w:fldCharType="begin"/>
          </w:r>
          <w:r>
            <w:instrText xml:space="preserve"> PAGE </w:instrText>
          </w:r>
          <w:r>
            <w:fldChar w:fldCharType="separate"/>
          </w:r>
          <w:r>
            <w:rPr>
              <w:noProof/>
            </w:rPr>
            <w:t>3</w:t>
          </w:r>
          <w:r>
            <w:rPr>
              <w:noProof/>
            </w:rPr>
            <w:fldChar w:fldCharType="end"/>
          </w:r>
        </w:p>
      </w:tc>
      <w:tc>
        <w:tcPr>
          <w:tcW w:w="4465" w:type="dxa"/>
        </w:tcPr>
        <w:p w14:paraId="1C1C4B00" w14:textId="77777777" w:rsidR="00912DF9" w:rsidRPr="00227626" w:rsidRDefault="00912DF9" w:rsidP="0040666D"/>
      </w:tc>
      <w:tc>
        <w:tcPr>
          <w:tcW w:w="4466" w:type="dxa"/>
        </w:tcPr>
        <w:p w14:paraId="0475FEC5" w14:textId="77777777" w:rsidR="00912DF9" w:rsidRPr="00227626" w:rsidRDefault="00912DF9" w:rsidP="0040666D">
          <w:r>
            <w:t xml:space="preserve">Document Number: </w:t>
          </w:r>
          <w:r w:rsidR="00CB3170">
            <w:fldChar w:fldCharType="begin"/>
          </w:r>
          <w:r w:rsidR="00CB3170">
            <w:instrText xml:space="preserve"> DOCPROPERTY  Author  \* MERGEFORMAT </w:instrText>
          </w:r>
          <w:r w:rsidR="00CB3170">
            <w:fldChar w:fldCharType="separate"/>
          </w:r>
          <w:r>
            <w:t>Daniela Chili</w:t>
          </w:r>
          <w:r w:rsidR="00CB3170">
            <w:fldChar w:fldCharType="end"/>
          </w:r>
          <w:r>
            <w:fldChar w:fldCharType="begin"/>
          </w:r>
          <w:r>
            <w:instrText xml:space="preserve"> DOCPROPERTY  Category </w:instrText>
          </w:r>
          <w:r>
            <w:fldChar w:fldCharType="end"/>
          </w:r>
        </w:p>
      </w:tc>
    </w:tr>
  </w:tbl>
  <w:p w14:paraId="5A95D6BB" w14:textId="77777777" w:rsidR="00912DF9" w:rsidRDefault="00912DF9" w:rsidP="0040666D">
    <w:pPr>
      <w:pStyle w:val="Footer"/>
    </w:pPr>
  </w:p>
  <w:p w14:paraId="415BA93D" w14:textId="77777777" w:rsidR="00912DF9" w:rsidRDefault="00912DF9" w:rsidP="0040666D">
    <w:r>
      <w:rPr>
        <w:rFonts w:eastAsiaTheme="minorHAnsi"/>
      </w:rPr>
      <w:t>Mellanox Technologies Confidential</w:t>
    </w:r>
  </w:p>
  <w:p w14:paraId="747852D0" w14:textId="77777777" w:rsidR="00912DF9" w:rsidRDefault="00912DF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35B53" w14:textId="77777777" w:rsidR="00912DF9" w:rsidRDefault="00912DF9" w:rsidP="00CC146B">
    <w:pPr>
      <w:pStyle w:val="Footer"/>
    </w:pPr>
  </w:p>
  <w:tbl>
    <w:tblPr>
      <w:tblW w:w="10890" w:type="dxa"/>
      <w:tblInd w:w="-785" w:type="dxa"/>
      <w:tblBorders>
        <w:top w:val="single" w:sz="2" w:space="0" w:color="auto"/>
        <w:insideH w:val="single" w:sz="2" w:space="0" w:color="auto"/>
        <w:insideV w:val="single" w:sz="2" w:space="0" w:color="auto"/>
      </w:tblBorders>
      <w:shd w:val="clear" w:color="auto" w:fill="FFFFFF" w:themeFill="background1"/>
      <w:tblLook w:val="04A0" w:firstRow="1" w:lastRow="0" w:firstColumn="1" w:lastColumn="0" w:noHBand="0" w:noVBand="1"/>
    </w:tblPr>
    <w:tblGrid>
      <w:gridCol w:w="1147"/>
      <w:gridCol w:w="8595"/>
      <w:gridCol w:w="1148"/>
    </w:tblGrid>
    <w:tr w:rsidR="00912DF9" w:rsidRPr="0038258F" w14:paraId="0E06D08D" w14:textId="77777777" w:rsidTr="0040666D">
      <w:tc>
        <w:tcPr>
          <w:tcW w:w="1152" w:type="dxa"/>
          <w:tcBorders>
            <w:top w:val="single" w:sz="12" w:space="0" w:color="4F81BD" w:themeColor="accent1"/>
            <w:right w:val="single" w:sz="12" w:space="0" w:color="4F81BD" w:themeColor="accent1"/>
          </w:tcBorders>
          <w:shd w:val="clear" w:color="auto" w:fill="FFFFFF" w:themeFill="background1"/>
        </w:tcPr>
        <w:p w14:paraId="232FC820" w14:textId="77777777" w:rsidR="00912DF9" w:rsidRPr="00F959BF" w:rsidRDefault="00912DF9" w:rsidP="0040666D">
          <w:pPr>
            <w:rPr>
              <w:sz w:val="20"/>
            </w:rPr>
          </w:pPr>
          <w:r w:rsidRPr="00F959BF">
            <w:rPr>
              <w:sz w:val="20"/>
            </w:rPr>
            <w:fldChar w:fldCharType="begin"/>
          </w:r>
          <w:r w:rsidRPr="00F959BF">
            <w:rPr>
              <w:sz w:val="20"/>
            </w:rPr>
            <w:instrText xml:space="preserve"> PAGE </w:instrText>
          </w:r>
          <w:r w:rsidRPr="00F959BF">
            <w:rPr>
              <w:sz w:val="20"/>
            </w:rPr>
            <w:fldChar w:fldCharType="separate"/>
          </w:r>
          <w:r w:rsidR="00AF5627">
            <w:rPr>
              <w:noProof/>
              <w:sz w:val="20"/>
            </w:rPr>
            <w:t>4</w:t>
          </w:r>
          <w:r w:rsidRPr="00F959BF">
            <w:rPr>
              <w:noProof/>
              <w:sz w:val="20"/>
            </w:rPr>
            <w:fldChar w:fldCharType="end"/>
          </w:r>
        </w:p>
      </w:tc>
      <w:tc>
        <w:tcPr>
          <w:tcW w:w="8640" w:type="dxa"/>
          <w:tcBorders>
            <w:top w:val="single" w:sz="12" w:space="0" w:color="4F81BD" w:themeColor="accent1"/>
            <w:left w:val="single" w:sz="12" w:space="0" w:color="4F81BD" w:themeColor="accent1"/>
            <w:right w:val="single" w:sz="12" w:space="0" w:color="4F81BD" w:themeColor="accent1"/>
          </w:tcBorders>
          <w:shd w:val="clear" w:color="auto" w:fill="FFFFFF" w:themeFill="background1"/>
        </w:tcPr>
        <w:p w14:paraId="7B1D3CE7" w14:textId="346E53A2" w:rsidR="00912DF9" w:rsidRPr="00F959BF" w:rsidRDefault="00912DF9" w:rsidP="00674883">
          <w:pPr>
            <w:pStyle w:val="NormalMLNX"/>
          </w:pPr>
          <w:r w:rsidRPr="00F959BF">
            <w:t>Mellanox Technologies</w:t>
          </w:r>
        </w:p>
      </w:tc>
      <w:tc>
        <w:tcPr>
          <w:tcW w:w="1152" w:type="dxa"/>
          <w:tcBorders>
            <w:top w:val="single" w:sz="12" w:space="0" w:color="4F81BD" w:themeColor="accent1"/>
            <w:left w:val="single" w:sz="12" w:space="0" w:color="4F81BD" w:themeColor="accent1"/>
          </w:tcBorders>
          <w:shd w:val="clear" w:color="auto" w:fill="FFFFFF" w:themeFill="background1"/>
        </w:tcPr>
        <w:p w14:paraId="2BB65C7C" w14:textId="77777777" w:rsidR="00912DF9" w:rsidRPr="00F959BF" w:rsidRDefault="00912DF9" w:rsidP="0040666D">
          <w:pPr>
            <w:jc w:val="right"/>
            <w:rPr>
              <w:sz w:val="20"/>
            </w:rPr>
          </w:pPr>
          <w:r>
            <w:rPr>
              <w:noProof/>
              <w:sz w:val="20"/>
            </w:rPr>
            <w:t>Rev 1.0</w:t>
          </w:r>
        </w:p>
      </w:tc>
    </w:tr>
  </w:tbl>
  <w:p w14:paraId="120338ED" w14:textId="77777777" w:rsidR="00912DF9" w:rsidRPr="006B77A9" w:rsidRDefault="00912DF9" w:rsidP="006B77A9">
    <w:pPr>
      <w:pStyle w:val="BodyTex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90" w:type="dxa"/>
      <w:tblInd w:w="-785" w:type="dxa"/>
      <w:tblBorders>
        <w:top w:val="single" w:sz="2" w:space="0" w:color="auto"/>
        <w:insideH w:val="single" w:sz="2" w:space="0" w:color="auto"/>
        <w:insideV w:val="single" w:sz="2" w:space="0" w:color="auto"/>
      </w:tblBorders>
      <w:shd w:val="clear" w:color="auto" w:fill="FFFFFF" w:themeFill="background1"/>
      <w:tblLook w:val="04A0" w:firstRow="1" w:lastRow="0" w:firstColumn="1" w:lastColumn="0" w:noHBand="0" w:noVBand="1"/>
    </w:tblPr>
    <w:tblGrid>
      <w:gridCol w:w="1620"/>
      <w:gridCol w:w="8370"/>
      <w:gridCol w:w="900"/>
    </w:tblGrid>
    <w:tr w:rsidR="00912DF9" w:rsidRPr="0038258F" w14:paraId="6F7C0432" w14:textId="77777777" w:rsidTr="00CC146B">
      <w:tc>
        <w:tcPr>
          <w:tcW w:w="1620" w:type="dxa"/>
          <w:tcBorders>
            <w:top w:val="single" w:sz="12" w:space="0" w:color="4F81BD" w:themeColor="accent1"/>
            <w:right w:val="single" w:sz="12" w:space="0" w:color="4F81BD" w:themeColor="accent1"/>
          </w:tcBorders>
          <w:shd w:val="clear" w:color="auto" w:fill="FFFFFF" w:themeFill="background1"/>
        </w:tcPr>
        <w:p w14:paraId="70F1E919" w14:textId="2D7A7BB1" w:rsidR="00912DF9" w:rsidRPr="00F959BF" w:rsidRDefault="00912DF9" w:rsidP="002C644D">
          <w:pPr>
            <w:pStyle w:val="NormalMLNX"/>
          </w:pPr>
          <w:r>
            <w:rPr>
              <w:noProof/>
            </w:rPr>
            <w:t>Rev 1.0</w:t>
          </w:r>
        </w:p>
      </w:tc>
      <w:tc>
        <w:tcPr>
          <w:tcW w:w="8370" w:type="dxa"/>
          <w:tcBorders>
            <w:top w:val="single" w:sz="12" w:space="0" w:color="4F81BD" w:themeColor="accent1"/>
            <w:left w:val="single" w:sz="12" w:space="0" w:color="4F81BD" w:themeColor="accent1"/>
            <w:right w:val="single" w:sz="12" w:space="0" w:color="4F81BD" w:themeColor="accent1"/>
          </w:tcBorders>
          <w:shd w:val="clear" w:color="auto" w:fill="FFFFFF" w:themeFill="background1"/>
        </w:tcPr>
        <w:p w14:paraId="0B8851C8" w14:textId="46F4125D" w:rsidR="00912DF9" w:rsidRPr="00F959BF" w:rsidRDefault="00912DF9" w:rsidP="00674883">
          <w:pPr>
            <w:pStyle w:val="NormalMLNX"/>
          </w:pPr>
          <w:r w:rsidRPr="00F959BF">
            <w:t>Mellanox Technologies</w:t>
          </w:r>
        </w:p>
      </w:tc>
      <w:tc>
        <w:tcPr>
          <w:tcW w:w="900" w:type="dxa"/>
          <w:tcBorders>
            <w:top w:val="single" w:sz="12" w:space="0" w:color="4F81BD" w:themeColor="accent1"/>
            <w:left w:val="single" w:sz="12" w:space="0" w:color="4F81BD" w:themeColor="accent1"/>
          </w:tcBorders>
          <w:shd w:val="clear" w:color="auto" w:fill="FFFFFF" w:themeFill="background1"/>
        </w:tcPr>
        <w:p w14:paraId="07B61623" w14:textId="77777777" w:rsidR="00912DF9" w:rsidRPr="00F959BF" w:rsidRDefault="00912DF9" w:rsidP="00733927">
          <w:pPr>
            <w:jc w:val="right"/>
            <w:rPr>
              <w:sz w:val="20"/>
            </w:rPr>
          </w:pPr>
          <w:r w:rsidRPr="00F959BF">
            <w:rPr>
              <w:sz w:val="20"/>
            </w:rPr>
            <w:fldChar w:fldCharType="begin"/>
          </w:r>
          <w:r w:rsidRPr="00F959BF">
            <w:rPr>
              <w:sz w:val="20"/>
            </w:rPr>
            <w:instrText xml:space="preserve"> PAGE </w:instrText>
          </w:r>
          <w:r w:rsidRPr="00F959BF">
            <w:rPr>
              <w:sz w:val="20"/>
            </w:rPr>
            <w:fldChar w:fldCharType="separate"/>
          </w:r>
          <w:r w:rsidR="00AF5627">
            <w:rPr>
              <w:noProof/>
              <w:sz w:val="20"/>
            </w:rPr>
            <w:t>3</w:t>
          </w:r>
          <w:r w:rsidRPr="00F959BF">
            <w:rPr>
              <w:noProof/>
              <w:sz w:val="20"/>
            </w:rPr>
            <w:fldChar w:fldCharType="end"/>
          </w:r>
        </w:p>
      </w:tc>
    </w:tr>
  </w:tbl>
  <w:p w14:paraId="03B9D6F2" w14:textId="77777777" w:rsidR="00912DF9" w:rsidRDefault="00912DF9">
    <w:pPr>
      <w:pStyle w:val="Footer"/>
    </w:pPr>
  </w:p>
  <w:p w14:paraId="0B77C13B" w14:textId="77777777" w:rsidR="00912DF9" w:rsidRPr="006B77A9" w:rsidRDefault="00912DF9" w:rsidP="006B77A9">
    <w:pPr>
      <w:pStyle w:val="BodyTex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7FEE37" w14:textId="77777777" w:rsidR="00CB3170" w:rsidRDefault="00CB3170" w:rsidP="00C94E2D">
      <w:pPr>
        <w:spacing w:after="0" w:line="240" w:lineRule="auto"/>
      </w:pPr>
      <w:r>
        <w:separator/>
      </w:r>
    </w:p>
  </w:footnote>
  <w:footnote w:type="continuationSeparator" w:id="0">
    <w:p w14:paraId="02D54095" w14:textId="77777777" w:rsidR="00CB3170" w:rsidRDefault="00CB3170" w:rsidP="00C94E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49" w:type="dxa"/>
      <w:tblInd w:w="-318" w:type="dxa"/>
      <w:tblLook w:val="04A0" w:firstRow="1" w:lastRow="0" w:firstColumn="1" w:lastColumn="0" w:noHBand="0" w:noVBand="1"/>
    </w:tblPr>
    <w:tblGrid>
      <w:gridCol w:w="1419"/>
      <w:gridCol w:w="8930"/>
    </w:tblGrid>
    <w:tr w:rsidR="00912DF9" w14:paraId="2834CBB9" w14:textId="77777777" w:rsidTr="0040666D">
      <w:tc>
        <w:tcPr>
          <w:tcW w:w="1419" w:type="dxa"/>
        </w:tcPr>
        <w:p w14:paraId="7506DF15" w14:textId="77777777" w:rsidR="00912DF9" w:rsidRDefault="00912DF9" w:rsidP="0040666D">
          <w:r>
            <w:rPr>
              <w:noProof/>
              <w:lang w:bidi="ar-SA"/>
            </w:rPr>
            <w:drawing>
              <wp:anchor distT="0" distB="0" distL="114300" distR="114300" simplePos="0" relativeHeight="251655680" behindDoc="1" locked="1" layoutInCell="1" allowOverlap="1" wp14:anchorId="4FBF6697" wp14:editId="7CCF8DA3">
                <wp:simplePos x="0" y="0"/>
                <wp:positionH relativeFrom="column">
                  <wp:posOffset>-50165</wp:posOffset>
                </wp:positionH>
                <wp:positionV relativeFrom="paragraph">
                  <wp:posOffset>53340</wp:posOffset>
                </wp:positionV>
                <wp:extent cx="6534150" cy="214630"/>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6534150" cy="214630"/>
                        </a:xfrm>
                        <a:prstGeom prst="rect">
                          <a:avLst/>
                        </a:prstGeom>
                        <a:noFill/>
                        <a:ln w="9525">
                          <a:noFill/>
                          <a:miter lim="800000"/>
                          <a:headEnd/>
                          <a:tailEnd/>
                        </a:ln>
                      </pic:spPr>
                    </pic:pic>
                  </a:graphicData>
                </a:graphic>
              </wp:anchor>
            </w:drawing>
          </w:r>
        </w:p>
      </w:tc>
      <w:tc>
        <w:tcPr>
          <w:tcW w:w="8930" w:type="dxa"/>
        </w:tcPr>
        <w:p w14:paraId="23A9126E" w14:textId="77777777" w:rsidR="00912DF9" w:rsidRPr="00227626" w:rsidRDefault="00912DF9" w:rsidP="0040666D"/>
      </w:tc>
    </w:tr>
    <w:tr w:rsidR="00912DF9" w14:paraId="0C20CC44" w14:textId="77777777" w:rsidTr="0040666D">
      <w:tc>
        <w:tcPr>
          <w:tcW w:w="1419" w:type="dxa"/>
        </w:tcPr>
        <w:p w14:paraId="0C782FCF" w14:textId="77777777" w:rsidR="00912DF9" w:rsidRPr="00227626" w:rsidRDefault="00912DF9" w:rsidP="0040666D"/>
      </w:tc>
      <w:tc>
        <w:tcPr>
          <w:tcW w:w="8930" w:type="dxa"/>
        </w:tcPr>
        <w:p w14:paraId="79CEC321" w14:textId="77777777" w:rsidR="00912DF9" w:rsidRPr="00227626" w:rsidRDefault="00912DF9" w:rsidP="0040666D"/>
      </w:tc>
    </w:tr>
  </w:tbl>
  <w:p w14:paraId="6149092B" w14:textId="77777777" w:rsidR="00912DF9" w:rsidRDefault="00912DF9">
    <w:pPr>
      <w:pStyle w:val="Header"/>
    </w:pPr>
  </w:p>
  <w:p w14:paraId="49F1A6DD" w14:textId="77777777" w:rsidR="00912DF9" w:rsidRDefault="00912D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6DC4D5" w14:textId="7E1B0415" w:rsidR="00912DF9" w:rsidRDefault="00912DF9" w:rsidP="00874D1C">
    <w:pPr>
      <w:pStyle w:val="Header"/>
      <w:jc w:val="center"/>
    </w:pPr>
    <w:r>
      <w:rPr>
        <w:noProof/>
        <w:lang w:bidi="ar-SA"/>
      </w:rPr>
      <w:drawing>
        <wp:anchor distT="0" distB="0" distL="114300" distR="114300" simplePos="0" relativeHeight="251661824" behindDoc="0" locked="0" layoutInCell="1" allowOverlap="1" wp14:anchorId="4568A476" wp14:editId="6D788D77">
          <wp:simplePos x="0" y="0"/>
          <wp:positionH relativeFrom="column">
            <wp:posOffset>-963296</wp:posOffset>
          </wp:positionH>
          <wp:positionV relativeFrom="paragraph">
            <wp:posOffset>-1</wp:posOffset>
          </wp:positionV>
          <wp:extent cx="7620635" cy="89686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FTWARE.jpg"/>
                  <pic:cNvPicPr/>
                </pic:nvPicPr>
                <pic:blipFill>
                  <a:blip r:embed="rId1">
                    <a:extLst>
                      <a:ext uri="{28A0092B-C50C-407E-A947-70E740481C1C}">
                        <a14:useLocalDpi xmlns:a14="http://schemas.microsoft.com/office/drawing/2010/main" val="0"/>
                      </a:ext>
                    </a:extLst>
                  </a:blip>
                  <a:stretch>
                    <a:fillRect/>
                  </a:stretch>
                </pic:blipFill>
                <pic:spPr>
                  <a:xfrm>
                    <a:off x="0" y="0"/>
                    <a:ext cx="7620635" cy="89686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6A1C5" w14:textId="77777777" w:rsidR="00912DF9" w:rsidRDefault="00912DF9">
    <w:pPr>
      <w:pStyle w:val="Header"/>
    </w:pPr>
    <w:r>
      <w:rPr>
        <w:noProof/>
        <w:lang w:bidi="ar-SA"/>
      </w:rPr>
      <w:drawing>
        <wp:anchor distT="0" distB="0" distL="114300" distR="114300" simplePos="0" relativeHeight="251615232" behindDoc="0" locked="0" layoutInCell="1" allowOverlap="1" wp14:anchorId="5DC88756" wp14:editId="46DEB150">
          <wp:simplePos x="0" y="0"/>
          <wp:positionH relativeFrom="column">
            <wp:posOffset>-899795</wp:posOffset>
          </wp:positionH>
          <wp:positionV relativeFrom="paragraph">
            <wp:posOffset>11875</wp:posOffset>
          </wp:positionV>
          <wp:extent cx="7540831" cy="712520"/>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_page.jpg"/>
                  <pic:cNvPicPr/>
                </pic:nvPicPr>
                <pic:blipFill>
                  <a:blip r:embed="rId1">
                    <a:extLst>
                      <a:ext uri="{28A0092B-C50C-407E-A947-70E740481C1C}">
                        <a14:useLocalDpi xmlns:a14="http://schemas.microsoft.com/office/drawing/2010/main" val="0"/>
                      </a:ext>
                    </a:extLst>
                  </a:blip>
                  <a:stretch>
                    <a:fillRect/>
                  </a:stretch>
                </pic:blipFill>
                <pic:spPr>
                  <a:xfrm>
                    <a:off x="0" y="0"/>
                    <a:ext cx="7589842" cy="717151"/>
                  </a:xfrm>
                  <a:prstGeom prst="rect">
                    <a:avLst/>
                  </a:prstGeom>
                </pic:spPr>
              </pic:pic>
            </a:graphicData>
          </a:graphic>
          <wp14:sizeRelH relativeFrom="margin">
            <wp14:pctWidth>0</wp14:pctWidth>
          </wp14:sizeRelH>
          <wp14:sizeRelV relativeFrom="margin">
            <wp14:pctHeight>0</wp14:pctHeight>
          </wp14:sizeRelV>
        </wp:anchor>
      </w:drawing>
    </w:r>
  </w:p>
  <w:p w14:paraId="26E8BB97" w14:textId="77777777" w:rsidR="00912DF9" w:rsidRDefault="00912DF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49" w:type="dxa"/>
      <w:tblInd w:w="-318" w:type="dxa"/>
      <w:tblLook w:val="04A0" w:firstRow="1" w:lastRow="0" w:firstColumn="1" w:lastColumn="0" w:noHBand="0" w:noVBand="1"/>
    </w:tblPr>
    <w:tblGrid>
      <w:gridCol w:w="1419"/>
      <w:gridCol w:w="8930"/>
    </w:tblGrid>
    <w:tr w:rsidR="00912DF9" w14:paraId="3EED9BFC" w14:textId="77777777" w:rsidTr="0040666D">
      <w:tc>
        <w:tcPr>
          <w:tcW w:w="1419" w:type="dxa"/>
        </w:tcPr>
        <w:p w14:paraId="1A81366C" w14:textId="77777777" w:rsidR="00912DF9" w:rsidRDefault="00CB3170" w:rsidP="0040666D">
          <w:r>
            <w:fldChar w:fldCharType="begin"/>
          </w:r>
          <w:r>
            <w:instrText xml:space="preserve"> STYLEREF  Version </w:instrText>
          </w:r>
          <w:r>
            <w:fldChar w:fldCharType="separate"/>
          </w:r>
          <w:r w:rsidR="00912DF9">
            <w:rPr>
              <w:noProof/>
            </w:rPr>
            <w:t>Rev 1.0</w:t>
          </w:r>
          <w:r>
            <w:rPr>
              <w:noProof/>
            </w:rPr>
            <w:fldChar w:fldCharType="end"/>
          </w:r>
          <w:r w:rsidR="00912DF9" w:rsidRPr="00227626">
            <w:t xml:space="preserve"> </w:t>
          </w:r>
          <w:r w:rsidR="00912DF9">
            <w:rPr>
              <w:noProof/>
              <w:lang w:bidi="ar-SA"/>
            </w:rPr>
            <w:drawing>
              <wp:anchor distT="0" distB="0" distL="114300" distR="114300" simplePos="0" relativeHeight="251620352" behindDoc="1" locked="1" layoutInCell="1" allowOverlap="1" wp14:anchorId="2F3B00C8" wp14:editId="0599C4B6">
                <wp:simplePos x="0" y="0"/>
                <wp:positionH relativeFrom="column">
                  <wp:posOffset>-50165</wp:posOffset>
                </wp:positionH>
                <wp:positionV relativeFrom="paragraph">
                  <wp:posOffset>52705</wp:posOffset>
                </wp:positionV>
                <wp:extent cx="6534150" cy="215265"/>
                <wp:effectExtent l="1905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6534150" cy="215265"/>
                        </a:xfrm>
                        <a:prstGeom prst="rect">
                          <a:avLst/>
                        </a:prstGeom>
                        <a:noFill/>
                        <a:ln w="9525">
                          <a:noFill/>
                          <a:miter lim="800000"/>
                          <a:headEnd/>
                          <a:tailEnd/>
                        </a:ln>
                      </pic:spPr>
                    </pic:pic>
                  </a:graphicData>
                </a:graphic>
              </wp:anchor>
            </w:drawing>
          </w:r>
        </w:p>
      </w:tc>
      <w:tc>
        <w:tcPr>
          <w:tcW w:w="8930" w:type="dxa"/>
        </w:tcPr>
        <w:p w14:paraId="6A1190D1" w14:textId="77777777" w:rsidR="00912DF9" w:rsidRPr="00227626" w:rsidRDefault="00CB3170" w:rsidP="0040666D">
          <w:r>
            <w:fldChar w:fldCharType="begin"/>
          </w:r>
          <w:r>
            <w:instrText xml:space="preserve"> STYLEREF  TOCTitle  \* MERGEFORMAT </w:instrText>
          </w:r>
          <w:r>
            <w:fldChar w:fldCharType="separate"/>
          </w:r>
          <w:r w:rsidR="00912DF9">
            <w:rPr>
              <w:noProof/>
            </w:rPr>
            <w:t>Table of Contents</w:t>
          </w:r>
          <w:r>
            <w:rPr>
              <w:noProof/>
            </w:rPr>
            <w:fldChar w:fldCharType="end"/>
          </w:r>
        </w:p>
      </w:tc>
    </w:tr>
    <w:tr w:rsidR="00912DF9" w14:paraId="563C7D9E" w14:textId="77777777" w:rsidTr="0040666D">
      <w:tc>
        <w:tcPr>
          <w:tcW w:w="1419" w:type="dxa"/>
        </w:tcPr>
        <w:p w14:paraId="3C85E844" w14:textId="77777777" w:rsidR="00912DF9" w:rsidRPr="00227626" w:rsidRDefault="00912DF9" w:rsidP="0040666D"/>
      </w:tc>
      <w:tc>
        <w:tcPr>
          <w:tcW w:w="8930" w:type="dxa"/>
        </w:tcPr>
        <w:p w14:paraId="782C4ABF" w14:textId="77777777" w:rsidR="00912DF9" w:rsidRPr="00227626" w:rsidRDefault="00912DF9" w:rsidP="0040666D"/>
      </w:tc>
    </w:tr>
  </w:tbl>
  <w:p w14:paraId="69ABF687" w14:textId="77777777" w:rsidR="00912DF9" w:rsidRDefault="00912DF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7EFA3" w14:textId="77777777" w:rsidR="00912DF9" w:rsidRDefault="00912DF9">
    <w:pPr>
      <w:pStyle w:val="Header"/>
    </w:pPr>
    <w:r>
      <w:rPr>
        <w:noProof/>
        <w:lang w:bidi="ar-SA"/>
      </w:rPr>
      <w:drawing>
        <wp:anchor distT="0" distB="0" distL="114300" distR="114300" simplePos="0" relativeHeight="251655168" behindDoc="0" locked="0" layoutInCell="1" allowOverlap="1" wp14:anchorId="3274EAD9" wp14:editId="6645B71A">
          <wp:simplePos x="0" y="0"/>
          <wp:positionH relativeFrom="column">
            <wp:posOffset>-964120</wp:posOffset>
          </wp:positionH>
          <wp:positionV relativeFrom="paragraph">
            <wp:posOffset>0</wp:posOffset>
          </wp:positionV>
          <wp:extent cx="7642149" cy="7264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_page.jpg"/>
                  <pic:cNvPicPr/>
                </pic:nvPicPr>
                <pic:blipFill>
                  <a:blip r:embed="rId1">
                    <a:extLst>
                      <a:ext uri="{28A0092B-C50C-407E-A947-70E740481C1C}">
                        <a14:useLocalDpi xmlns:a14="http://schemas.microsoft.com/office/drawing/2010/main" val="0"/>
                      </a:ext>
                    </a:extLst>
                  </a:blip>
                  <a:stretch>
                    <a:fillRect/>
                  </a:stretch>
                </pic:blipFill>
                <pic:spPr>
                  <a:xfrm>
                    <a:off x="0" y="0"/>
                    <a:ext cx="7642149" cy="72644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493DED" w14:textId="77777777" w:rsidR="00912DF9" w:rsidRDefault="00912DF9">
    <w:pPr>
      <w:pStyle w:val="Header"/>
    </w:pPr>
    <w:r>
      <w:rPr>
        <w:noProof/>
        <w:lang w:bidi="ar-SA"/>
      </w:rPr>
      <w:drawing>
        <wp:anchor distT="0" distB="0" distL="114300" distR="114300" simplePos="0" relativeHeight="251637760" behindDoc="0" locked="0" layoutInCell="1" allowOverlap="1" wp14:anchorId="39716BAF" wp14:editId="495BF82E">
          <wp:simplePos x="0" y="0"/>
          <wp:positionH relativeFrom="column">
            <wp:posOffset>-954850</wp:posOffset>
          </wp:positionH>
          <wp:positionV relativeFrom="paragraph">
            <wp:posOffset>5080</wp:posOffset>
          </wp:positionV>
          <wp:extent cx="7602184" cy="722188"/>
          <wp:effectExtent l="0" t="0" r="0"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_page.jpg"/>
                  <pic:cNvPicPr/>
                </pic:nvPicPr>
                <pic:blipFill>
                  <a:blip r:embed="rId1">
                    <a:extLst>
                      <a:ext uri="{28A0092B-C50C-407E-A947-70E740481C1C}">
                        <a14:useLocalDpi xmlns:a14="http://schemas.microsoft.com/office/drawing/2010/main" val="0"/>
                      </a:ext>
                    </a:extLst>
                  </a:blip>
                  <a:stretch>
                    <a:fillRect/>
                  </a:stretch>
                </pic:blipFill>
                <pic:spPr>
                  <a:xfrm>
                    <a:off x="0" y="0"/>
                    <a:ext cx="7602184" cy="72218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B6642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8B84DE2"/>
    <w:lvl w:ilvl="0">
      <w:start w:val="1"/>
      <w:numFmt w:val="decimal"/>
      <w:lvlText w:val="%1."/>
      <w:lvlJc w:val="left"/>
      <w:pPr>
        <w:tabs>
          <w:tab w:val="num" w:pos="1209"/>
        </w:tabs>
        <w:ind w:left="1209" w:hanging="360"/>
      </w:pPr>
    </w:lvl>
  </w:abstractNum>
  <w:abstractNum w:abstractNumId="2" w15:restartNumberingAfterBreak="0">
    <w:nsid w:val="01891C2B"/>
    <w:multiLevelType w:val="multilevel"/>
    <w:tmpl w:val="01B6E7EA"/>
    <w:lvl w:ilvl="0">
      <w:start w:val="1"/>
      <w:numFmt w:val="lowerLetter"/>
      <w:pStyle w:val="ListNumber2"/>
      <w:lvlText w:val="%1."/>
      <w:lvlJc w:val="left"/>
      <w:pPr>
        <w:ind w:left="1418" w:hanging="28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03632771"/>
    <w:multiLevelType w:val="hybridMultilevel"/>
    <w:tmpl w:val="3738B6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CE22A0"/>
    <w:multiLevelType w:val="hybridMultilevel"/>
    <w:tmpl w:val="57AA72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1142AD"/>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6" w15:restartNumberingAfterBreak="0">
    <w:nsid w:val="064F3857"/>
    <w:multiLevelType w:val="multilevel"/>
    <w:tmpl w:val="064F385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8A41A48"/>
    <w:multiLevelType w:val="multilevel"/>
    <w:tmpl w:val="08A41A4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9035889"/>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9" w15:restartNumberingAfterBreak="0">
    <w:nsid w:val="0A9D5B18"/>
    <w:multiLevelType w:val="multilevel"/>
    <w:tmpl w:val="0A9D5B1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0EE23291"/>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415408"/>
    <w:multiLevelType w:val="multilevel"/>
    <w:tmpl w:val="0F41540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15:restartNumberingAfterBreak="0">
    <w:nsid w:val="0F9D258E"/>
    <w:multiLevelType w:val="multilevel"/>
    <w:tmpl w:val="0F9D258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10D572D9"/>
    <w:multiLevelType w:val="multilevel"/>
    <w:tmpl w:val="10D572D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15:restartNumberingAfterBreak="0">
    <w:nsid w:val="13695CA7"/>
    <w:multiLevelType w:val="multilevel"/>
    <w:tmpl w:val="659EEC98"/>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15:restartNumberingAfterBreak="0">
    <w:nsid w:val="14E71E0B"/>
    <w:multiLevelType w:val="multilevel"/>
    <w:tmpl w:val="14E71E0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16C37718"/>
    <w:multiLevelType w:val="multilevel"/>
    <w:tmpl w:val="16C3771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17A6668C"/>
    <w:multiLevelType w:val="multilevel"/>
    <w:tmpl w:val="17A6668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18FB1991"/>
    <w:multiLevelType w:val="multilevel"/>
    <w:tmpl w:val="18FB199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1A113D03"/>
    <w:multiLevelType w:val="multilevel"/>
    <w:tmpl w:val="7A36DD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1D476B6A"/>
    <w:multiLevelType w:val="multilevel"/>
    <w:tmpl w:val="ECB8FA42"/>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1" w15:restartNumberingAfterBreak="0">
    <w:nsid w:val="1D934F03"/>
    <w:multiLevelType w:val="multilevel"/>
    <w:tmpl w:val="1D934F0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1E514D6D"/>
    <w:multiLevelType w:val="multilevel"/>
    <w:tmpl w:val="1E514D6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235525D6"/>
    <w:multiLevelType w:val="hybridMultilevel"/>
    <w:tmpl w:val="5FBC2474"/>
    <w:lvl w:ilvl="0" w:tplc="1A34BC70">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26233FCE"/>
    <w:multiLevelType w:val="hybridMultilevel"/>
    <w:tmpl w:val="B8ECCF8C"/>
    <w:lvl w:ilvl="0" w:tplc="2B8AD2E2">
      <w:start w:val="1"/>
      <w:numFmt w:val="bullet"/>
      <w:pStyle w:val="TableListBullet3"/>
      <w:lvlText w:val=""/>
      <w:lvlJc w:val="left"/>
      <w:pPr>
        <w:ind w:left="936" w:hanging="360"/>
      </w:pPr>
      <w:rPr>
        <w:rFonts w:ascii="Symbol" w:hAnsi="Symbol" w:cs="Symbol" w:hint="default"/>
        <w:color w:val="02283A"/>
        <w:sz w:val="18"/>
        <w:szCs w:val="20"/>
        <w:u w:color="99999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3E4C12"/>
    <w:multiLevelType w:val="multilevel"/>
    <w:tmpl w:val="263E4C1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26A54234"/>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0C34FD"/>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DC81916"/>
    <w:multiLevelType w:val="hybridMultilevel"/>
    <w:tmpl w:val="1B3AFC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562"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2FC2E70"/>
    <w:multiLevelType w:val="multilevel"/>
    <w:tmpl w:val="34973C4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34847066"/>
    <w:multiLevelType w:val="multilevel"/>
    <w:tmpl w:val="3484706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35635998"/>
    <w:multiLevelType w:val="hybridMultilevel"/>
    <w:tmpl w:val="5FBC2474"/>
    <w:lvl w:ilvl="0" w:tplc="1A34BC70">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35A12530"/>
    <w:multiLevelType w:val="multilevel"/>
    <w:tmpl w:val="76D055E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 w15:restartNumberingAfterBreak="0">
    <w:nsid w:val="36D13A13"/>
    <w:multiLevelType w:val="multilevel"/>
    <w:tmpl w:val="36D13A1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376F4E9A"/>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35" w15:restartNumberingAfterBreak="0">
    <w:nsid w:val="37BC5D06"/>
    <w:multiLevelType w:val="multilevel"/>
    <w:tmpl w:val="37BC5D0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15:restartNumberingAfterBreak="0">
    <w:nsid w:val="38083BED"/>
    <w:multiLevelType w:val="multilevel"/>
    <w:tmpl w:val="38083BE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3872245A"/>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38" w15:restartNumberingAfterBreak="0">
    <w:nsid w:val="3B8476DF"/>
    <w:multiLevelType w:val="multilevel"/>
    <w:tmpl w:val="3B8476D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15:restartNumberingAfterBreak="0">
    <w:nsid w:val="3BC82214"/>
    <w:multiLevelType w:val="hybridMultilevel"/>
    <w:tmpl w:val="056C79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C3C1338"/>
    <w:multiLevelType w:val="hybridMultilevel"/>
    <w:tmpl w:val="9C24839E"/>
    <w:lvl w:ilvl="0" w:tplc="E4DA3574">
      <w:start w:val="1"/>
      <w:numFmt w:val="bullet"/>
      <w:pStyle w:val="ListBullet3"/>
      <w:lvlText w:val=""/>
      <w:lvlJc w:val="left"/>
      <w:pPr>
        <w:ind w:left="1778" w:hanging="360"/>
      </w:pPr>
      <w:rPr>
        <w:rFonts w:ascii="Symbol" w:hAnsi="Symbol" w:cs="Symbol" w:hint="default"/>
        <w:color w:val="02283A"/>
        <w:sz w:val="18"/>
        <w:szCs w:val="20"/>
        <w:u w:color="999999"/>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1" w15:restartNumberingAfterBreak="0">
    <w:nsid w:val="3F7079E6"/>
    <w:multiLevelType w:val="multilevel"/>
    <w:tmpl w:val="BE00B710"/>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42" w15:restartNumberingAfterBreak="0">
    <w:nsid w:val="3FC77DA3"/>
    <w:multiLevelType w:val="hybridMultilevel"/>
    <w:tmpl w:val="3738B6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FFE2A2E"/>
    <w:multiLevelType w:val="multilevel"/>
    <w:tmpl w:val="1AB6F99A"/>
    <w:lvl w:ilvl="0">
      <w:start w:val="1"/>
      <w:numFmt w:val="decimal"/>
      <w:pStyle w:val="ListNumber"/>
      <w:lvlText w:val="%1."/>
      <w:lvlJc w:val="left"/>
      <w:pPr>
        <w:tabs>
          <w:tab w:val="num" w:pos="1134"/>
        </w:tabs>
        <w:ind w:left="1134" w:hanging="283"/>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4" w15:restartNumberingAfterBreak="0">
    <w:nsid w:val="4009676C"/>
    <w:multiLevelType w:val="multilevel"/>
    <w:tmpl w:val="4009676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40635CA2"/>
    <w:multiLevelType w:val="hybridMultilevel"/>
    <w:tmpl w:val="9CDE85AC"/>
    <w:lvl w:ilvl="0" w:tplc="B232AB78">
      <w:start w:val="1"/>
      <w:numFmt w:val="lowerLetter"/>
      <w:pStyle w:val="TableListNumber2"/>
      <w:lvlText w:val="%1."/>
      <w:lvlJc w:val="left"/>
      <w:pPr>
        <w:tabs>
          <w:tab w:val="num" w:pos="567"/>
        </w:tabs>
        <w:ind w:left="284" w:firstLine="0"/>
      </w:pPr>
      <w:rPr>
        <w:rFonts w:hint="default"/>
      </w:r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46" w15:restartNumberingAfterBreak="0">
    <w:nsid w:val="409E33A1"/>
    <w:multiLevelType w:val="hybridMultilevel"/>
    <w:tmpl w:val="CE74D5AE"/>
    <w:lvl w:ilvl="0" w:tplc="9E0016DC">
      <w:start w:val="1"/>
      <w:numFmt w:val="bullet"/>
      <w:pStyle w:val="ListBullet"/>
      <w:lvlText w:val=""/>
      <w:lvlJc w:val="left"/>
      <w:pPr>
        <w:ind w:left="1368" w:hanging="360"/>
      </w:pPr>
      <w:rPr>
        <w:rFonts w:ascii="Symbol" w:hAnsi="Symbol" w:cs="Symbol" w:hint="default"/>
        <w:color w:val="02283A"/>
        <w:sz w:val="20"/>
        <w:szCs w:val="20"/>
        <w:u w:color="999999"/>
      </w:rPr>
    </w:lvl>
    <w:lvl w:ilvl="1" w:tplc="04090019" w:tentative="1">
      <w:start w:val="1"/>
      <w:numFmt w:val="bullet"/>
      <w:lvlText w:val="o"/>
      <w:lvlJc w:val="left"/>
      <w:pPr>
        <w:ind w:left="432" w:hanging="360"/>
      </w:pPr>
      <w:rPr>
        <w:rFonts w:ascii="Courier New" w:hAnsi="Courier New" w:cs="Courier New" w:hint="default"/>
      </w:rPr>
    </w:lvl>
    <w:lvl w:ilvl="2" w:tplc="0409001B" w:tentative="1">
      <w:start w:val="1"/>
      <w:numFmt w:val="bullet"/>
      <w:lvlText w:val=""/>
      <w:lvlJc w:val="left"/>
      <w:pPr>
        <w:ind w:left="1152" w:hanging="360"/>
      </w:pPr>
      <w:rPr>
        <w:rFonts w:ascii="Wingdings" w:hAnsi="Wingdings" w:hint="default"/>
      </w:rPr>
    </w:lvl>
    <w:lvl w:ilvl="3" w:tplc="0409000F" w:tentative="1">
      <w:start w:val="1"/>
      <w:numFmt w:val="bullet"/>
      <w:lvlText w:val=""/>
      <w:lvlJc w:val="left"/>
      <w:pPr>
        <w:ind w:left="1872" w:hanging="360"/>
      </w:pPr>
      <w:rPr>
        <w:rFonts w:ascii="Symbol" w:hAnsi="Symbol" w:hint="default"/>
      </w:rPr>
    </w:lvl>
    <w:lvl w:ilvl="4" w:tplc="04090019" w:tentative="1">
      <w:start w:val="1"/>
      <w:numFmt w:val="bullet"/>
      <w:lvlText w:val="o"/>
      <w:lvlJc w:val="left"/>
      <w:pPr>
        <w:ind w:left="2592" w:hanging="360"/>
      </w:pPr>
      <w:rPr>
        <w:rFonts w:ascii="Courier New" w:hAnsi="Courier New" w:cs="Courier New" w:hint="default"/>
      </w:rPr>
    </w:lvl>
    <w:lvl w:ilvl="5" w:tplc="0409001B" w:tentative="1">
      <w:start w:val="1"/>
      <w:numFmt w:val="bullet"/>
      <w:lvlText w:val=""/>
      <w:lvlJc w:val="left"/>
      <w:pPr>
        <w:ind w:left="3312" w:hanging="360"/>
      </w:pPr>
      <w:rPr>
        <w:rFonts w:ascii="Wingdings" w:hAnsi="Wingdings" w:hint="default"/>
      </w:rPr>
    </w:lvl>
    <w:lvl w:ilvl="6" w:tplc="0409000F" w:tentative="1">
      <w:start w:val="1"/>
      <w:numFmt w:val="bullet"/>
      <w:lvlText w:val=""/>
      <w:lvlJc w:val="left"/>
      <w:pPr>
        <w:ind w:left="4032" w:hanging="360"/>
      </w:pPr>
      <w:rPr>
        <w:rFonts w:ascii="Symbol" w:hAnsi="Symbol" w:hint="default"/>
      </w:rPr>
    </w:lvl>
    <w:lvl w:ilvl="7" w:tplc="04090019" w:tentative="1">
      <w:start w:val="1"/>
      <w:numFmt w:val="bullet"/>
      <w:lvlText w:val="o"/>
      <w:lvlJc w:val="left"/>
      <w:pPr>
        <w:ind w:left="4752" w:hanging="360"/>
      </w:pPr>
      <w:rPr>
        <w:rFonts w:ascii="Courier New" w:hAnsi="Courier New" w:cs="Courier New" w:hint="default"/>
      </w:rPr>
    </w:lvl>
    <w:lvl w:ilvl="8" w:tplc="0409001B" w:tentative="1">
      <w:start w:val="1"/>
      <w:numFmt w:val="bullet"/>
      <w:lvlText w:val=""/>
      <w:lvlJc w:val="left"/>
      <w:pPr>
        <w:ind w:left="5472" w:hanging="360"/>
      </w:pPr>
      <w:rPr>
        <w:rFonts w:ascii="Wingdings" w:hAnsi="Wingdings" w:hint="default"/>
      </w:rPr>
    </w:lvl>
  </w:abstractNum>
  <w:abstractNum w:abstractNumId="47" w15:restartNumberingAfterBreak="0">
    <w:nsid w:val="42742EDF"/>
    <w:multiLevelType w:val="hybridMultilevel"/>
    <w:tmpl w:val="78585856"/>
    <w:lvl w:ilvl="0" w:tplc="500A29A8">
      <w:start w:val="1"/>
      <w:numFmt w:val="decimal"/>
      <w:lvlText w:val="%1."/>
      <w:lvlJc w:val="left"/>
      <w:pPr>
        <w:ind w:left="360" w:hanging="360"/>
      </w:pPr>
      <w:rPr>
        <w:rFonts w:ascii="SimSun" w:eastAsia="SimSun" w:hAnsi="SimSun"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8" w15:restartNumberingAfterBreak="0">
    <w:nsid w:val="46A60961"/>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EA1E00"/>
    <w:multiLevelType w:val="hybridMultilevel"/>
    <w:tmpl w:val="523E7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96601DC"/>
    <w:multiLevelType w:val="multilevel"/>
    <w:tmpl w:val="496601D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15:restartNumberingAfterBreak="0">
    <w:nsid w:val="4A0C04B8"/>
    <w:multiLevelType w:val="hybridMultilevel"/>
    <w:tmpl w:val="214CD6E6"/>
    <w:lvl w:ilvl="0" w:tplc="7108C5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AF0284C"/>
    <w:multiLevelType w:val="hybridMultilevel"/>
    <w:tmpl w:val="3C0CE9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C676169"/>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54" w15:restartNumberingAfterBreak="0">
    <w:nsid w:val="4D2D0A5D"/>
    <w:multiLevelType w:val="multilevel"/>
    <w:tmpl w:val="34973C4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5" w15:restartNumberingAfterBreak="0">
    <w:nsid w:val="51B015AA"/>
    <w:multiLevelType w:val="hybridMultilevel"/>
    <w:tmpl w:val="18ACD1C4"/>
    <w:lvl w:ilvl="0" w:tplc="1B887418">
      <w:start w:val="1"/>
      <w:numFmt w:val="bullet"/>
      <w:pStyle w:val="ListBullet2"/>
      <w:lvlText w:val=""/>
      <w:lvlJc w:val="left"/>
      <w:pPr>
        <w:ind w:left="1494" w:hanging="360"/>
      </w:pPr>
      <w:rPr>
        <w:rFonts w:ascii="Symbol" w:hAnsi="Symbol" w:cs="Symbol" w:hint="default"/>
        <w:color w:val="02283A"/>
        <w:sz w:val="18"/>
        <w:szCs w:val="20"/>
        <w:u w:color="999999"/>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56" w15:restartNumberingAfterBreak="0">
    <w:nsid w:val="51EF0095"/>
    <w:multiLevelType w:val="hybridMultilevel"/>
    <w:tmpl w:val="91F02D84"/>
    <w:lvl w:ilvl="0" w:tplc="39F6E794">
      <w:start w:val="1"/>
      <w:numFmt w:val="decimal"/>
      <w:pStyle w:val="TOC4"/>
      <w:lvlText w:val="APPENDIX %1"/>
      <w:lvlJc w:val="left"/>
      <w:pPr>
        <w:ind w:left="360" w:hanging="360"/>
      </w:pPr>
      <w:rPr>
        <w:rFonts w:ascii="Univers LT Std 5" w:hAnsi="Univers LT Std 5" w:cs="Univers LT Std 5" w:hint="default"/>
        <w:b w:val="0"/>
        <w:i w:val="0"/>
        <w:spacing w:val="50"/>
        <w:sz w:val="1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4643AA7"/>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58" w15:restartNumberingAfterBreak="0">
    <w:nsid w:val="551D05E4"/>
    <w:multiLevelType w:val="hybridMultilevel"/>
    <w:tmpl w:val="8A10FF30"/>
    <w:lvl w:ilvl="0" w:tplc="F3A21184">
      <w:start w:val="1"/>
      <w:numFmt w:val="lowerRoman"/>
      <w:pStyle w:val="TableListNumber3"/>
      <w:lvlText w:val="%1."/>
      <w:lvlJc w:val="righ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9" w15:restartNumberingAfterBreak="0">
    <w:nsid w:val="553A5328"/>
    <w:multiLevelType w:val="multilevel"/>
    <w:tmpl w:val="23F262B2"/>
    <w:lvl w:ilvl="0">
      <w:start w:val="1"/>
      <w:numFmt w:val="decimal"/>
      <w:pStyle w:val="TableListNumber"/>
      <w:lvlText w:val="%1."/>
      <w:lvlJc w:val="left"/>
      <w:pPr>
        <w:ind w:left="504" w:hanging="360"/>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60" w15:restartNumberingAfterBreak="0">
    <w:nsid w:val="56A25D22"/>
    <w:multiLevelType w:val="hybridMultilevel"/>
    <w:tmpl w:val="916C6078"/>
    <w:lvl w:ilvl="0" w:tplc="6B225378">
      <w:start w:val="1"/>
      <w:numFmt w:val="bullet"/>
      <w:pStyle w:val="TableListBullet"/>
      <w:lvlText w:val=""/>
      <w:lvlJc w:val="left"/>
      <w:pPr>
        <w:tabs>
          <w:tab w:val="num" w:pos="284"/>
        </w:tabs>
        <w:ind w:left="284" w:hanging="284"/>
      </w:pPr>
      <w:rPr>
        <w:rFonts w:ascii="Symbol" w:hAnsi="Symbol" w:cs="Symbol" w:hint="default"/>
        <w:color w:val="02283A"/>
        <w:sz w:val="20"/>
        <w:szCs w:val="20"/>
        <w:u w:color="9999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E00048"/>
    <w:multiLevelType w:val="multilevel"/>
    <w:tmpl w:val="57E0004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8310666"/>
    <w:multiLevelType w:val="multilevel"/>
    <w:tmpl w:val="08AE4D66"/>
    <w:name w:val="Preface_headings"/>
    <w:lvl w:ilvl="0">
      <w:start w:val="1"/>
      <w:numFmt w:val="none"/>
      <w:lvlRestart w:val="0"/>
      <w:lvlText w:val="PREFACE %1"/>
      <w:lvlJc w:val="left"/>
      <w:rPr>
        <w:rFonts w:ascii="Times New Roman" w:hAnsi="Times New Roman" w:cs="Times New Roman"/>
        <w:b/>
        <w:caps/>
        <w:color w:val="000000"/>
        <w:sz w:val="10"/>
      </w:rPr>
    </w:lvl>
    <w:lvl w:ilvl="1">
      <w:start w:val="1"/>
      <w:numFmt w:val="lowerLetter"/>
      <w:lvlText w:val="%2."/>
      <w:lvlJc w:val="left"/>
      <w:rPr>
        <w:rFonts w:cs="Times New Roman"/>
      </w:rPr>
    </w:lvl>
    <w:lvl w:ilvl="2">
      <w:start w:val="1"/>
      <w:numFmt w:val="lowerRoman"/>
      <w:lvlText w:val="%3."/>
      <w:lvlJc w:val="left"/>
      <w:rPr>
        <w:rFonts w:cs="Times New Roman"/>
      </w:rPr>
    </w:lvl>
    <w:lvl w:ilvl="3">
      <w:start w:val="1"/>
      <w:numFmt w:val="decimal"/>
      <w:lvlText w:val="%4."/>
      <w:lvlJc w:val="left"/>
      <w:rPr>
        <w:rFonts w:cs="Times New Roman"/>
      </w:rPr>
    </w:lvl>
    <w:lvl w:ilvl="4">
      <w:start w:val="1"/>
      <w:numFmt w:val="lowerLetter"/>
      <w:lvlText w:val="%5."/>
      <w:lvlJc w:val="left"/>
      <w:rPr>
        <w:rFonts w:cs="Times New Roman"/>
      </w:rPr>
    </w:lvl>
    <w:lvl w:ilvl="5">
      <w:start w:val="1"/>
      <w:numFmt w:val="lowerRoman"/>
      <w:lvlText w:val="%6."/>
      <w:lvlJc w:val="left"/>
      <w:rPr>
        <w:rFonts w:cs="Times New Roman"/>
      </w:rPr>
    </w:lvl>
    <w:lvl w:ilvl="6">
      <w:start w:val="1"/>
      <w:numFmt w:val="decimal"/>
      <w:lvlText w:val="%7."/>
      <w:lvlJc w:val="left"/>
      <w:rPr>
        <w:rFonts w:cs="Times New Roman"/>
      </w:rPr>
    </w:lvl>
    <w:lvl w:ilvl="7">
      <w:start w:val="1"/>
      <w:numFmt w:val="lowerLetter"/>
      <w:lvlText w:val="%8."/>
      <w:lvlJc w:val="left"/>
      <w:rPr>
        <w:rFonts w:cs="Times New Roman"/>
      </w:rPr>
    </w:lvl>
    <w:lvl w:ilvl="8">
      <w:start w:val="1"/>
      <w:numFmt w:val="lowerRoman"/>
      <w:lvlText w:val="%9."/>
      <w:lvlJc w:val="left"/>
      <w:rPr>
        <w:rFonts w:cs="Times New Roman"/>
      </w:rPr>
    </w:lvl>
  </w:abstractNum>
  <w:abstractNum w:abstractNumId="63" w15:restartNumberingAfterBreak="0">
    <w:nsid w:val="58F03F14"/>
    <w:multiLevelType w:val="multilevel"/>
    <w:tmpl w:val="58F03F1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5DFA01E4"/>
    <w:multiLevelType w:val="multilevel"/>
    <w:tmpl w:val="5DFA01E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5E802F00"/>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E971337"/>
    <w:multiLevelType w:val="hybridMultilevel"/>
    <w:tmpl w:val="A2A067EE"/>
    <w:lvl w:ilvl="0" w:tplc="D26E5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0474721"/>
    <w:multiLevelType w:val="multilevel"/>
    <w:tmpl w:val="6047472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612A55D5"/>
    <w:multiLevelType w:val="multilevel"/>
    <w:tmpl w:val="612A55D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61FD6AE3"/>
    <w:multiLevelType w:val="hybridMultilevel"/>
    <w:tmpl w:val="3738B6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2AF2C15"/>
    <w:multiLevelType w:val="multilevel"/>
    <w:tmpl w:val="6B804FC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63546429"/>
    <w:multiLevelType w:val="multilevel"/>
    <w:tmpl w:val="FE4653A2"/>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2" w15:restartNumberingAfterBreak="0">
    <w:nsid w:val="648E773B"/>
    <w:multiLevelType w:val="hybridMultilevel"/>
    <w:tmpl w:val="3738B6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4C514A0"/>
    <w:multiLevelType w:val="multilevel"/>
    <w:tmpl w:val="64C514A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661E55D4"/>
    <w:multiLevelType w:val="multilevel"/>
    <w:tmpl w:val="63A8A7E6"/>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75" w15:restartNumberingAfterBreak="0">
    <w:nsid w:val="693C7AAC"/>
    <w:multiLevelType w:val="hybridMultilevel"/>
    <w:tmpl w:val="7EFE3610"/>
    <w:lvl w:ilvl="0" w:tplc="04989584">
      <w:start w:val="1"/>
      <w:numFmt w:val="bullet"/>
      <w:pStyle w:val="TableListBullet2"/>
      <w:lvlText w:val=""/>
      <w:lvlJc w:val="left"/>
      <w:pPr>
        <w:ind w:left="644" w:hanging="360"/>
      </w:pPr>
      <w:rPr>
        <w:rFonts w:ascii="Symbol" w:hAnsi="Symbol" w:cs="Symbol" w:hint="default"/>
        <w:color w:val="02283A"/>
        <w:sz w:val="18"/>
        <w:szCs w:val="20"/>
        <w:u w:color="999999"/>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6" w15:restartNumberingAfterBreak="0">
    <w:nsid w:val="69802CE9"/>
    <w:multiLevelType w:val="multilevel"/>
    <w:tmpl w:val="69802CE9"/>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7" w15:restartNumberingAfterBreak="0">
    <w:nsid w:val="6A157422"/>
    <w:multiLevelType w:val="hybridMultilevel"/>
    <w:tmpl w:val="06CAB492"/>
    <w:lvl w:ilvl="0" w:tplc="A600BF4A">
      <w:start w:val="1"/>
      <w:numFmt w:val="lowerRoman"/>
      <w:pStyle w:val="ListNumber3"/>
      <w:lvlText w:val="%1."/>
      <w:lvlJc w:val="left"/>
      <w:pPr>
        <w:ind w:left="1778"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174" w:hanging="360"/>
      </w:pPr>
      <w:rPr>
        <w:rFonts w:cs="Times New Roman"/>
      </w:rPr>
    </w:lvl>
    <w:lvl w:ilvl="2" w:tplc="0409001B">
      <w:start w:val="1"/>
      <w:numFmt w:val="lowerRoman"/>
      <w:lvlText w:val="%3."/>
      <w:lvlJc w:val="right"/>
      <w:pPr>
        <w:ind w:left="1894" w:hanging="180"/>
      </w:pPr>
      <w:rPr>
        <w:rFonts w:cs="Times New Roman"/>
      </w:rPr>
    </w:lvl>
    <w:lvl w:ilvl="3" w:tplc="0409000F" w:tentative="1">
      <w:start w:val="1"/>
      <w:numFmt w:val="decimal"/>
      <w:lvlText w:val="%4."/>
      <w:lvlJc w:val="left"/>
      <w:pPr>
        <w:ind w:left="2614" w:hanging="360"/>
      </w:pPr>
      <w:rPr>
        <w:rFonts w:cs="Times New Roman"/>
      </w:rPr>
    </w:lvl>
    <w:lvl w:ilvl="4" w:tplc="04090019" w:tentative="1">
      <w:start w:val="1"/>
      <w:numFmt w:val="lowerLetter"/>
      <w:lvlText w:val="%5."/>
      <w:lvlJc w:val="left"/>
      <w:pPr>
        <w:ind w:left="3334" w:hanging="360"/>
      </w:pPr>
      <w:rPr>
        <w:rFonts w:cs="Times New Roman"/>
      </w:rPr>
    </w:lvl>
    <w:lvl w:ilvl="5" w:tplc="0409001B" w:tentative="1">
      <w:start w:val="1"/>
      <w:numFmt w:val="lowerRoman"/>
      <w:lvlText w:val="%6."/>
      <w:lvlJc w:val="right"/>
      <w:pPr>
        <w:ind w:left="4054" w:hanging="180"/>
      </w:pPr>
      <w:rPr>
        <w:rFonts w:cs="Times New Roman"/>
      </w:rPr>
    </w:lvl>
    <w:lvl w:ilvl="6" w:tplc="0409000F" w:tentative="1">
      <w:start w:val="1"/>
      <w:numFmt w:val="decimal"/>
      <w:lvlText w:val="%7."/>
      <w:lvlJc w:val="left"/>
      <w:pPr>
        <w:ind w:left="4774" w:hanging="360"/>
      </w:pPr>
      <w:rPr>
        <w:rFonts w:cs="Times New Roman"/>
      </w:rPr>
    </w:lvl>
    <w:lvl w:ilvl="7" w:tplc="04090019" w:tentative="1">
      <w:start w:val="1"/>
      <w:numFmt w:val="lowerLetter"/>
      <w:lvlText w:val="%8."/>
      <w:lvlJc w:val="left"/>
      <w:pPr>
        <w:ind w:left="5494" w:hanging="360"/>
      </w:pPr>
      <w:rPr>
        <w:rFonts w:cs="Times New Roman"/>
      </w:rPr>
    </w:lvl>
    <w:lvl w:ilvl="8" w:tplc="0409001B" w:tentative="1">
      <w:start w:val="1"/>
      <w:numFmt w:val="lowerRoman"/>
      <w:lvlText w:val="%9."/>
      <w:lvlJc w:val="right"/>
      <w:pPr>
        <w:ind w:left="6214" w:hanging="180"/>
      </w:pPr>
      <w:rPr>
        <w:rFonts w:cs="Times New Roman"/>
      </w:rPr>
    </w:lvl>
  </w:abstractNum>
  <w:abstractNum w:abstractNumId="78" w15:restartNumberingAfterBreak="0">
    <w:nsid w:val="6A976875"/>
    <w:multiLevelType w:val="hybridMultilevel"/>
    <w:tmpl w:val="D26CF566"/>
    <w:lvl w:ilvl="0" w:tplc="0CFA19BA">
      <w:start w:val="1"/>
      <w:numFmt w:val="bullet"/>
      <w:pStyle w:val="ProcedureHeading"/>
      <w:lvlText w:val=""/>
      <w:lvlJc w:val="left"/>
      <w:pPr>
        <w:ind w:left="1571" w:hanging="360"/>
      </w:pPr>
      <w:rPr>
        <w:rFonts w:ascii="Wingdings" w:hAnsi="Wingdings" w:cs="Symbol" w:hint="default"/>
        <w:color w:val="02283A"/>
        <w:sz w:val="20"/>
        <w:szCs w:val="20"/>
        <w:u w:color="999999"/>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9" w15:restartNumberingAfterBreak="0">
    <w:nsid w:val="6DF477DE"/>
    <w:multiLevelType w:val="multilevel"/>
    <w:tmpl w:val="D5386AAE"/>
    <w:lvl w:ilvl="0">
      <w:start w:val="1"/>
      <w:numFmt w:val="decimal"/>
      <w:lvlText w:val="%1."/>
      <w:lvlJc w:val="right"/>
      <w:pPr>
        <w:tabs>
          <w:tab w:val="num" w:pos="288"/>
        </w:tabs>
        <w:ind w:left="288" w:hanging="144"/>
      </w:pPr>
      <w:rPr>
        <w:rFonts w:hint="default"/>
      </w:rPr>
    </w:lvl>
    <w:lvl w:ilvl="1">
      <w:start w:val="1"/>
      <w:numFmt w:val="lowerLetter"/>
      <w:lvlText w:val="%2."/>
      <w:lvlJc w:val="left"/>
      <w:pPr>
        <w:ind w:left="1701" w:hanging="360"/>
      </w:pPr>
      <w:rPr>
        <w:rFonts w:hint="default"/>
      </w:rPr>
    </w:lvl>
    <w:lvl w:ilvl="2">
      <w:start w:val="1"/>
      <w:numFmt w:val="lowerRoman"/>
      <w:lvlText w:val="%3."/>
      <w:lvlJc w:val="right"/>
      <w:pPr>
        <w:ind w:left="2421" w:hanging="180"/>
      </w:pPr>
      <w:rPr>
        <w:rFonts w:hint="default"/>
      </w:rPr>
    </w:lvl>
    <w:lvl w:ilvl="3">
      <w:start w:val="1"/>
      <w:numFmt w:val="decimal"/>
      <w:lvlText w:val="%4."/>
      <w:lvlJc w:val="left"/>
      <w:pPr>
        <w:ind w:left="3141" w:hanging="360"/>
      </w:pPr>
      <w:rPr>
        <w:rFonts w:hint="default"/>
      </w:rPr>
    </w:lvl>
    <w:lvl w:ilvl="4">
      <w:start w:val="1"/>
      <w:numFmt w:val="lowerLetter"/>
      <w:lvlText w:val="%5."/>
      <w:lvlJc w:val="left"/>
      <w:pPr>
        <w:ind w:left="3861" w:hanging="360"/>
      </w:pPr>
      <w:rPr>
        <w:rFonts w:hint="default"/>
      </w:rPr>
    </w:lvl>
    <w:lvl w:ilvl="5">
      <w:start w:val="1"/>
      <w:numFmt w:val="lowerRoman"/>
      <w:lvlText w:val="%6."/>
      <w:lvlJc w:val="right"/>
      <w:pPr>
        <w:ind w:left="4581" w:hanging="180"/>
      </w:pPr>
      <w:rPr>
        <w:rFonts w:hint="default"/>
      </w:rPr>
    </w:lvl>
    <w:lvl w:ilvl="6">
      <w:start w:val="1"/>
      <w:numFmt w:val="decimal"/>
      <w:lvlText w:val="%7."/>
      <w:lvlJc w:val="left"/>
      <w:pPr>
        <w:ind w:left="5301" w:hanging="360"/>
      </w:pPr>
      <w:rPr>
        <w:rFonts w:hint="default"/>
      </w:rPr>
    </w:lvl>
    <w:lvl w:ilvl="7">
      <w:start w:val="1"/>
      <w:numFmt w:val="lowerLetter"/>
      <w:lvlText w:val="%8."/>
      <w:lvlJc w:val="left"/>
      <w:pPr>
        <w:ind w:left="6021" w:hanging="360"/>
      </w:pPr>
      <w:rPr>
        <w:rFonts w:hint="default"/>
      </w:rPr>
    </w:lvl>
    <w:lvl w:ilvl="8">
      <w:start w:val="1"/>
      <w:numFmt w:val="lowerRoman"/>
      <w:lvlText w:val="%9."/>
      <w:lvlJc w:val="right"/>
      <w:pPr>
        <w:ind w:left="6741" w:hanging="180"/>
      </w:pPr>
      <w:rPr>
        <w:rFonts w:hint="default"/>
      </w:rPr>
    </w:lvl>
  </w:abstractNum>
  <w:abstractNum w:abstractNumId="80" w15:restartNumberingAfterBreak="0">
    <w:nsid w:val="6E601A98"/>
    <w:multiLevelType w:val="hybridMultilevel"/>
    <w:tmpl w:val="3738B6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10478B8"/>
    <w:multiLevelType w:val="hybridMultilevel"/>
    <w:tmpl w:val="5FBC2474"/>
    <w:lvl w:ilvl="0" w:tplc="1A34BC70">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2" w15:restartNumberingAfterBreak="0">
    <w:nsid w:val="738A3335"/>
    <w:multiLevelType w:val="hybridMultilevel"/>
    <w:tmpl w:val="654EB854"/>
    <w:lvl w:ilvl="0" w:tplc="89EEF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6003C93"/>
    <w:multiLevelType w:val="multilevel"/>
    <w:tmpl w:val="76003C9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15:restartNumberingAfterBreak="0">
    <w:nsid w:val="76961EE8"/>
    <w:multiLevelType w:val="multilevel"/>
    <w:tmpl w:val="76961EE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5" w15:restartNumberingAfterBreak="0">
    <w:nsid w:val="774B5B7A"/>
    <w:multiLevelType w:val="multilevel"/>
    <w:tmpl w:val="774B5B7A"/>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7AB37FDB"/>
    <w:multiLevelType w:val="multilevel"/>
    <w:tmpl w:val="7AB37FD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 w15:restartNumberingAfterBreak="0">
    <w:nsid w:val="7F0D7AFB"/>
    <w:multiLevelType w:val="multilevel"/>
    <w:tmpl w:val="7F0D7AF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56"/>
  </w:num>
  <w:num w:numId="2">
    <w:abstractNumId w:val="46"/>
  </w:num>
  <w:num w:numId="3">
    <w:abstractNumId w:val="55"/>
  </w:num>
  <w:num w:numId="4">
    <w:abstractNumId w:val="40"/>
  </w:num>
  <w:num w:numId="5">
    <w:abstractNumId w:val="60"/>
  </w:num>
  <w:num w:numId="6">
    <w:abstractNumId w:val="58"/>
  </w:num>
  <w:num w:numId="7">
    <w:abstractNumId w:val="78"/>
  </w:num>
  <w:num w:numId="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5"/>
  </w:num>
  <w:num w:numId="11">
    <w:abstractNumId w:val="45"/>
  </w:num>
  <w:num w:numId="12">
    <w:abstractNumId w:val="24"/>
  </w:num>
  <w:num w:numId="13">
    <w:abstractNumId w:val="2"/>
  </w:num>
  <w:num w:numId="14">
    <w:abstractNumId w:val="77"/>
    <w:lvlOverride w:ilvl="0">
      <w:startOverride w:val="1"/>
    </w:lvlOverride>
  </w:num>
  <w:num w:numId="15">
    <w:abstractNumId w:val="19"/>
  </w:num>
  <w:num w:numId="16">
    <w:abstractNumId w:val="79"/>
  </w:num>
  <w:num w:numId="1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74"/>
  </w:num>
  <w:num w:numId="20">
    <w:abstractNumId w:val="8"/>
  </w:num>
  <w:num w:numId="21">
    <w:abstractNumId w:val="53"/>
  </w:num>
  <w:num w:numId="22">
    <w:abstractNumId w:val="5"/>
  </w:num>
  <w:num w:numId="23">
    <w:abstractNumId w:val="57"/>
  </w:num>
  <w:num w:numId="24">
    <w:abstractNumId w:val="37"/>
  </w:num>
  <w:num w:numId="25">
    <w:abstractNumId w:val="59"/>
  </w:num>
  <w:num w:numId="2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
  </w:num>
  <w:num w:numId="125">
    <w:abstractNumId w:val="0"/>
  </w:num>
  <w:num w:numId="126">
    <w:abstractNumId w:val="41"/>
  </w:num>
  <w:num w:numId="127">
    <w:abstractNumId w:val="52"/>
  </w:num>
  <w:num w:numId="12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4"/>
  </w:num>
  <w:num w:numId="132">
    <w:abstractNumId w:val="48"/>
  </w:num>
  <w:num w:numId="133">
    <w:abstractNumId w:val="65"/>
  </w:num>
  <w:num w:numId="134">
    <w:abstractNumId w:val="27"/>
  </w:num>
  <w:num w:numId="135">
    <w:abstractNumId w:val="80"/>
  </w:num>
  <w:num w:numId="136">
    <w:abstractNumId w:val="26"/>
  </w:num>
  <w:num w:numId="137">
    <w:abstractNumId w:val="10"/>
  </w:num>
  <w:num w:numId="138">
    <w:abstractNumId w:val="72"/>
  </w:num>
  <w:num w:numId="139">
    <w:abstractNumId w:val="69"/>
  </w:num>
  <w:num w:numId="140">
    <w:abstractNumId w:val="71"/>
  </w:num>
  <w:num w:numId="141">
    <w:abstractNumId w:val="66"/>
  </w:num>
  <w:num w:numId="142">
    <w:abstractNumId w:val="70"/>
  </w:num>
  <w:num w:numId="143">
    <w:abstractNumId w:val="82"/>
  </w:num>
  <w:num w:numId="144">
    <w:abstractNumId w:val="29"/>
  </w:num>
  <w:num w:numId="145">
    <w:abstractNumId w:val="42"/>
  </w:num>
  <w:num w:numId="146">
    <w:abstractNumId w:val="3"/>
  </w:num>
  <w:num w:numId="147">
    <w:abstractNumId w:val="18"/>
  </w:num>
  <w:num w:numId="148">
    <w:abstractNumId w:val="39"/>
  </w:num>
  <w:num w:numId="149">
    <w:abstractNumId w:val="22"/>
  </w:num>
  <w:num w:numId="150">
    <w:abstractNumId w:val="76"/>
  </w:num>
  <w:num w:numId="151">
    <w:abstractNumId w:val="20"/>
  </w:num>
  <w:num w:numId="152">
    <w:abstractNumId w:val="21"/>
  </w:num>
  <w:num w:numId="153">
    <w:abstractNumId w:val="86"/>
  </w:num>
  <w:num w:numId="154">
    <w:abstractNumId w:val="16"/>
  </w:num>
  <w:num w:numId="155">
    <w:abstractNumId w:val="17"/>
  </w:num>
  <w:num w:numId="156">
    <w:abstractNumId w:val="61"/>
  </w:num>
  <w:num w:numId="157">
    <w:abstractNumId w:val="33"/>
  </w:num>
  <w:num w:numId="158">
    <w:abstractNumId w:val="47"/>
  </w:num>
  <w:num w:numId="159">
    <w:abstractNumId w:val="25"/>
  </w:num>
  <w:num w:numId="160">
    <w:abstractNumId w:val="38"/>
  </w:num>
  <w:num w:numId="161">
    <w:abstractNumId w:val="14"/>
  </w:num>
  <w:num w:numId="162">
    <w:abstractNumId w:val="4"/>
  </w:num>
  <w:num w:numId="163">
    <w:abstractNumId w:val="64"/>
  </w:num>
  <w:num w:numId="164">
    <w:abstractNumId w:val="85"/>
  </w:num>
  <w:num w:numId="165">
    <w:abstractNumId w:val="81"/>
  </w:num>
  <w:num w:numId="166">
    <w:abstractNumId w:val="23"/>
  </w:num>
  <w:num w:numId="167">
    <w:abstractNumId w:val="51"/>
  </w:num>
  <w:num w:numId="168">
    <w:abstractNumId w:val="31"/>
  </w:num>
  <w:num w:numId="169">
    <w:abstractNumId w:val="67"/>
  </w:num>
  <w:num w:numId="170">
    <w:abstractNumId w:val="36"/>
  </w:num>
  <w:num w:numId="171">
    <w:abstractNumId w:val="11"/>
  </w:num>
  <w:num w:numId="172">
    <w:abstractNumId w:val="15"/>
  </w:num>
  <w:num w:numId="173">
    <w:abstractNumId w:val="63"/>
  </w:num>
  <w:num w:numId="174">
    <w:abstractNumId w:val="13"/>
  </w:num>
  <w:num w:numId="175">
    <w:abstractNumId w:val="30"/>
  </w:num>
  <w:num w:numId="176">
    <w:abstractNumId w:val="6"/>
  </w:num>
  <w:num w:numId="177">
    <w:abstractNumId w:val="12"/>
  </w:num>
  <w:num w:numId="178">
    <w:abstractNumId w:val="84"/>
  </w:num>
  <w:num w:numId="179">
    <w:abstractNumId w:val="28"/>
  </w:num>
  <w:num w:numId="180">
    <w:abstractNumId w:val="49"/>
  </w:num>
  <w:num w:numId="181">
    <w:abstractNumId w:val="35"/>
  </w:num>
  <w:num w:numId="182">
    <w:abstractNumId w:val="44"/>
  </w:num>
  <w:num w:numId="183">
    <w:abstractNumId w:val="73"/>
  </w:num>
  <w:num w:numId="184">
    <w:abstractNumId w:val="68"/>
  </w:num>
  <w:num w:numId="185">
    <w:abstractNumId w:val="7"/>
  </w:num>
  <w:num w:numId="186">
    <w:abstractNumId w:val="9"/>
  </w:num>
  <w:num w:numId="187">
    <w:abstractNumId w:val="83"/>
  </w:num>
  <w:num w:numId="188">
    <w:abstractNumId w:val="50"/>
  </w:num>
  <w:num w:numId="189">
    <w:abstractNumId w:val="87"/>
  </w:num>
  <w:num w:numId="190">
    <w:abstractNumId w:val="32"/>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0"/>
  <w:defaultTabStop w:val="720"/>
  <w:evenAndOddHeader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E2D"/>
    <w:rsid w:val="00002AF6"/>
    <w:rsid w:val="00003C9D"/>
    <w:rsid w:val="00026789"/>
    <w:rsid w:val="00030EFB"/>
    <w:rsid w:val="0004066B"/>
    <w:rsid w:val="00040772"/>
    <w:rsid w:val="000411A1"/>
    <w:rsid w:val="00045B0E"/>
    <w:rsid w:val="00046E76"/>
    <w:rsid w:val="000706D3"/>
    <w:rsid w:val="00091D73"/>
    <w:rsid w:val="0009764A"/>
    <w:rsid w:val="000B668F"/>
    <w:rsid w:val="000C5926"/>
    <w:rsid w:val="000D3F5B"/>
    <w:rsid w:val="000D4284"/>
    <w:rsid w:val="000D5339"/>
    <w:rsid w:val="000E341B"/>
    <w:rsid w:val="000E3888"/>
    <w:rsid w:val="000E3A84"/>
    <w:rsid w:val="000E6F2A"/>
    <w:rsid w:val="000F3995"/>
    <w:rsid w:val="000F70D2"/>
    <w:rsid w:val="00115049"/>
    <w:rsid w:val="00120574"/>
    <w:rsid w:val="00124FC6"/>
    <w:rsid w:val="00130148"/>
    <w:rsid w:val="00137787"/>
    <w:rsid w:val="001519AF"/>
    <w:rsid w:val="0016029B"/>
    <w:rsid w:val="001706BA"/>
    <w:rsid w:val="001709C0"/>
    <w:rsid w:val="00174AD8"/>
    <w:rsid w:val="00185136"/>
    <w:rsid w:val="001955F2"/>
    <w:rsid w:val="00197250"/>
    <w:rsid w:val="001A1B96"/>
    <w:rsid w:val="001A63AD"/>
    <w:rsid w:val="001B0E45"/>
    <w:rsid w:val="001C0725"/>
    <w:rsid w:val="001D5CFF"/>
    <w:rsid w:val="001F1A3B"/>
    <w:rsid w:val="001F7A37"/>
    <w:rsid w:val="00202B73"/>
    <w:rsid w:val="002207DB"/>
    <w:rsid w:val="002309C7"/>
    <w:rsid w:val="00235A0C"/>
    <w:rsid w:val="0024014B"/>
    <w:rsid w:val="00240655"/>
    <w:rsid w:val="00245BEF"/>
    <w:rsid w:val="00245BF3"/>
    <w:rsid w:val="002533A2"/>
    <w:rsid w:val="00261060"/>
    <w:rsid w:val="00270156"/>
    <w:rsid w:val="00272216"/>
    <w:rsid w:val="00287579"/>
    <w:rsid w:val="002936C0"/>
    <w:rsid w:val="002A50E7"/>
    <w:rsid w:val="002C22A1"/>
    <w:rsid w:val="002C2CEA"/>
    <w:rsid w:val="002C4D4E"/>
    <w:rsid w:val="002C5547"/>
    <w:rsid w:val="002C644D"/>
    <w:rsid w:val="002D4E8C"/>
    <w:rsid w:val="002E0660"/>
    <w:rsid w:val="002E7CDD"/>
    <w:rsid w:val="002F03AD"/>
    <w:rsid w:val="00304600"/>
    <w:rsid w:val="003065BE"/>
    <w:rsid w:val="00306B92"/>
    <w:rsid w:val="003077D4"/>
    <w:rsid w:val="00310AAD"/>
    <w:rsid w:val="00312DC5"/>
    <w:rsid w:val="00320221"/>
    <w:rsid w:val="00332198"/>
    <w:rsid w:val="00333C98"/>
    <w:rsid w:val="00337DDC"/>
    <w:rsid w:val="003444B3"/>
    <w:rsid w:val="00346AE5"/>
    <w:rsid w:val="00353BF3"/>
    <w:rsid w:val="00362FD0"/>
    <w:rsid w:val="003712EA"/>
    <w:rsid w:val="0038258F"/>
    <w:rsid w:val="00387B4C"/>
    <w:rsid w:val="00390006"/>
    <w:rsid w:val="003A1F03"/>
    <w:rsid w:val="003A707E"/>
    <w:rsid w:val="003B26B6"/>
    <w:rsid w:val="003B2EC7"/>
    <w:rsid w:val="003C46A0"/>
    <w:rsid w:val="003D3A46"/>
    <w:rsid w:val="003D5283"/>
    <w:rsid w:val="003E29CC"/>
    <w:rsid w:val="003F1F45"/>
    <w:rsid w:val="003F28B9"/>
    <w:rsid w:val="00401F0E"/>
    <w:rsid w:val="00402FCF"/>
    <w:rsid w:val="00405F58"/>
    <w:rsid w:val="004065D0"/>
    <w:rsid w:val="0040666D"/>
    <w:rsid w:val="00406DD4"/>
    <w:rsid w:val="00422828"/>
    <w:rsid w:val="00436440"/>
    <w:rsid w:val="00441171"/>
    <w:rsid w:val="004418CC"/>
    <w:rsid w:val="00457A8F"/>
    <w:rsid w:val="00471BF4"/>
    <w:rsid w:val="00474E81"/>
    <w:rsid w:val="004934F1"/>
    <w:rsid w:val="004A673C"/>
    <w:rsid w:val="004C6A5A"/>
    <w:rsid w:val="004D5B48"/>
    <w:rsid w:val="004E71D1"/>
    <w:rsid w:val="004F3089"/>
    <w:rsid w:val="004F6382"/>
    <w:rsid w:val="005117FE"/>
    <w:rsid w:val="00511D46"/>
    <w:rsid w:val="0051307D"/>
    <w:rsid w:val="005165F4"/>
    <w:rsid w:val="00522F5F"/>
    <w:rsid w:val="00532F69"/>
    <w:rsid w:val="00533935"/>
    <w:rsid w:val="00535E89"/>
    <w:rsid w:val="00541248"/>
    <w:rsid w:val="00544AF0"/>
    <w:rsid w:val="00550808"/>
    <w:rsid w:val="00555BF2"/>
    <w:rsid w:val="00596287"/>
    <w:rsid w:val="005A0C69"/>
    <w:rsid w:val="005A7058"/>
    <w:rsid w:val="005C0961"/>
    <w:rsid w:val="005C1330"/>
    <w:rsid w:val="005C2F45"/>
    <w:rsid w:val="005C395C"/>
    <w:rsid w:val="005C3CFD"/>
    <w:rsid w:val="005C541F"/>
    <w:rsid w:val="005D6BBD"/>
    <w:rsid w:val="005D6F0B"/>
    <w:rsid w:val="005F1F07"/>
    <w:rsid w:val="005F2CE6"/>
    <w:rsid w:val="005F55C7"/>
    <w:rsid w:val="005F57AB"/>
    <w:rsid w:val="005F77E6"/>
    <w:rsid w:val="00605479"/>
    <w:rsid w:val="006206E8"/>
    <w:rsid w:val="0064067F"/>
    <w:rsid w:val="00656723"/>
    <w:rsid w:val="00657893"/>
    <w:rsid w:val="006616FA"/>
    <w:rsid w:val="00666A46"/>
    <w:rsid w:val="00674883"/>
    <w:rsid w:val="006749DF"/>
    <w:rsid w:val="00680B4D"/>
    <w:rsid w:val="00683BD9"/>
    <w:rsid w:val="00686F59"/>
    <w:rsid w:val="00693214"/>
    <w:rsid w:val="006A22B4"/>
    <w:rsid w:val="006B58EA"/>
    <w:rsid w:val="006B77A9"/>
    <w:rsid w:val="006D4116"/>
    <w:rsid w:val="006D42ED"/>
    <w:rsid w:val="006F5849"/>
    <w:rsid w:val="00700489"/>
    <w:rsid w:val="00723380"/>
    <w:rsid w:val="00732B69"/>
    <w:rsid w:val="00733927"/>
    <w:rsid w:val="00745EB3"/>
    <w:rsid w:val="00750EA1"/>
    <w:rsid w:val="007563EF"/>
    <w:rsid w:val="00756447"/>
    <w:rsid w:val="00762CB4"/>
    <w:rsid w:val="00764AC7"/>
    <w:rsid w:val="00776720"/>
    <w:rsid w:val="00786060"/>
    <w:rsid w:val="00790429"/>
    <w:rsid w:val="00791CF2"/>
    <w:rsid w:val="0079588D"/>
    <w:rsid w:val="007A458E"/>
    <w:rsid w:val="007A45AF"/>
    <w:rsid w:val="007F29D8"/>
    <w:rsid w:val="008068C3"/>
    <w:rsid w:val="00815F2E"/>
    <w:rsid w:val="008172F6"/>
    <w:rsid w:val="008252AF"/>
    <w:rsid w:val="0083742A"/>
    <w:rsid w:val="008429D9"/>
    <w:rsid w:val="00842CE7"/>
    <w:rsid w:val="0085123D"/>
    <w:rsid w:val="008518A6"/>
    <w:rsid w:val="00854A35"/>
    <w:rsid w:val="00862EAF"/>
    <w:rsid w:val="00874D1C"/>
    <w:rsid w:val="00877C68"/>
    <w:rsid w:val="0088374F"/>
    <w:rsid w:val="008D52B0"/>
    <w:rsid w:val="008D68EA"/>
    <w:rsid w:val="008D6A29"/>
    <w:rsid w:val="008E7FB2"/>
    <w:rsid w:val="008F6CAE"/>
    <w:rsid w:val="00900C6F"/>
    <w:rsid w:val="009031BA"/>
    <w:rsid w:val="00904C77"/>
    <w:rsid w:val="009122A5"/>
    <w:rsid w:val="00912DF9"/>
    <w:rsid w:val="00913134"/>
    <w:rsid w:val="00915A1E"/>
    <w:rsid w:val="0091799C"/>
    <w:rsid w:val="00920ADE"/>
    <w:rsid w:val="00924285"/>
    <w:rsid w:val="009304DE"/>
    <w:rsid w:val="0093522A"/>
    <w:rsid w:val="00943828"/>
    <w:rsid w:val="009458F8"/>
    <w:rsid w:val="009476A0"/>
    <w:rsid w:val="00961D55"/>
    <w:rsid w:val="00964431"/>
    <w:rsid w:val="00970457"/>
    <w:rsid w:val="00971285"/>
    <w:rsid w:val="009723E9"/>
    <w:rsid w:val="0099178B"/>
    <w:rsid w:val="00992E70"/>
    <w:rsid w:val="009946CC"/>
    <w:rsid w:val="009B0499"/>
    <w:rsid w:val="009D0ED5"/>
    <w:rsid w:val="009D3A07"/>
    <w:rsid w:val="009D3AF0"/>
    <w:rsid w:val="009D4A3C"/>
    <w:rsid w:val="009D7CF1"/>
    <w:rsid w:val="009F3979"/>
    <w:rsid w:val="00A06020"/>
    <w:rsid w:val="00A20B6E"/>
    <w:rsid w:val="00A40724"/>
    <w:rsid w:val="00A612ED"/>
    <w:rsid w:val="00A663B3"/>
    <w:rsid w:val="00A71EAC"/>
    <w:rsid w:val="00A77BDA"/>
    <w:rsid w:val="00A90560"/>
    <w:rsid w:val="00A94E88"/>
    <w:rsid w:val="00AA62C0"/>
    <w:rsid w:val="00AD6E47"/>
    <w:rsid w:val="00AD70F8"/>
    <w:rsid w:val="00AE0792"/>
    <w:rsid w:val="00AE5ED0"/>
    <w:rsid w:val="00AF39CF"/>
    <w:rsid w:val="00AF5627"/>
    <w:rsid w:val="00AF578E"/>
    <w:rsid w:val="00AF61FB"/>
    <w:rsid w:val="00AF7F05"/>
    <w:rsid w:val="00B10C40"/>
    <w:rsid w:val="00B17147"/>
    <w:rsid w:val="00B20B2E"/>
    <w:rsid w:val="00B33BC5"/>
    <w:rsid w:val="00B3571C"/>
    <w:rsid w:val="00B42088"/>
    <w:rsid w:val="00B50F8E"/>
    <w:rsid w:val="00B525B7"/>
    <w:rsid w:val="00B63AE6"/>
    <w:rsid w:val="00B7307E"/>
    <w:rsid w:val="00B744A9"/>
    <w:rsid w:val="00B76510"/>
    <w:rsid w:val="00B840C1"/>
    <w:rsid w:val="00B841C0"/>
    <w:rsid w:val="00B970A4"/>
    <w:rsid w:val="00BA359F"/>
    <w:rsid w:val="00BA71DA"/>
    <w:rsid w:val="00BC7BCF"/>
    <w:rsid w:val="00BD0FE9"/>
    <w:rsid w:val="00BE0DD9"/>
    <w:rsid w:val="00BF2971"/>
    <w:rsid w:val="00BF3C88"/>
    <w:rsid w:val="00C02B6E"/>
    <w:rsid w:val="00C03789"/>
    <w:rsid w:val="00C25006"/>
    <w:rsid w:val="00C27ACA"/>
    <w:rsid w:val="00C35A52"/>
    <w:rsid w:val="00C36152"/>
    <w:rsid w:val="00C369A3"/>
    <w:rsid w:val="00C37F30"/>
    <w:rsid w:val="00C47761"/>
    <w:rsid w:val="00C50FCE"/>
    <w:rsid w:val="00C510A9"/>
    <w:rsid w:val="00C72188"/>
    <w:rsid w:val="00C83C61"/>
    <w:rsid w:val="00C84114"/>
    <w:rsid w:val="00C86EF6"/>
    <w:rsid w:val="00C87D48"/>
    <w:rsid w:val="00C94E2D"/>
    <w:rsid w:val="00CA0D49"/>
    <w:rsid w:val="00CA1789"/>
    <w:rsid w:val="00CA2DDA"/>
    <w:rsid w:val="00CA42A5"/>
    <w:rsid w:val="00CB3170"/>
    <w:rsid w:val="00CB39FD"/>
    <w:rsid w:val="00CC146B"/>
    <w:rsid w:val="00CC75C4"/>
    <w:rsid w:val="00CD236C"/>
    <w:rsid w:val="00CD6D8F"/>
    <w:rsid w:val="00D03054"/>
    <w:rsid w:val="00D11CC0"/>
    <w:rsid w:val="00D17940"/>
    <w:rsid w:val="00D2464D"/>
    <w:rsid w:val="00D33484"/>
    <w:rsid w:val="00D51E13"/>
    <w:rsid w:val="00D52EFA"/>
    <w:rsid w:val="00D551F7"/>
    <w:rsid w:val="00D605DC"/>
    <w:rsid w:val="00D616E9"/>
    <w:rsid w:val="00D62BF2"/>
    <w:rsid w:val="00D7247F"/>
    <w:rsid w:val="00D81A5E"/>
    <w:rsid w:val="00D900E4"/>
    <w:rsid w:val="00D96460"/>
    <w:rsid w:val="00D9731D"/>
    <w:rsid w:val="00DE5A8F"/>
    <w:rsid w:val="00DE6DB6"/>
    <w:rsid w:val="00DE7230"/>
    <w:rsid w:val="00DE7473"/>
    <w:rsid w:val="00DF249D"/>
    <w:rsid w:val="00E0791B"/>
    <w:rsid w:val="00E07C21"/>
    <w:rsid w:val="00E20978"/>
    <w:rsid w:val="00E215C5"/>
    <w:rsid w:val="00E2608D"/>
    <w:rsid w:val="00E37AF3"/>
    <w:rsid w:val="00E4411F"/>
    <w:rsid w:val="00E465A3"/>
    <w:rsid w:val="00E658E6"/>
    <w:rsid w:val="00E72204"/>
    <w:rsid w:val="00E74137"/>
    <w:rsid w:val="00E7566B"/>
    <w:rsid w:val="00E765F1"/>
    <w:rsid w:val="00E76627"/>
    <w:rsid w:val="00E81B5A"/>
    <w:rsid w:val="00E82265"/>
    <w:rsid w:val="00E82BE4"/>
    <w:rsid w:val="00E835DC"/>
    <w:rsid w:val="00E8612C"/>
    <w:rsid w:val="00E86AFD"/>
    <w:rsid w:val="00E908EF"/>
    <w:rsid w:val="00E96140"/>
    <w:rsid w:val="00E96DC3"/>
    <w:rsid w:val="00E9798E"/>
    <w:rsid w:val="00EA1480"/>
    <w:rsid w:val="00EA19C2"/>
    <w:rsid w:val="00EA432B"/>
    <w:rsid w:val="00EA4FED"/>
    <w:rsid w:val="00EB3E24"/>
    <w:rsid w:val="00EC4F17"/>
    <w:rsid w:val="00ED702B"/>
    <w:rsid w:val="00EE19C1"/>
    <w:rsid w:val="00EF7429"/>
    <w:rsid w:val="00F3095D"/>
    <w:rsid w:val="00F30AAD"/>
    <w:rsid w:val="00F44198"/>
    <w:rsid w:val="00F5191C"/>
    <w:rsid w:val="00F559E6"/>
    <w:rsid w:val="00F60B54"/>
    <w:rsid w:val="00F645ED"/>
    <w:rsid w:val="00F901D5"/>
    <w:rsid w:val="00F959BF"/>
    <w:rsid w:val="00FA1A87"/>
    <w:rsid w:val="00FA4C59"/>
    <w:rsid w:val="00FA4F42"/>
    <w:rsid w:val="00FB547C"/>
    <w:rsid w:val="00FB5C34"/>
    <w:rsid w:val="00FC1974"/>
    <w:rsid w:val="00FC328F"/>
    <w:rsid w:val="00FC6B0E"/>
    <w:rsid w:val="00FD4E82"/>
    <w:rsid w:val="00FD5392"/>
    <w:rsid w:val="00FE2CA1"/>
    <w:rsid w:val="00FE78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D41264C"/>
  <w14:defaultImageDpi w14:val="96"/>
  <w15:docId w15:val="{FC7A4BAE-19AB-41E7-9BC5-845E138A0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iPriority="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qFormat="1"/>
    <w:lsdException w:name="List Number 3" w:semiHidden="1" w:uiPriority="0" w:unhideWhenUsed="1" w:qFormat="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lsdException w:name="Body Text" w:semiHidden="1" w:uiPriority="0" w:qFormat="1"/>
    <w:lsdException w:name="Body Text Indent" w:semiHidden="1" w:unhideWhenUsed="1"/>
    <w:lsdException w:name="List Continue" w:semiHidden="1" w:uiPriority="0"/>
    <w:lsdException w:name="List Continue 2" w:semiHidden="1" w:uiPriority="0"/>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43828"/>
    <w:pPr>
      <w:spacing w:line="240" w:lineRule="atLeast"/>
    </w:pPr>
    <w:rPr>
      <w:rFonts w:ascii="Verdana" w:eastAsia="Times New Roman" w:hAnsi="Verdana" w:cs="Tahoma"/>
      <w:szCs w:val="20"/>
    </w:rPr>
  </w:style>
  <w:style w:type="paragraph" w:styleId="Heading1">
    <w:name w:val="heading 1"/>
    <w:next w:val="BodyText"/>
    <w:link w:val="Heading1Char"/>
    <w:qFormat/>
    <w:rsid w:val="002C644D"/>
    <w:pPr>
      <w:keepNext/>
      <w:pageBreakBefore/>
      <w:numPr>
        <w:numId w:val="15"/>
      </w:numPr>
      <w:spacing w:before="240" w:after="300" w:line="240" w:lineRule="auto"/>
      <w:ind w:left="431" w:hanging="431"/>
      <w:outlineLvl w:val="0"/>
    </w:pPr>
    <w:rPr>
      <w:rFonts w:eastAsia="Calibri" w:cs="Tahoma"/>
      <w:b/>
      <w:noProof/>
      <w:sz w:val="36"/>
      <w:szCs w:val="24"/>
      <w:lang w:bidi="ar-SA"/>
    </w:rPr>
  </w:style>
  <w:style w:type="paragraph" w:styleId="Heading2">
    <w:name w:val="heading 2"/>
    <w:basedOn w:val="Heading1"/>
    <w:next w:val="BodyText"/>
    <w:link w:val="Heading2Char"/>
    <w:qFormat/>
    <w:rsid w:val="00A40724"/>
    <w:pPr>
      <w:pageBreakBefore w:val="0"/>
      <w:widowControl w:val="0"/>
      <w:numPr>
        <w:ilvl w:val="1"/>
      </w:numPr>
      <w:tabs>
        <w:tab w:val="clear" w:pos="576"/>
        <w:tab w:val="num" w:pos="851"/>
      </w:tabs>
      <w:spacing w:before="360" w:after="120"/>
      <w:ind w:left="578" w:hanging="578"/>
      <w:outlineLvl w:val="1"/>
    </w:pPr>
    <w:rPr>
      <w:bCs/>
      <w:noProof w:val="0"/>
      <w:sz w:val="28"/>
      <w:szCs w:val="30"/>
      <w:lang w:eastAsia="he-IL"/>
    </w:rPr>
  </w:style>
  <w:style w:type="paragraph" w:styleId="Heading3">
    <w:name w:val="heading 3"/>
    <w:basedOn w:val="Heading2"/>
    <w:next w:val="BodyText"/>
    <w:link w:val="Heading3Char"/>
    <w:qFormat/>
    <w:rsid w:val="00815F2E"/>
    <w:pPr>
      <w:numPr>
        <w:ilvl w:val="2"/>
      </w:numPr>
      <w:spacing w:before="240"/>
      <w:outlineLvl w:val="2"/>
    </w:pPr>
    <w:rPr>
      <w:rFonts w:cs="Arial"/>
      <w:sz w:val="24"/>
      <w:szCs w:val="26"/>
    </w:rPr>
  </w:style>
  <w:style w:type="paragraph" w:styleId="Heading4">
    <w:name w:val="heading 4"/>
    <w:basedOn w:val="Heading3"/>
    <w:next w:val="BodyText"/>
    <w:link w:val="Heading4Char"/>
    <w:rsid w:val="00815F2E"/>
    <w:pPr>
      <w:numPr>
        <w:ilvl w:val="3"/>
      </w:numPr>
      <w:outlineLvl w:val="3"/>
    </w:pPr>
    <w:rPr>
      <w:bCs w:val="0"/>
      <w:sz w:val="22"/>
      <w:szCs w:val="28"/>
    </w:rPr>
  </w:style>
  <w:style w:type="paragraph" w:styleId="Heading5">
    <w:name w:val="heading 5"/>
    <w:basedOn w:val="Heading4"/>
    <w:next w:val="BodyText"/>
    <w:link w:val="Heading5Char"/>
    <w:rsid w:val="00815F2E"/>
    <w:pPr>
      <w:keepLines/>
      <w:numPr>
        <w:ilvl w:val="4"/>
      </w:numPr>
      <w:spacing w:before="120" w:after="60"/>
      <w:outlineLvl w:val="4"/>
    </w:pPr>
    <w:rPr>
      <w:bCs/>
    </w:rPr>
  </w:style>
  <w:style w:type="paragraph" w:styleId="Heading6">
    <w:name w:val="heading 6"/>
    <w:next w:val="Normal"/>
    <w:link w:val="Heading6Char"/>
    <w:rsid w:val="00C03789"/>
    <w:pPr>
      <w:numPr>
        <w:ilvl w:val="5"/>
        <w:numId w:val="15"/>
      </w:numPr>
      <w:spacing w:before="240" w:after="60" w:line="240" w:lineRule="auto"/>
      <w:outlineLvl w:val="5"/>
    </w:pPr>
    <w:rPr>
      <w:rFonts w:ascii="Times New Roman" w:eastAsia="Times New Roman" w:hAnsi="Times New Roman" w:cs="Times New Roman"/>
      <w:b/>
      <w:bCs/>
    </w:rPr>
  </w:style>
  <w:style w:type="paragraph" w:styleId="Heading7">
    <w:name w:val="heading 7"/>
    <w:basedOn w:val="Heading6"/>
    <w:next w:val="BlockText"/>
    <w:link w:val="Heading7Char"/>
    <w:rsid w:val="003D5283"/>
    <w:pPr>
      <w:numPr>
        <w:ilvl w:val="0"/>
        <w:numId w:val="0"/>
      </w:numPr>
      <w:outlineLvl w:val="6"/>
    </w:pPr>
    <w:rPr>
      <w:rFonts w:asciiTheme="majorHAnsi" w:hAnsiTheme="majorHAnsi"/>
      <w:i/>
      <w:color w:val="808080" w:themeColor="background1" w:themeShade="80"/>
      <w:szCs w:val="24"/>
    </w:rPr>
  </w:style>
  <w:style w:type="paragraph" w:styleId="Heading8">
    <w:name w:val="heading 8"/>
    <w:next w:val="Normal"/>
    <w:link w:val="Heading8Char"/>
    <w:rsid w:val="003D5283"/>
    <w:pPr>
      <w:numPr>
        <w:ilvl w:val="7"/>
        <w:numId w:val="15"/>
      </w:numPr>
      <w:spacing w:before="240" w:after="60" w:line="240" w:lineRule="auto"/>
      <w:outlineLvl w:val="7"/>
    </w:pPr>
    <w:rPr>
      <w:rFonts w:asciiTheme="majorHAnsi" w:eastAsia="Times New Roman" w:hAnsiTheme="majorHAnsi" w:cs="Times New Roman"/>
      <w:iCs/>
      <w:szCs w:val="24"/>
    </w:rPr>
  </w:style>
  <w:style w:type="paragraph" w:styleId="Heading9">
    <w:name w:val="heading 9"/>
    <w:next w:val="Normal"/>
    <w:link w:val="Heading9Char"/>
    <w:rsid w:val="003D5283"/>
    <w:pPr>
      <w:numPr>
        <w:ilvl w:val="8"/>
        <w:numId w:val="15"/>
      </w:numPr>
      <w:spacing w:before="240" w:after="60" w:line="240" w:lineRule="auto"/>
      <w:outlineLvl w:val="8"/>
    </w:pPr>
    <w:rPr>
      <w:rFonts w:asciiTheme="majorHAnsi" w:eastAsia="Times New Roman" w:hAnsiTheme="majorHAnsi"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815F2E"/>
    <w:pPr>
      <w:spacing w:before="120" w:after="120" w:line="280" w:lineRule="atLeast"/>
      <w:ind w:left="851"/>
    </w:pPr>
    <w:rPr>
      <w:rFonts w:ascii="Times New Roman" w:eastAsia="Times New Roman" w:hAnsi="Times New Roman" w:cs="Arial"/>
      <w:color w:val="000000" w:themeColor="text1"/>
      <w:szCs w:val="20"/>
    </w:rPr>
  </w:style>
  <w:style w:type="character" w:customStyle="1" w:styleId="BodyTextChar">
    <w:name w:val="Body Text Char"/>
    <w:basedOn w:val="DefaultParagraphFont"/>
    <w:link w:val="BodyText"/>
    <w:rsid w:val="00815F2E"/>
    <w:rPr>
      <w:rFonts w:ascii="Times New Roman" w:eastAsia="Times New Roman" w:hAnsi="Times New Roman" w:cs="Arial"/>
      <w:color w:val="000000" w:themeColor="text1"/>
      <w:szCs w:val="20"/>
    </w:rPr>
  </w:style>
  <w:style w:type="character" w:customStyle="1" w:styleId="Heading1Char">
    <w:name w:val="Heading 1 Char"/>
    <w:basedOn w:val="DefaultParagraphFont"/>
    <w:link w:val="Heading1"/>
    <w:rsid w:val="002C644D"/>
    <w:rPr>
      <w:rFonts w:eastAsia="Calibri" w:cs="Tahoma"/>
      <w:b/>
      <w:noProof/>
      <w:sz w:val="36"/>
      <w:szCs w:val="24"/>
      <w:lang w:bidi="ar-SA"/>
    </w:rPr>
  </w:style>
  <w:style w:type="character" w:customStyle="1" w:styleId="Heading2Char">
    <w:name w:val="Heading 2 Char"/>
    <w:basedOn w:val="DefaultParagraphFont"/>
    <w:link w:val="Heading2"/>
    <w:rsid w:val="00A40724"/>
    <w:rPr>
      <w:rFonts w:eastAsia="Calibri" w:cs="Tahoma"/>
      <w:b/>
      <w:bCs/>
      <w:sz w:val="28"/>
      <w:szCs w:val="30"/>
      <w:lang w:eastAsia="he-IL" w:bidi="ar-SA"/>
    </w:rPr>
  </w:style>
  <w:style w:type="character" w:customStyle="1" w:styleId="Heading3Char">
    <w:name w:val="Heading 3 Char"/>
    <w:basedOn w:val="DefaultParagraphFont"/>
    <w:link w:val="Heading3"/>
    <w:rsid w:val="00815F2E"/>
    <w:rPr>
      <w:rFonts w:eastAsia="Calibri" w:cs="Arial"/>
      <w:b/>
      <w:bCs/>
      <w:sz w:val="24"/>
      <w:szCs w:val="26"/>
      <w:lang w:eastAsia="he-IL" w:bidi="ar-SA"/>
    </w:rPr>
  </w:style>
  <w:style w:type="character" w:customStyle="1" w:styleId="Heading4Char">
    <w:name w:val="Heading 4 Char"/>
    <w:basedOn w:val="DefaultParagraphFont"/>
    <w:link w:val="Heading4"/>
    <w:rsid w:val="00815F2E"/>
    <w:rPr>
      <w:rFonts w:eastAsia="Calibri" w:cs="Arial"/>
      <w:b/>
      <w:szCs w:val="28"/>
      <w:lang w:eastAsia="he-IL" w:bidi="ar-SA"/>
    </w:rPr>
  </w:style>
  <w:style w:type="character" w:customStyle="1" w:styleId="Heading5Char">
    <w:name w:val="Heading 5 Char"/>
    <w:basedOn w:val="DefaultParagraphFont"/>
    <w:link w:val="Heading5"/>
    <w:rsid w:val="00815F2E"/>
    <w:rPr>
      <w:rFonts w:eastAsia="Calibri" w:cs="Arial"/>
      <w:b/>
      <w:bCs/>
      <w:szCs w:val="28"/>
      <w:lang w:eastAsia="he-IL" w:bidi="ar-SA"/>
    </w:rPr>
  </w:style>
  <w:style w:type="character" w:customStyle="1" w:styleId="Heading6Char">
    <w:name w:val="Heading 6 Char"/>
    <w:basedOn w:val="DefaultParagraphFont"/>
    <w:link w:val="Heading6"/>
    <w:rsid w:val="00815F2E"/>
    <w:rPr>
      <w:rFonts w:ascii="Times New Roman" w:eastAsia="Times New Roman" w:hAnsi="Times New Roman" w:cs="Times New Roman"/>
      <w:b/>
      <w:bCs/>
    </w:rPr>
  </w:style>
  <w:style w:type="paragraph" w:styleId="BlockText">
    <w:name w:val="Block Text"/>
    <w:basedOn w:val="Normal"/>
    <w:uiPriority w:val="99"/>
    <w:semiHidden/>
    <w:unhideWhenUsed/>
    <w:rsid w:val="00815F2E"/>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character" w:customStyle="1" w:styleId="Heading7Char">
    <w:name w:val="Heading 7 Char"/>
    <w:link w:val="Heading7"/>
    <w:rsid w:val="003D5283"/>
    <w:rPr>
      <w:rFonts w:asciiTheme="majorHAnsi" w:eastAsia="Times New Roman" w:hAnsiTheme="majorHAnsi" w:cs="Times New Roman"/>
      <w:b/>
      <w:bCs/>
      <w:i/>
      <w:color w:val="808080" w:themeColor="background1" w:themeShade="80"/>
      <w:szCs w:val="24"/>
    </w:rPr>
  </w:style>
  <w:style w:type="character" w:customStyle="1" w:styleId="Heading8Char">
    <w:name w:val="Heading 8 Char"/>
    <w:basedOn w:val="DefaultParagraphFont"/>
    <w:link w:val="Heading8"/>
    <w:rsid w:val="003D5283"/>
    <w:rPr>
      <w:rFonts w:asciiTheme="majorHAnsi" w:eastAsia="Times New Roman" w:hAnsiTheme="majorHAnsi" w:cs="Times New Roman"/>
      <w:iCs/>
      <w:szCs w:val="24"/>
    </w:rPr>
  </w:style>
  <w:style w:type="character" w:customStyle="1" w:styleId="Heading9Char">
    <w:name w:val="Heading 9 Char"/>
    <w:basedOn w:val="DefaultParagraphFont"/>
    <w:link w:val="Heading9"/>
    <w:rsid w:val="003D5283"/>
    <w:rPr>
      <w:rFonts w:asciiTheme="majorHAnsi" w:eastAsia="Times New Roman" w:hAnsiTheme="majorHAnsi" w:cs="Arial"/>
      <w:i/>
    </w:rPr>
  </w:style>
  <w:style w:type="paragraph" w:styleId="ListNumber">
    <w:name w:val="List Number"/>
    <w:basedOn w:val="BodyText"/>
    <w:autoRedefine/>
    <w:qFormat/>
    <w:rsid w:val="00815F2E"/>
    <w:pPr>
      <w:numPr>
        <w:numId w:val="8"/>
      </w:numPr>
      <w:tabs>
        <w:tab w:val="left" w:pos="850"/>
      </w:tabs>
      <w:spacing w:line="240" w:lineRule="atLeast"/>
    </w:pPr>
  </w:style>
  <w:style w:type="paragraph" w:styleId="ListNumber2">
    <w:name w:val="List Number 2"/>
    <w:basedOn w:val="BodyText"/>
    <w:qFormat/>
    <w:rsid w:val="00815F2E"/>
    <w:pPr>
      <w:numPr>
        <w:numId w:val="13"/>
      </w:numPr>
      <w:ind w:left="1440" w:hanging="288"/>
    </w:pPr>
  </w:style>
  <w:style w:type="paragraph" w:customStyle="1" w:styleId="TableBodyText">
    <w:name w:val="Table Body Text"/>
    <w:basedOn w:val="BodyText"/>
    <w:qFormat/>
    <w:rsid w:val="00815F2E"/>
    <w:pPr>
      <w:spacing w:before="60" w:after="60" w:line="240" w:lineRule="atLeast"/>
      <w:ind w:left="0"/>
    </w:pPr>
    <w:rPr>
      <w:sz w:val="20"/>
    </w:rPr>
  </w:style>
  <w:style w:type="paragraph" w:customStyle="1" w:styleId="TableHeading">
    <w:name w:val="Table Heading"/>
    <w:basedOn w:val="TableBodyText"/>
    <w:link w:val="TableHeadingChar"/>
    <w:qFormat/>
    <w:rsid w:val="009458F8"/>
    <w:pPr>
      <w:keepNext/>
      <w:ind w:left="45"/>
    </w:pPr>
    <w:rPr>
      <w:b/>
      <w:color w:val="FFFFFF" w:themeColor="background1"/>
      <w:sz w:val="18"/>
    </w:rPr>
  </w:style>
  <w:style w:type="character" w:customStyle="1" w:styleId="TableHeadingChar">
    <w:name w:val="Table Heading Char"/>
    <w:basedOn w:val="DefaultParagraphFont"/>
    <w:link w:val="TableHeading"/>
    <w:rsid w:val="00B20B2E"/>
    <w:rPr>
      <w:rFonts w:ascii="Times New Roman" w:eastAsia="Times New Roman" w:hAnsi="Times New Roman" w:cs="Arial"/>
      <w:b/>
      <w:color w:val="FFFFFF" w:themeColor="background1"/>
      <w:sz w:val="18"/>
      <w:szCs w:val="20"/>
    </w:rPr>
  </w:style>
  <w:style w:type="paragraph" w:customStyle="1" w:styleId="TableListBullet">
    <w:name w:val="Table List Bullet"/>
    <w:basedOn w:val="TableBodyText"/>
    <w:qFormat/>
    <w:rsid w:val="00815F2E"/>
    <w:pPr>
      <w:numPr>
        <w:numId w:val="5"/>
      </w:numPr>
    </w:pPr>
  </w:style>
  <w:style w:type="paragraph" w:styleId="Title">
    <w:name w:val="Title"/>
    <w:next w:val="BodyText"/>
    <w:link w:val="TitleChar"/>
    <w:rsid w:val="00815F2E"/>
    <w:pPr>
      <w:spacing w:line="240" w:lineRule="atLeast"/>
      <w:jc w:val="center"/>
    </w:pPr>
    <w:rPr>
      <w:rFonts w:ascii="Arial" w:eastAsiaTheme="majorEastAsia" w:hAnsi="Arial" w:cs="FbReforma Medium"/>
      <w:b/>
      <w:spacing w:val="15"/>
      <w:sz w:val="44"/>
      <w:szCs w:val="36"/>
    </w:rPr>
  </w:style>
  <w:style w:type="character" w:customStyle="1" w:styleId="TitleChar">
    <w:name w:val="Title Char"/>
    <w:basedOn w:val="DefaultParagraphFont"/>
    <w:link w:val="Title"/>
    <w:rsid w:val="00815F2E"/>
    <w:rPr>
      <w:rFonts w:ascii="Arial" w:eastAsiaTheme="majorEastAsia" w:hAnsi="Arial" w:cs="FbReforma Medium"/>
      <w:b/>
      <w:spacing w:val="15"/>
      <w:sz w:val="44"/>
      <w:szCs w:val="36"/>
    </w:rPr>
  </w:style>
  <w:style w:type="paragraph" w:customStyle="1" w:styleId="SuperTitle">
    <w:name w:val="SuperTitle"/>
    <w:next w:val="BodyText"/>
    <w:rsid w:val="00815F2E"/>
    <w:pPr>
      <w:spacing w:before="400" w:line="240" w:lineRule="atLeast"/>
      <w:contextualSpacing/>
    </w:pPr>
    <w:rPr>
      <w:rFonts w:eastAsiaTheme="majorEastAsia" w:cs="FbReforma Medium"/>
      <w:b/>
      <w:color w:val="005BAA"/>
      <w:spacing w:val="15"/>
      <w:sz w:val="72"/>
      <w:szCs w:val="36"/>
    </w:rPr>
  </w:style>
  <w:style w:type="paragraph" w:customStyle="1" w:styleId="Version">
    <w:name w:val="Version"/>
    <w:rsid w:val="00815F2E"/>
    <w:pPr>
      <w:spacing w:line="240" w:lineRule="atLeast"/>
    </w:pPr>
    <w:rPr>
      <w:rFonts w:eastAsiaTheme="majorEastAsia" w:cs="FbReforma Medium"/>
      <w:b/>
      <w:spacing w:val="15"/>
      <w:sz w:val="24"/>
      <w:szCs w:val="36"/>
    </w:rPr>
  </w:style>
  <w:style w:type="paragraph" w:customStyle="1" w:styleId="AllowPageBreak">
    <w:name w:val="AllowPageBreak"/>
    <w:rsid w:val="00815F2E"/>
    <w:pPr>
      <w:widowControl w:val="0"/>
      <w:spacing w:after="60" w:line="240" w:lineRule="auto"/>
    </w:pPr>
    <w:rPr>
      <w:rFonts w:ascii="Times New Roman" w:eastAsia="Times New Roman" w:hAnsi="Times New Roman" w:cs="Times New Roman"/>
      <w:noProof/>
      <w:sz w:val="6"/>
      <w:szCs w:val="6"/>
      <w:lang w:val="en-AU" w:bidi="ar-SA"/>
    </w:rPr>
  </w:style>
  <w:style w:type="paragraph" w:customStyle="1" w:styleId="TableCaption">
    <w:name w:val="Table Caption"/>
    <w:basedOn w:val="BodyText"/>
    <w:next w:val="BodyText"/>
    <w:autoRedefine/>
    <w:qFormat/>
    <w:rsid w:val="00BA71DA"/>
    <w:pPr>
      <w:keepNext/>
      <w:keepLines/>
      <w:ind w:left="850"/>
    </w:pPr>
    <w:rPr>
      <w:rFonts w:asciiTheme="minorHAnsi" w:hAnsiTheme="minorHAnsi"/>
      <w:b/>
      <w:i/>
      <w:color w:val="auto"/>
    </w:rPr>
  </w:style>
  <w:style w:type="paragraph" w:styleId="ListBullet">
    <w:name w:val="List Bullet"/>
    <w:basedOn w:val="BodyText"/>
    <w:qFormat/>
    <w:rsid w:val="00815F2E"/>
    <w:pPr>
      <w:numPr>
        <w:numId w:val="2"/>
      </w:numPr>
      <w:ind w:left="1135" w:hanging="284"/>
    </w:pPr>
    <w:rPr>
      <w:lang w:bidi="ar-SA"/>
    </w:rPr>
  </w:style>
  <w:style w:type="paragraph" w:styleId="ListBullet2">
    <w:name w:val="List Bullet 2"/>
    <w:basedOn w:val="ListBullet"/>
    <w:qFormat/>
    <w:rsid w:val="00815F2E"/>
    <w:pPr>
      <w:numPr>
        <w:numId w:val="3"/>
      </w:numPr>
      <w:ind w:left="1440" w:hanging="288"/>
    </w:pPr>
    <w:rPr>
      <w:color w:val="000000"/>
    </w:rPr>
  </w:style>
  <w:style w:type="paragraph" w:styleId="ListContinue">
    <w:name w:val="List Continue"/>
    <w:basedOn w:val="BodyText"/>
    <w:link w:val="ListContinueChar"/>
    <w:rsid w:val="00815F2E"/>
    <w:pPr>
      <w:ind w:left="1152"/>
    </w:pPr>
  </w:style>
  <w:style w:type="character" w:customStyle="1" w:styleId="ListContinueChar">
    <w:name w:val="List Continue Char"/>
    <w:basedOn w:val="BodyTextChar"/>
    <w:link w:val="ListContinue"/>
    <w:rsid w:val="00815F2E"/>
    <w:rPr>
      <w:rFonts w:ascii="Times New Roman" w:eastAsia="Times New Roman" w:hAnsi="Times New Roman" w:cs="Arial"/>
      <w:color w:val="000000" w:themeColor="text1"/>
      <w:szCs w:val="20"/>
    </w:rPr>
  </w:style>
  <w:style w:type="paragraph" w:styleId="ListContinue2">
    <w:name w:val="List Continue 2"/>
    <w:basedOn w:val="BodyText"/>
    <w:rsid w:val="00815F2E"/>
    <w:pPr>
      <w:ind w:left="1440"/>
    </w:pPr>
    <w:rPr>
      <w:rFonts w:cs="FbReforma Light"/>
      <w:szCs w:val="18"/>
    </w:rPr>
  </w:style>
  <w:style w:type="paragraph" w:customStyle="1" w:styleId="PrefaceHeading">
    <w:name w:val="PrefaceHeading"/>
    <w:next w:val="BodyText"/>
    <w:rsid w:val="00815F2E"/>
    <w:pPr>
      <w:widowControl w:val="0"/>
      <w:spacing w:before="400" w:after="240" w:line="240" w:lineRule="auto"/>
      <w:ind w:left="851"/>
    </w:pPr>
    <w:rPr>
      <w:rFonts w:eastAsia="Times New Roman" w:cs="Times New Roman"/>
      <w:b/>
      <w:noProof/>
      <w:sz w:val="36"/>
      <w:szCs w:val="24"/>
      <w:lang w:bidi="ar-SA"/>
    </w:rPr>
  </w:style>
  <w:style w:type="paragraph" w:customStyle="1" w:styleId="TableListNumber">
    <w:name w:val="Table List Number"/>
    <w:basedOn w:val="TableBodyText"/>
    <w:autoRedefine/>
    <w:qFormat/>
    <w:rsid w:val="00026789"/>
    <w:pPr>
      <w:keepNext/>
      <w:numPr>
        <w:numId w:val="25"/>
      </w:numPr>
      <w:spacing w:line="240" w:lineRule="auto"/>
    </w:pPr>
    <w:rPr>
      <w:szCs w:val="21"/>
    </w:rPr>
  </w:style>
  <w:style w:type="paragraph" w:customStyle="1" w:styleId="TOCTitle">
    <w:name w:val="TOCTitle"/>
    <w:basedOn w:val="Normal"/>
    <w:next w:val="BodyText"/>
    <w:rsid w:val="00815F2E"/>
    <w:pPr>
      <w:pageBreakBefore/>
      <w:spacing w:before="240" w:after="240" w:line="280" w:lineRule="atLeast"/>
    </w:pPr>
    <w:rPr>
      <w:rFonts w:asciiTheme="minorHAnsi" w:hAnsiTheme="minorHAnsi" w:cstheme="minorBidi"/>
      <w:b/>
      <w:sz w:val="36"/>
      <w:lang w:bidi="ar-SA"/>
    </w:rPr>
  </w:style>
  <w:style w:type="paragraph" w:customStyle="1" w:styleId="Notice">
    <w:name w:val="Notice"/>
    <w:rsid w:val="00815F2E"/>
    <w:pPr>
      <w:keepLines/>
      <w:spacing w:before="120" w:line="240" w:lineRule="atLeast"/>
    </w:pPr>
    <w:rPr>
      <w:rFonts w:asciiTheme="majorBidi" w:eastAsia="Times New Roman" w:hAnsiTheme="majorBidi" w:cs="Arial"/>
      <w:noProof/>
      <w:color w:val="000000" w:themeColor="text1"/>
      <w:sz w:val="20"/>
      <w:szCs w:val="20"/>
    </w:rPr>
  </w:style>
  <w:style w:type="paragraph" w:customStyle="1" w:styleId="CodeBlock2">
    <w:name w:val="Code Block 2"/>
    <w:basedOn w:val="CodeBlock"/>
    <w:rsid w:val="00815F2E"/>
    <w:pPr>
      <w:ind w:left="1134"/>
    </w:pPr>
  </w:style>
  <w:style w:type="paragraph" w:customStyle="1" w:styleId="CodeBlock">
    <w:name w:val="Code Block"/>
    <w:basedOn w:val="BodyText"/>
    <w:qFormat/>
    <w:rsid w:val="00815F2E"/>
    <w:pPr>
      <w:shd w:val="clear" w:color="auto" w:fill="D9D9D9" w:themeFill="background1" w:themeFillShade="D9"/>
      <w:spacing w:before="0" w:after="0" w:line="240" w:lineRule="auto"/>
    </w:pPr>
    <w:rPr>
      <w:rFonts w:ascii="Courier New" w:hAnsi="Courier New"/>
      <w:sz w:val="18"/>
    </w:rPr>
  </w:style>
  <w:style w:type="paragraph" w:customStyle="1" w:styleId="CodeBlock3">
    <w:name w:val="Code Block 3"/>
    <w:basedOn w:val="CodeBlock2"/>
    <w:rsid w:val="00815F2E"/>
    <w:pPr>
      <w:ind w:left="1418"/>
    </w:pPr>
  </w:style>
  <w:style w:type="paragraph" w:customStyle="1" w:styleId="ProcedureHeading">
    <w:name w:val="Procedure Heading"/>
    <w:autoRedefine/>
    <w:qFormat/>
    <w:rsid w:val="00815F2E"/>
    <w:pPr>
      <w:keepNext/>
      <w:numPr>
        <w:numId w:val="7"/>
      </w:numPr>
      <w:spacing w:before="120" w:after="120" w:line="240" w:lineRule="auto"/>
      <w:ind w:left="1135" w:hanging="284"/>
    </w:pPr>
    <w:rPr>
      <w:rFonts w:ascii="Times New Roman" w:eastAsiaTheme="majorEastAsia" w:hAnsi="Times New Roman" w:cs="Arial"/>
      <w:b/>
      <w:i/>
      <w:color w:val="000000" w:themeColor="text1"/>
      <w:szCs w:val="20"/>
    </w:rPr>
  </w:style>
  <w:style w:type="paragraph" w:customStyle="1" w:styleId="PrefaceHeading2">
    <w:name w:val="PrefaceHeading 2"/>
    <w:basedOn w:val="PrefaceHeading"/>
    <w:next w:val="BodyText"/>
    <w:qFormat/>
    <w:rsid w:val="00815F2E"/>
    <w:rPr>
      <w:sz w:val="28"/>
    </w:rPr>
  </w:style>
  <w:style w:type="paragraph" w:styleId="Footer">
    <w:name w:val="footer"/>
    <w:basedOn w:val="BodyText"/>
    <w:next w:val="BodyText"/>
    <w:link w:val="FooterChar"/>
    <w:rsid w:val="00815F2E"/>
    <w:pPr>
      <w:tabs>
        <w:tab w:val="right" w:pos="9086"/>
      </w:tabs>
      <w:spacing w:before="0" w:after="0" w:line="240" w:lineRule="auto"/>
      <w:ind w:left="-567"/>
    </w:pPr>
    <w:rPr>
      <w:smallCaps/>
      <w:sz w:val="4"/>
      <w:szCs w:val="17"/>
    </w:rPr>
  </w:style>
  <w:style w:type="character" w:customStyle="1" w:styleId="FooterChar">
    <w:name w:val="Footer Char"/>
    <w:basedOn w:val="DefaultParagraphFont"/>
    <w:link w:val="Footer"/>
    <w:rsid w:val="00815F2E"/>
    <w:rPr>
      <w:rFonts w:ascii="Times New Roman" w:eastAsia="Times New Roman" w:hAnsi="Times New Roman" w:cs="Arial"/>
      <w:smallCaps/>
      <w:color w:val="000000" w:themeColor="text1"/>
      <w:sz w:val="4"/>
      <w:szCs w:val="17"/>
    </w:rPr>
  </w:style>
  <w:style w:type="paragraph" w:styleId="Header">
    <w:name w:val="header"/>
    <w:basedOn w:val="BodyText"/>
    <w:next w:val="BodyText"/>
    <w:link w:val="HeaderChar"/>
    <w:semiHidden/>
    <w:rsid w:val="00815F2E"/>
    <w:pPr>
      <w:tabs>
        <w:tab w:val="center" w:pos="4153"/>
        <w:tab w:val="right" w:pos="9086"/>
      </w:tabs>
      <w:spacing w:before="0" w:after="0" w:line="240" w:lineRule="auto"/>
      <w:ind w:left="-567"/>
    </w:pPr>
    <w:rPr>
      <w:rFonts w:cs="FbReforma Medium"/>
      <w:b/>
      <w:smallCaps/>
      <w:sz w:val="4"/>
    </w:rPr>
  </w:style>
  <w:style w:type="character" w:customStyle="1" w:styleId="HeaderChar">
    <w:name w:val="Header Char"/>
    <w:basedOn w:val="DefaultParagraphFont"/>
    <w:link w:val="Header"/>
    <w:semiHidden/>
    <w:rsid w:val="00815F2E"/>
    <w:rPr>
      <w:rFonts w:ascii="Times New Roman" w:eastAsia="Times New Roman" w:hAnsi="Times New Roman" w:cs="FbReforma Medium"/>
      <w:b/>
      <w:smallCaps/>
      <w:color w:val="000000" w:themeColor="text1"/>
      <w:sz w:val="4"/>
      <w:szCs w:val="20"/>
    </w:rPr>
  </w:style>
  <w:style w:type="character" w:styleId="Hyperlink">
    <w:name w:val="Hyperlink"/>
    <w:basedOn w:val="DefaultParagraphFont"/>
    <w:uiPriority w:val="99"/>
    <w:qFormat/>
    <w:rsid w:val="00BA71DA"/>
    <w:rPr>
      <w:rFonts w:cs="Times New Roman"/>
      <w:color w:val="0000FF"/>
      <w:u w:val="single"/>
    </w:rPr>
  </w:style>
  <w:style w:type="paragraph" w:styleId="Index1">
    <w:name w:val="index 1"/>
    <w:basedOn w:val="BodyText"/>
    <w:next w:val="BodyText"/>
    <w:autoRedefine/>
    <w:uiPriority w:val="99"/>
    <w:rsid w:val="00815F2E"/>
    <w:pPr>
      <w:ind w:firstLine="115"/>
    </w:pPr>
    <w:rPr>
      <w:rFonts w:cs="FbReforma Medium"/>
      <w:color w:val="auto"/>
    </w:rPr>
  </w:style>
  <w:style w:type="paragraph" w:styleId="Index2">
    <w:name w:val="index 2"/>
    <w:basedOn w:val="BodyText"/>
    <w:next w:val="BodyText"/>
    <w:autoRedefine/>
    <w:uiPriority w:val="99"/>
    <w:rsid w:val="00815F2E"/>
    <w:pPr>
      <w:ind w:left="3096" w:hanging="1728"/>
    </w:pPr>
    <w:rPr>
      <w:color w:val="auto"/>
    </w:rPr>
  </w:style>
  <w:style w:type="paragraph" w:styleId="Index3">
    <w:name w:val="index 3"/>
    <w:basedOn w:val="BodyText"/>
    <w:next w:val="BodyText"/>
    <w:autoRedefine/>
    <w:unhideWhenUsed/>
    <w:rsid w:val="00815F2E"/>
    <w:pPr>
      <w:ind w:left="3816" w:hanging="2088"/>
    </w:pPr>
  </w:style>
  <w:style w:type="paragraph" w:styleId="Index4">
    <w:name w:val="index 4"/>
    <w:basedOn w:val="Normal"/>
    <w:next w:val="Normal"/>
    <w:autoRedefine/>
    <w:uiPriority w:val="99"/>
    <w:semiHidden/>
    <w:rsid w:val="00815F2E"/>
    <w:pPr>
      <w:spacing w:after="0"/>
      <w:ind w:left="880" w:hanging="220"/>
    </w:pPr>
    <w:rPr>
      <w:rFonts w:cs="Times New Roman"/>
      <w:szCs w:val="18"/>
    </w:rPr>
  </w:style>
  <w:style w:type="paragraph" w:styleId="Index5">
    <w:name w:val="index 5"/>
    <w:basedOn w:val="Normal"/>
    <w:next w:val="Normal"/>
    <w:autoRedefine/>
    <w:uiPriority w:val="99"/>
    <w:semiHidden/>
    <w:rsid w:val="00815F2E"/>
    <w:pPr>
      <w:spacing w:after="0"/>
      <w:ind w:left="1100" w:hanging="220"/>
    </w:pPr>
    <w:rPr>
      <w:rFonts w:cs="Times New Roman"/>
      <w:szCs w:val="18"/>
    </w:rPr>
  </w:style>
  <w:style w:type="paragraph" w:styleId="Index6">
    <w:name w:val="index 6"/>
    <w:basedOn w:val="Normal"/>
    <w:next w:val="Normal"/>
    <w:autoRedefine/>
    <w:uiPriority w:val="99"/>
    <w:semiHidden/>
    <w:rsid w:val="00815F2E"/>
    <w:pPr>
      <w:spacing w:after="0"/>
      <w:ind w:left="1320" w:hanging="220"/>
    </w:pPr>
    <w:rPr>
      <w:rFonts w:cs="Times New Roman"/>
      <w:szCs w:val="18"/>
    </w:rPr>
  </w:style>
  <w:style w:type="paragraph" w:styleId="Index7">
    <w:name w:val="index 7"/>
    <w:basedOn w:val="Normal"/>
    <w:next w:val="Normal"/>
    <w:autoRedefine/>
    <w:uiPriority w:val="99"/>
    <w:semiHidden/>
    <w:rsid w:val="00815F2E"/>
    <w:pPr>
      <w:spacing w:after="0"/>
      <w:ind w:left="1540" w:hanging="220"/>
    </w:pPr>
    <w:rPr>
      <w:rFonts w:cs="Times New Roman"/>
      <w:szCs w:val="18"/>
    </w:rPr>
  </w:style>
  <w:style w:type="paragraph" w:styleId="Index8">
    <w:name w:val="index 8"/>
    <w:basedOn w:val="Normal"/>
    <w:next w:val="Normal"/>
    <w:autoRedefine/>
    <w:uiPriority w:val="99"/>
    <w:semiHidden/>
    <w:rsid w:val="00815F2E"/>
    <w:pPr>
      <w:spacing w:after="0"/>
      <w:ind w:left="1760" w:hanging="220"/>
    </w:pPr>
    <w:rPr>
      <w:rFonts w:cs="Times New Roman"/>
      <w:szCs w:val="18"/>
    </w:rPr>
  </w:style>
  <w:style w:type="paragraph" w:styleId="Index9">
    <w:name w:val="index 9"/>
    <w:basedOn w:val="Normal"/>
    <w:next w:val="Normal"/>
    <w:autoRedefine/>
    <w:uiPriority w:val="99"/>
    <w:semiHidden/>
    <w:rsid w:val="00815F2E"/>
    <w:pPr>
      <w:spacing w:after="0"/>
      <w:ind w:left="1980" w:hanging="220"/>
    </w:pPr>
    <w:rPr>
      <w:rFonts w:cs="Times New Roman"/>
      <w:szCs w:val="18"/>
    </w:rPr>
  </w:style>
  <w:style w:type="paragraph" w:styleId="IndexHeading">
    <w:name w:val="index heading"/>
    <w:basedOn w:val="BodyText"/>
    <w:next w:val="Index1"/>
    <w:uiPriority w:val="99"/>
    <w:rsid w:val="00815F2E"/>
    <w:pPr>
      <w:shd w:val="clear" w:color="auto" w:fill="A59463"/>
      <w:ind w:firstLine="113"/>
    </w:pPr>
    <w:rPr>
      <w:rFonts w:ascii="Univers LT Std 47 Cn Lt" w:hAnsi="Univers LT Std 47 Cn Lt"/>
      <w:color w:val="auto"/>
    </w:rPr>
  </w:style>
  <w:style w:type="paragraph" w:styleId="ListNumber3">
    <w:name w:val="List Number 3"/>
    <w:basedOn w:val="ListNumber2"/>
    <w:qFormat/>
    <w:rsid w:val="00815F2E"/>
    <w:pPr>
      <w:numPr>
        <w:numId w:val="14"/>
      </w:numPr>
      <w:ind w:left="1728" w:hanging="288"/>
    </w:pPr>
  </w:style>
  <w:style w:type="character" w:customStyle="1" w:styleId="SpecialBold">
    <w:name w:val="Special Bold"/>
    <w:basedOn w:val="DefaultParagraphFont"/>
    <w:rsid w:val="00815F2E"/>
    <w:rPr>
      <w:rFonts w:cs="FbReforma Medium"/>
      <w:b/>
      <w:color w:val="auto"/>
    </w:rPr>
  </w:style>
  <w:style w:type="paragraph" w:styleId="Subtitle">
    <w:name w:val="Subtitle"/>
    <w:next w:val="BodyText"/>
    <w:link w:val="SubtitleChar"/>
    <w:rsid w:val="00815F2E"/>
    <w:pPr>
      <w:numPr>
        <w:ilvl w:val="1"/>
      </w:numPr>
      <w:spacing w:after="240" w:line="240" w:lineRule="atLeast"/>
      <w:jc w:val="center"/>
    </w:pPr>
    <w:rPr>
      <w:rFonts w:ascii="Arial" w:eastAsiaTheme="majorEastAsia" w:hAnsi="Arial" w:cs="FbReforma Medium"/>
      <w:b/>
      <w:spacing w:val="15"/>
      <w:sz w:val="28"/>
      <w:szCs w:val="36"/>
    </w:rPr>
  </w:style>
  <w:style w:type="character" w:customStyle="1" w:styleId="SubtitleChar">
    <w:name w:val="Subtitle Char"/>
    <w:basedOn w:val="DefaultParagraphFont"/>
    <w:link w:val="Subtitle"/>
    <w:rsid w:val="00815F2E"/>
    <w:rPr>
      <w:rFonts w:ascii="Arial" w:eastAsiaTheme="majorEastAsia" w:hAnsi="Arial" w:cs="FbReforma Medium"/>
      <w:b/>
      <w:spacing w:val="15"/>
      <w:sz w:val="28"/>
      <w:szCs w:val="36"/>
    </w:rPr>
  </w:style>
  <w:style w:type="table" w:styleId="TableGrid">
    <w:name w:val="Table Grid"/>
    <w:basedOn w:val="TableNormal"/>
    <w:uiPriority w:val="39"/>
    <w:rsid w:val="00815F2E"/>
    <w:pPr>
      <w:spacing w:after="0" w:line="240" w:lineRule="auto"/>
    </w:pPr>
    <w:rPr>
      <w:rFonts w:ascii="Verdana" w:eastAsiaTheme="minorHAnsi" w:hAnsi="Verdana" w:cs="Tahom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ListContinue">
    <w:name w:val="Table List Continue"/>
    <w:basedOn w:val="TableBodyText"/>
    <w:rsid w:val="00815F2E"/>
    <w:pPr>
      <w:ind w:left="284"/>
    </w:pPr>
  </w:style>
  <w:style w:type="paragraph" w:styleId="TOC1">
    <w:name w:val="toc 1"/>
    <w:next w:val="BodyText"/>
    <w:autoRedefine/>
    <w:uiPriority w:val="39"/>
    <w:rsid w:val="00815F2E"/>
    <w:pPr>
      <w:tabs>
        <w:tab w:val="left" w:pos="360"/>
        <w:tab w:val="right" w:leader="dot" w:pos="9062"/>
      </w:tabs>
      <w:spacing w:before="120" w:after="120" w:line="240" w:lineRule="atLeast"/>
    </w:pPr>
    <w:rPr>
      <w:rFonts w:ascii="Arial" w:eastAsia="Times New Roman" w:hAnsi="Arial" w:cs="Times New Roman"/>
      <w:b/>
      <w:bCs/>
      <w:noProof/>
      <w:sz w:val="20"/>
      <w:szCs w:val="20"/>
    </w:rPr>
  </w:style>
  <w:style w:type="paragraph" w:styleId="TOC2">
    <w:name w:val="toc 2"/>
    <w:basedOn w:val="TOC1"/>
    <w:next w:val="BodyText"/>
    <w:autoRedefine/>
    <w:uiPriority w:val="39"/>
    <w:rsid w:val="006D42ED"/>
    <w:pPr>
      <w:tabs>
        <w:tab w:val="clear" w:pos="360"/>
        <w:tab w:val="clear" w:pos="9062"/>
        <w:tab w:val="left" w:pos="936"/>
        <w:tab w:val="right" w:leader="dot" w:pos="9072"/>
      </w:tabs>
      <w:spacing w:before="0"/>
      <w:ind w:left="981" w:right="567" w:hanging="624"/>
    </w:pPr>
    <w:rPr>
      <w:b w:val="0"/>
      <w:bCs w:val="0"/>
      <w:lang w:bidi="ar-SA"/>
    </w:rPr>
  </w:style>
  <w:style w:type="paragraph" w:styleId="TOC3">
    <w:name w:val="toc 3"/>
    <w:basedOn w:val="TOC2"/>
    <w:next w:val="BodyText"/>
    <w:autoRedefine/>
    <w:uiPriority w:val="39"/>
    <w:rsid w:val="006D42ED"/>
    <w:pPr>
      <w:tabs>
        <w:tab w:val="clear" w:pos="936"/>
        <w:tab w:val="left" w:pos="1701"/>
      </w:tabs>
      <w:ind w:left="1701" w:hanging="765"/>
    </w:pPr>
    <w:rPr>
      <w:iCs/>
    </w:rPr>
  </w:style>
  <w:style w:type="paragraph" w:styleId="TOCHeading">
    <w:name w:val="TOC Heading"/>
    <w:basedOn w:val="BodyText"/>
    <w:next w:val="BodyText"/>
    <w:rsid w:val="00815F2E"/>
    <w:pPr>
      <w:ind w:left="0"/>
    </w:pPr>
    <w:rPr>
      <w:b/>
      <w:color w:val="auto"/>
      <w:sz w:val="36"/>
    </w:rPr>
  </w:style>
  <w:style w:type="paragraph" w:styleId="NoSpacing">
    <w:name w:val="No Spacing"/>
    <w:uiPriority w:val="1"/>
    <w:qFormat/>
    <w:rsid w:val="00815F2E"/>
    <w:pPr>
      <w:spacing w:after="0" w:line="240" w:lineRule="auto"/>
    </w:pPr>
    <w:rPr>
      <w:rFonts w:ascii="Breuer Text" w:eastAsiaTheme="minorHAnsi" w:hAnsi="Breuer Text" w:cs="Tahoma"/>
      <w:sz w:val="20"/>
      <w:szCs w:val="20"/>
    </w:rPr>
  </w:style>
  <w:style w:type="paragraph" w:styleId="BalloonText">
    <w:name w:val="Balloon Text"/>
    <w:basedOn w:val="Normal"/>
    <w:link w:val="BalloonTextChar"/>
    <w:uiPriority w:val="99"/>
    <w:semiHidden/>
    <w:rsid w:val="00815F2E"/>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815F2E"/>
    <w:rPr>
      <w:rFonts w:ascii="Tahoma" w:eastAsia="Times New Roman" w:hAnsi="Tahoma" w:cs="Tahoma"/>
      <w:sz w:val="16"/>
      <w:szCs w:val="16"/>
    </w:rPr>
  </w:style>
  <w:style w:type="paragraph" w:customStyle="1" w:styleId="Byline">
    <w:name w:val="Byline"/>
    <w:rsid w:val="00815F2E"/>
    <w:pPr>
      <w:spacing w:line="240" w:lineRule="atLeast"/>
      <w:jc w:val="center"/>
    </w:pPr>
    <w:rPr>
      <w:rFonts w:ascii="Arial Bold" w:eastAsiaTheme="majorEastAsia" w:hAnsi="Arial Bold" w:cs="FbReforma Medium"/>
      <w:b/>
      <w:spacing w:val="15"/>
      <w:sz w:val="24"/>
      <w:szCs w:val="36"/>
    </w:rPr>
  </w:style>
  <w:style w:type="paragraph" w:customStyle="1" w:styleId="LOFTitle">
    <w:name w:val="LOFTitle"/>
    <w:basedOn w:val="BodyText"/>
    <w:next w:val="BodyText"/>
    <w:rsid w:val="00815F2E"/>
    <w:pPr>
      <w:keepNext/>
      <w:pageBreakBefore/>
      <w:spacing w:before="480" w:after="240" w:line="240" w:lineRule="auto"/>
      <w:ind w:left="0"/>
    </w:pPr>
    <w:rPr>
      <w:rFonts w:asciiTheme="minorHAnsi" w:hAnsiTheme="minorHAnsi"/>
      <w:b/>
      <w:iCs/>
      <w:color w:val="auto"/>
      <w:sz w:val="36"/>
      <w:szCs w:val="48"/>
      <w:lang w:val="en-AU" w:bidi="ar-SA"/>
    </w:rPr>
  </w:style>
  <w:style w:type="paragraph" w:styleId="ListBullet3">
    <w:name w:val="List Bullet 3"/>
    <w:basedOn w:val="ListBullet2"/>
    <w:qFormat/>
    <w:rsid w:val="00815F2E"/>
    <w:pPr>
      <w:numPr>
        <w:numId w:val="4"/>
      </w:numPr>
      <w:spacing w:after="60"/>
      <w:ind w:left="1728" w:hanging="288"/>
    </w:pPr>
  </w:style>
  <w:style w:type="paragraph" w:styleId="ListContinue3">
    <w:name w:val="List Continue 3"/>
    <w:basedOn w:val="BodyText"/>
    <w:rsid w:val="00815F2E"/>
    <w:pPr>
      <w:ind w:left="1728"/>
    </w:pPr>
    <w:rPr>
      <w:rFonts w:cs="FbReforma Light"/>
      <w:szCs w:val="18"/>
    </w:rPr>
  </w:style>
  <w:style w:type="paragraph" w:styleId="Caption">
    <w:name w:val="caption"/>
    <w:next w:val="BodyText"/>
    <w:link w:val="CaptionChar"/>
    <w:autoRedefine/>
    <w:unhideWhenUsed/>
    <w:qFormat/>
    <w:rsid w:val="00BA71DA"/>
    <w:pPr>
      <w:spacing w:line="240" w:lineRule="auto"/>
      <w:ind w:left="851"/>
    </w:pPr>
    <w:rPr>
      <w:rFonts w:eastAsia="Times New Roman" w:cs="Arial"/>
      <w:b/>
      <w:bCs/>
      <w:i/>
      <w:szCs w:val="20"/>
    </w:rPr>
  </w:style>
  <w:style w:type="character" w:customStyle="1" w:styleId="CaptionChar">
    <w:name w:val="Caption Char"/>
    <w:link w:val="Caption"/>
    <w:rsid w:val="00B20B2E"/>
    <w:rPr>
      <w:rFonts w:eastAsia="Times New Roman" w:cs="Arial"/>
      <w:b/>
      <w:bCs/>
      <w:i/>
      <w:szCs w:val="20"/>
    </w:rPr>
  </w:style>
  <w:style w:type="paragraph" w:styleId="TOC5">
    <w:name w:val="toc 5"/>
    <w:next w:val="Normal"/>
    <w:uiPriority w:val="39"/>
    <w:rsid w:val="00815F2E"/>
    <w:pPr>
      <w:tabs>
        <w:tab w:val="left" w:pos="1701"/>
        <w:tab w:val="right" w:leader="dot" w:pos="9072"/>
      </w:tabs>
      <w:spacing w:after="60" w:line="240" w:lineRule="auto"/>
      <w:ind w:left="1701"/>
    </w:pPr>
    <w:rPr>
      <w:rFonts w:ascii="Arial Bold" w:eastAsia="Times New Roman" w:hAnsi="Arial Bold" w:cs="Times New Roman"/>
      <w:b/>
      <w:noProof/>
      <w:sz w:val="20"/>
      <w:szCs w:val="20"/>
    </w:rPr>
  </w:style>
  <w:style w:type="paragraph" w:styleId="TOC4">
    <w:name w:val="toc 4"/>
    <w:next w:val="TOC2"/>
    <w:uiPriority w:val="39"/>
    <w:rsid w:val="00815F2E"/>
    <w:pPr>
      <w:numPr>
        <w:numId w:val="1"/>
      </w:numPr>
      <w:tabs>
        <w:tab w:val="left" w:pos="851"/>
        <w:tab w:val="right" w:leader="dot" w:pos="9072"/>
      </w:tabs>
      <w:spacing w:after="60" w:line="240" w:lineRule="auto"/>
    </w:pPr>
    <w:rPr>
      <w:rFonts w:ascii="Univers LT Std 47 Cn Lt" w:eastAsia="Times New Roman" w:hAnsi="Univers LT Std 47 Cn Lt" w:cs="Times New Roman"/>
      <w:sz w:val="20"/>
      <w:szCs w:val="20"/>
    </w:rPr>
  </w:style>
  <w:style w:type="character" w:customStyle="1" w:styleId="Bold">
    <w:name w:val="Bold"/>
    <w:basedOn w:val="DefaultParagraphFont"/>
    <w:rsid w:val="00815F2E"/>
    <w:rPr>
      <w:rFonts w:cs="Times New Roman"/>
      <w:b/>
    </w:rPr>
  </w:style>
  <w:style w:type="paragraph" w:styleId="TOC6">
    <w:name w:val="toc 6"/>
    <w:basedOn w:val="Normal"/>
    <w:next w:val="Normal"/>
    <w:autoRedefine/>
    <w:uiPriority w:val="39"/>
    <w:rsid w:val="00815F2E"/>
    <w:pPr>
      <w:spacing w:after="0"/>
      <w:ind w:left="720"/>
    </w:pPr>
    <w:rPr>
      <w:rFonts w:asciiTheme="minorHAnsi" w:hAnsiTheme="minorHAnsi" w:cs="Times New Roman"/>
    </w:rPr>
  </w:style>
  <w:style w:type="paragraph" w:styleId="TOC7">
    <w:name w:val="toc 7"/>
    <w:basedOn w:val="Normal"/>
    <w:next w:val="Normal"/>
    <w:autoRedefine/>
    <w:uiPriority w:val="39"/>
    <w:rsid w:val="00815F2E"/>
    <w:pPr>
      <w:spacing w:after="0"/>
      <w:ind w:left="900"/>
    </w:pPr>
    <w:rPr>
      <w:rFonts w:asciiTheme="minorHAnsi" w:hAnsiTheme="minorHAnsi" w:cs="Times New Roman"/>
    </w:rPr>
  </w:style>
  <w:style w:type="paragraph" w:styleId="TOC8">
    <w:name w:val="toc 8"/>
    <w:basedOn w:val="Normal"/>
    <w:next w:val="Normal"/>
    <w:autoRedefine/>
    <w:uiPriority w:val="39"/>
    <w:rsid w:val="00815F2E"/>
    <w:pPr>
      <w:spacing w:after="0"/>
      <w:ind w:left="1080"/>
    </w:pPr>
    <w:rPr>
      <w:rFonts w:asciiTheme="minorHAnsi" w:hAnsiTheme="minorHAnsi" w:cs="Times New Roman"/>
    </w:rPr>
  </w:style>
  <w:style w:type="paragraph" w:styleId="TOC9">
    <w:name w:val="toc 9"/>
    <w:basedOn w:val="Normal"/>
    <w:next w:val="Normal"/>
    <w:autoRedefine/>
    <w:uiPriority w:val="39"/>
    <w:rsid w:val="00815F2E"/>
    <w:pPr>
      <w:spacing w:after="0"/>
      <w:ind w:left="1260"/>
    </w:pPr>
    <w:rPr>
      <w:rFonts w:asciiTheme="minorHAnsi" w:hAnsiTheme="minorHAnsi" w:cs="Times New Roman"/>
    </w:rPr>
  </w:style>
  <w:style w:type="paragraph" w:styleId="TableofFigures">
    <w:name w:val="table of figures"/>
    <w:basedOn w:val="Bibliography"/>
    <w:next w:val="Normal"/>
    <w:uiPriority w:val="99"/>
    <w:unhideWhenUsed/>
    <w:rsid w:val="005F1F07"/>
    <w:pPr>
      <w:tabs>
        <w:tab w:val="right" w:leader="dot" w:pos="9072"/>
      </w:tabs>
      <w:spacing w:before="60" w:after="60"/>
      <w:ind w:left="993" w:right="569" w:hanging="993"/>
    </w:pPr>
    <w:rPr>
      <w:rFonts w:asciiTheme="minorHAnsi" w:hAnsiTheme="minorHAnsi"/>
      <w:noProof/>
    </w:rPr>
  </w:style>
  <w:style w:type="paragraph" w:styleId="Bibliography">
    <w:name w:val="Bibliography"/>
    <w:basedOn w:val="Normal"/>
    <w:next w:val="Normal"/>
    <w:uiPriority w:val="37"/>
    <w:semiHidden/>
    <w:unhideWhenUsed/>
    <w:rsid w:val="00815F2E"/>
  </w:style>
  <w:style w:type="table" w:styleId="LightList-Accent5">
    <w:name w:val="Light List Accent 5"/>
    <w:basedOn w:val="TableNormal"/>
    <w:uiPriority w:val="61"/>
    <w:rsid w:val="00815F2E"/>
    <w:pPr>
      <w:spacing w:after="0" w:line="240" w:lineRule="auto"/>
    </w:pPr>
    <w:rPr>
      <w:rFonts w:ascii="Verdana" w:eastAsiaTheme="minorHAnsi" w:hAnsi="Verdana" w:cs="Tahoma"/>
      <w:sz w:val="20"/>
      <w:szCs w:val="20"/>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BoldItalic">
    <w:name w:val="Bold Italic"/>
    <w:rsid w:val="00815F2E"/>
    <w:rPr>
      <w:b/>
      <w:i/>
    </w:rPr>
  </w:style>
  <w:style w:type="character" w:styleId="PlaceholderText">
    <w:name w:val="Placeholder Text"/>
    <w:basedOn w:val="DefaultParagraphFont"/>
    <w:uiPriority w:val="99"/>
    <w:semiHidden/>
    <w:rsid w:val="00815F2E"/>
    <w:rPr>
      <w:color w:val="808080"/>
    </w:rPr>
  </w:style>
  <w:style w:type="paragraph" w:styleId="FootnoteText">
    <w:name w:val="footnote text"/>
    <w:basedOn w:val="Normal"/>
    <w:link w:val="FootnoteTextChar"/>
    <w:uiPriority w:val="99"/>
    <w:unhideWhenUsed/>
    <w:rsid w:val="00815F2E"/>
    <w:pPr>
      <w:spacing w:after="0" w:line="240" w:lineRule="auto"/>
    </w:pPr>
    <w:rPr>
      <w:rFonts w:asciiTheme="majorBidi" w:hAnsiTheme="majorBidi"/>
      <w:sz w:val="16"/>
    </w:rPr>
  </w:style>
  <w:style w:type="character" w:customStyle="1" w:styleId="FootnoteTextChar">
    <w:name w:val="Footnote Text Char"/>
    <w:basedOn w:val="DefaultParagraphFont"/>
    <w:link w:val="FootnoteText"/>
    <w:uiPriority w:val="99"/>
    <w:rsid w:val="00815F2E"/>
    <w:rPr>
      <w:rFonts w:asciiTheme="majorBidi" w:eastAsia="Times New Roman" w:hAnsiTheme="majorBidi" w:cs="Tahoma"/>
      <w:sz w:val="16"/>
      <w:szCs w:val="20"/>
    </w:rPr>
  </w:style>
  <w:style w:type="character" w:styleId="FootnoteReference">
    <w:name w:val="footnote reference"/>
    <w:basedOn w:val="DefaultParagraphFont"/>
    <w:uiPriority w:val="99"/>
    <w:semiHidden/>
    <w:unhideWhenUsed/>
    <w:rsid w:val="00815F2E"/>
    <w:rPr>
      <w:vertAlign w:val="superscript"/>
    </w:rPr>
  </w:style>
  <w:style w:type="paragraph" w:styleId="EndnoteText">
    <w:name w:val="endnote text"/>
    <w:basedOn w:val="Normal"/>
    <w:link w:val="EndnoteTextChar"/>
    <w:uiPriority w:val="99"/>
    <w:semiHidden/>
    <w:rsid w:val="00815F2E"/>
    <w:pPr>
      <w:spacing w:after="0" w:line="240" w:lineRule="auto"/>
    </w:pPr>
  </w:style>
  <w:style w:type="character" w:customStyle="1" w:styleId="EndnoteTextChar">
    <w:name w:val="Endnote Text Char"/>
    <w:basedOn w:val="DefaultParagraphFont"/>
    <w:link w:val="EndnoteText"/>
    <w:uiPriority w:val="99"/>
    <w:semiHidden/>
    <w:rsid w:val="00815F2E"/>
    <w:rPr>
      <w:rFonts w:ascii="Verdana" w:eastAsia="Times New Roman" w:hAnsi="Verdana" w:cs="Tahoma"/>
      <w:szCs w:val="20"/>
    </w:rPr>
  </w:style>
  <w:style w:type="character" w:styleId="EndnoteReference">
    <w:name w:val="endnote reference"/>
    <w:basedOn w:val="DefaultParagraphFont"/>
    <w:uiPriority w:val="99"/>
    <w:semiHidden/>
    <w:rsid w:val="00815F2E"/>
    <w:rPr>
      <w:vertAlign w:val="superscript"/>
    </w:rPr>
  </w:style>
  <w:style w:type="character" w:styleId="CommentReference">
    <w:name w:val="annotation reference"/>
    <w:basedOn w:val="DefaultParagraphFont"/>
    <w:uiPriority w:val="99"/>
    <w:semiHidden/>
    <w:unhideWhenUsed/>
    <w:rsid w:val="00815F2E"/>
    <w:rPr>
      <w:sz w:val="16"/>
      <w:szCs w:val="16"/>
    </w:rPr>
  </w:style>
  <w:style w:type="paragraph" w:styleId="CommentText">
    <w:name w:val="annotation text"/>
    <w:basedOn w:val="Normal"/>
    <w:link w:val="CommentTextChar"/>
    <w:uiPriority w:val="99"/>
    <w:semiHidden/>
    <w:unhideWhenUsed/>
    <w:rsid w:val="00815F2E"/>
    <w:pPr>
      <w:spacing w:line="240" w:lineRule="auto"/>
    </w:pPr>
  </w:style>
  <w:style w:type="character" w:customStyle="1" w:styleId="CommentTextChar">
    <w:name w:val="Comment Text Char"/>
    <w:basedOn w:val="DefaultParagraphFont"/>
    <w:link w:val="CommentText"/>
    <w:uiPriority w:val="99"/>
    <w:semiHidden/>
    <w:rsid w:val="00815F2E"/>
    <w:rPr>
      <w:rFonts w:ascii="Verdana" w:eastAsia="Times New Roman" w:hAnsi="Verdana" w:cs="Tahoma"/>
      <w:szCs w:val="20"/>
    </w:rPr>
  </w:style>
  <w:style w:type="paragraph" w:styleId="CommentSubject">
    <w:name w:val="annotation subject"/>
    <w:basedOn w:val="CommentText"/>
    <w:next w:val="CommentText"/>
    <w:link w:val="CommentSubjectChar"/>
    <w:uiPriority w:val="99"/>
    <w:semiHidden/>
    <w:unhideWhenUsed/>
    <w:rsid w:val="00815F2E"/>
    <w:rPr>
      <w:b/>
      <w:bCs/>
    </w:rPr>
  </w:style>
  <w:style w:type="character" w:customStyle="1" w:styleId="CommentSubjectChar">
    <w:name w:val="Comment Subject Char"/>
    <w:basedOn w:val="CommentTextChar"/>
    <w:link w:val="CommentSubject"/>
    <w:uiPriority w:val="99"/>
    <w:semiHidden/>
    <w:rsid w:val="00815F2E"/>
    <w:rPr>
      <w:rFonts w:ascii="Verdana" w:eastAsia="Times New Roman" w:hAnsi="Verdana" w:cs="Tahoma"/>
      <w:b/>
      <w:bCs/>
      <w:szCs w:val="20"/>
    </w:rPr>
  </w:style>
  <w:style w:type="paragraph" w:customStyle="1" w:styleId="TableListBullet2">
    <w:name w:val="Table List Bullet 2"/>
    <w:basedOn w:val="TableBodyText"/>
    <w:qFormat/>
    <w:rsid w:val="00815F2E"/>
    <w:pPr>
      <w:numPr>
        <w:numId w:val="10"/>
      </w:numPr>
      <w:ind w:left="576" w:hanging="288"/>
    </w:pPr>
  </w:style>
  <w:style w:type="paragraph" w:customStyle="1" w:styleId="TableListNumber2">
    <w:name w:val="Table List Number 2"/>
    <w:basedOn w:val="TableBodyText"/>
    <w:qFormat/>
    <w:rsid w:val="00240655"/>
    <w:pPr>
      <w:numPr>
        <w:numId w:val="11"/>
      </w:numPr>
      <w:ind w:left="564" w:hanging="283"/>
    </w:pPr>
  </w:style>
  <w:style w:type="paragraph" w:customStyle="1" w:styleId="TableListNumber3">
    <w:name w:val="Table List Number 3"/>
    <w:basedOn w:val="TableBodyText"/>
    <w:rsid w:val="00815F2E"/>
    <w:pPr>
      <w:numPr>
        <w:numId w:val="6"/>
      </w:numPr>
    </w:pPr>
  </w:style>
  <w:style w:type="paragraph" w:customStyle="1" w:styleId="TableListBullet3">
    <w:name w:val="Table List Bullet 3"/>
    <w:basedOn w:val="TableBodyText"/>
    <w:qFormat/>
    <w:rsid w:val="00815F2E"/>
    <w:pPr>
      <w:numPr>
        <w:numId w:val="12"/>
      </w:numPr>
      <w:ind w:left="864" w:hanging="288"/>
    </w:pPr>
  </w:style>
  <w:style w:type="paragraph" w:customStyle="1" w:styleId="TableListContinue2">
    <w:name w:val="Table List Continue 2"/>
    <w:basedOn w:val="TableBodyText"/>
    <w:rsid w:val="00815F2E"/>
    <w:pPr>
      <w:ind w:left="567"/>
    </w:pPr>
  </w:style>
  <w:style w:type="paragraph" w:customStyle="1" w:styleId="TableListContinue3">
    <w:name w:val="Table List Continue 3"/>
    <w:basedOn w:val="TableBodyText"/>
    <w:rsid w:val="00815F2E"/>
    <w:pPr>
      <w:ind w:left="851"/>
    </w:pPr>
  </w:style>
  <w:style w:type="paragraph" w:customStyle="1" w:styleId="TableCode">
    <w:name w:val="Table Code"/>
    <w:basedOn w:val="Normal"/>
    <w:locked/>
    <w:rsid w:val="00815F2E"/>
    <w:pPr>
      <w:keepNext/>
      <w:tabs>
        <w:tab w:val="left" w:pos="284"/>
        <w:tab w:val="left" w:pos="567"/>
        <w:tab w:val="left" w:pos="1134"/>
        <w:tab w:val="left" w:pos="1418"/>
        <w:tab w:val="left" w:pos="1701"/>
        <w:tab w:val="left" w:pos="1985"/>
        <w:tab w:val="left" w:pos="2268"/>
        <w:tab w:val="left" w:pos="3402"/>
      </w:tabs>
      <w:spacing w:before="30" w:after="30"/>
    </w:pPr>
    <w:rPr>
      <w:rFonts w:ascii="Courier New" w:hAnsi="Courier New" w:cs="Arial"/>
      <w:snapToGrid w:val="0"/>
      <w:color w:val="000000"/>
      <w:sz w:val="16"/>
    </w:rPr>
  </w:style>
  <w:style w:type="paragraph" w:customStyle="1" w:styleId="PrefaceHeading3">
    <w:name w:val="PrefaceHeading 3"/>
    <w:basedOn w:val="PrefaceHeading2"/>
    <w:next w:val="BodyText"/>
    <w:rsid w:val="00815F2E"/>
    <w:rPr>
      <w:sz w:val="24"/>
    </w:rPr>
  </w:style>
  <w:style w:type="paragraph" w:customStyle="1" w:styleId="LOTTitle">
    <w:name w:val="LOTTitle"/>
    <w:basedOn w:val="LOFTitle"/>
    <w:rsid w:val="00815F2E"/>
  </w:style>
  <w:style w:type="character" w:styleId="Emphasis">
    <w:name w:val="Emphasis"/>
    <w:basedOn w:val="DefaultParagraphFont"/>
    <w:rsid w:val="00815F2E"/>
    <w:rPr>
      <w:i/>
      <w:iCs/>
    </w:rPr>
  </w:style>
  <w:style w:type="table" w:styleId="TableGrid1">
    <w:name w:val="Table Grid 1"/>
    <w:basedOn w:val="TableNormal"/>
    <w:uiPriority w:val="99"/>
    <w:unhideWhenUsed/>
    <w:rsid w:val="00815F2E"/>
    <w:pPr>
      <w:spacing w:line="240" w:lineRule="atLeast"/>
    </w:pPr>
    <w:rPr>
      <w:rFonts w:ascii="Times New Roman" w:hAnsi="Times New Roman"/>
      <w:sz w:val="20"/>
    </w:rPr>
    <w:tblPr>
      <w:tblBorders>
        <w:top w:val="single" w:sz="2" w:space="0" w:color="2B9CC4"/>
        <w:left w:val="single" w:sz="2" w:space="0" w:color="2B9CC4"/>
        <w:bottom w:val="single" w:sz="2" w:space="0" w:color="2B9CC4"/>
        <w:right w:val="single" w:sz="2" w:space="0" w:color="2B9CC4"/>
        <w:insideH w:val="single" w:sz="2" w:space="0" w:color="2B9CC4"/>
        <w:insideV w:val="single" w:sz="2" w:space="0" w:color="2B9CC4"/>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tyle1">
    <w:name w:val="Style1"/>
    <w:basedOn w:val="TableHeading"/>
    <w:rsid w:val="00815F2E"/>
  </w:style>
  <w:style w:type="table" w:customStyle="1" w:styleId="TableGridBlue">
    <w:name w:val="Table Grid Blue"/>
    <w:basedOn w:val="TableGrid1"/>
    <w:uiPriority w:val="99"/>
    <w:rsid w:val="00EA4FED"/>
    <w:pPr>
      <w:spacing w:after="0" w:line="240" w:lineRule="auto"/>
    </w:pPr>
    <w:tblPr>
      <w:tblInd w:w="1015" w:type="dxa"/>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BasicTable">
    <w:name w:val="Basic Table"/>
    <w:basedOn w:val="TableNormal"/>
    <w:uiPriority w:val="99"/>
    <w:qFormat/>
    <w:rsid w:val="00B20B2E"/>
    <w:pPr>
      <w:spacing w:after="0" w:line="240" w:lineRule="auto"/>
    </w:pPr>
    <w:rPr>
      <w:rFonts w:ascii="Verdana" w:eastAsia="Times New Roman" w:hAnsi="Verdana" w:cs="Tahoma"/>
      <w:sz w:val="18"/>
      <w:szCs w:val="20"/>
    </w:rPr>
    <w:tblPr>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blStylePr w:type="firstRow">
      <w:rPr>
        <w:rFonts w:cstheme="minorBidi"/>
      </w:rPr>
      <w:tblPr/>
      <w:trPr>
        <w:tblHeader/>
      </w:trPr>
      <w:tcPr>
        <w:tcBorders>
          <w:top w:val="single" w:sz="2" w:space="0" w:color="auto"/>
          <w:left w:val="single" w:sz="2" w:space="0" w:color="auto"/>
          <w:bottom w:val="single" w:sz="2" w:space="0" w:color="auto"/>
          <w:right w:val="single" w:sz="2" w:space="0" w:color="auto"/>
          <w:insideH w:val="nil"/>
          <w:insideV w:val="single" w:sz="2" w:space="0" w:color="auto"/>
          <w:tl2br w:val="nil"/>
          <w:tr2bl w:val="nil"/>
        </w:tcBorders>
        <w:shd w:val="clear" w:color="auto" w:fill="D9D9D9" w:themeFill="background1" w:themeFillShade="D9"/>
      </w:tcPr>
    </w:tblStylePr>
  </w:style>
  <w:style w:type="paragraph" w:customStyle="1" w:styleId="Breakpage">
    <w:name w:val="Break page"/>
    <w:basedOn w:val="Normal"/>
    <w:rsid w:val="00C03789"/>
    <w:pPr>
      <w:keepNext/>
      <w:pageBreakBefore/>
      <w:spacing w:before="80" w:after="40" w:line="264" w:lineRule="auto"/>
      <w:ind w:left="2347" w:hanging="2347"/>
    </w:pPr>
    <w:rPr>
      <w:rFonts w:ascii="Arial" w:hAnsi="Arial" w:cs="Arial"/>
      <w:color w:val="FF6600"/>
      <w:sz w:val="16"/>
      <w:szCs w:val="18"/>
    </w:rPr>
  </w:style>
  <w:style w:type="paragraph" w:customStyle="1" w:styleId="Figure">
    <w:name w:val="Figure"/>
    <w:rsid w:val="00913134"/>
    <w:pPr>
      <w:spacing w:before="120" w:after="40" w:line="240" w:lineRule="auto"/>
      <w:ind w:left="-567" w:right="-567"/>
      <w:jc w:val="center"/>
    </w:pPr>
    <w:rPr>
      <w:rFonts w:ascii="Times New Roman" w:eastAsia="Times New Roman" w:hAnsi="Times New Roman" w:cs="Miriam"/>
      <w:i/>
      <w:iCs/>
      <w:sz w:val="20"/>
      <w:szCs w:val="20"/>
    </w:rPr>
  </w:style>
  <w:style w:type="paragraph" w:styleId="ListBullet4">
    <w:name w:val="List Bullet 4"/>
    <w:basedOn w:val="ListBullet3"/>
    <w:uiPriority w:val="99"/>
    <w:unhideWhenUsed/>
    <w:rsid w:val="00197250"/>
    <w:pPr>
      <w:ind w:left="2127"/>
    </w:pPr>
  </w:style>
  <w:style w:type="paragraph" w:styleId="ListBullet5">
    <w:name w:val="List Bullet 5"/>
    <w:basedOn w:val="ListBullet4"/>
    <w:uiPriority w:val="99"/>
    <w:unhideWhenUsed/>
    <w:rsid w:val="00197250"/>
    <w:pPr>
      <w:ind w:left="2552"/>
    </w:pPr>
  </w:style>
  <w:style w:type="character" w:customStyle="1" w:styleId="HotSpot">
    <w:name w:val="HotSpot"/>
    <w:basedOn w:val="Hyperlink"/>
    <w:qFormat/>
    <w:rsid w:val="00BA71DA"/>
    <w:rPr>
      <w:rFonts w:cs="Times New Roman"/>
      <w:color w:val="0000FF"/>
      <w:u w:val="single"/>
    </w:rPr>
  </w:style>
  <w:style w:type="paragraph" w:customStyle="1" w:styleId="NormalMLNX">
    <w:name w:val="Normal MLNX"/>
    <w:basedOn w:val="Normal"/>
    <w:rsid w:val="002C644D"/>
    <w:rPr>
      <w:sz w:val="20"/>
    </w:rPr>
  </w:style>
  <w:style w:type="paragraph" w:styleId="NormalWeb">
    <w:name w:val="Normal (Web)"/>
    <w:basedOn w:val="Normal"/>
    <w:uiPriority w:val="99"/>
    <w:unhideWhenUsed/>
    <w:rsid w:val="00332198"/>
    <w:pPr>
      <w:spacing w:before="100" w:beforeAutospacing="1" w:after="100" w:afterAutospacing="1" w:line="240" w:lineRule="auto"/>
    </w:pPr>
    <w:rPr>
      <w:rFonts w:ascii="Times New Roman" w:hAnsi="Times New Roman" w:cs="Times New Roman"/>
      <w:sz w:val="24"/>
      <w:szCs w:val="24"/>
      <w:lang w:bidi="ar-SA"/>
    </w:rPr>
  </w:style>
  <w:style w:type="character" w:styleId="FollowedHyperlink">
    <w:name w:val="FollowedHyperlink"/>
    <w:basedOn w:val="DefaultParagraphFont"/>
    <w:uiPriority w:val="99"/>
    <w:semiHidden/>
    <w:unhideWhenUsed/>
    <w:rsid w:val="00332198"/>
    <w:rPr>
      <w:color w:val="800080" w:themeColor="followedHyperlink"/>
      <w:u w:val="single"/>
    </w:rPr>
  </w:style>
  <w:style w:type="paragraph" w:styleId="ListParagraph">
    <w:name w:val="List Paragraph"/>
    <w:basedOn w:val="Normal"/>
    <w:uiPriority w:val="34"/>
    <w:qFormat/>
    <w:rsid w:val="00FA4C59"/>
    <w:pPr>
      <w:widowControl w:val="0"/>
      <w:spacing w:after="0" w:line="240" w:lineRule="auto"/>
      <w:ind w:firstLineChars="200" w:firstLine="420"/>
      <w:jc w:val="both"/>
    </w:pPr>
    <w:rPr>
      <w:rFonts w:ascii="Calibri" w:eastAsia="SimSun" w:hAnsi="Calibri" w:cs="Times New Roman"/>
      <w:kern w:val="2"/>
      <w:sz w:val="21"/>
      <w:szCs w:val="22"/>
      <w:lang w:eastAsia="zh-CN" w:bidi="ar-SA"/>
    </w:rPr>
  </w:style>
  <w:style w:type="paragraph" w:styleId="Revision">
    <w:name w:val="Revision"/>
    <w:hidden/>
    <w:uiPriority w:val="99"/>
    <w:semiHidden/>
    <w:rsid w:val="00FA4C59"/>
    <w:pPr>
      <w:spacing w:after="0" w:line="240" w:lineRule="auto"/>
    </w:pPr>
    <w:rPr>
      <w:rFonts w:ascii="Verdana" w:eastAsia="Times New Roman" w:hAnsi="Verdana" w:cs="Tahoma"/>
      <w:szCs w:val="20"/>
    </w:rPr>
  </w:style>
  <w:style w:type="paragraph" w:customStyle="1" w:styleId="TableBodyTextCentered">
    <w:name w:val="Table Body Text Centered"/>
    <w:basedOn w:val="TableBodyText"/>
    <w:rsid w:val="00750EA1"/>
    <w:pPr>
      <w:jc w:val="center"/>
    </w:pPr>
  </w:style>
  <w:style w:type="paragraph" w:styleId="BodyText2">
    <w:name w:val="Body Text 2"/>
    <w:basedOn w:val="BodyText"/>
    <w:link w:val="BodyText2Char"/>
    <w:uiPriority w:val="99"/>
    <w:unhideWhenUsed/>
    <w:rsid w:val="00786060"/>
    <w:pPr>
      <w:spacing w:before="0" w:line="264" w:lineRule="auto"/>
    </w:pPr>
    <w:rPr>
      <w:i/>
      <w:color w:val="00B050"/>
    </w:rPr>
  </w:style>
  <w:style w:type="character" w:customStyle="1" w:styleId="BodyText2Char">
    <w:name w:val="Body Text 2 Char"/>
    <w:basedOn w:val="DefaultParagraphFont"/>
    <w:link w:val="BodyText2"/>
    <w:uiPriority w:val="99"/>
    <w:rsid w:val="00786060"/>
    <w:rPr>
      <w:rFonts w:ascii="Times New Roman" w:eastAsia="Times New Roman" w:hAnsi="Times New Roman" w:cs="Arial"/>
      <w:i/>
      <w:color w:val="00B050"/>
      <w:szCs w:val="20"/>
    </w:rPr>
  </w:style>
  <w:style w:type="paragraph" w:styleId="BodyTextIndent">
    <w:name w:val="Body Text Indent"/>
    <w:basedOn w:val="Normal"/>
    <w:link w:val="BodyTextIndentChar"/>
    <w:uiPriority w:val="99"/>
    <w:unhideWhenUsed/>
    <w:rsid w:val="00674883"/>
    <w:pPr>
      <w:spacing w:after="120"/>
      <w:ind w:left="283"/>
    </w:pPr>
  </w:style>
  <w:style w:type="character" w:customStyle="1" w:styleId="BodyTextIndentChar">
    <w:name w:val="Body Text Indent Char"/>
    <w:basedOn w:val="DefaultParagraphFont"/>
    <w:link w:val="BodyTextIndent"/>
    <w:uiPriority w:val="99"/>
    <w:rsid w:val="00674883"/>
    <w:rPr>
      <w:rFonts w:ascii="Verdana" w:eastAsia="Times New Roman" w:hAnsi="Verdana" w:cs="Tahoma"/>
      <w:szCs w:val="20"/>
    </w:rPr>
  </w:style>
  <w:style w:type="paragraph" w:customStyle="1" w:styleId="a">
    <w:name w:val="表格文本"/>
    <w:rsid w:val="00D551F7"/>
    <w:pPr>
      <w:tabs>
        <w:tab w:val="decimal" w:pos="0"/>
      </w:tabs>
      <w:spacing w:after="0" w:line="240" w:lineRule="auto"/>
    </w:pPr>
    <w:rPr>
      <w:rFonts w:ascii="Arial" w:eastAsia="SimSun" w:hAnsi="Arial" w:cs="Times New Roman"/>
      <w:noProof/>
      <w:sz w:val="21"/>
      <w:szCs w:val="21"/>
      <w:lang w:eastAsia="zh-CN" w:bidi="ar-SA"/>
    </w:rPr>
  </w:style>
  <w:style w:type="paragraph" w:customStyle="1" w:styleId="a0">
    <w:name w:val="编写建议"/>
    <w:basedOn w:val="Normal"/>
    <w:rsid w:val="00D551F7"/>
    <w:pPr>
      <w:widowControl w:val="0"/>
      <w:autoSpaceDE w:val="0"/>
      <w:autoSpaceDN w:val="0"/>
      <w:adjustRightInd w:val="0"/>
      <w:spacing w:after="0" w:line="360" w:lineRule="auto"/>
      <w:ind w:firstLine="420"/>
    </w:pPr>
    <w:rPr>
      <w:rFonts w:ascii="Arial" w:eastAsia="SimSun" w:hAnsi="Arial" w:cs="Arial"/>
      <w:i/>
      <w:snapToGrid w:val="0"/>
      <w:color w:val="0000FF"/>
      <w:sz w:val="21"/>
      <w:szCs w:val="21"/>
      <w:lang w:eastAsia="zh-CN" w:bidi="ar-SA"/>
    </w:rPr>
  </w:style>
  <w:style w:type="paragraph" w:customStyle="1" w:styleId="1">
    <w:name w:val="列出段落1"/>
    <w:basedOn w:val="Normal"/>
    <w:uiPriority w:val="34"/>
    <w:qFormat/>
    <w:rsid w:val="00D551F7"/>
    <w:pPr>
      <w:widowControl w:val="0"/>
      <w:autoSpaceDE w:val="0"/>
      <w:autoSpaceDN w:val="0"/>
      <w:spacing w:after="0" w:line="240" w:lineRule="auto"/>
      <w:ind w:firstLineChars="200" w:firstLine="420"/>
      <w:jc w:val="both"/>
    </w:pPr>
    <w:rPr>
      <w:rFonts w:ascii="Calibri" w:eastAsia="SimSun" w:hAnsi="Calibri" w:cs="SimHei"/>
      <w:kern w:val="2"/>
      <w:sz w:val="21"/>
      <w:szCs w:val="22"/>
      <w:lang w:eastAsia="zh-CN" w:bidi="ar-SA"/>
    </w:rPr>
  </w:style>
  <w:style w:type="paragraph" w:styleId="HTMLPreformatted">
    <w:name w:val="HTML Preformatted"/>
    <w:basedOn w:val="Normal"/>
    <w:link w:val="HTMLPreformattedChar"/>
    <w:uiPriority w:val="99"/>
    <w:unhideWhenUsed/>
    <w:rsid w:val="004F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sz w:val="24"/>
      <w:szCs w:val="24"/>
      <w:lang w:eastAsia="zh-CN" w:bidi="ar-SA"/>
    </w:rPr>
  </w:style>
  <w:style w:type="character" w:customStyle="1" w:styleId="HTMLPreformattedChar">
    <w:name w:val="HTML Preformatted Char"/>
    <w:basedOn w:val="DefaultParagraphFont"/>
    <w:link w:val="HTMLPreformatted"/>
    <w:uiPriority w:val="99"/>
    <w:rsid w:val="004F3089"/>
    <w:rPr>
      <w:rFonts w:ascii="SimSun" w:eastAsia="SimSun" w:hAnsi="SimSun" w:cs="SimSun"/>
      <w:sz w:val="24"/>
      <w:szCs w:val="24"/>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oleObject" Target="embeddings/oleObject32.bin"/><Relationship Id="rId21" Type="http://schemas.openxmlformats.org/officeDocument/2006/relationships/footer" Target="footer4.xml"/><Relationship Id="rId42" Type="http://schemas.openxmlformats.org/officeDocument/2006/relationships/hyperlink" Target="http://www.mellanox.com/related-docs/prod_cables/PB_100Gbs_VCSEL-Based_Active_Optical_Cables.pdf" TargetMode="External"/><Relationship Id="rId47" Type="http://schemas.openxmlformats.org/officeDocument/2006/relationships/image" Target="media/image19.png"/><Relationship Id="rId63" Type="http://schemas.openxmlformats.org/officeDocument/2006/relationships/oleObject" Target="embeddings/oleObject8.bin"/><Relationship Id="rId68" Type="http://schemas.openxmlformats.org/officeDocument/2006/relationships/image" Target="media/image29.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57.png"/><Relationship Id="rId133" Type="http://schemas.openxmlformats.org/officeDocument/2006/relationships/image" Target="media/image68.png"/><Relationship Id="rId16" Type="http://schemas.openxmlformats.org/officeDocument/2006/relationships/image" Target="media/image4.emf"/><Relationship Id="rId107" Type="http://schemas.openxmlformats.org/officeDocument/2006/relationships/image" Target="media/image54.png"/><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5.bin"/><Relationship Id="rId74" Type="http://schemas.openxmlformats.org/officeDocument/2006/relationships/oleObject" Target="embeddings/oleObject15.bin"/><Relationship Id="rId79" Type="http://schemas.openxmlformats.org/officeDocument/2006/relationships/image" Target="media/image34.png"/><Relationship Id="rId102" Type="http://schemas.openxmlformats.org/officeDocument/2006/relationships/image" Target="media/image51.png"/><Relationship Id="rId123" Type="http://schemas.openxmlformats.org/officeDocument/2006/relationships/hyperlink" Target="https://community.mellanox.com/docs/DOC-2762" TargetMode="External"/><Relationship Id="rId128" Type="http://schemas.openxmlformats.org/officeDocument/2006/relationships/image" Target="media/image63.png"/><Relationship Id="rId5" Type="http://schemas.openxmlformats.org/officeDocument/2006/relationships/customXml" Target="../customXml/item4.xml"/><Relationship Id="rId90" Type="http://schemas.openxmlformats.org/officeDocument/2006/relationships/image" Target="media/image44.png"/><Relationship Id="rId95" Type="http://schemas.openxmlformats.org/officeDocument/2006/relationships/oleObject" Target="embeddings/oleObject20.bin"/><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oleObject" Target="embeddings/oleObject9.bin"/><Relationship Id="rId69" Type="http://schemas.openxmlformats.org/officeDocument/2006/relationships/image" Target="media/image30.png"/><Relationship Id="rId77" Type="http://schemas.openxmlformats.org/officeDocument/2006/relationships/image" Target="media/image32.png"/><Relationship Id="rId100" Type="http://schemas.openxmlformats.org/officeDocument/2006/relationships/oleObject" Target="embeddings/oleObject22.bin"/><Relationship Id="rId105" Type="http://schemas.openxmlformats.org/officeDocument/2006/relationships/image" Target="media/image52.png"/><Relationship Id="rId113" Type="http://schemas.openxmlformats.org/officeDocument/2006/relationships/oleObject" Target="embeddings/oleObject28.bin"/><Relationship Id="rId118" Type="http://schemas.openxmlformats.org/officeDocument/2006/relationships/oleObject" Target="embeddings/oleObject33.bin"/><Relationship Id="rId126" Type="http://schemas.openxmlformats.org/officeDocument/2006/relationships/image" Target="media/image61.png"/><Relationship Id="rId134" Type="http://schemas.openxmlformats.org/officeDocument/2006/relationships/image" Target="media/image69.png"/><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oleObject" Target="embeddings/oleObject13.bin"/><Relationship Id="rId80" Type="http://schemas.openxmlformats.org/officeDocument/2006/relationships/image" Target="media/image35.png"/><Relationship Id="rId85" Type="http://schemas.openxmlformats.org/officeDocument/2006/relationships/image" Target="media/image39.png"/><Relationship Id="rId93" Type="http://schemas.openxmlformats.org/officeDocument/2006/relationships/image" Target="media/image47.png"/><Relationship Id="rId98" Type="http://schemas.openxmlformats.org/officeDocument/2006/relationships/oleObject" Target="embeddings/oleObject21.bin"/><Relationship Id="rId121" Type="http://schemas.openxmlformats.org/officeDocument/2006/relationships/hyperlink" Target="https://community.mellanox.com/docs/DOC-2861" TargetMode="External"/><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oleObject" Target="embeddings/oleObject1.bin"/><Relationship Id="rId25" Type="http://schemas.openxmlformats.org/officeDocument/2006/relationships/footer" Target="footer6.xml"/><Relationship Id="rId33" Type="http://schemas.openxmlformats.org/officeDocument/2006/relationships/hyperlink" Target="http://www.mellanox.com/related-docs/prod_eth_switches/PB_SN2700.pdf" TargetMode="External"/><Relationship Id="rId38" Type="http://schemas.openxmlformats.org/officeDocument/2006/relationships/hyperlink" Target="http://www.mellanox.com/related-docs/prod_cables/PB_Hybrid_Passive_QSFP_to_4X_SFP+_Cables.pdf" TargetMode="External"/><Relationship Id="rId46" Type="http://schemas.openxmlformats.org/officeDocument/2006/relationships/image" Target="media/image18.png"/><Relationship Id="rId59" Type="http://schemas.openxmlformats.org/officeDocument/2006/relationships/oleObject" Target="embeddings/oleObject6.bin"/><Relationship Id="rId67" Type="http://schemas.openxmlformats.org/officeDocument/2006/relationships/oleObject" Target="embeddings/oleObject11.bin"/><Relationship Id="rId103" Type="http://schemas.openxmlformats.org/officeDocument/2006/relationships/oleObject" Target="embeddings/oleObject24.bin"/><Relationship Id="rId108" Type="http://schemas.openxmlformats.org/officeDocument/2006/relationships/image" Target="media/image55.png"/><Relationship Id="rId116" Type="http://schemas.openxmlformats.org/officeDocument/2006/relationships/oleObject" Target="embeddings/oleObject31.bin"/><Relationship Id="rId124" Type="http://schemas.openxmlformats.org/officeDocument/2006/relationships/image" Target="media/image60.png"/><Relationship Id="rId129" Type="http://schemas.openxmlformats.org/officeDocument/2006/relationships/image" Target="media/image64.png"/><Relationship Id="rId20" Type="http://schemas.openxmlformats.org/officeDocument/2006/relationships/footer" Target="footer3.xm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16.bin"/><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48.png"/><Relationship Id="rId111" Type="http://schemas.openxmlformats.org/officeDocument/2006/relationships/oleObject" Target="embeddings/oleObject27.bin"/><Relationship Id="rId132" Type="http://schemas.openxmlformats.org/officeDocument/2006/relationships/image" Target="media/image67.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hyperlink" Target="http://www.mellanox.com/related-docs/prod_cables/PB_40GbE_QSFP_Lite_Optical_Transceiver.pdf" TargetMode="External"/><Relationship Id="rId49" Type="http://schemas.openxmlformats.org/officeDocument/2006/relationships/oleObject" Target="embeddings/oleObject2.bin"/><Relationship Id="rId57" Type="http://schemas.openxmlformats.org/officeDocument/2006/relationships/image" Target="media/image26.png"/><Relationship Id="rId106" Type="http://schemas.openxmlformats.org/officeDocument/2006/relationships/image" Target="media/image53.png"/><Relationship Id="rId114" Type="http://schemas.openxmlformats.org/officeDocument/2006/relationships/oleObject" Target="embeddings/oleObject29.bin"/><Relationship Id="rId119" Type="http://schemas.openxmlformats.org/officeDocument/2006/relationships/oleObject" Target="embeddings/oleObject34.bin"/><Relationship Id="rId127" Type="http://schemas.openxmlformats.org/officeDocument/2006/relationships/image" Target="media/image62.png"/><Relationship Id="rId10" Type="http://schemas.openxmlformats.org/officeDocument/2006/relationships/footnotes" Target="footnotes.xml"/><Relationship Id="rId31" Type="http://schemas.openxmlformats.org/officeDocument/2006/relationships/hyperlink" Target="http://www.mellanox.com/related-docs/prod_eth_switches/PB_SN2100.pdf" TargetMode="External"/><Relationship Id="rId44" Type="http://schemas.openxmlformats.org/officeDocument/2006/relationships/hyperlink" Target="http://www.mellanox.com/related-docs/prod_cables/PB_40GbE_Passive_Copper_Cables.pdf" TargetMode="External"/><Relationship Id="rId52" Type="http://schemas.openxmlformats.org/officeDocument/2006/relationships/oleObject" Target="embeddings/oleObject4.bin"/><Relationship Id="rId60" Type="http://schemas.openxmlformats.org/officeDocument/2006/relationships/oleObject" Target="embeddings/oleObject7.bin"/><Relationship Id="rId65" Type="http://schemas.openxmlformats.org/officeDocument/2006/relationships/image" Target="media/image28.png"/><Relationship Id="rId73" Type="http://schemas.openxmlformats.org/officeDocument/2006/relationships/oleObject" Target="embeddings/oleObject14.bin"/><Relationship Id="rId78" Type="http://schemas.openxmlformats.org/officeDocument/2006/relationships/image" Target="media/image33.png"/><Relationship Id="rId81" Type="http://schemas.openxmlformats.org/officeDocument/2006/relationships/oleObject" Target="embeddings/oleObject18.bin"/><Relationship Id="rId86" Type="http://schemas.openxmlformats.org/officeDocument/2006/relationships/image" Target="media/image40.png"/><Relationship Id="rId94" Type="http://schemas.openxmlformats.org/officeDocument/2006/relationships/oleObject" Target="embeddings/oleObject19.bin"/><Relationship Id="rId99" Type="http://schemas.openxmlformats.org/officeDocument/2006/relationships/image" Target="media/image50.png"/><Relationship Id="rId101" Type="http://schemas.openxmlformats.org/officeDocument/2006/relationships/oleObject" Target="embeddings/oleObject23.bin"/><Relationship Id="rId122" Type="http://schemas.openxmlformats.org/officeDocument/2006/relationships/image" Target="media/image59.png"/><Relationship Id="rId130" Type="http://schemas.openxmlformats.org/officeDocument/2006/relationships/image" Target="media/image65.png"/><Relationship Id="rId135"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5.png"/><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oleObject" Target="embeddings/oleObject3.bin"/><Relationship Id="rId55" Type="http://schemas.openxmlformats.org/officeDocument/2006/relationships/image" Target="media/image24.png"/><Relationship Id="rId76" Type="http://schemas.openxmlformats.org/officeDocument/2006/relationships/oleObject" Target="embeddings/oleObject17.bin"/><Relationship Id="rId97" Type="http://schemas.openxmlformats.org/officeDocument/2006/relationships/image" Target="media/image49.png"/><Relationship Id="rId104" Type="http://schemas.openxmlformats.org/officeDocument/2006/relationships/oleObject" Target="embeddings/oleObject25.bin"/><Relationship Id="rId120" Type="http://schemas.openxmlformats.org/officeDocument/2006/relationships/image" Target="media/image58.png"/><Relationship Id="rId125" Type="http://schemas.openxmlformats.org/officeDocument/2006/relationships/hyperlink" Target="https://community.mellanox.com/docs/DOC-2798" TargetMode="External"/><Relationship Id="rId7" Type="http://schemas.openxmlformats.org/officeDocument/2006/relationships/styles" Target="styles.xml"/><Relationship Id="rId71" Type="http://schemas.openxmlformats.org/officeDocument/2006/relationships/oleObject" Target="embeddings/oleObject12.bin"/><Relationship Id="rId92" Type="http://schemas.openxmlformats.org/officeDocument/2006/relationships/image" Target="media/image46.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footer" Target="footer5.xml"/><Relationship Id="rId40" Type="http://schemas.openxmlformats.org/officeDocument/2006/relationships/hyperlink" Target="http://www.mellanox.com/related-docs/prod_cables/PB_100Gbs_Passive_Copper_Cables.pdf" TargetMode="External"/><Relationship Id="rId45" Type="http://schemas.openxmlformats.org/officeDocument/2006/relationships/hyperlink" Target="http://www.tolly.com" TargetMode="External"/><Relationship Id="rId66" Type="http://schemas.openxmlformats.org/officeDocument/2006/relationships/oleObject" Target="embeddings/oleObject10.bin"/><Relationship Id="rId87" Type="http://schemas.openxmlformats.org/officeDocument/2006/relationships/image" Target="media/image41.png"/><Relationship Id="rId110" Type="http://schemas.openxmlformats.org/officeDocument/2006/relationships/oleObject" Target="embeddings/oleObject26.bin"/><Relationship Id="rId115" Type="http://schemas.openxmlformats.org/officeDocument/2006/relationships/oleObject" Target="embeddings/oleObject30.bin"/><Relationship Id="rId131" Type="http://schemas.openxmlformats.org/officeDocument/2006/relationships/image" Target="media/image66.png"/><Relationship Id="rId136" Type="http://schemas.openxmlformats.org/officeDocument/2006/relationships/theme" Target="theme/theme1.xml"/><Relationship Id="rId61" Type="http://schemas.openxmlformats.org/officeDocument/2006/relationships/image" Target="cid:image001.png@01D31CC4.5F417750" TargetMode="External"/><Relationship Id="rId82" Type="http://schemas.openxmlformats.org/officeDocument/2006/relationships/image" Target="media/image36.png"/><Relationship Id="rId19"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4.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1" Type="http://schemas.openxmlformats.org/officeDocument/2006/relationships/image" Target="media/image5.jpg"/></Relationships>
</file>

<file path=word/_rels/header6.xml.rels><?xml version="1.0" encoding="UTF-8" standalone="yes"?>
<Relationships xmlns="http://schemas.openxmlformats.org/package/2006/relationships"><Relationship Id="rId1"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D:\Mellanox%20trademarks\Word%20template%20for%20EXTERNAL%20DOCUMENTS_unlocke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Order0 xmlns="7fe58ccc-c805-4973-b5c1-cce5d2b7d59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20FCCA7B91F784499C61C36915354D9" ma:contentTypeVersion="5" ma:contentTypeDescription="Create a new document." ma:contentTypeScope="" ma:versionID="5ee6602c00f78c6fb782bcc8fb4c96cc">
  <xsd:schema xmlns:xsd="http://www.w3.org/2001/XMLSchema" xmlns:xs="http://www.w3.org/2001/XMLSchema" xmlns:p="http://schemas.microsoft.com/office/2006/metadata/properties" xmlns:ns2="7fe58ccc-c805-4973-b5c1-cce5d2b7d596" targetNamespace="http://schemas.microsoft.com/office/2006/metadata/properties" ma:root="true" ma:fieldsID="ea1bf888e4dc0bb6d497d3263f41b9fd" ns2:_="">
    <xsd:import namespace="7fe58ccc-c805-4973-b5c1-cce5d2b7d596"/>
    <xsd:element name="properties">
      <xsd:complexType>
        <xsd:sequence>
          <xsd:element name="documentManagement">
            <xsd:complexType>
              <xsd:all>
                <xsd:element ref="ns2: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e58ccc-c805-4973-b5c1-cce5d2b7d596" elementFormDefault="qualified">
    <xsd:import namespace="http://schemas.microsoft.com/office/2006/documentManagement/types"/>
    <xsd:import namespace="http://schemas.microsoft.com/office/infopath/2007/PartnerControls"/>
    <xsd:element name="Order0" ma:index="4" nillable="true" ma:displayName="Order" ma:decimals="1" ma:indexed="true" ma:internalName="Order0"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00C90-711F-41F0-9C8C-2CACDF084A4C}">
  <ds:schemaRefs>
    <ds:schemaRef ds:uri="http://schemas.microsoft.com/office/2006/metadata/properties"/>
    <ds:schemaRef ds:uri="http://schemas.microsoft.com/office/infopath/2007/PartnerControls"/>
    <ds:schemaRef ds:uri="7fe58ccc-c805-4973-b5c1-cce5d2b7d596"/>
  </ds:schemaRefs>
</ds:datastoreItem>
</file>

<file path=customXml/itemProps2.xml><?xml version="1.0" encoding="utf-8"?>
<ds:datastoreItem xmlns:ds="http://schemas.openxmlformats.org/officeDocument/2006/customXml" ds:itemID="{8B7E39A8-095A-4544-B4A5-AA463967C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e58ccc-c805-4973-b5c1-cce5d2b7d5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8CADCE-06C0-49AF-B7EF-218205235041}">
  <ds:schemaRefs>
    <ds:schemaRef ds:uri="http://schemas.microsoft.com/sharepoint/v3/contenttype/forms"/>
  </ds:schemaRefs>
</ds:datastoreItem>
</file>

<file path=customXml/itemProps4.xml><?xml version="1.0" encoding="utf-8"?>
<ds:datastoreItem xmlns:ds="http://schemas.openxmlformats.org/officeDocument/2006/customXml" ds:itemID="{28CBF294-6D51-4B81-880D-EE9EDC942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template for EXTERNAL DOCUMENTS_unlocked.dotx</Template>
  <TotalTime>0</TotalTime>
  <Pages>5</Pages>
  <Words>14099</Words>
  <Characters>80366</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Daniela Chili</dc:creator>
  <cp:keywords>Rev. 1.0</cp:keywords>
  <cp:lastModifiedBy>Vishal Shukla</cp:lastModifiedBy>
  <cp:revision>2</cp:revision>
  <cp:lastPrinted>2012-09-27T13:46:00Z</cp:lastPrinted>
  <dcterms:created xsi:type="dcterms:W3CDTF">2018-02-17T20:01:00Z</dcterms:created>
  <dcterms:modified xsi:type="dcterms:W3CDTF">2018-02-17T20:01:00Z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0x010100E20FCCA7B91F784499C61C36915354D9</vt:lpwstr>
  </property>
</Properties>
</file>